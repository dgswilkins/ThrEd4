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587D" w14:textId="77777777" w:rsidR="00352B26" w:rsidRDefault="00352B26" w:rsidP="00122B36"/>
    <w:p w14:paraId="3BDA585A" w14:textId="77777777" w:rsidR="00352B26" w:rsidRDefault="00352B26" w:rsidP="00122B36"/>
    <w:p w14:paraId="36172CDB" w14:textId="77777777" w:rsidR="00352B26" w:rsidRDefault="00352B26" w:rsidP="00122B36"/>
    <w:p w14:paraId="28D71055" w14:textId="77777777" w:rsidR="00352B26" w:rsidRDefault="00352B26" w:rsidP="00122B36"/>
    <w:p w14:paraId="06387FF8" w14:textId="77777777" w:rsidR="00352B26" w:rsidRDefault="00352B26" w:rsidP="00122B36"/>
    <w:p w14:paraId="0AE7B74B" w14:textId="5AC59D7E" w:rsidR="00642018" w:rsidRPr="000F7969" w:rsidRDefault="00AD6EB8" w:rsidP="000F7969">
      <w:pPr>
        <w:jc w:val="center"/>
        <w:rPr>
          <w:b/>
          <w:bCs/>
          <w:sz w:val="56"/>
          <w:szCs w:val="56"/>
        </w:rPr>
      </w:pPr>
      <w:r w:rsidRPr="000F7969">
        <w:rPr>
          <w:b/>
          <w:bCs/>
          <w:sz w:val="56"/>
          <w:szCs w:val="56"/>
        </w:rPr>
        <w:t>ThrEd</w:t>
      </w:r>
      <w:r w:rsidR="00A10CED" w:rsidRPr="000F7969">
        <w:rPr>
          <w:b/>
          <w:bCs/>
          <w:sz w:val="56"/>
          <w:szCs w:val="56"/>
        </w:rPr>
        <w:t xml:space="preserve"> User's Manual</w:t>
      </w:r>
    </w:p>
    <w:p w14:paraId="297381AD" w14:textId="77777777" w:rsidR="00642018" w:rsidRDefault="00A10CED" w:rsidP="00122B36">
      <w:pPr>
        <w:pStyle w:val="Title"/>
      </w:pPr>
      <w:r>
        <w:t> </w:t>
      </w:r>
    </w:p>
    <w:p w14:paraId="4F429A65" w14:textId="701B186C" w:rsidR="00642018" w:rsidRDefault="00A10CED" w:rsidP="000F7969">
      <w:pPr>
        <w:pStyle w:val="atnxxx"/>
        <w:jc w:val="center"/>
      </w:pPr>
      <w:r>
        <w:rPr>
          <w:caps/>
        </w:rPr>
        <w:t>Revised</w:t>
      </w:r>
      <w:r>
        <w:t xml:space="preserve">: </w:t>
      </w:r>
      <w:r w:rsidR="001F5A3F">
        <w:fldChar w:fldCharType="begin"/>
      </w:r>
      <w:r w:rsidR="001F5A3F">
        <w:instrText xml:space="preserve"> SAVEDATE  \@ "M/d/yyyy"  \* MERGEFORMAT </w:instrText>
      </w:r>
      <w:r w:rsidR="001F5A3F">
        <w:fldChar w:fldCharType="separate"/>
      </w:r>
      <w:r w:rsidR="009C2F7F">
        <w:rPr>
          <w:noProof/>
        </w:rPr>
        <w:t>12/28/2022</w:t>
      </w:r>
      <w:r w:rsidR="001F5A3F">
        <w:fldChar w:fldCharType="end"/>
      </w:r>
    </w:p>
    <w:p w14:paraId="4929F8A5" w14:textId="77777777" w:rsidR="00642018" w:rsidRDefault="00A10CED" w:rsidP="00122B36">
      <w:pPr>
        <w:pStyle w:val="atnxxx"/>
      </w:pPr>
      <w:r>
        <w:t> </w:t>
      </w:r>
    </w:p>
    <w:p w14:paraId="6A34B79E" w14:textId="77777777" w:rsidR="00642018" w:rsidRDefault="00A10CED" w:rsidP="00122B36">
      <w:pPr>
        <w:pStyle w:val="atnxxx"/>
      </w:pPr>
      <w:r>
        <w:t> </w:t>
      </w:r>
    </w:p>
    <w:p w14:paraId="037514E6" w14:textId="1D4BB6F1" w:rsidR="00D77338" w:rsidRDefault="00A10CED" w:rsidP="009C2F7F">
      <w:pPr>
        <w:pStyle w:val="atnxxx"/>
        <w:jc w:val="center"/>
      </w:pPr>
      <w:r>
        <w:t>©2000 Alfie and Marion McCoskey, 1201 Locust Ave, Shasta Lake, CA 96019</w:t>
      </w:r>
    </w:p>
    <w:p w14:paraId="7CB5F611" w14:textId="77777777" w:rsidR="00D77338" w:rsidRDefault="00D77338" w:rsidP="00122B36">
      <w:r>
        <w:br w:type="page"/>
      </w:r>
    </w:p>
    <w:p w14:paraId="3B433B6E" w14:textId="31031CC4" w:rsidR="00642018" w:rsidRPr="000F7969" w:rsidRDefault="00D77338" w:rsidP="000F7969">
      <w:pPr>
        <w:pStyle w:val="atnxxx"/>
        <w:jc w:val="center"/>
        <w:rPr>
          <w:sz w:val="44"/>
          <w:szCs w:val="44"/>
        </w:rPr>
      </w:pPr>
      <w:r w:rsidRPr="000F7969">
        <w:rPr>
          <w:sz w:val="44"/>
          <w:szCs w:val="44"/>
        </w:rPr>
        <w:lastRenderedPageBreak/>
        <w:t>Table Of Contents</w:t>
      </w:r>
    </w:p>
    <w:p w14:paraId="71173C1C" w14:textId="0EAF09CF" w:rsidR="004203CA" w:rsidRDefault="006914AE">
      <w:pPr>
        <w:pStyle w:val="TOC1"/>
        <w:tabs>
          <w:tab w:val="right" w:leader="dot" w:pos="10070"/>
        </w:tabs>
        <w:rPr>
          <w:rFonts w:asciiTheme="minorHAnsi" w:eastAsiaTheme="minorEastAsia" w:hAnsiTheme="minorHAnsi" w:cstheme="minorBidi"/>
          <w:b w:val="0"/>
          <w:bCs w:val="0"/>
          <w:i w:val="0"/>
          <w:iCs w:val="0"/>
          <w:noProof/>
          <w:sz w:val="22"/>
          <w:szCs w:val="22"/>
        </w:rPr>
      </w:pPr>
      <w:r>
        <w:fldChar w:fldCharType="begin"/>
      </w:r>
      <w:r>
        <w:instrText xml:space="preserve"> TOC \o "1-2" \h \z \u </w:instrText>
      </w:r>
      <w:r>
        <w:fldChar w:fldCharType="separate"/>
      </w:r>
      <w:hyperlink w:anchor="_Toc123100672" w:history="1">
        <w:r w:rsidR="004203CA" w:rsidRPr="00510633">
          <w:rPr>
            <w:rStyle w:val="Hyperlink"/>
            <w:noProof/>
          </w:rPr>
          <w:t>Installation</w:t>
        </w:r>
        <w:r w:rsidR="004203CA">
          <w:rPr>
            <w:noProof/>
            <w:webHidden/>
          </w:rPr>
          <w:tab/>
        </w:r>
        <w:r w:rsidR="004203CA">
          <w:rPr>
            <w:noProof/>
            <w:webHidden/>
          </w:rPr>
          <w:fldChar w:fldCharType="begin"/>
        </w:r>
        <w:r w:rsidR="004203CA">
          <w:rPr>
            <w:noProof/>
            <w:webHidden/>
          </w:rPr>
          <w:instrText xml:space="preserve"> PAGEREF _Toc123100672 \h </w:instrText>
        </w:r>
        <w:r w:rsidR="004203CA">
          <w:rPr>
            <w:noProof/>
            <w:webHidden/>
          </w:rPr>
        </w:r>
        <w:r w:rsidR="004203CA">
          <w:rPr>
            <w:noProof/>
            <w:webHidden/>
          </w:rPr>
          <w:fldChar w:fldCharType="separate"/>
        </w:r>
        <w:r w:rsidR="004203CA">
          <w:rPr>
            <w:noProof/>
            <w:webHidden/>
          </w:rPr>
          <w:t>8</w:t>
        </w:r>
        <w:r w:rsidR="004203CA">
          <w:rPr>
            <w:noProof/>
            <w:webHidden/>
          </w:rPr>
          <w:fldChar w:fldCharType="end"/>
        </w:r>
      </w:hyperlink>
    </w:p>
    <w:p w14:paraId="2369EDAB" w14:textId="7006E08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3" w:history="1">
        <w:r w:rsidR="004203CA" w:rsidRPr="00510633">
          <w:rPr>
            <w:rStyle w:val="Hyperlink"/>
            <w:noProof/>
          </w:rPr>
          <w:t>Introduction</w:t>
        </w:r>
        <w:r w:rsidR="004203CA">
          <w:rPr>
            <w:noProof/>
            <w:webHidden/>
          </w:rPr>
          <w:tab/>
        </w:r>
        <w:r w:rsidR="004203CA">
          <w:rPr>
            <w:noProof/>
            <w:webHidden/>
          </w:rPr>
          <w:fldChar w:fldCharType="begin"/>
        </w:r>
        <w:r w:rsidR="004203CA">
          <w:rPr>
            <w:noProof/>
            <w:webHidden/>
          </w:rPr>
          <w:instrText xml:space="preserve"> PAGEREF _Toc123100673 \h </w:instrText>
        </w:r>
        <w:r w:rsidR="004203CA">
          <w:rPr>
            <w:noProof/>
            <w:webHidden/>
          </w:rPr>
        </w:r>
        <w:r w:rsidR="004203CA">
          <w:rPr>
            <w:noProof/>
            <w:webHidden/>
          </w:rPr>
          <w:fldChar w:fldCharType="separate"/>
        </w:r>
        <w:r w:rsidR="004203CA">
          <w:rPr>
            <w:noProof/>
            <w:webHidden/>
          </w:rPr>
          <w:t>8</w:t>
        </w:r>
        <w:r w:rsidR="004203CA">
          <w:rPr>
            <w:noProof/>
            <w:webHidden/>
          </w:rPr>
          <w:fldChar w:fldCharType="end"/>
        </w:r>
      </w:hyperlink>
    </w:p>
    <w:p w14:paraId="31CF7763" w14:textId="1484430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4" w:history="1">
        <w:r w:rsidR="004203CA" w:rsidRPr="00510633">
          <w:rPr>
            <w:rStyle w:val="Hyperlink"/>
            <w:noProof/>
          </w:rPr>
          <w:t>Fill types</w:t>
        </w:r>
        <w:r w:rsidR="004203CA">
          <w:rPr>
            <w:noProof/>
            <w:webHidden/>
          </w:rPr>
          <w:tab/>
        </w:r>
        <w:r w:rsidR="004203CA">
          <w:rPr>
            <w:noProof/>
            <w:webHidden/>
          </w:rPr>
          <w:fldChar w:fldCharType="begin"/>
        </w:r>
        <w:r w:rsidR="004203CA">
          <w:rPr>
            <w:noProof/>
            <w:webHidden/>
          </w:rPr>
          <w:instrText xml:space="preserve"> PAGEREF _Toc123100674 \h </w:instrText>
        </w:r>
        <w:r w:rsidR="004203CA">
          <w:rPr>
            <w:noProof/>
            <w:webHidden/>
          </w:rPr>
        </w:r>
        <w:r w:rsidR="004203CA">
          <w:rPr>
            <w:noProof/>
            <w:webHidden/>
          </w:rPr>
          <w:fldChar w:fldCharType="separate"/>
        </w:r>
        <w:r w:rsidR="004203CA">
          <w:rPr>
            <w:noProof/>
            <w:webHidden/>
          </w:rPr>
          <w:t>9</w:t>
        </w:r>
        <w:r w:rsidR="004203CA">
          <w:rPr>
            <w:noProof/>
            <w:webHidden/>
          </w:rPr>
          <w:fldChar w:fldCharType="end"/>
        </w:r>
      </w:hyperlink>
    </w:p>
    <w:p w14:paraId="7F23E8A1" w14:textId="1A4B610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5" w:history="1">
        <w:r w:rsidR="004203CA" w:rsidRPr="00510633">
          <w:rPr>
            <w:rStyle w:val="Hyperlink"/>
            <w:noProof/>
          </w:rPr>
          <w:t>Border types</w:t>
        </w:r>
        <w:r w:rsidR="004203CA">
          <w:rPr>
            <w:noProof/>
            <w:webHidden/>
          </w:rPr>
          <w:tab/>
        </w:r>
        <w:r w:rsidR="004203CA">
          <w:rPr>
            <w:noProof/>
            <w:webHidden/>
          </w:rPr>
          <w:fldChar w:fldCharType="begin"/>
        </w:r>
        <w:r w:rsidR="004203CA">
          <w:rPr>
            <w:noProof/>
            <w:webHidden/>
          </w:rPr>
          <w:instrText xml:space="preserve"> PAGEREF _Toc123100675 \h </w:instrText>
        </w:r>
        <w:r w:rsidR="004203CA">
          <w:rPr>
            <w:noProof/>
            <w:webHidden/>
          </w:rPr>
        </w:r>
        <w:r w:rsidR="004203CA">
          <w:rPr>
            <w:noProof/>
            <w:webHidden/>
          </w:rPr>
          <w:fldChar w:fldCharType="separate"/>
        </w:r>
        <w:r w:rsidR="004203CA">
          <w:rPr>
            <w:noProof/>
            <w:webHidden/>
          </w:rPr>
          <w:t>10</w:t>
        </w:r>
        <w:r w:rsidR="004203CA">
          <w:rPr>
            <w:noProof/>
            <w:webHidden/>
          </w:rPr>
          <w:fldChar w:fldCharType="end"/>
        </w:r>
      </w:hyperlink>
    </w:p>
    <w:p w14:paraId="1FA05643" w14:textId="069FB0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6" w:history="1">
        <w:r w:rsidR="004203CA" w:rsidRPr="00510633">
          <w:rPr>
            <w:rStyle w:val="Hyperlink"/>
            <w:noProof/>
          </w:rPr>
          <w:t>ThrEd’s use of the mouse</w:t>
        </w:r>
        <w:r w:rsidR="004203CA">
          <w:rPr>
            <w:noProof/>
            <w:webHidden/>
          </w:rPr>
          <w:tab/>
        </w:r>
        <w:r w:rsidR="004203CA">
          <w:rPr>
            <w:noProof/>
            <w:webHidden/>
          </w:rPr>
          <w:fldChar w:fldCharType="begin"/>
        </w:r>
        <w:r w:rsidR="004203CA">
          <w:rPr>
            <w:noProof/>
            <w:webHidden/>
          </w:rPr>
          <w:instrText xml:space="preserve"> PAGEREF _Toc123100676 \h </w:instrText>
        </w:r>
        <w:r w:rsidR="004203CA">
          <w:rPr>
            <w:noProof/>
            <w:webHidden/>
          </w:rPr>
        </w:r>
        <w:r w:rsidR="004203CA">
          <w:rPr>
            <w:noProof/>
            <w:webHidden/>
          </w:rPr>
          <w:fldChar w:fldCharType="separate"/>
        </w:r>
        <w:r w:rsidR="004203CA">
          <w:rPr>
            <w:noProof/>
            <w:webHidden/>
          </w:rPr>
          <w:t>10</w:t>
        </w:r>
        <w:r w:rsidR="004203CA">
          <w:rPr>
            <w:noProof/>
            <w:webHidden/>
          </w:rPr>
          <w:fldChar w:fldCharType="end"/>
        </w:r>
      </w:hyperlink>
    </w:p>
    <w:p w14:paraId="6519FFDC" w14:textId="6D14CBF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7" w:history="1">
        <w:r w:rsidR="004203CA" w:rsidRPr="00510633">
          <w:rPr>
            <w:rStyle w:val="Hyperlink"/>
            <w:noProof/>
          </w:rPr>
          <w:t>ThrEd window</w:t>
        </w:r>
        <w:r w:rsidR="004203CA">
          <w:rPr>
            <w:noProof/>
            <w:webHidden/>
          </w:rPr>
          <w:tab/>
        </w:r>
        <w:r w:rsidR="004203CA">
          <w:rPr>
            <w:noProof/>
            <w:webHidden/>
          </w:rPr>
          <w:fldChar w:fldCharType="begin"/>
        </w:r>
        <w:r w:rsidR="004203CA">
          <w:rPr>
            <w:noProof/>
            <w:webHidden/>
          </w:rPr>
          <w:instrText xml:space="preserve"> PAGEREF _Toc123100677 \h </w:instrText>
        </w:r>
        <w:r w:rsidR="004203CA">
          <w:rPr>
            <w:noProof/>
            <w:webHidden/>
          </w:rPr>
        </w:r>
        <w:r w:rsidR="004203CA">
          <w:rPr>
            <w:noProof/>
            <w:webHidden/>
          </w:rPr>
          <w:fldChar w:fldCharType="separate"/>
        </w:r>
        <w:r w:rsidR="004203CA">
          <w:rPr>
            <w:noProof/>
            <w:webHidden/>
          </w:rPr>
          <w:t>12</w:t>
        </w:r>
        <w:r w:rsidR="004203CA">
          <w:rPr>
            <w:noProof/>
            <w:webHidden/>
          </w:rPr>
          <w:fldChar w:fldCharType="end"/>
        </w:r>
      </w:hyperlink>
    </w:p>
    <w:p w14:paraId="31798B9E" w14:textId="664F1148"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78" w:history="1">
        <w:r w:rsidR="004203CA" w:rsidRPr="00510633">
          <w:rPr>
            <w:rStyle w:val="Hyperlink"/>
            <w:noProof/>
          </w:rPr>
          <w:t>Color bar</w:t>
        </w:r>
        <w:r w:rsidR="004203CA">
          <w:rPr>
            <w:noProof/>
            <w:webHidden/>
          </w:rPr>
          <w:tab/>
        </w:r>
        <w:r w:rsidR="004203CA">
          <w:rPr>
            <w:noProof/>
            <w:webHidden/>
          </w:rPr>
          <w:fldChar w:fldCharType="begin"/>
        </w:r>
        <w:r w:rsidR="004203CA">
          <w:rPr>
            <w:noProof/>
            <w:webHidden/>
          </w:rPr>
          <w:instrText xml:space="preserve"> PAGEREF _Toc123100678 \h </w:instrText>
        </w:r>
        <w:r w:rsidR="004203CA">
          <w:rPr>
            <w:noProof/>
            <w:webHidden/>
          </w:rPr>
        </w:r>
        <w:r w:rsidR="004203CA">
          <w:rPr>
            <w:noProof/>
            <w:webHidden/>
          </w:rPr>
          <w:fldChar w:fldCharType="separate"/>
        </w:r>
        <w:r w:rsidR="004203CA">
          <w:rPr>
            <w:noProof/>
            <w:webHidden/>
          </w:rPr>
          <w:t>13</w:t>
        </w:r>
        <w:r w:rsidR="004203CA">
          <w:rPr>
            <w:noProof/>
            <w:webHidden/>
          </w:rPr>
          <w:fldChar w:fldCharType="end"/>
        </w:r>
      </w:hyperlink>
    </w:p>
    <w:p w14:paraId="1EEDE712" w14:textId="5CFD7A5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79" w:history="1">
        <w:r w:rsidR="004203CA" w:rsidRPr="00510633">
          <w:rPr>
            <w:rStyle w:val="Hyperlink"/>
            <w:noProof/>
          </w:rPr>
          <w:t>Color ribbon</w:t>
        </w:r>
        <w:r w:rsidR="004203CA">
          <w:rPr>
            <w:noProof/>
            <w:webHidden/>
          </w:rPr>
          <w:tab/>
        </w:r>
        <w:r w:rsidR="004203CA">
          <w:rPr>
            <w:noProof/>
            <w:webHidden/>
          </w:rPr>
          <w:fldChar w:fldCharType="begin"/>
        </w:r>
        <w:r w:rsidR="004203CA">
          <w:rPr>
            <w:noProof/>
            <w:webHidden/>
          </w:rPr>
          <w:instrText xml:space="preserve"> PAGEREF _Toc123100679 \h </w:instrText>
        </w:r>
        <w:r w:rsidR="004203CA">
          <w:rPr>
            <w:noProof/>
            <w:webHidden/>
          </w:rPr>
        </w:r>
        <w:r w:rsidR="004203CA">
          <w:rPr>
            <w:noProof/>
            <w:webHidden/>
          </w:rPr>
          <w:fldChar w:fldCharType="separate"/>
        </w:r>
        <w:r w:rsidR="004203CA">
          <w:rPr>
            <w:noProof/>
            <w:webHidden/>
          </w:rPr>
          <w:t>14</w:t>
        </w:r>
        <w:r w:rsidR="004203CA">
          <w:rPr>
            <w:noProof/>
            <w:webHidden/>
          </w:rPr>
          <w:fldChar w:fldCharType="end"/>
        </w:r>
      </w:hyperlink>
    </w:p>
    <w:p w14:paraId="27C659A2" w14:textId="171DB0B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0" w:history="1">
        <w:r w:rsidR="004203CA" w:rsidRPr="00510633">
          <w:rPr>
            <w:rStyle w:val="Hyperlink"/>
            <w:noProof/>
          </w:rPr>
          <w:t>Screen colors</w:t>
        </w:r>
        <w:r w:rsidR="004203CA">
          <w:rPr>
            <w:noProof/>
            <w:webHidden/>
          </w:rPr>
          <w:tab/>
        </w:r>
        <w:r w:rsidR="004203CA">
          <w:rPr>
            <w:noProof/>
            <w:webHidden/>
          </w:rPr>
          <w:fldChar w:fldCharType="begin"/>
        </w:r>
        <w:r w:rsidR="004203CA">
          <w:rPr>
            <w:noProof/>
            <w:webHidden/>
          </w:rPr>
          <w:instrText xml:space="preserve"> PAGEREF _Toc123100680 \h </w:instrText>
        </w:r>
        <w:r w:rsidR="004203CA">
          <w:rPr>
            <w:noProof/>
            <w:webHidden/>
          </w:rPr>
        </w:r>
        <w:r w:rsidR="004203CA">
          <w:rPr>
            <w:noProof/>
            <w:webHidden/>
          </w:rPr>
          <w:fldChar w:fldCharType="separate"/>
        </w:r>
        <w:r w:rsidR="004203CA">
          <w:rPr>
            <w:noProof/>
            <w:webHidden/>
          </w:rPr>
          <w:t>15</w:t>
        </w:r>
        <w:r w:rsidR="004203CA">
          <w:rPr>
            <w:noProof/>
            <w:webHidden/>
          </w:rPr>
          <w:fldChar w:fldCharType="end"/>
        </w:r>
      </w:hyperlink>
    </w:p>
    <w:p w14:paraId="7F696940" w14:textId="4B50F8B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1" w:history="1">
        <w:r w:rsidR="004203CA" w:rsidRPr="00510633">
          <w:rPr>
            <w:rStyle w:val="Hyperlink"/>
            <w:noProof/>
          </w:rPr>
          <w:t>The form data box, also called the form-form</w:t>
        </w:r>
        <w:r w:rsidR="004203CA">
          <w:rPr>
            <w:noProof/>
            <w:webHidden/>
          </w:rPr>
          <w:tab/>
        </w:r>
        <w:r w:rsidR="004203CA">
          <w:rPr>
            <w:noProof/>
            <w:webHidden/>
          </w:rPr>
          <w:fldChar w:fldCharType="begin"/>
        </w:r>
        <w:r w:rsidR="004203CA">
          <w:rPr>
            <w:noProof/>
            <w:webHidden/>
          </w:rPr>
          <w:instrText xml:space="preserve"> PAGEREF _Toc123100681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09F7AE72" w14:textId="4FB5D43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2" w:history="1">
        <w:r w:rsidR="004203CA" w:rsidRPr="00510633">
          <w:rPr>
            <w:rStyle w:val="Hyperlink"/>
            <w:noProof/>
          </w:rPr>
          <w:t>Stitch window</w:t>
        </w:r>
        <w:r w:rsidR="004203CA">
          <w:rPr>
            <w:noProof/>
            <w:webHidden/>
          </w:rPr>
          <w:tab/>
        </w:r>
        <w:r w:rsidR="004203CA">
          <w:rPr>
            <w:noProof/>
            <w:webHidden/>
          </w:rPr>
          <w:fldChar w:fldCharType="begin"/>
        </w:r>
        <w:r w:rsidR="004203CA">
          <w:rPr>
            <w:noProof/>
            <w:webHidden/>
          </w:rPr>
          <w:instrText xml:space="preserve"> PAGEREF _Toc123100682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7DEBF7FE" w14:textId="04D9F67C"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83" w:history="1">
        <w:r w:rsidR="004203CA" w:rsidRPr="00510633">
          <w:rPr>
            <w:rStyle w:val="Hyperlink"/>
            <w:noProof/>
          </w:rPr>
          <w:t>Information boxes</w:t>
        </w:r>
        <w:r w:rsidR="004203CA">
          <w:rPr>
            <w:noProof/>
            <w:webHidden/>
          </w:rPr>
          <w:tab/>
        </w:r>
        <w:r w:rsidR="004203CA">
          <w:rPr>
            <w:noProof/>
            <w:webHidden/>
          </w:rPr>
          <w:fldChar w:fldCharType="begin"/>
        </w:r>
        <w:r w:rsidR="004203CA">
          <w:rPr>
            <w:noProof/>
            <w:webHidden/>
          </w:rPr>
          <w:instrText xml:space="preserve"> PAGEREF _Toc123100683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6095CE65" w14:textId="5CF13FB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4" w:history="1">
        <w:r w:rsidR="004203CA" w:rsidRPr="00510633">
          <w:rPr>
            <w:rStyle w:val="Hyperlink"/>
            <w:noProof/>
          </w:rPr>
          <w:t>Box select/Thumbnail Text</w:t>
        </w:r>
        <w:r w:rsidR="004203CA">
          <w:rPr>
            <w:noProof/>
            <w:webHidden/>
          </w:rPr>
          <w:tab/>
        </w:r>
        <w:r w:rsidR="004203CA">
          <w:rPr>
            <w:noProof/>
            <w:webHidden/>
          </w:rPr>
          <w:fldChar w:fldCharType="begin"/>
        </w:r>
        <w:r w:rsidR="004203CA">
          <w:rPr>
            <w:noProof/>
            <w:webHidden/>
          </w:rPr>
          <w:instrText xml:space="preserve"> PAGEREF _Toc123100684 \h </w:instrText>
        </w:r>
        <w:r w:rsidR="004203CA">
          <w:rPr>
            <w:noProof/>
            <w:webHidden/>
          </w:rPr>
        </w:r>
        <w:r w:rsidR="004203CA">
          <w:rPr>
            <w:noProof/>
            <w:webHidden/>
          </w:rPr>
          <w:fldChar w:fldCharType="separate"/>
        </w:r>
        <w:r w:rsidR="004203CA">
          <w:rPr>
            <w:noProof/>
            <w:webHidden/>
          </w:rPr>
          <w:t>16</w:t>
        </w:r>
        <w:r w:rsidR="004203CA">
          <w:rPr>
            <w:noProof/>
            <w:webHidden/>
          </w:rPr>
          <w:fldChar w:fldCharType="end"/>
        </w:r>
      </w:hyperlink>
    </w:p>
    <w:p w14:paraId="6E1BF419" w14:textId="22949A6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5" w:history="1">
        <w:r w:rsidR="004203CA" w:rsidRPr="00510633">
          <w:rPr>
            <w:rStyle w:val="Hyperlink"/>
            <w:noProof/>
          </w:rPr>
          <w:t>Selection logic</w:t>
        </w:r>
        <w:r w:rsidR="004203CA">
          <w:rPr>
            <w:noProof/>
            <w:webHidden/>
          </w:rPr>
          <w:tab/>
        </w:r>
        <w:r w:rsidR="004203CA">
          <w:rPr>
            <w:noProof/>
            <w:webHidden/>
          </w:rPr>
          <w:fldChar w:fldCharType="begin"/>
        </w:r>
        <w:r w:rsidR="004203CA">
          <w:rPr>
            <w:noProof/>
            <w:webHidden/>
          </w:rPr>
          <w:instrText xml:space="preserve"> PAGEREF _Toc123100685 \h </w:instrText>
        </w:r>
        <w:r w:rsidR="004203CA">
          <w:rPr>
            <w:noProof/>
            <w:webHidden/>
          </w:rPr>
        </w:r>
        <w:r w:rsidR="004203CA">
          <w:rPr>
            <w:noProof/>
            <w:webHidden/>
          </w:rPr>
          <w:fldChar w:fldCharType="separate"/>
        </w:r>
        <w:r w:rsidR="004203CA">
          <w:rPr>
            <w:noProof/>
            <w:webHidden/>
          </w:rPr>
          <w:t>17</w:t>
        </w:r>
        <w:r w:rsidR="004203CA">
          <w:rPr>
            <w:noProof/>
            <w:webHidden/>
          </w:rPr>
          <w:fldChar w:fldCharType="end"/>
        </w:r>
      </w:hyperlink>
    </w:p>
    <w:p w14:paraId="41704324" w14:textId="3FAA874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6" w:history="1">
        <w:r w:rsidR="004203CA" w:rsidRPr="00510633">
          <w:rPr>
            <w:rStyle w:val="Hyperlink"/>
            <w:noProof/>
          </w:rPr>
          <w:t>Up to: Off/On (keypad -)</w:t>
        </w:r>
        <w:r w:rsidR="004203CA">
          <w:rPr>
            <w:noProof/>
            <w:webHidden/>
          </w:rPr>
          <w:tab/>
        </w:r>
        <w:r w:rsidR="004203CA">
          <w:rPr>
            <w:noProof/>
            <w:webHidden/>
          </w:rPr>
          <w:fldChar w:fldCharType="begin"/>
        </w:r>
        <w:r w:rsidR="004203CA">
          <w:rPr>
            <w:noProof/>
            <w:webHidden/>
          </w:rPr>
          <w:instrText xml:space="preserve"> PAGEREF _Toc123100686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0ACC90D3" w14:textId="2122BF2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7" w:history="1">
        <w:r w:rsidR="004203CA" w:rsidRPr="00510633">
          <w:rPr>
            <w:rStyle w:val="Hyperlink"/>
            <w:noProof/>
          </w:rPr>
          <w:t>Pick color</w:t>
        </w:r>
        <w:r w:rsidR="004203CA">
          <w:rPr>
            <w:noProof/>
            <w:webHidden/>
          </w:rPr>
          <w:tab/>
        </w:r>
        <w:r w:rsidR="004203CA">
          <w:rPr>
            <w:noProof/>
            <w:webHidden/>
          </w:rPr>
          <w:fldChar w:fldCharType="begin"/>
        </w:r>
        <w:r w:rsidR="004203CA">
          <w:rPr>
            <w:noProof/>
            <w:webHidden/>
          </w:rPr>
          <w:instrText xml:space="preserve"> PAGEREF _Toc123100687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64DCB2D6" w14:textId="760FEA4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8" w:history="1">
        <w:r w:rsidR="004203CA" w:rsidRPr="00510633">
          <w:rPr>
            <w:rStyle w:val="Hyperlink"/>
            <w:noProof/>
          </w:rPr>
          <w:t>Select</w:t>
        </w:r>
        <w:r w:rsidR="004203CA">
          <w:rPr>
            <w:noProof/>
            <w:webHidden/>
          </w:rPr>
          <w:tab/>
        </w:r>
        <w:r w:rsidR="004203CA">
          <w:rPr>
            <w:noProof/>
            <w:webHidden/>
          </w:rPr>
          <w:fldChar w:fldCharType="begin"/>
        </w:r>
        <w:r w:rsidR="004203CA">
          <w:rPr>
            <w:noProof/>
            <w:webHidden/>
          </w:rPr>
          <w:instrText xml:space="preserve"> PAGEREF _Toc123100688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01C5A0D3" w14:textId="6BBD82D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89" w:history="1">
        <w:r w:rsidR="004203CA" w:rsidRPr="00510633">
          <w:rPr>
            <w:rStyle w:val="Hyperlink"/>
            <w:noProof/>
          </w:rPr>
          <w:t>Total (tot)</w:t>
        </w:r>
        <w:r w:rsidR="004203CA">
          <w:rPr>
            <w:noProof/>
            <w:webHidden/>
          </w:rPr>
          <w:tab/>
        </w:r>
        <w:r w:rsidR="004203CA">
          <w:rPr>
            <w:noProof/>
            <w:webHidden/>
          </w:rPr>
          <w:fldChar w:fldCharType="begin"/>
        </w:r>
        <w:r w:rsidR="004203CA">
          <w:rPr>
            <w:noProof/>
            <w:webHidden/>
          </w:rPr>
          <w:instrText xml:space="preserve"> PAGEREF _Toc123100689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15B77368" w14:textId="5AE9FF8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0" w:history="1">
        <w:r w:rsidR="004203CA" w:rsidRPr="00510633">
          <w:rPr>
            <w:rStyle w:val="Hyperlink"/>
            <w:noProof/>
          </w:rPr>
          <w:t>Maximum stitch length (max)</w:t>
        </w:r>
        <w:r w:rsidR="004203CA">
          <w:rPr>
            <w:noProof/>
            <w:webHidden/>
          </w:rPr>
          <w:tab/>
        </w:r>
        <w:r w:rsidR="004203CA">
          <w:rPr>
            <w:noProof/>
            <w:webHidden/>
          </w:rPr>
          <w:fldChar w:fldCharType="begin"/>
        </w:r>
        <w:r w:rsidR="004203CA">
          <w:rPr>
            <w:noProof/>
            <w:webHidden/>
          </w:rPr>
          <w:instrText xml:space="preserve"> PAGEREF _Toc123100690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39D30B77" w14:textId="74F38D3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1" w:history="1">
        <w:r w:rsidR="004203CA" w:rsidRPr="00510633">
          <w:rPr>
            <w:rStyle w:val="Hyperlink"/>
            <w:noProof/>
          </w:rPr>
          <w:t>Minimum stitch length (min)</w:t>
        </w:r>
        <w:r w:rsidR="004203CA">
          <w:rPr>
            <w:noProof/>
            <w:webHidden/>
          </w:rPr>
          <w:tab/>
        </w:r>
        <w:r w:rsidR="004203CA">
          <w:rPr>
            <w:noProof/>
            <w:webHidden/>
          </w:rPr>
          <w:fldChar w:fldCharType="begin"/>
        </w:r>
        <w:r w:rsidR="004203CA">
          <w:rPr>
            <w:noProof/>
            <w:webHidden/>
          </w:rPr>
          <w:instrText xml:space="preserve"> PAGEREF _Toc123100691 \h </w:instrText>
        </w:r>
        <w:r w:rsidR="004203CA">
          <w:rPr>
            <w:noProof/>
            <w:webHidden/>
          </w:rPr>
        </w:r>
        <w:r w:rsidR="004203CA">
          <w:rPr>
            <w:noProof/>
            <w:webHidden/>
          </w:rPr>
          <w:fldChar w:fldCharType="separate"/>
        </w:r>
        <w:r w:rsidR="004203CA">
          <w:rPr>
            <w:noProof/>
            <w:webHidden/>
          </w:rPr>
          <w:t>18</w:t>
        </w:r>
        <w:r w:rsidR="004203CA">
          <w:rPr>
            <w:noProof/>
            <w:webHidden/>
          </w:rPr>
          <w:fldChar w:fldCharType="end"/>
        </w:r>
      </w:hyperlink>
    </w:p>
    <w:p w14:paraId="706BA4ED" w14:textId="661CD64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2" w:history="1">
        <w:r w:rsidR="004203CA" w:rsidRPr="00510633">
          <w:rPr>
            <w:rStyle w:val="Hyperlink"/>
            <w:noProof/>
          </w:rPr>
          <w:t>Coordinate window</w:t>
        </w:r>
        <w:r w:rsidR="004203CA">
          <w:rPr>
            <w:noProof/>
            <w:webHidden/>
          </w:rPr>
          <w:tab/>
        </w:r>
        <w:r w:rsidR="004203CA">
          <w:rPr>
            <w:noProof/>
            <w:webHidden/>
          </w:rPr>
          <w:fldChar w:fldCharType="begin"/>
        </w:r>
        <w:r w:rsidR="004203CA">
          <w:rPr>
            <w:noProof/>
            <w:webHidden/>
          </w:rPr>
          <w:instrText xml:space="preserve"> PAGEREF _Toc123100692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6CA309FC" w14:textId="1891434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3" w:history="1">
        <w:r w:rsidR="004203CA" w:rsidRPr="00510633">
          <w:rPr>
            <w:rStyle w:val="Hyperlink"/>
            <w:noProof/>
          </w:rPr>
          <w:t>Layers</w:t>
        </w:r>
        <w:r w:rsidR="004203CA">
          <w:rPr>
            <w:noProof/>
            <w:webHidden/>
          </w:rPr>
          <w:tab/>
        </w:r>
        <w:r w:rsidR="004203CA">
          <w:rPr>
            <w:noProof/>
            <w:webHidden/>
          </w:rPr>
          <w:fldChar w:fldCharType="begin"/>
        </w:r>
        <w:r w:rsidR="004203CA">
          <w:rPr>
            <w:noProof/>
            <w:webHidden/>
          </w:rPr>
          <w:instrText xml:space="preserve"> PAGEREF _Toc123100693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45C30C59" w14:textId="0FFDA2C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4" w:history="1">
        <w:r w:rsidR="004203CA" w:rsidRPr="00510633">
          <w:rPr>
            <w:rStyle w:val="Hyperlink"/>
            <w:noProof/>
          </w:rPr>
          <w:t>Information boxes in thumbnail mode</w:t>
        </w:r>
        <w:r w:rsidR="004203CA">
          <w:rPr>
            <w:noProof/>
            <w:webHidden/>
          </w:rPr>
          <w:tab/>
        </w:r>
        <w:r w:rsidR="004203CA">
          <w:rPr>
            <w:noProof/>
            <w:webHidden/>
          </w:rPr>
          <w:fldChar w:fldCharType="begin"/>
        </w:r>
        <w:r w:rsidR="004203CA">
          <w:rPr>
            <w:noProof/>
            <w:webHidden/>
          </w:rPr>
          <w:instrText xml:space="preserve"> PAGEREF _Toc123100694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66BD7949" w14:textId="7E0BFEAC"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695" w:history="1">
        <w:r w:rsidR="004203CA" w:rsidRPr="00510633">
          <w:rPr>
            <w:rStyle w:val="Hyperlink"/>
            <w:noProof/>
          </w:rPr>
          <w:t>Stitch editing</w:t>
        </w:r>
        <w:r w:rsidR="004203CA">
          <w:rPr>
            <w:noProof/>
            <w:webHidden/>
          </w:rPr>
          <w:tab/>
        </w:r>
        <w:r w:rsidR="004203CA">
          <w:rPr>
            <w:noProof/>
            <w:webHidden/>
          </w:rPr>
          <w:fldChar w:fldCharType="begin"/>
        </w:r>
        <w:r w:rsidR="004203CA">
          <w:rPr>
            <w:noProof/>
            <w:webHidden/>
          </w:rPr>
          <w:instrText xml:space="preserve"> PAGEREF _Toc123100695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0DE2E640" w14:textId="0D2FD2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6" w:history="1">
        <w:r w:rsidR="004203CA" w:rsidRPr="00510633">
          <w:rPr>
            <w:rStyle w:val="Hyperlink"/>
            <w:noProof/>
          </w:rPr>
          <w:t>Zoom and shift</w:t>
        </w:r>
        <w:r w:rsidR="004203CA">
          <w:rPr>
            <w:noProof/>
            <w:webHidden/>
          </w:rPr>
          <w:tab/>
        </w:r>
        <w:r w:rsidR="004203CA">
          <w:rPr>
            <w:noProof/>
            <w:webHidden/>
          </w:rPr>
          <w:fldChar w:fldCharType="begin"/>
        </w:r>
        <w:r w:rsidR="004203CA">
          <w:rPr>
            <w:noProof/>
            <w:webHidden/>
          </w:rPr>
          <w:instrText xml:space="preserve"> PAGEREF _Toc123100696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54A7DAF9" w14:textId="2558BE0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7" w:history="1">
        <w:r w:rsidR="004203CA" w:rsidRPr="00510633">
          <w:rPr>
            <w:rStyle w:val="Hyperlink"/>
            <w:noProof/>
          </w:rPr>
          <w:t>Zooming</w:t>
        </w:r>
        <w:r w:rsidR="004203CA">
          <w:rPr>
            <w:noProof/>
            <w:webHidden/>
          </w:rPr>
          <w:tab/>
        </w:r>
        <w:r w:rsidR="004203CA">
          <w:rPr>
            <w:noProof/>
            <w:webHidden/>
          </w:rPr>
          <w:fldChar w:fldCharType="begin"/>
        </w:r>
        <w:r w:rsidR="004203CA">
          <w:rPr>
            <w:noProof/>
            <w:webHidden/>
          </w:rPr>
          <w:instrText xml:space="preserve"> PAGEREF _Toc123100697 \h </w:instrText>
        </w:r>
        <w:r w:rsidR="004203CA">
          <w:rPr>
            <w:noProof/>
            <w:webHidden/>
          </w:rPr>
        </w:r>
        <w:r w:rsidR="004203CA">
          <w:rPr>
            <w:noProof/>
            <w:webHidden/>
          </w:rPr>
          <w:fldChar w:fldCharType="separate"/>
        </w:r>
        <w:r w:rsidR="004203CA">
          <w:rPr>
            <w:noProof/>
            <w:webHidden/>
          </w:rPr>
          <w:t>19</w:t>
        </w:r>
        <w:r w:rsidR="004203CA">
          <w:rPr>
            <w:noProof/>
            <w:webHidden/>
          </w:rPr>
          <w:fldChar w:fldCharType="end"/>
        </w:r>
      </w:hyperlink>
    </w:p>
    <w:p w14:paraId="4688655D" w14:textId="2265C85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8" w:history="1">
        <w:r w:rsidR="004203CA" w:rsidRPr="00510633">
          <w:rPr>
            <w:rStyle w:val="Hyperlink"/>
            <w:noProof/>
          </w:rPr>
          <w:t>Shifting</w:t>
        </w:r>
        <w:r w:rsidR="004203CA">
          <w:rPr>
            <w:noProof/>
            <w:webHidden/>
          </w:rPr>
          <w:tab/>
        </w:r>
        <w:r w:rsidR="004203CA">
          <w:rPr>
            <w:noProof/>
            <w:webHidden/>
          </w:rPr>
          <w:fldChar w:fldCharType="begin"/>
        </w:r>
        <w:r w:rsidR="004203CA">
          <w:rPr>
            <w:noProof/>
            <w:webHidden/>
          </w:rPr>
          <w:instrText xml:space="preserve"> PAGEREF _Toc123100698 \h </w:instrText>
        </w:r>
        <w:r w:rsidR="004203CA">
          <w:rPr>
            <w:noProof/>
            <w:webHidden/>
          </w:rPr>
        </w:r>
        <w:r w:rsidR="004203CA">
          <w:rPr>
            <w:noProof/>
            <w:webHidden/>
          </w:rPr>
          <w:fldChar w:fldCharType="separate"/>
        </w:r>
        <w:r w:rsidR="004203CA">
          <w:rPr>
            <w:noProof/>
            <w:webHidden/>
          </w:rPr>
          <w:t>20</w:t>
        </w:r>
        <w:r w:rsidR="004203CA">
          <w:rPr>
            <w:noProof/>
            <w:webHidden/>
          </w:rPr>
          <w:fldChar w:fldCharType="end"/>
        </w:r>
      </w:hyperlink>
    </w:p>
    <w:p w14:paraId="79A571A1" w14:textId="4B95A0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699" w:history="1">
        <w:r w:rsidR="004203CA" w:rsidRPr="00510633">
          <w:rPr>
            <w:rStyle w:val="Hyperlink"/>
            <w:noProof/>
          </w:rPr>
          <w:t>Setting stitches</w:t>
        </w:r>
        <w:r w:rsidR="004203CA">
          <w:rPr>
            <w:noProof/>
            <w:webHidden/>
          </w:rPr>
          <w:tab/>
        </w:r>
        <w:r w:rsidR="004203CA">
          <w:rPr>
            <w:noProof/>
            <w:webHidden/>
          </w:rPr>
          <w:fldChar w:fldCharType="begin"/>
        </w:r>
        <w:r w:rsidR="004203CA">
          <w:rPr>
            <w:noProof/>
            <w:webHidden/>
          </w:rPr>
          <w:instrText xml:space="preserve"> PAGEREF _Toc123100699 \h </w:instrText>
        </w:r>
        <w:r w:rsidR="004203CA">
          <w:rPr>
            <w:noProof/>
            <w:webHidden/>
          </w:rPr>
        </w:r>
        <w:r w:rsidR="004203CA">
          <w:rPr>
            <w:noProof/>
            <w:webHidden/>
          </w:rPr>
          <w:fldChar w:fldCharType="separate"/>
        </w:r>
        <w:r w:rsidR="004203CA">
          <w:rPr>
            <w:noProof/>
            <w:webHidden/>
          </w:rPr>
          <w:t>20</w:t>
        </w:r>
        <w:r w:rsidR="004203CA">
          <w:rPr>
            <w:noProof/>
            <w:webHidden/>
          </w:rPr>
          <w:fldChar w:fldCharType="end"/>
        </w:r>
      </w:hyperlink>
    </w:p>
    <w:p w14:paraId="5B052D51" w14:textId="362D072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0" w:history="1">
        <w:r w:rsidR="004203CA" w:rsidRPr="00510633">
          <w:rPr>
            <w:rStyle w:val="Hyperlink"/>
            <w:noProof/>
          </w:rPr>
          <w:t>Selecting single stitches</w:t>
        </w:r>
        <w:r w:rsidR="004203CA">
          <w:rPr>
            <w:noProof/>
            <w:webHidden/>
          </w:rPr>
          <w:tab/>
        </w:r>
        <w:r w:rsidR="004203CA">
          <w:rPr>
            <w:noProof/>
            <w:webHidden/>
          </w:rPr>
          <w:fldChar w:fldCharType="begin"/>
        </w:r>
        <w:r w:rsidR="004203CA">
          <w:rPr>
            <w:noProof/>
            <w:webHidden/>
          </w:rPr>
          <w:instrText xml:space="preserve"> PAGEREF _Toc123100700 \h </w:instrText>
        </w:r>
        <w:r w:rsidR="004203CA">
          <w:rPr>
            <w:noProof/>
            <w:webHidden/>
          </w:rPr>
        </w:r>
        <w:r w:rsidR="004203CA">
          <w:rPr>
            <w:noProof/>
            <w:webHidden/>
          </w:rPr>
          <w:fldChar w:fldCharType="separate"/>
        </w:r>
        <w:r w:rsidR="004203CA">
          <w:rPr>
            <w:noProof/>
            <w:webHidden/>
          </w:rPr>
          <w:t>21</w:t>
        </w:r>
        <w:r w:rsidR="004203CA">
          <w:rPr>
            <w:noProof/>
            <w:webHidden/>
          </w:rPr>
          <w:fldChar w:fldCharType="end"/>
        </w:r>
      </w:hyperlink>
    </w:p>
    <w:p w14:paraId="70A851C4" w14:textId="39A671E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1" w:history="1">
        <w:r w:rsidR="004203CA" w:rsidRPr="00510633">
          <w:rPr>
            <w:rStyle w:val="Hyperlink"/>
            <w:noProof/>
          </w:rPr>
          <w:t>Selecting groups of stitches</w:t>
        </w:r>
        <w:r w:rsidR="004203CA">
          <w:rPr>
            <w:noProof/>
            <w:webHidden/>
          </w:rPr>
          <w:tab/>
        </w:r>
        <w:r w:rsidR="004203CA">
          <w:rPr>
            <w:noProof/>
            <w:webHidden/>
          </w:rPr>
          <w:fldChar w:fldCharType="begin"/>
        </w:r>
        <w:r w:rsidR="004203CA">
          <w:rPr>
            <w:noProof/>
            <w:webHidden/>
          </w:rPr>
          <w:instrText xml:space="preserve"> PAGEREF _Toc123100701 \h </w:instrText>
        </w:r>
        <w:r w:rsidR="004203CA">
          <w:rPr>
            <w:noProof/>
            <w:webHidden/>
          </w:rPr>
        </w:r>
        <w:r w:rsidR="004203CA">
          <w:rPr>
            <w:noProof/>
            <w:webHidden/>
          </w:rPr>
          <w:fldChar w:fldCharType="separate"/>
        </w:r>
        <w:r w:rsidR="004203CA">
          <w:rPr>
            <w:noProof/>
            <w:webHidden/>
          </w:rPr>
          <w:t>23</w:t>
        </w:r>
        <w:r w:rsidR="004203CA">
          <w:rPr>
            <w:noProof/>
            <w:webHidden/>
          </w:rPr>
          <w:fldChar w:fldCharType="end"/>
        </w:r>
      </w:hyperlink>
    </w:p>
    <w:p w14:paraId="0455C823" w14:textId="2451FE4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2" w:history="1">
        <w:r w:rsidR="004203CA" w:rsidRPr="00510633">
          <w:rPr>
            <w:rStyle w:val="Hyperlink"/>
            <w:noProof/>
          </w:rPr>
          <w:t>Rotating</w:t>
        </w:r>
        <w:r w:rsidR="004203CA">
          <w:rPr>
            <w:noProof/>
            <w:webHidden/>
          </w:rPr>
          <w:tab/>
        </w:r>
        <w:r w:rsidR="004203CA">
          <w:rPr>
            <w:noProof/>
            <w:webHidden/>
          </w:rPr>
          <w:fldChar w:fldCharType="begin"/>
        </w:r>
        <w:r w:rsidR="004203CA">
          <w:rPr>
            <w:noProof/>
            <w:webHidden/>
          </w:rPr>
          <w:instrText xml:space="preserve"> PAGEREF _Toc123100702 \h </w:instrText>
        </w:r>
        <w:r w:rsidR="004203CA">
          <w:rPr>
            <w:noProof/>
            <w:webHidden/>
          </w:rPr>
        </w:r>
        <w:r w:rsidR="004203CA">
          <w:rPr>
            <w:noProof/>
            <w:webHidden/>
          </w:rPr>
          <w:fldChar w:fldCharType="separate"/>
        </w:r>
        <w:r w:rsidR="004203CA">
          <w:rPr>
            <w:noProof/>
            <w:webHidden/>
          </w:rPr>
          <w:t>23</w:t>
        </w:r>
        <w:r w:rsidR="004203CA">
          <w:rPr>
            <w:noProof/>
            <w:webHidden/>
          </w:rPr>
          <w:fldChar w:fldCharType="end"/>
        </w:r>
      </w:hyperlink>
    </w:p>
    <w:p w14:paraId="69EBAAF9" w14:textId="1D254A5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3" w:history="1">
        <w:r w:rsidR="004203CA" w:rsidRPr="00510633">
          <w:rPr>
            <w:rStyle w:val="Hyperlink"/>
            <w:noProof/>
          </w:rPr>
          <w:t>Forms</w:t>
        </w:r>
        <w:r w:rsidR="004203CA">
          <w:rPr>
            <w:noProof/>
            <w:webHidden/>
          </w:rPr>
          <w:tab/>
        </w:r>
        <w:r w:rsidR="004203CA">
          <w:rPr>
            <w:noProof/>
            <w:webHidden/>
          </w:rPr>
          <w:fldChar w:fldCharType="begin"/>
        </w:r>
        <w:r w:rsidR="004203CA">
          <w:rPr>
            <w:noProof/>
            <w:webHidden/>
          </w:rPr>
          <w:instrText xml:space="preserve"> PAGEREF _Toc123100703 \h </w:instrText>
        </w:r>
        <w:r w:rsidR="004203CA">
          <w:rPr>
            <w:noProof/>
            <w:webHidden/>
          </w:rPr>
        </w:r>
        <w:r w:rsidR="004203CA">
          <w:rPr>
            <w:noProof/>
            <w:webHidden/>
          </w:rPr>
          <w:fldChar w:fldCharType="separate"/>
        </w:r>
        <w:r w:rsidR="004203CA">
          <w:rPr>
            <w:noProof/>
            <w:webHidden/>
          </w:rPr>
          <w:t>24</w:t>
        </w:r>
        <w:r w:rsidR="004203CA">
          <w:rPr>
            <w:noProof/>
            <w:webHidden/>
          </w:rPr>
          <w:fldChar w:fldCharType="end"/>
        </w:r>
      </w:hyperlink>
    </w:p>
    <w:p w14:paraId="110AFE82" w14:textId="55CAEDC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4" w:history="1">
        <w:r w:rsidR="004203CA" w:rsidRPr="00510633">
          <w:rPr>
            <w:rStyle w:val="Hyperlink"/>
            <w:noProof/>
          </w:rPr>
          <w:t>Disappearing forms</w:t>
        </w:r>
        <w:r w:rsidR="004203CA">
          <w:rPr>
            <w:noProof/>
            <w:webHidden/>
          </w:rPr>
          <w:tab/>
        </w:r>
        <w:r w:rsidR="004203CA">
          <w:rPr>
            <w:noProof/>
            <w:webHidden/>
          </w:rPr>
          <w:fldChar w:fldCharType="begin"/>
        </w:r>
        <w:r w:rsidR="004203CA">
          <w:rPr>
            <w:noProof/>
            <w:webHidden/>
          </w:rPr>
          <w:instrText xml:space="preserve"> PAGEREF _Toc123100704 \h </w:instrText>
        </w:r>
        <w:r w:rsidR="004203CA">
          <w:rPr>
            <w:noProof/>
            <w:webHidden/>
          </w:rPr>
        </w:r>
        <w:r w:rsidR="004203CA">
          <w:rPr>
            <w:noProof/>
            <w:webHidden/>
          </w:rPr>
          <w:fldChar w:fldCharType="separate"/>
        </w:r>
        <w:r w:rsidR="004203CA">
          <w:rPr>
            <w:noProof/>
            <w:webHidden/>
          </w:rPr>
          <w:t>24</w:t>
        </w:r>
        <w:r w:rsidR="004203CA">
          <w:rPr>
            <w:noProof/>
            <w:webHidden/>
          </w:rPr>
          <w:fldChar w:fldCharType="end"/>
        </w:r>
      </w:hyperlink>
    </w:p>
    <w:p w14:paraId="6DD271DA" w14:textId="7829E591"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5" w:history="1">
        <w:r w:rsidR="004203CA" w:rsidRPr="00510633">
          <w:rPr>
            <w:rStyle w:val="Hyperlink"/>
            <w:noProof/>
          </w:rPr>
          <w:t>Editing groups of form points</w:t>
        </w:r>
        <w:r w:rsidR="004203CA">
          <w:rPr>
            <w:noProof/>
            <w:webHidden/>
          </w:rPr>
          <w:tab/>
        </w:r>
        <w:r w:rsidR="004203CA">
          <w:rPr>
            <w:noProof/>
            <w:webHidden/>
          </w:rPr>
          <w:fldChar w:fldCharType="begin"/>
        </w:r>
        <w:r w:rsidR="004203CA">
          <w:rPr>
            <w:noProof/>
            <w:webHidden/>
          </w:rPr>
          <w:instrText xml:space="preserve"> PAGEREF _Toc123100705 \h </w:instrText>
        </w:r>
        <w:r w:rsidR="004203CA">
          <w:rPr>
            <w:noProof/>
            <w:webHidden/>
          </w:rPr>
        </w:r>
        <w:r w:rsidR="004203CA">
          <w:rPr>
            <w:noProof/>
            <w:webHidden/>
          </w:rPr>
          <w:fldChar w:fldCharType="separate"/>
        </w:r>
        <w:r w:rsidR="004203CA">
          <w:rPr>
            <w:noProof/>
            <w:webHidden/>
          </w:rPr>
          <w:t>25</w:t>
        </w:r>
        <w:r w:rsidR="004203CA">
          <w:rPr>
            <w:noProof/>
            <w:webHidden/>
          </w:rPr>
          <w:fldChar w:fldCharType="end"/>
        </w:r>
      </w:hyperlink>
    </w:p>
    <w:p w14:paraId="3D66B3FA" w14:textId="40A2E56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06" w:history="1">
        <w:r w:rsidR="004203CA" w:rsidRPr="00510633">
          <w:rPr>
            <w:rStyle w:val="Hyperlink"/>
            <w:noProof/>
          </w:rPr>
          <w:t>Interactive auto trace</w:t>
        </w:r>
        <w:r w:rsidR="004203CA">
          <w:rPr>
            <w:noProof/>
            <w:webHidden/>
          </w:rPr>
          <w:tab/>
        </w:r>
        <w:r w:rsidR="004203CA">
          <w:rPr>
            <w:noProof/>
            <w:webHidden/>
          </w:rPr>
          <w:fldChar w:fldCharType="begin"/>
        </w:r>
        <w:r w:rsidR="004203CA">
          <w:rPr>
            <w:noProof/>
            <w:webHidden/>
          </w:rPr>
          <w:instrText xml:space="preserve"> PAGEREF _Toc123100706 \h </w:instrText>
        </w:r>
        <w:r w:rsidR="004203CA">
          <w:rPr>
            <w:noProof/>
            <w:webHidden/>
          </w:rPr>
        </w:r>
        <w:r w:rsidR="004203CA">
          <w:rPr>
            <w:noProof/>
            <w:webHidden/>
          </w:rPr>
          <w:fldChar w:fldCharType="separate"/>
        </w:r>
        <w:r w:rsidR="004203CA">
          <w:rPr>
            <w:noProof/>
            <w:webHidden/>
          </w:rPr>
          <w:t>25</w:t>
        </w:r>
        <w:r w:rsidR="004203CA">
          <w:rPr>
            <w:noProof/>
            <w:webHidden/>
          </w:rPr>
          <w:fldChar w:fldCharType="end"/>
        </w:r>
      </w:hyperlink>
    </w:p>
    <w:p w14:paraId="28135A5C" w14:textId="66156D9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7" w:history="1">
        <w:r w:rsidR="004203CA" w:rsidRPr="00510633">
          <w:rPr>
            <w:rStyle w:val="Hyperlink"/>
            <w:noProof/>
          </w:rPr>
          <w:t>Tracing monochrome bitmaps</w:t>
        </w:r>
        <w:r w:rsidR="004203CA">
          <w:rPr>
            <w:noProof/>
            <w:webHidden/>
          </w:rPr>
          <w:tab/>
        </w:r>
        <w:r w:rsidR="004203CA">
          <w:rPr>
            <w:noProof/>
            <w:webHidden/>
          </w:rPr>
          <w:fldChar w:fldCharType="begin"/>
        </w:r>
        <w:r w:rsidR="004203CA">
          <w:rPr>
            <w:noProof/>
            <w:webHidden/>
          </w:rPr>
          <w:instrText xml:space="preserve"> PAGEREF _Toc123100707 \h </w:instrText>
        </w:r>
        <w:r w:rsidR="004203CA">
          <w:rPr>
            <w:noProof/>
            <w:webHidden/>
          </w:rPr>
        </w:r>
        <w:r w:rsidR="004203CA">
          <w:rPr>
            <w:noProof/>
            <w:webHidden/>
          </w:rPr>
          <w:fldChar w:fldCharType="separate"/>
        </w:r>
        <w:r w:rsidR="004203CA">
          <w:rPr>
            <w:noProof/>
            <w:webHidden/>
          </w:rPr>
          <w:t>26</w:t>
        </w:r>
        <w:r w:rsidR="004203CA">
          <w:rPr>
            <w:noProof/>
            <w:webHidden/>
          </w:rPr>
          <w:fldChar w:fldCharType="end"/>
        </w:r>
      </w:hyperlink>
    </w:p>
    <w:p w14:paraId="097E3B6A" w14:textId="3658FDA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8" w:history="1">
        <w:r w:rsidR="004203CA" w:rsidRPr="00510633">
          <w:rPr>
            <w:rStyle w:val="Hyperlink"/>
            <w:noProof/>
          </w:rPr>
          <w:t>Tracing 24-bit color bitmaps</w:t>
        </w:r>
        <w:r w:rsidR="004203CA">
          <w:rPr>
            <w:noProof/>
            <w:webHidden/>
          </w:rPr>
          <w:tab/>
        </w:r>
        <w:r w:rsidR="004203CA">
          <w:rPr>
            <w:noProof/>
            <w:webHidden/>
          </w:rPr>
          <w:fldChar w:fldCharType="begin"/>
        </w:r>
        <w:r w:rsidR="004203CA">
          <w:rPr>
            <w:noProof/>
            <w:webHidden/>
          </w:rPr>
          <w:instrText xml:space="preserve"> PAGEREF _Toc123100708 \h </w:instrText>
        </w:r>
        <w:r w:rsidR="004203CA">
          <w:rPr>
            <w:noProof/>
            <w:webHidden/>
          </w:rPr>
        </w:r>
        <w:r w:rsidR="004203CA">
          <w:rPr>
            <w:noProof/>
            <w:webHidden/>
          </w:rPr>
          <w:fldChar w:fldCharType="separate"/>
        </w:r>
        <w:r w:rsidR="004203CA">
          <w:rPr>
            <w:noProof/>
            <w:webHidden/>
          </w:rPr>
          <w:t>26</w:t>
        </w:r>
        <w:r w:rsidR="004203CA">
          <w:rPr>
            <w:noProof/>
            <w:webHidden/>
          </w:rPr>
          <w:fldChar w:fldCharType="end"/>
        </w:r>
      </w:hyperlink>
    </w:p>
    <w:p w14:paraId="4ABA09A1" w14:textId="1A792F1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09" w:history="1">
        <w:r w:rsidR="004203CA" w:rsidRPr="00510633">
          <w:rPr>
            <w:rStyle w:val="Hyperlink"/>
            <w:noProof/>
          </w:rPr>
          <w:t>Saving the bitmap</w:t>
        </w:r>
        <w:r w:rsidR="004203CA">
          <w:rPr>
            <w:noProof/>
            <w:webHidden/>
          </w:rPr>
          <w:tab/>
        </w:r>
        <w:r w:rsidR="004203CA">
          <w:rPr>
            <w:noProof/>
            <w:webHidden/>
          </w:rPr>
          <w:fldChar w:fldCharType="begin"/>
        </w:r>
        <w:r w:rsidR="004203CA">
          <w:rPr>
            <w:noProof/>
            <w:webHidden/>
          </w:rPr>
          <w:instrText xml:space="preserve"> PAGEREF _Toc123100709 \h </w:instrText>
        </w:r>
        <w:r w:rsidR="004203CA">
          <w:rPr>
            <w:noProof/>
            <w:webHidden/>
          </w:rPr>
        </w:r>
        <w:r w:rsidR="004203CA">
          <w:rPr>
            <w:noProof/>
            <w:webHidden/>
          </w:rPr>
          <w:fldChar w:fldCharType="separate"/>
        </w:r>
        <w:r w:rsidR="004203CA">
          <w:rPr>
            <w:noProof/>
            <w:webHidden/>
          </w:rPr>
          <w:t>28</w:t>
        </w:r>
        <w:r w:rsidR="004203CA">
          <w:rPr>
            <w:noProof/>
            <w:webHidden/>
          </w:rPr>
          <w:fldChar w:fldCharType="end"/>
        </w:r>
      </w:hyperlink>
    </w:p>
    <w:p w14:paraId="5E104133" w14:textId="1C09D7A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0" w:history="1">
        <w:r w:rsidR="004203CA" w:rsidRPr="00510633">
          <w:rPr>
            <w:rStyle w:val="Hyperlink"/>
            <w:noProof/>
          </w:rPr>
          <w:t>Hiding the bitmap</w:t>
        </w:r>
        <w:r w:rsidR="004203CA">
          <w:rPr>
            <w:noProof/>
            <w:webHidden/>
          </w:rPr>
          <w:tab/>
        </w:r>
        <w:r w:rsidR="004203CA">
          <w:rPr>
            <w:noProof/>
            <w:webHidden/>
          </w:rPr>
          <w:fldChar w:fldCharType="begin"/>
        </w:r>
        <w:r w:rsidR="004203CA">
          <w:rPr>
            <w:noProof/>
            <w:webHidden/>
          </w:rPr>
          <w:instrText xml:space="preserve"> PAGEREF _Toc123100710 \h </w:instrText>
        </w:r>
        <w:r w:rsidR="004203CA">
          <w:rPr>
            <w:noProof/>
            <w:webHidden/>
          </w:rPr>
        </w:r>
        <w:r w:rsidR="004203CA">
          <w:rPr>
            <w:noProof/>
            <w:webHidden/>
          </w:rPr>
          <w:fldChar w:fldCharType="separate"/>
        </w:r>
        <w:r w:rsidR="004203CA">
          <w:rPr>
            <w:noProof/>
            <w:webHidden/>
          </w:rPr>
          <w:t>28</w:t>
        </w:r>
        <w:r w:rsidR="004203CA">
          <w:rPr>
            <w:noProof/>
            <w:webHidden/>
          </w:rPr>
          <w:fldChar w:fldCharType="end"/>
        </w:r>
      </w:hyperlink>
    </w:p>
    <w:p w14:paraId="30A227F5" w14:textId="615F52F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1" w:history="1">
        <w:r w:rsidR="004203CA" w:rsidRPr="00510633">
          <w:rPr>
            <w:rStyle w:val="Hyperlink"/>
            <w:noProof/>
          </w:rPr>
          <w:t>Trace functions and mouse clicks</w:t>
        </w:r>
        <w:r w:rsidR="004203CA">
          <w:rPr>
            <w:noProof/>
            <w:webHidden/>
          </w:rPr>
          <w:tab/>
        </w:r>
        <w:r w:rsidR="004203CA">
          <w:rPr>
            <w:noProof/>
            <w:webHidden/>
          </w:rPr>
          <w:fldChar w:fldCharType="begin"/>
        </w:r>
        <w:r w:rsidR="004203CA">
          <w:rPr>
            <w:noProof/>
            <w:webHidden/>
          </w:rPr>
          <w:instrText xml:space="preserve"> PAGEREF _Toc123100711 \h </w:instrText>
        </w:r>
        <w:r w:rsidR="004203CA">
          <w:rPr>
            <w:noProof/>
            <w:webHidden/>
          </w:rPr>
        </w:r>
        <w:r w:rsidR="004203CA">
          <w:rPr>
            <w:noProof/>
            <w:webHidden/>
          </w:rPr>
          <w:fldChar w:fldCharType="separate"/>
        </w:r>
        <w:r w:rsidR="004203CA">
          <w:rPr>
            <w:noProof/>
            <w:webHidden/>
          </w:rPr>
          <w:t>29</w:t>
        </w:r>
        <w:r w:rsidR="004203CA">
          <w:rPr>
            <w:noProof/>
            <w:webHidden/>
          </w:rPr>
          <w:fldChar w:fldCharType="end"/>
        </w:r>
      </w:hyperlink>
    </w:p>
    <w:p w14:paraId="57E3A118" w14:textId="666F06B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2" w:history="1">
        <w:r w:rsidR="004203CA" w:rsidRPr="00510633">
          <w:rPr>
            <w:rStyle w:val="Hyperlink"/>
            <w:noProof/>
          </w:rPr>
          <w:t>Underlay for fills</w:t>
        </w:r>
        <w:r w:rsidR="004203CA">
          <w:rPr>
            <w:noProof/>
            <w:webHidden/>
          </w:rPr>
          <w:tab/>
        </w:r>
        <w:r w:rsidR="004203CA">
          <w:rPr>
            <w:noProof/>
            <w:webHidden/>
          </w:rPr>
          <w:fldChar w:fldCharType="begin"/>
        </w:r>
        <w:r w:rsidR="004203CA">
          <w:rPr>
            <w:noProof/>
            <w:webHidden/>
          </w:rPr>
          <w:instrText xml:space="preserve"> PAGEREF _Toc123100712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52A7ED4F" w14:textId="2E76558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3" w:history="1">
        <w:r w:rsidR="004203CA" w:rsidRPr="00510633">
          <w:rPr>
            <w:rStyle w:val="Hyperlink"/>
            <w:noProof/>
          </w:rPr>
          <w:t>Center walk</w:t>
        </w:r>
        <w:r w:rsidR="004203CA">
          <w:rPr>
            <w:noProof/>
            <w:webHidden/>
          </w:rPr>
          <w:tab/>
        </w:r>
        <w:r w:rsidR="004203CA">
          <w:rPr>
            <w:noProof/>
            <w:webHidden/>
          </w:rPr>
          <w:fldChar w:fldCharType="begin"/>
        </w:r>
        <w:r w:rsidR="004203CA">
          <w:rPr>
            <w:noProof/>
            <w:webHidden/>
          </w:rPr>
          <w:instrText xml:space="preserve"> PAGEREF _Toc123100713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0F47D681" w14:textId="3A82D4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4" w:history="1">
        <w:r w:rsidR="004203CA" w:rsidRPr="00510633">
          <w:rPr>
            <w:rStyle w:val="Hyperlink"/>
            <w:noProof/>
          </w:rPr>
          <w:t>Edge walk</w:t>
        </w:r>
        <w:r w:rsidR="004203CA">
          <w:rPr>
            <w:noProof/>
            <w:webHidden/>
          </w:rPr>
          <w:tab/>
        </w:r>
        <w:r w:rsidR="004203CA">
          <w:rPr>
            <w:noProof/>
            <w:webHidden/>
          </w:rPr>
          <w:fldChar w:fldCharType="begin"/>
        </w:r>
        <w:r w:rsidR="004203CA">
          <w:rPr>
            <w:noProof/>
            <w:webHidden/>
          </w:rPr>
          <w:instrText xml:space="preserve"> PAGEREF _Toc123100714 \h </w:instrText>
        </w:r>
        <w:r w:rsidR="004203CA">
          <w:rPr>
            <w:noProof/>
            <w:webHidden/>
          </w:rPr>
        </w:r>
        <w:r w:rsidR="004203CA">
          <w:rPr>
            <w:noProof/>
            <w:webHidden/>
          </w:rPr>
          <w:fldChar w:fldCharType="separate"/>
        </w:r>
        <w:r w:rsidR="004203CA">
          <w:rPr>
            <w:noProof/>
            <w:webHidden/>
          </w:rPr>
          <w:t>30</w:t>
        </w:r>
        <w:r w:rsidR="004203CA">
          <w:rPr>
            <w:noProof/>
            <w:webHidden/>
          </w:rPr>
          <w:fldChar w:fldCharType="end"/>
        </w:r>
      </w:hyperlink>
    </w:p>
    <w:p w14:paraId="51FCCE6E" w14:textId="007036B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5" w:history="1">
        <w:r w:rsidR="004203CA" w:rsidRPr="00510633">
          <w:rPr>
            <w:rStyle w:val="Hyperlink"/>
            <w:noProof/>
          </w:rPr>
          <w:t>Underlay</w:t>
        </w:r>
        <w:r w:rsidR="004203CA">
          <w:rPr>
            <w:noProof/>
            <w:webHidden/>
          </w:rPr>
          <w:tab/>
        </w:r>
        <w:r w:rsidR="004203CA">
          <w:rPr>
            <w:noProof/>
            <w:webHidden/>
          </w:rPr>
          <w:fldChar w:fldCharType="begin"/>
        </w:r>
        <w:r w:rsidR="004203CA">
          <w:rPr>
            <w:noProof/>
            <w:webHidden/>
          </w:rPr>
          <w:instrText xml:space="preserve"> PAGEREF _Toc123100715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6A883B4F" w14:textId="4F8F039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6" w:history="1">
        <w:r w:rsidR="004203CA" w:rsidRPr="00510633">
          <w:rPr>
            <w:rStyle w:val="Hyperlink"/>
            <w:noProof/>
          </w:rPr>
          <w:t>Fill start</w:t>
        </w:r>
        <w:r w:rsidR="004203CA">
          <w:rPr>
            <w:noProof/>
            <w:webHidden/>
          </w:rPr>
          <w:tab/>
        </w:r>
        <w:r w:rsidR="004203CA">
          <w:rPr>
            <w:noProof/>
            <w:webHidden/>
          </w:rPr>
          <w:fldChar w:fldCharType="begin"/>
        </w:r>
        <w:r w:rsidR="004203CA">
          <w:rPr>
            <w:noProof/>
            <w:webHidden/>
          </w:rPr>
          <w:instrText xml:space="preserve"> PAGEREF _Toc123100716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07582E61" w14:textId="038D780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17" w:history="1">
        <w:r w:rsidR="004203CA" w:rsidRPr="00510633">
          <w:rPr>
            <w:rStyle w:val="Hyperlink"/>
            <w:noProof/>
          </w:rPr>
          <w:t>Fill End</w:t>
        </w:r>
        <w:r w:rsidR="004203CA">
          <w:rPr>
            <w:noProof/>
            <w:webHidden/>
          </w:rPr>
          <w:tab/>
        </w:r>
        <w:r w:rsidR="004203CA">
          <w:rPr>
            <w:noProof/>
            <w:webHidden/>
          </w:rPr>
          <w:fldChar w:fldCharType="begin"/>
        </w:r>
        <w:r w:rsidR="004203CA">
          <w:rPr>
            <w:noProof/>
            <w:webHidden/>
          </w:rPr>
          <w:instrText xml:space="preserve"> PAGEREF _Toc123100717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5CF7E932" w14:textId="292F7035"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8" w:history="1">
        <w:r w:rsidR="004203CA" w:rsidRPr="00510633">
          <w:rPr>
            <w:rStyle w:val="Hyperlink"/>
            <w:noProof/>
          </w:rPr>
          <w:t>Nudge (Ctrl + arrow keys)</w:t>
        </w:r>
        <w:r w:rsidR="004203CA">
          <w:rPr>
            <w:noProof/>
            <w:webHidden/>
          </w:rPr>
          <w:tab/>
        </w:r>
        <w:r w:rsidR="004203CA">
          <w:rPr>
            <w:noProof/>
            <w:webHidden/>
          </w:rPr>
          <w:fldChar w:fldCharType="begin"/>
        </w:r>
        <w:r w:rsidR="004203CA">
          <w:rPr>
            <w:noProof/>
            <w:webHidden/>
          </w:rPr>
          <w:instrText xml:space="preserve"> PAGEREF _Toc123100718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2DBA1894" w14:textId="718CF1F6"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19" w:history="1">
        <w:r w:rsidR="004203CA" w:rsidRPr="00510633">
          <w:rPr>
            <w:rStyle w:val="Hyperlink"/>
            <w:noProof/>
          </w:rPr>
          <w:t>Color management</w:t>
        </w:r>
        <w:r w:rsidR="004203CA">
          <w:rPr>
            <w:noProof/>
            <w:webHidden/>
          </w:rPr>
          <w:tab/>
        </w:r>
        <w:r w:rsidR="004203CA">
          <w:rPr>
            <w:noProof/>
            <w:webHidden/>
          </w:rPr>
          <w:fldChar w:fldCharType="begin"/>
        </w:r>
        <w:r w:rsidR="004203CA">
          <w:rPr>
            <w:noProof/>
            <w:webHidden/>
          </w:rPr>
          <w:instrText xml:space="preserve"> PAGEREF _Toc123100719 \h </w:instrText>
        </w:r>
        <w:r w:rsidR="004203CA">
          <w:rPr>
            <w:noProof/>
            <w:webHidden/>
          </w:rPr>
        </w:r>
        <w:r w:rsidR="004203CA">
          <w:rPr>
            <w:noProof/>
            <w:webHidden/>
          </w:rPr>
          <w:fldChar w:fldCharType="separate"/>
        </w:r>
        <w:r w:rsidR="004203CA">
          <w:rPr>
            <w:noProof/>
            <w:webHidden/>
          </w:rPr>
          <w:t>31</w:t>
        </w:r>
        <w:r w:rsidR="004203CA">
          <w:rPr>
            <w:noProof/>
            <w:webHidden/>
          </w:rPr>
          <w:fldChar w:fldCharType="end"/>
        </w:r>
      </w:hyperlink>
    </w:p>
    <w:p w14:paraId="574DB171" w14:textId="642EDC9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0" w:history="1">
        <w:r w:rsidR="004203CA" w:rsidRPr="00510633">
          <w:rPr>
            <w:rStyle w:val="Hyperlink"/>
            <w:noProof/>
          </w:rPr>
          <w:t>Switch colors</w:t>
        </w:r>
        <w:r w:rsidR="004203CA">
          <w:rPr>
            <w:noProof/>
            <w:webHidden/>
          </w:rPr>
          <w:tab/>
        </w:r>
        <w:r w:rsidR="004203CA">
          <w:rPr>
            <w:noProof/>
            <w:webHidden/>
          </w:rPr>
          <w:fldChar w:fldCharType="begin"/>
        </w:r>
        <w:r w:rsidR="004203CA">
          <w:rPr>
            <w:noProof/>
            <w:webHidden/>
          </w:rPr>
          <w:instrText xml:space="preserve"> PAGEREF _Toc123100720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A9D276C" w14:textId="4A144BE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1" w:history="1">
        <w:r w:rsidR="004203CA" w:rsidRPr="00510633">
          <w:rPr>
            <w:rStyle w:val="Hyperlink"/>
            <w:noProof/>
          </w:rPr>
          <w:t>Switch color values</w:t>
        </w:r>
        <w:r w:rsidR="004203CA">
          <w:rPr>
            <w:noProof/>
            <w:webHidden/>
          </w:rPr>
          <w:tab/>
        </w:r>
        <w:r w:rsidR="004203CA">
          <w:rPr>
            <w:noProof/>
            <w:webHidden/>
          </w:rPr>
          <w:fldChar w:fldCharType="begin"/>
        </w:r>
        <w:r w:rsidR="004203CA">
          <w:rPr>
            <w:noProof/>
            <w:webHidden/>
          </w:rPr>
          <w:instrText xml:space="preserve"> PAGEREF _Toc123100721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9FE3F3D" w14:textId="0FA80E3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2" w:history="1">
        <w:r w:rsidR="004203CA" w:rsidRPr="00510633">
          <w:rPr>
            <w:rStyle w:val="Hyperlink"/>
            <w:noProof/>
          </w:rPr>
          <w:t>Copy colors</w:t>
        </w:r>
        <w:r w:rsidR="004203CA">
          <w:rPr>
            <w:noProof/>
            <w:webHidden/>
          </w:rPr>
          <w:tab/>
        </w:r>
        <w:r w:rsidR="004203CA">
          <w:rPr>
            <w:noProof/>
            <w:webHidden/>
          </w:rPr>
          <w:fldChar w:fldCharType="begin"/>
        </w:r>
        <w:r w:rsidR="004203CA">
          <w:rPr>
            <w:noProof/>
            <w:webHidden/>
          </w:rPr>
          <w:instrText xml:space="preserve"> PAGEREF _Toc123100722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09CCDB4F" w14:textId="70E7FD6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3" w:history="1">
        <w:r w:rsidR="004203CA" w:rsidRPr="00510633">
          <w:rPr>
            <w:rStyle w:val="Hyperlink"/>
            <w:noProof/>
          </w:rPr>
          <w:t>Insert color</w:t>
        </w:r>
        <w:r w:rsidR="004203CA">
          <w:rPr>
            <w:noProof/>
            <w:webHidden/>
          </w:rPr>
          <w:tab/>
        </w:r>
        <w:r w:rsidR="004203CA">
          <w:rPr>
            <w:noProof/>
            <w:webHidden/>
          </w:rPr>
          <w:fldChar w:fldCharType="begin"/>
        </w:r>
        <w:r w:rsidR="004203CA">
          <w:rPr>
            <w:noProof/>
            <w:webHidden/>
          </w:rPr>
          <w:instrText xml:space="preserve"> PAGEREF _Toc123100723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13061881" w14:textId="75AF345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4" w:history="1">
        <w:r w:rsidR="004203CA" w:rsidRPr="00510633">
          <w:rPr>
            <w:rStyle w:val="Hyperlink"/>
            <w:noProof/>
          </w:rPr>
          <w:t>Delete color</w:t>
        </w:r>
        <w:r w:rsidR="004203CA">
          <w:rPr>
            <w:noProof/>
            <w:webHidden/>
          </w:rPr>
          <w:tab/>
        </w:r>
        <w:r w:rsidR="004203CA">
          <w:rPr>
            <w:noProof/>
            <w:webHidden/>
          </w:rPr>
          <w:fldChar w:fldCharType="begin"/>
        </w:r>
        <w:r w:rsidR="004203CA">
          <w:rPr>
            <w:noProof/>
            <w:webHidden/>
          </w:rPr>
          <w:instrText xml:space="preserve"> PAGEREF _Toc123100724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6BE6C62E" w14:textId="367B8A8E"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5" w:history="1">
        <w:r w:rsidR="004203CA" w:rsidRPr="00510633">
          <w:rPr>
            <w:rStyle w:val="Hyperlink"/>
            <w:noProof/>
          </w:rPr>
          <w:t>ThrEd menus</w:t>
        </w:r>
        <w:r w:rsidR="004203CA">
          <w:rPr>
            <w:noProof/>
            <w:webHidden/>
          </w:rPr>
          <w:tab/>
        </w:r>
        <w:r w:rsidR="004203CA">
          <w:rPr>
            <w:noProof/>
            <w:webHidden/>
          </w:rPr>
          <w:fldChar w:fldCharType="begin"/>
        </w:r>
        <w:r w:rsidR="004203CA">
          <w:rPr>
            <w:noProof/>
            <w:webHidden/>
          </w:rPr>
          <w:instrText xml:space="preserve"> PAGEREF _Toc123100725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0F4DD131" w14:textId="7787329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26" w:history="1">
        <w:r w:rsidR="004203CA" w:rsidRPr="00510633">
          <w:rPr>
            <w:rStyle w:val="Hyperlink"/>
            <w:noProof/>
          </w:rPr>
          <w:t>File</w:t>
        </w:r>
        <w:r w:rsidR="004203CA">
          <w:rPr>
            <w:noProof/>
            <w:webHidden/>
          </w:rPr>
          <w:tab/>
        </w:r>
        <w:r w:rsidR="004203CA">
          <w:rPr>
            <w:noProof/>
            <w:webHidden/>
          </w:rPr>
          <w:fldChar w:fldCharType="begin"/>
        </w:r>
        <w:r w:rsidR="004203CA">
          <w:rPr>
            <w:noProof/>
            <w:webHidden/>
          </w:rPr>
          <w:instrText xml:space="preserve"> PAGEREF _Toc123100726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375F0FA8" w14:textId="1A6084E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7" w:history="1">
        <w:r w:rsidR="004203CA" w:rsidRPr="00510633">
          <w:rPr>
            <w:rStyle w:val="Hyperlink"/>
            <w:noProof/>
          </w:rPr>
          <w:t>New</w:t>
        </w:r>
        <w:r w:rsidR="004203CA">
          <w:rPr>
            <w:noProof/>
            <w:webHidden/>
          </w:rPr>
          <w:tab/>
        </w:r>
        <w:r w:rsidR="004203CA">
          <w:rPr>
            <w:noProof/>
            <w:webHidden/>
          </w:rPr>
          <w:fldChar w:fldCharType="begin"/>
        </w:r>
        <w:r w:rsidR="004203CA">
          <w:rPr>
            <w:noProof/>
            <w:webHidden/>
          </w:rPr>
          <w:instrText xml:space="preserve"> PAGEREF _Toc123100727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54E8651D" w14:textId="6F10649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8" w:history="1">
        <w:r w:rsidR="004203CA" w:rsidRPr="00510633">
          <w:rPr>
            <w:rStyle w:val="Hyperlink"/>
            <w:noProof/>
          </w:rPr>
          <w:t>Open (O)</w:t>
        </w:r>
        <w:r w:rsidR="004203CA">
          <w:rPr>
            <w:noProof/>
            <w:webHidden/>
          </w:rPr>
          <w:tab/>
        </w:r>
        <w:r w:rsidR="004203CA">
          <w:rPr>
            <w:noProof/>
            <w:webHidden/>
          </w:rPr>
          <w:fldChar w:fldCharType="begin"/>
        </w:r>
        <w:r w:rsidR="004203CA">
          <w:rPr>
            <w:noProof/>
            <w:webHidden/>
          </w:rPr>
          <w:instrText xml:space="preserve"> PAGEREF _Toc123100728 \h </w:instrText>
        </w:r>
        <w:r w:rsidR="004203CA">
          <w:rPr>
            <w:noProof/>
            <w:webHidden/>
          </w:rPr>
        </w:r>
        <w:r w:rsidR="004203CA">
          <w:rPr>
            <w:noProof/>
            <w:webHidden/>
          </w:rPr>
          <w:fldChar w:fldCharType="separate"/>
        </w:r>
        <w:r w:rsidR="004203CA">
          <w:rPr>
            <w:noProof/>
            <w:webHidden/>
          </w:rPr>
          <w:t>32</w:t>
        </w:r>
        <w:r w:rsidR="004203CA">
          <w:rPr>
            <w:noProof/>
            <w:webHidden/>
          </w:rPr>
          <w:fldChar w:fldCharType="end"/>
        </w:r>
      </w:hyperlink>
    </w:p>
    <w:p w14:paraId="727BF581" w14:textId="39124B6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29" w:history="1">
        <w:r w:rsidR="004203CA" w:rsidRPr="00510633">
          <w:rPr>
            <w:rStyle w:val="Hyperlink"/>
            <w:noProof/>
          </w:rPr>
          <w:t>Close</w:t>
        </w:r>
        <w:r w:rsidR="004203CA">
          <w:rPr>
            <w:noProof/>
            <w:webHidden/>
          </w:rPr>
          <w:tab/>
        </w:r>
        <w:r w:rsidR="004203CA">
          <w:rPr>
            <w:noProof/>
            <w:webHidden/>
          </w:rPr>
          <w:fldChar w:fldCharType="begin"/>
        </w:r>
        <w:r w:rsidR="004203CA">
          <w:rPr>
            <w:noProof/>
            <w:webHidden/>
          </w:rPr>
          <w:instrText xml:space="preserve"> PAGEREF _Toc123100729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18864C41" w14:textId="06ED924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0" w:history="1">
        <w:r w:rsidR="004203CA" w:rsidRPr="00510633">
          <w:rPr>
            <w:rStyle w:val="Hyperlink"/>
            <w:noProof/>
          </w:rPr>
          <w:t>Thumbnails (T)</w:t>
        </w:r>
        <w:r w:rsidR="004203CA">
          <w:rPr>
            <w:noProof/>
            <w:webHidden/>
          </w:rPr>
          <w:tab/>
        </w:r>
        <w:r w:rsidR="004203CA">
          <w:rPr>
            <w:noProof/>
            <w:webHidden/>
          </w:rPr>
          <w:fldChar w:fldCharType="begin"/>
        </w:r>
        <w:r w:rsidR="004203CA">
          <w:rPr>
            <w:noProof/>
            <w:webHidden/>
          </w:rPr>
          <w:instrText xml:space="preserve"> PAGEREF _Toc123100730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73280CC9" w14:textId="1791BA4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1" w:history="1">
        <w:r w:rsidR="004203CA" w:rsidRPr="00510633">
          <w:rPr>
            <w:rStyle w:val="Hyperlink"/>
            <w:noProof/>
          </w:rPr>
          <w:t>Open PCS/DST file</w:t>
        </w:r>
        <w:r w:rsidR="004203CA">
          <w:rPr>
            <w:noProof/>
            <w:webHidden/>
          </w:rPr>
          <w:tab/>
        </w:r>
        <w:r w:rsidR="004203CA">
          <w:rPr>
            <w:noProof/>
            <w:webHidden/>
          </w:rPr>
          <w:fldChar w:fldCharType="begin"/>
        </w:r>
        <w:r w:rsidR="004203CA">
          <w:rPr>
            <w:noProof/>
            <w:webHidden/>
          </w:rPr>
          <w:instrText xml:space="preserve"> PAGEREF _Toc123100731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627F7D8B" w14:textId="64AC9A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2" w:history="1">
        <w:r w:rsidR="004203CA" w:rsidRPr="00510633">
          <w:rPr>
            <w:rStyle w:val="Hyperlink"/>
            <w:noProof/>
          </w:rPr>
          <w:t>Insert</w:t>
        </w:r>
        <w:r w:rsidR="004203CA">
          <w:rPr>
            <w:noProof/>
            <w:webHidden/>
          </w:rPr>
          <w:tab/>
        </w:r>
        <w:r w:rsidR="004203CA">
          <w:rPr>
            <w:noProof/>
            <w:webHidden/>
          </w:rPr>
          <w:fldChar w:fldCharType="begin"/>
        </w:r>
        <w:r w:rsidR="004203CA">
          <w:rPr>
            <w:noProof/>
            <w:webHidden/>
          </w:rPr>
          <w:instrText xml:space="preserve"> PAGEREF _Toc123100732 \h </w:instrText>
        </w:r>
        <w:r w:rsidR="004203CA">
          <w:rPr>
            <w:noProof/>
            <w:webHidden/>
          </w:rPr>
        </w:r>
        <w:r w:rsidR="004203CA">
          <w:rPr>
            <w:noProof/>
            <w:webHidden/>
          </w:rPr>
          <w:fldChar w:fldCharType="separate"/>
        </w:r>
        <w:r w:rsidR="004203CA">
          <w:rPr>
            <w:noProof/>
            <w:webHidden/>
          </w:rPr>
          <w:t>33</w:t>
        </w:r>
        <w:r w:rsidR="004203CA">
          <w:rPr>
            <w:noProof/>
            <w:webHidden/>
          </w:rPr>
          <w:fldChar w:fldCharType="end"/>
        </w:r>
      </w:hyperlink>
    </w:p>
    <w:p w14:paraId="50002785" w14:textId="2E6775C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3" w:history="1">
        <w:r w:rsidR="004203CA" w:rsidRPr="00510633">
          <w:rPr>
            <w:rStyle w:val="Hyperlink"/>
            <w:noProof/>
          </w:rPr>
          <w:t>Overlay</w:t>
        </w:r>
        <w:r w:rsidR="004203CA">
          <w:rPr>
            <w:noProof/>
            <w:webHidden/>
          </w:rPr>
          <w:tab/>
        </w:r>
        <w:r w:rsidR="004203CA">
          <w:rPr>
            <w:noProof/>
            <w:webHidden/>
          </w:rPr>
          <w:fldChar w:fldCharType="begin"/>
        </w:r>
        <w:r w:rsidR="004203CA">
          <w:rPr>
            <w:noProof/>
            <w:webHidden/>
          </w:rPr>
          <w:instrText xml:space="preserve"> PAGEREF _Toc123100733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30F8F3FB" w14:textId="12171D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4" w:history="1">
        <w:r w:rsidR="004203CA" w:rsidRPr="00510633">
          <w:rPr>
            <w:rStyle w:val="Hyperlink"/>
            <w:noProof/>
          </w:rPr>
          <w:t>Save (Ctrl+S, F7)</w:t>
        </w:r>
        <w:r w:rsidR="004203CA">
          <w:rPr>
            <w:noProof/>
            <w:webHidden/>
          </w:rPr>
          <w:tab/>
        </w:r>
        <w:r w:rsidR="004203CA">
          <w:rPr>
            <w:noProof/>
            <w:webHidden/>
          </w:rPr>
          <w:fldChar w:fldCharType="begin"/>
        </w:r>
        <w:r w:rsidR="004203CA">
          <w:rPr>
            <w:noProof/>
            <w:webHidden/>
          </w:rPr>
          <w:instrText xml:space="preserve"> PAGEREF _Toc123100734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59B4B5C7" w14:textId="7D7B645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5" w:history="1">
        <w:r w:rsidR="004203CA" w:rsidRPr="00510633">
          <w:rPr>
            <w:rStyle w:val="Hyperlink"/>
            <w:noProof/>
          </w:rPr>
          <w:t>Save As (F8)</w:t>
        </w:r>
        <w:r w:rsidR="004203CA">
          <w:rPr>
            <w:noProof/>
            <w:webHidden/>
          </w:rPr>
          <w:tab/>
        </w:r>
        <w:r w:rsidR="004203CA">
          <w:rPr>
            <w:noProof/>
            <w:webHidden/>
          </w:rPr>
          <w:fldChar w:fldCharType="begin"/>
        </w:r>
        <w:r w:rsidR="004203CA">
          <w:rPr>
            <w:noProof/>
            <w:webHidden/>
          </w:rPr>
          <w:instrText xml:space="preserve"> PAGEREF _Toc123100735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04AE8C15" w14:textId="2C73468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6" w:history="1">
        <w:r w:rsidR="004203CA" w:rsidRPr="00510633">
          <w:rPr>
            <w:rStyle w:val="Hyperlink"/>
            <w:noProof/>
          </w:rPr>
          <w:t>Load bitmap</w:t>
        </w:r>
        <w:r w:rsidR="004203CA">
          <w:rPr>
            <w:noProof/>
            <w:webHidden/>
          </w:rPr>
          <w:tab/>
        </w:r>
        <w:r w:rsidR="004203CA">
          <w:rPr>
            <w:noProof/>
            <w:webHidden/>
          </w:rPr>
          <w:fldChar w:fldCharType="begin"/>
        </w:r>
        <w:r w:rsidR="004203CA">
          <w:rPr>
            <w:noProof/>
            <w:webHidden/>
          </w:rPr>
          <w:instrText xml:space="preserve"> PAGEREF _Toc123100736 \h </w:instrText>
        </w:r>
        <w:r w:rsidR="004203CA">
          <w:rPr>
            <w:noProof/>
            <w:webHidden/>
          </w:rPr>
        </w:r>
        <w:r w:rsidR="004203CA">
          <w:rPr>
            <w:noProof/>
            <w:webHidden/>
          </w:rPr>
          <w:fldChar w:fldCharType="separate"/>
        </w:r>
        <w:r w:rsidR="004203CA">
          <w:rPr>
            <w:noProof/>
            <w:webHidden/>
          </w:rPr>
          <w:t>34</w:t>
        </w:r>
        <w:r w:rsidR="004203CA">
          <w:rPr>
            <w:noProof/>
            <w:webHidden/>
          </w:rPr>
          <w:fldChar w:fldCharType="end"/>
        </w:r>
      </w:hyperlink>
    </w:p>
    <w:p w14:paraId="3740AD9D" w14:textId="0DA2334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7" w:history="1">
        <w:r w:rsidR="004203CA" w:rsidRPr="00510633">
          <w:rPr>
            <w:rStyle w:val="Hyperlink"/>
            <w:noProof/>
          </w:rPr>
          <w:t>Save bitmap</w:t>
        </w:r>
        <w:r w:rsidR="004203CA">
          <w:rPr>
            <w:noProof/>
            <w:webHidden/>
          </w:rPr>
          <w:tab/>
        </w:r>
        <w:r w:rsidR="004203CA">
          <w:rPr>
            <w:noProof/>
            <w:webHidden/>
          </w:rPr>
          <w:fldChar w:fldCharType="begin"/>
        </w:r>
        <w:r w:rsidR="004203CA">
          <w:rPr>
            <w:noProof/>
            <w:webHidden/>
          </w:rPr>
          <w:instrText xml:space="preserve"> PAGEREF _Toc123100737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47512B6A" w14:textId="156160B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8" w:history="1">
        <w:r w:rsidR="004203CA" w:rsidRPr="00510633">
          <w:rPr>
            <w:rStyle w:val="Hyperlink"/>
            <w:noProof/>
          </w:rPr>
          <w:t>Hide bitmap (Shift+X)</w:t>
        </w:r>
        <w:r w:rsidR="004203CA">
          <w:rPr>
            <w:noProof/>
            <w:webHidden/>
          </w:rPr>
          <w:tab/>
        </w:r>
        <w:r w:rsidR="004203CA">
          <w:rPr>
            <w:noProof/>
            <w:webHidden/>
          </w:rPr>
          <w:fldChar w:fldCharType="begin"/>
        </w:r>
        <w:r w:rsidR="004203CA">
          <w:rPr>
            <w:noProof/>
            <w:webHidden/>
          </w:rPr>
          <w:instrText xml:space="preserve"> PAGEREF _Toc123100738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0FFB5103" w14:textId="3E5C418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39" w:history="1">
        <w:r w:rsidR="004203CA" w:rsidRPr="00510633">
          <w:rPr>
            <w:rStyle w:val="Hyperlink"/>
            <w:noProof/>
          </w:rPr>
          <w:t>Remove bitmap</w:t>
        </w:r>
        <w:r w:rsidR="004203CA">
          <w:rPr>
            <w:noProof/>
            <w:webHidden/>
          </w:rPr>
          <w:tab/>
        </w:r>
        <w:r w:rsidR="004203CA">
          <w:rPr>
            <w:noProof/>
            <w:webHidden/>
          </w:rPr>
          <w:fldChar w:fldCharType="begin"/>
        </w:r>
        <w:r w:rsidR="004203CA">
          <w:rPr>
            <w:noProof/>
            <w:webHidden/>
          </w:rPr>
          <w:instrText xml:space="preserve"> PAGEREF _Toc123100739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375F88DA" w14:textId="5F29C57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0" w:history="1">
        <w:r w:rsidR="004203CA" w:rsidRPr="00510633">
          <w:rPr>
            <w:rStyle w:val="Hyperlink"/>
            <w:noProof/>
          </w:rPr>
          <w:t>Delete backups</w:t>
        </w:r>
        <w:r w:rsidR="004203CA">
          <w:rPr>
            <w:noProof/>
            <w:webHidden/>
          </w:rPr>
          <w:tab/>
        </w:r>
        <w:r w:rsidR="004203CA">
          <w:rPr>
            <w:noProof/>
            <w:webHidden/>
          </w:rPr>
          <w:fldChar w:fldCharType="begin"/>
        </w:r>
        <w:r w:rsidR="004203CA">
          <w:rPr>
            <w:noProof/>
            <w:webHidden/>
          </w:rPr>
          <w:instrText xml:space="preserve"> PAGEREF _Toc123100740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6711E5D7" w14:textId="2D40CA1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1" w:history="1">
        <w:r w:rsidR="004203CA" w:rsidRPr="00510633">
          <w:rPr>
            <w:rStyle w:val="Hyperlink"/>
            <w:noProof/>
          </w:rPr>
          <w:t>Locking</w:t>
        </w:r>
        <w:r w:rsidR="004203CA">
          <w:rPr>
            <w:noProof/>
            <w:webHidden/>
          </w:rPr>
          <w:tab/>
        </w:r>
        <w:r w:rsidR="004203CA">
          <w:rPr>
            <w:noProof/>
            <w:webHidden/>
          </w:rPr>
          <w:fldChar w:fldCharType="begin"/>
        </w:r>
        <w:r w:rsidR="004203CA">
          <w:rPr>
            <w:noProof/>
            <w:webHidden/>
          </w:rPr>
          <w:instrText xml:space="preserve"> PAGEREF _Toc123100741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34AB505C" w14:textId="45639CD7"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42" w:history="1">
        <w:r w:rsidR="004203CA" w:rsidRPr="00510633">
          <w:rPr>
            <w:rStyle w:val="Hyperlink"/>
            <w:noProof/>
          </w:rPr>
          <w:t>View</w:t>
        </w:r>
        <w:r w:rsidR="004203CA">
          <w:rPr>
            <w:noProof/>
            <w:webHidden/>
          </w:rPr>
          <w:tab/>
        </w:r>
        <w:r w:rsidR="004203CA">
          <w:rPr>
            <w:noProof/>
            <w:webHidden/>
          </w:rPr>
          <w:fldChar w:fldCharType="begin"/>
        </w:r>
        <w:r w:rsidR="004203CA">
          <w:rPr>
            <w:noProof/>
            <w:webHidden/>
          </w:rPr>
          <w:instrText xml:space="preserve"> PAGEREF _Toc123100742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2B369870" w14:textId="15B9B01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3" w:history="1">
        <w:r w:rsidR="004203CA" w:rsidRPr="00510633">
          <w:rPr>
            <w:rStyle w:val="Hyperlink"/>
            <w:noProof/>
          </w:rPr>
          <w:t>Movie (I)</w:t>
        </w:r>
        <w:r w:rsidR="004203CA">
          <w:rPr>
            <w:noProof/>
            <w:webHidden/>
          </w:rPr>
          <w:tab/>
        </w:r>
        <w:r w:rsidR="004203CA">
          <w:rPr>
            <w:noProof/>
            <w:webHidden/>
          </w:rPr>
          <w:fldChar w:fldCharType="begin"/>
        </w:r>
        <w:r w:rsidR="004203CA">
          <w:rPr>
            <w:noProof/>
            <w:webHidden/>
          </w:rPr>
          <w:instrText xml:space="preserve"> PAGEREF _Toc123100743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6882D14F" w14:textId="6203180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4" w:history="1">
        <w:r w:rsidR="004203CA" w:rsidRPr="00510633">
          <w:rPr>
            <w:rStyle w:val="Hyperlink"/>
            <w:noProof/>
          </w:rPr>
          <w:t>Set</w:t>
        </w:r>
        <w:r w:rsidR="004203CA">
          <w:rPr>
            <w:noProof/>
            <w:webHidden/>
          </w:rPr>
          <w:tab/>
        </w:r>
        <w:r w:rsidR="004203CA">
          <w:rPr>
            <w:noProof/>
            <w:webHidden/>
          </w:rPr>
          <w:fldChar w:fldCharType="begin"/>
        </w:r>
        <w:r w:rsidR="004203CA">
          <w:rPr>
            <w:noProof/>
            <w:webHidden/>
          </w:rPr>
          <w:instrText xml:space="preserve"> PAGEREF _Toc123100744 \h </w:instrText>
        </w:r>
        <w:r w:rsidR="004203CA">
          <w:rPr>
            <w:noProof/>
            <w:webHidden/>
          </w:rPr>
        </w:r>
        <w:r w:rsidR="004203CA">
          <w:rPr>
            <w:noProof/>
            <w:webHidden/>
          </w:rPr>
          <w:fldChar w:fldCharType="separate"/>
        </w:r>
        <w:r w:rsidR="004203CA">
          <w:rPr>
            <w:noProof/>
            <w:webHidden/>
          </w:rPr>
          <w:t>35</w:t>
        </w:r>
        <w:r w:rsidR="004203CA">
          <w:rPr>
            <w:noProof/>
            <w:webHidden/>
          </w:rPr>
          <w:fldChar w:fldCharType="end"/>
        </w:r>
      </w:hyperlink>
    </w:p>
    <w:p w14:paraId="7DA4AE9E" w14:textId="31F6CB9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5" w:history="1">
        <w:r w:rsidR="004203CA" w:rsidRPr="00510633">
          <w:rPr>
            <w:rStyle w:val="Hyperlink"/>
            <w:noProof/>
          </w:rPr>
          <w:t>Backups</w:t>
        </w:r>
        <w:r w:rsidR="004203CA">
          <w:rPr>
            <w:noProof/>
            <w:webHidden/>
          </w:rPr>
          <w:tab/>
        </w:r>
        <w:r w:rsidR="004203CA">
          <w:rPr>
            <w:noProof/>
            <w:webHidden/>
          </w:rPr>
          <w:fldChar w:fldCharType="begin"/>
        </w:r>
        <w:r w:rsidR="004203CA">
          <w:rPr>
            <w:noProof/>
            <w:webHidden/>
          </w:rPr>
          <w:instrText xml:space="preserve"> PAGEREF _Toc123100745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31CBEB52" w14:textId="7A4D17A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6" w:history="1">
        <w:r w:rsidR="004203CA" w:rsidRPr="00510633">
          <w:rPr>
            <w:rStyle w:val="Hyperlink"/>
            <w:noProof/>
          </w:rPr>
          <w:t>Zoom full (X)</w:t>
        </w:r>
        <w:r w:rsidR="004203CA">
          <w:rPr>
            <w:noProof/>
            <w:webHidden/>
          </w:rPr>
          <w:tab/>
        </w:r>
        <w:r w:rsidR="004203CA">
          <w:rPr>
            <w:noProof/>
            <w:webHidden/>
          </w:rPr>
          <w:fldChar w:fldCharType="begin"/>
        </w:r>
        <w:r w:rsidR="004203CA">
          <w:rPr>
            <w:noProof/>
            <w:webHidden/>
          </w:rPr>
          <w:instrText xml:space="preserve"> PAGEREF _Toc123100746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770F6F72" w14:textId="25C6392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7" w:history="1">
        <w:r w:rsidR="004203CA" w:rsidRPr="00510633">
          <w:rPr>
            <w:rStyle w:val="Hyperlink"/>
            <w:noProof/>
          </w:rPr>
          <w:t>Thread size</w:t>
        </w:r>
        <w:r w:rsidR="004203CA">
          <w:rPr>
            <w:noProof/>
            <w:webHidden/>
          </w:rPr>
          <w:tab/>
        </w:r>
        <w:r w:rsidR="004203CA">
          <w:rPr>
            <w:noProof/>
            <w:webHidden/>
          </w:rPr>
          <w:fldChar w:fldCharType="begin"/>
        </w:r>
        <w:r w:rsidR="004203CA">
          <w:rPr>
            <w:noProof/>
            <w:webHidden/>
          </w:rPr>
          <w:instrText xml:space="preserve"> PAGEREF _Toc123100747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26334D45" w14:textId="4B60FA9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8" w:history="1">
        <w:r w:rsidR="004203CA" w:rsidRPr="00510633">
          <w:rPr>
            <w:rStyle w:val="Hyperlink"/>
            <w:noProof/>
          </w:rPr>
          <w:t>Show threads (F6)</w:t>
        </w:r>
        <w:r w:rsidR="004203CA">
          <w:rPr>
            <w:noProof/>
            <w:webHidden/>
          </w:rPr>
          <w:tab/>
        </w:r>
        <w:r w:rsidR="004203CA">
          <w:rPr>
            <w:noProof/>
            <w:webHidden/>
          </w:rPr>
          <w:fldChar w:fldCharType="begin"/>
        </w:r>
        <w:r w:rsidR="004203CA">
          <w:rPr>
            <w:noProof/>
            <w:webHidden/>
          </w:rPr>
          <w:instrText xml:space="preserve"> PAGEREF _Toc123100748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1928166D" w14:textId="391FAE7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49" w:history="1">
        <w:r w:rsidR="004203CA" w:rsidRPr="00510633">
          <w:rPr>
            <w:rStyle w:val="Hyperlink"/>
            <w:noProof/>
          </w:rPr>
          <w:t>Show threads for selected color</w:t>
        </w:r>
        <w:r w:rsidR="004203CA">
          <w:rPr>
            <w:noProof/>
            <w:webHidden/>
          </w:rPr>
          <w:tab/>
        </w:r>
        <w:r w:rsidR="004203CA">
          <w:rPr>
            <w:noProof/>
            <w:webHidden/>
          </w:rPr>
          <w:fldChar w:fldCharType="begin"/>
        </w:r>
        <w:r w:rsidR="004203CA">
          <w:rPr>
            <w:noProof/>
            <w:webHidden/>
          </w:rPr>
          <w:instrText xml:space="preserve"> PAGEREF _Toc123100749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31F11C94" w14:textId="3C6C529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0" w:history="1">
        <w:r w:rsidR="004203CA" w:rsidRPr="00510633">
          <w:rPr>
            <w:rStyle w:val="Hyperlink"/>
            <w:noProof/>
          </w:rPr>
          <w:t>Knots</w:t>
        </w:r>
        <w:r w:rsidR="004203CA">
          <w:rPr>
            <w:noProof/>
            <w:webHidden/>
          </w:rPr>
          <w:tab/>
        </w:r>
        <w:r w:rsidR="004203CA">
          <w:rPr>
            <w:noProof/>
            <w:webHidden/>
          </w:rPr>
          <w:fldChar w:fldCharType="begin"/>
        </w:r>
        <w:r w:rsidR="004203CA">
          <w:rPr>
            <w:noProof/>
            <w:webHidden/>
          </w:rPr>
          <w:instrText xml:space="preserve"> PAGEREF _Toc123100750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09E23076" w14:textId="30C2F9A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1" w:history="1">
        <w:r w:rsidR="004203CA" w:rsidRPr="00510633">
          <w:rPr>
            <w:rStyle w:val="Hyperlink"/>
            <w:noProof/>
          </w:rPr>
          <w:t>Design Information (apostrophe: ‘ ) </w:t>
        </w:r>
        <w:r w:rsidR="004203CA">
          <w:rPr>
            <w:noProof/>
            <w:webHidden/>
          </w:rPr>
          <w:tab/>
        </w:r>
        <w:r w:rsidR="004203CA">
          <w:rPr>
            <w:noProof/>
            <w:webHidden/>
          </w:rPr>
          <w:fldChar w:fldCharType="begin"/>
        </w:r>
        <w:r w:rsidR="004203CA">
          <w:rPr>
            <w:noProof/>
            <w:webHidden/>
          </w:rPr>
          <w:instrText xml:space="preserve"> PAGEREF _Toc123100751 \h </w:instrText>
        </w:r>
        <w:r w:rsidR="004203CA">
          <w:rPr>
            <w:noProof/>
            <w:webHidden/>
          </w:rPr>
        </w:r>
        <w:r w:rsidR="004203CA">
          <w:rPr>
            <w:noProof/>
            <w:webHidden/>
          </w:rPr>
          <w:fldChar w:fldCharType="separate"/>
        </w:r>
        <w:r w:rsidR="004203CA">
          <w:rPr>
            <w:noProof/>
            <w:webHidden/>
          </w:rPr>
          <w:t>39</w:t>
        </w:r>
        <w:r w:rsidR="004203CA">
          <w:rPr>
            <w:noProof/>
            <w:webHidden/>
          </w:rPr>
          <w:fldChar w:fldCharType="end"/>
        </w:r>
      </w:hyperlink>
    </w:p>
    <w:p w14:paraId="4569D86A" w14:textId="3BD09D8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2" w:history="1">
        <w:r w:rsidR="004203CA" w:rsidRPr="00510633">
          <w:rPr>
            <w:rStyle w:val="Hyperlink"/>
            <w:noProof/>
          </w:rPr>
          <w:t>Retrieve mark (Shift+B)</w:t>
        </w:r>
        <w:r w:rsidR="004203CA">
          <w:rPr>
            <w:noProof/>
            <w:webHidden/>
          </w:rPr>
          <w:tab/>
        </w:r>
        <w:r w:rsidR="004203CA">
          <w:rPr>
            <w:noProof/>
            <w:webHidden/>
          </w:rPr>
          <w:fldChar w:fldCharType="begin"/>
        </w:r>
        <w:r w:rsidR="004203CA">
          <w:rPr>
            <w:noProof/>
            <w:webHidden/>
          </w:rPr>
          <w:instrText xml:space="preserve"> PAGEREF _Toc123100752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08A0212B" w14:textId="5CBC6AE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3" w:history="1">
        <w:r w:rsidR="004203CA" w:rsidRPr="00510633">
          <w:rPr>
            <w:rStyle w:val="Hyperlink"/>
            <w:noProof/>
          </w:rPr>
          <w:t>About ThrEd4</w:t>
        </w:r>
        <w:r w:rsidR="004203CA">
          <w:rPr>
            <w:noProof/>
            <w:webHidden/>
          </w:rPr>
          <w:tab/>
        </w:r>
        <w:r w:rsidR="004203CA">
          <w:rPr>
            <w:noProof/>
            <w:webHidden/>
          </w:rPr>
          <w:fldChar w:fldCharType="begin"/>
        </w:r>
        <w:r w:rsidR="004203CA">
          <w:rPr>
            <w:noProof/>
            <w:webHidden/>
          </w:rPr>
          <w:instrText xml:space="preserve"> PAGEREF _Toc123100753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02252D1E" w14:textId="09BBBCB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4" w:history="1">
        <w:r w:rsidR="004203CA" w:rsidRPr="00510633">
          <w:rPr>
            <w:rStyle w:val="Hyperlink"/>
            <w:noProof/>
          </w:rPr>
          <w:t>Form (F)</w:t>
        </w:r>
        <w:r w:rsidR="004203CA">
          <w:rPr>
            <w:noProof/>
            <w:webHidden/>
          </w:rPr>
          <w:tab/>
        </w:r>
        <w:r w:rsidR="004203CA">
          <w:rPr>
            <w:noProof/>
            <w:webHidden/>
          </w:rPr>
          <w:fldChar w:fldCharType="begin"/>
        </w:r>
        <w:r w:rsidR="004203CA">
          <w:rPr>
            <w:noProof/>
            <w:webHidden/>
          </w:rPr>
          <w:instrText xml:space="preserve"> PAGEREF _Toc123100754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674077BE" w14:textId="5A9D98F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5" w:history="1">
        <w:r w:rsidR="004203CA" w:rsidRPr="00510633">
          <w:rPr>
            <w:rStyle w:val="Hyperlink"/>
            <w:noProof/>
          </w:rPr>
          <w:t>No Form Selected</w:t>
        </w:r>
        <w:r w:rsidR="004203CA">
          <w:rPr>
            <w:noProof/>
            <w:webHidden/>
          </w:rPr>
          <w:tab/>
        </w:r>
        <w:r w:rsidR="004203CA">
          <w:rPr>
            <w:noProof/>
            <w:webHidden/>
          </w:rPr>
          <w:fldChar w:fldCharType="begin"/>
        </w:r>
        <w:r w:rsidR="004203CA">
          <w:rPr>
            <w:noProof/>
            <w:webHidden/>
          </w:rPr>
          <w:instrText xml:space="preserve"> PAGEREF _Toc123100755 \h </w:instrText>
        </w:r>
        <w:r w:rsidR="004203CA">
          <w:rPr>
            <w:noProof/>
            <w:webHidden/>
          </w:rPr>
        </w:r>
        <w:r w:rsidR="004203CA">
          <w:rPr>
            <w:noProof/>
            <w:webHidden/>
          </w:rPr>
          <w:fldChar w:fldCharType="separate"/>
        </w:r>
        <w:r w:rsidR="004203CA">
          <w:rPr>
            <w:noProof/>
            <w:webHidden/>
          </w:rPr>
          <w:t>40</w:t>
        </w:r>
        <w:r w:rsidR="004203CA">
          <w:rPr>
            <w:noProof/>
            <w:webHidden/>
          </w:rPr>
          <w:fldChar w:fldCharType="end"/>
        </w:r>
      </w:hyperlink>
    </w:p>
    <w:p w14:paraId="2F3E956F" w14:textId="7A843C0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6" w:history="1">
        <w:r w:rsidR="004203CA" w:rsidRPr="00510633">
          <w:rPr>
            <w:rStyle w:val="Hyperlink"/>
            <w:noProof/>
          </w:rPr>
          <w:t>If you have a form selected</w:t>
        </w:r>
        <w:r w:rsidR="004203CA">
          <w:rPr>
            <w:noProof/>
            <w:webHidden/>
          </w:rPr>
          <w:tab/>
        </w:r>
        <w:r w:rsidR="004203CA">
          <w:rPr>
            <w:noProof/>
            <w:webHidden/>
          </w:rPr>
          <w:fldChar w:fldCharType="begin"/>
        </w:r>
        <w:r w:rsidR="004203CA">
          <w:rPr>
            <w:noProof/>
            <w:webHidden/>
          </w:rPr>
          <w:instrText xml:space="preserve"> PAGEREF _Toc123100756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0EF792E7" w14:textId="13A4FFC9"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57" w:history="1">
        <w:r w:rsidR="004203CA" w:rsidRPr="00510633">
          <w:rPr>
            <w:rStyle w:val="Hyperlink"/>
            <w:noProof/>
          </w:rPr>
          <w:t>Edit</w:t>
        </w:r>
        <w:r w:rsidR="004203CA">
          <w:rPr>
            <w:noProof/>
            <w:webHidden/>
          </w:rPr>
          <w:tab/>
        </w:r>
        <w:r w:rsidR="004203CA">
          <w:rPr>
            <w:noProof/>
            <w:webHidden/>
          </w:rPr>
          <w:fldChar w:fldCharType="begin"/>
        </w:r>
        <w:r w:rsidR="004203CA">
          <w:rPr>
            <w:noProof/>
            <w:webHidden/>
          </w:rPr>
          <w:instrText xml:space="preserve"> PAGEREF _Toc123100757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4ACB57A6" w14:textId="537B315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8" w:history="1">
        <w:r w:rsidR="004203CA" w:rsidRPr="00510633">
          <w:rPr>
            <w:rStyle w:val="Hyperlink"/>
            <w:noProof/>
          </w:rPr>
          <w:t>Center</w:t>
        </w:r>
        <w:r w:rsidR="004203CA">
          <w:rPr>
            <w:noProof/>
            <w:webHidden/>
          </w:rPr>
          <w:tab/>
        </w:r>
        <w:r w:rsidR="004203CA">
          <w:rPr>
            <w:noProof/>
            <w:webHidden/>
          </w:rPr>
          <w:fldChar w:fldCharType="begin"/>
        </w:r>
        <w:r w:rsidR="004203CA">
          <w:rPr>
            <w:noProof/>
            <w:webHidden/>
          </w:rPr>
          <w:instrText xml:space="preserve"> PAGEREF _Toc123100758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75EE49D4" w14:textId="02339DE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59" w:history="1">
        <w:r w:rsidR="004203CA" w:rsidRPr="00510633">
          <w:rPr>
            <w:rStyle w:val="Hyperlink"/>
            <w:noProof/>
          </w:rPr>
          <w:t>Check Range</w:t>
        </w:r>
        <w:r w:rsidR="004203CA">
          <w:rPr>
            <w:noProof/>
            <w:webHidden/>
          </w:rPr>
          <w:tab/>
        </w:r>
        <w:r w:rsidR="004203CA">
          <w:rPr>
            <w:noProof/>
            <w:webHidden/>
          </w:rPr>
          <w:fldChar w:fldCharType="begin"/>
        </w:r>
        <w:r w:rsidR="004203CA">
          <w:rPr>
            <w:noProof/>
            <w:webHidden/>
          </w:rPr>
          <w:instrText xml:space="preserve"> PAGEREF _Toc123100759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519331A4" w14:textId="625E13C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0" w:history="1">
        <w:r w:rsidR="004203CA" w:rsidRPr="00510633">
          <w:rPr>
            <w:rStyle w:val="Hyperlink"/>
            <w:noProof/>
          </w:rPr>
          <w:t>Convert</w:t>
        </w:r>
        <w:r w:rsidR="004203CA">
          <w:rPr>
            <w:noProof/>
            <w:webHidden/>
          </w:rPr>
          <w:tab/>
        </w:r>
        <w:r w:rsidR="004203CA">
          <w:rPr>
            <w:noProof/>
            <w:webHidden/>
          </w:rPr>
          <w:fldChar w:fldCharType="begin"/>
        </w:r>
        <w:r w:rsidR="004203CA">
          <w:rPr>
            <w:noProof/>
            <w:webHidden/>
          </w:rPr>
          <w:instrText xml:space="preserve"> PAGEREF _Toc123100760 \h </w:instrText>
        </w:r>
        <w:r w:rsidR="004203CA">
          <w:rPr>
            <w:noProof/>
            <w:webHidden/>
          </w:rPr>
        </w:r>
        <w:r w:rsidR="004203CA">
          <w:rPr>
            <w:noProof/>
            <w:webHidden/>
          </w:rPr>
          <w:fldChar w:fldCharType="separate"/>
        </w:r>
        <w:r w:rsidR="004203CA">
          <w:rPr>
            <w:noProof/>
            <w:webHidden/>
          </w:rPr>
          <w:t>44</w:t>
        </w:r>
        <w:r w:rsidR="004203CA">
          <w:rPr>
            <w:noProof/>
            <w:webHidden/>
          </w:rPr>
          <w:fldChar w:fldCharType="end"/>
        </w:r>
      </w:hyperlink>
    </w:p>
    <w:p w14:paraId="16E44283" w14:textId="05BFC9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1" w:history="1">
        <w:r w:rsidR="004203CA" w:rsidRPr="00510633">
          <w:rPr>
            <w:rStyle w:val="Hyperlink"/>
            <w:noProof/>
          </w:rPr>
          <w:t>Copy to layer</w:t>
        </w:r>
        <w:r w:rsidR="004203CA">
          <w:rPr>
            <w:noProof/>
            <w:webHidden/>
          </w:rPr>
          <w:tab/>
        </w:r>
        <w:r w:rsidR="004203CA">
          <w:rPr>
            <w:noProof/>
            <w:webHidden/>
          </w:rPr>
          <w:fldChar w:fldCharType="begin"/>
        </w:r>
        <w:r w:rsidR="004203CA">
          <w:rPr>
            <w:noProof/>
            <w:webHidden/>
          </w:rPr>
          <w:instrText xml:space="preserve"> PAGEREF _Toc123100761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4DD85E93" w14:textId="53A298A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2" w:history="1">
        <w:r w:rsidR="004203CA" w:rsidRPr="00510633">
          <w:rPr>
            <w:rStyle w:val="Hyperlink"/>
            <w:noProof/>
          </w:rPr>
          <w:t>Crop to form (Shift+W)</w:t>
        </w:r>
        <w:r w:rsidR="004203CA">
          <w:rPr>
            <w:noProof/>
            <w:webHidden/>
          </w:rPr>
          <w:tab/>
        </w:r>
        <w:r w:rsidR="004203CA">
          <w:rPr>
            <w:noProof/>
            <w:webHidden/>
          </w:rPr>
          <w:fldChar w:fldCharType="begin"/>
        </w:r>
        <w:r w:rsidR="004203CA">
          <w:rPr>
            <w:noProof/>
            <w:webHidden/>
          </w:rPr>
          <w:instrText xml:space="preserve"> PAGEREF _Toc123100762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00B11615" w14:textId="2473F82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3" w:history="1">
        <w:r w:rsidR="004203CA" w:rsidRPr="00510633">
          <w:rPr>
            <w:rStyle w:val="Hyperlink"/>
            <w:noProof/>
          </w:rPr>
          <w:t>Delete</w:t>
        </w:r>
        <w:r w:rsidR="004203CA">
          <w:rPr>
            <w:noProof/>
            <w:webHidden/>
          </w:rPr>
          <w:tab/>
        </w:r>
        <w:r w:rsidR="004203CA">
          <w:rPr>
            <w:noProof/>
            <w:webHidden/>
          </w:rPr>
          <w:fldChar w:fldCharType="begin"/>
        </w:r>
        <w:r w:rsidR="004203CA">
          <w:rPr>
            <w:noProof/>
            <w:webHidden/>
          </w:rPr>
          <w:instrText xml:space="preserve"> PAGEREF _Toc123100763 \h </w:instrText>
        </w:r>
        <w:r w:rsidR="004203CA">
          <w:rPr>
            <w:noProof/>
            <w:webHidden/>
          </w:rPr>
        </w:r>
        <w:r w:rsidR="004203CA">
          <w:rPr>
            <w:noProof/>
            <w:webHidden/>
          </w:rPr>
          <w:fldChar w:fldCharType="separate"/>
        </w:r>
        <w:r w:rsidR="004203CA">
          <w:rPr>
            <w:noProof/>
            <w:webHidden/>
          </w:rPr>
          <w:t>45</w:t>
        </w:r>
        <w:r w:rsidR="004203CA">
          <w:rPr>
            <w:noProof/>
            <w:webHidden/>
          </w:rPr>
          <w:fldChar w:fldCharType="end"/>
        </w:r>
      </w:hyperlink>
    </w:p>
    <w:p w14:paraId="24A8CD97" w14:textId="70320D1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4" w:history="1">
        <w:r w:rsidR="004203CA" w:rsidRPr="00510633">
          <w:rPr>
            <w:rStyle w:val="Hyperlink"/>
            <w:noProof/>
          </w:rPr>
          <w:t>Flip</w:t>
        </w:r>
        <w:r w:rsidR="004203CA">
          <w:rPr>
            <w:noProof/>
            <w:webHidden/>
          </w:rPr>
          <w:tab/>
        </w:r>
        <w:r w:rsidR="004203CA">
          <w:rPr>
            <w:noProof/>
            <w:webHidden/>
          </w:rPr>
          <w:fldChar w:fldCharType="begin"/>
        </w:r>
        <w:r w:rsidR="004203CA">
          <w:rPr>
            <w:noProof/>
            <w:webHidden/>
          </w:rPr>
          <w:instrText xml:space="preserve"> PAGEREF _Toc123100764 \h </w:instrText>
        </w:r>
        <w:r w:rsidR="004203CA">
          <w:rPr>
            <w:noProof/>
            <w:webHidden/>
          </w:rPr>
        </w:r>
        <w:r w:rsidR="004203CA">
          <w:rPr>
            <w:noProof/>
            <w:webHidden/>
          </w:rPr>
          <w:fldChar w:fldCharType="separate"/>
        </w:r>
        <w:r w:rsidR="004203CA">
          <w:rPr>
            <w:noProof/>
            <w:webHidden/>
          </w:rPr>
          <w:t>46</w:t>
        </w:r>
        <w:r w:rsidR="004203CA">
          <w:rPr>
            <w:noProof/>
            <w:webHidden/>
          </w:rPr>
          <w:fldChar w:fldCharType="end"/>
        </w:r>
      </w:hyperlink>
    </w:p>
    <w:p w14:paraId="7AE3E8E7" w14:textId="2F62E11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5" w:history="1">
        <w:r w:rsidR="004203CA" w:rsidRPr="00510633">
          <w:rPr>
            <w:rStyle w:val="Hyperlink"/>
            <w:noProof/>
          </w:rPr>
          <w:t>Form update</w:t>
        </w:r>
        <w:r w:rsidR="004203CA">
          <w:rPr>
            <w:noProof/>
            <w:webHidden/>
          </w:rPr>
          <w:tab/>
        </w:r>
        <w:r w:rsidR="004203CA">
          <w:rPr>
            <w:noProof/>
            <w:webHidden/>
          </w:rPr>
          <w:fldChar w:fldCharType="begin"/>
        </w:r>
        <w:r w:rsidR="004203CA">
          <w:rPr>
            <w:noProof/>
            <w:webHidden/>
          </w:rPr>
          <w:instrText xml:space="preserve"> PAGEREF _Toc123100765 \h </w:instrText>
        </w:r>
        <w:r w:rsidR="004203CA">
          <w:rPr>
            <w:noProof/>
            <w:webHidden/>
          </w:rPr>
        </w:r>
        <w:r w:rsidR="004203CA">
          <w:rPr>
            <w:noProof/>
            <w:webHidden/>
          </w:rPr>
          <w:fldChar w:fldCharType="separate"/>
        </w:r>
        <w:r w:rsidR="004203CA">
          <w:rPr>
            <w:noProof/>
            <w:webHidden/>
          </w:rPr>
          <w:t>47</w:t>
        </w:r>
        <w:r w:rsidR="004203CA">
          <w:rPr>
            <w:noProof/>
            <w:webHidden/>
          </w:rPr>
          <w:fldChar w:fldCharType="end"/>
        </w:r>
      </w:hyperlink>
    </w:p>
    <w:p w14:paraId="146AE377" w14:textId="043D808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6" w:history="1">
        <w:r w:rsidR="004203CA" w:rsidRPr="00510633">
          <w:rPr>
            <w:rStyle w:val="Hyperlink"/>
            <w:noProof/>
          </w:rPr>
          <w:t>Move</w:t>
        </w:r>
        <w:r w:rsidR="004203CA">
          <w:rPr>
            <w:noProof/>
            <w:webHidden/>
          </w:rPr>
          <w:tab/>
        </w:r>
        <w:r w:rsidR="004203CA">
          <w:rPr>
            <w:noProof/>
            <w:webHidden/>
          </w:rPr>
          <w:fldChar w:fldCharType="begin"/>
        </w:r>
        <w:r w:rsidR="004203CA">
          <w:rPr>
            <w:noProof/>
            <w:webHidden/>
          </w:rPr>
          <w:instrText xml:space="preserve"> PAGEREF _Toc123100766 \h </w:instrText>
        </w:r>
        <w:r w:rsidR="004203CA">
          <w:rPr>
            <w:noProof/>
            <w:webHidden/>
          </w:rPr>
        </w:r>
        <w:r w:rsidR="004203CA">
          <w:rPr>
            <w:noProof/>
            <w:webHidden/>
          </w:rPr>
          <w:fldChar w:fldCharType="separate"/>
        </w:r>
        <w:r w:rsidR="004203CA">
          <w:rPr>
            <w:noProof/>
            <w:webHidden/>
          </w:rPr>
          <w:t>48</w:t>
        </w:r>
        <w:r w:rsidR="004203CA">
          <w:rPr>
            <w:noProof/>
            <w:webHidden/>
          </w:rPr>
          <w:fldChar w:fldCharType="end"/>
        </w:r>
      </w:hyperlink>
    </w:p>
    <w:p w14:paraId="63A4F98F" w14:textId="2C9B287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7" w:history="1">
        <w:r w:rsidR="004203CA" w:rsidRPr="00510633">
          <w:rPr>
            <w:rStyle w:val="Hyperlink"/>
            <w:noProof/>
          </w:rPr>
          <w:t>Move to layer</w:t>
        </w:r>
        <w:r w:rsidR="004203CA">
          <w:rPr>
            <w:noProof/>
            <w:webHidden/>
          </w:rPr>
          <w:tab/>
        </w:r>
        <w:r w:rsidR="004203CA">
          <w:rPr>
            <w:noProof/>
            <w:webHidden/>
          </w:rPr>
          <w:fldChar w:fldCharType="begin"/>
        </w:r>
        <w:r w:rsidR="004203CA">
          <w:rPr>
            <w:noProof/>
            <w:webHidden/>
          </w:rPr>
          <w:instrText xml:space="preserve"> PAGEREF _Toc123100767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4B06DF08" w14:textId="79BB32C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8" w:history="1">
        <w:r w:rsidR="004203CA" w:rsidRPr="00510633">
          <w:rPr>
            <w:rStyle w:val="Hyperlink"/>
            <w:noProof/>
          </w:rPr>
          <w:t>Refill all (J)</w:t>
        </w:r>
        <w:r w:rsidR="004203CA">
          <w:rPr>
            <w:noProof/>
            <w:webHidden/>
          </w:rPr>
          <w:tab/>
        </w:r>
        <w:r w:rsidR="004203CA">
          <w:rPr>
            <w:noProof/>
            <w:webHidden/>
          </w:rPr>
          <w:fldChar w:fldCharType="begin"/>
        </w:r>
        <w:r w:rsidR="004203CA">
          <w:rPr>
            <w:noProof/>
            <w:webHidden/>
          </w:rPr>
          <w:instrText xml:space="preserve"> PAGEREF _Toc123100768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61A707F3" w14:textId="4FE29B3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69" w:history="1">
        <w:r w:rsidR="004203CA" w:rsidRPr="00510633">
          <w:rPr>
            <w:rStyle w:val="Hyperlink"/>
            <w:noProof/>
          </w:rPr>
          <w:t>Repair data</w:t>
        </w:r>
        <w:r w:rsidR="004203CA">
          <w:rPr>
            <w:noProof/>
            <w:webHidden/>
          </w:rPr>
          <w:tab/>
        </w:r>
        <w:r w:rsidR="004203CA">
          <w:rPr>
            <w:noProof/>
            <w:webHidden/>
          </w:rPr>
          <w:fldChar w:fldCharType="begin"/>
        </w:r>
        <w:r w:rsidR="004203CA">
          <w:rPr>
            <w:noProof/>
            <w:webHidden/>
          </w:rPr>
          <w:instrText xml:space="preserve"> PAGEREF _Toc123100769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5FE8F182" w14:textId="554E66F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0" w:history="1">
        <w:r w:rsidR="004203CA" w:rsidRPr="00510633">
          <w:rPr>
            <w:rStyle w:val="Hyperlink"/>
            <w:noProof/>
          </w:rPr>
          <w:t>Reset colors</w:t>
        </w:r>
        <w:r w:rsidR="004203CA">
          <w:rPr>
            <w:noProof/>
            <w:webHidden/>
          </w:rPr>
          <w:tab/>
        </w:r>
        <w:r w:rsidR="004203CA">
          <w:rPr>
            <w:noProof/>
            <w:webHidden/>
          </w:rPr>
          <w:fldChar w:fldCharType="begin"/>
        </w:r>
        <w:r w:rsidR="004203CA">
          <w:rPr>
            <w:noProof/>
            <w:webHidden/>
          </w:rPr>
          <w:instrText xml:space="preserve"> PAGEREF _Toc123100770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0685E837" w14:textId="48EFA9BE"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1" w:history="1">
        <w:r w:rsidR="004203CA" w:rsidRPr="00510633">
          <w:rPr>
            <w:rStyle w:val="Hyperlink"/>
            <w:noProof/>
          </w:rPr>
          <w:t>Retrace</w:t>
        </w:r>
        <w:r w:rsidR="004203CA">
          <w:rPr>
            <w:noProof/>
            <w:webHidden/>
          </w:rPr>
          <w:tab/>
        </w:r>
        <w:r w:rsidR="004203CA">
          <w:rPr>
            <w:noProof/>
            <w:webHidden/>
          </w:rPr>
          <w:fldChar w:fldCharType="begin"/>
        </w:r>
        <w:r w:rsidR="004203CA">
          <w:rPr>
            <w:noProof/>
            <w:webHidden/>
          </w:rPr>
          <w:instrText xml:space="preserve"> PAGEREF _Toc123100771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5A2A2D3E" w14:textId="657014E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2" w:history="1">
        <w:r w:rsidR="004203CA" w:rsidRPr="00510633">
          <w:rPr>
            <w:rStyle w:val="Hyperlink"/>
            <w:noProof/>
          </w:rPr>
          <w:t>Retrieve clipboard stitches (F4)</w:t>
        </w:r>
        <w:r w:rsidR="004203CA">
          <w:rPr>
            <w:noProof/>
            <w:webHidden/>
          </w:rPr>
          <w:tab/>
        </w:r>
        <w:r w:rsidR="004203CA">
          <w:rPr>
            <w:noProof/>
            <w:webHidden/>
          </w:rPr>
          <w:fldChar w:fldCharType="begin"/>
        </w:r>
        <w:r w:rsidR="004203CA">
          <w:rPr>
            <w:noProof/>
            <w:webHidden/>
          </w:rPr>
          <w:instrText xml:space="preserve"> PAGEREF _Toc123100772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1F168442" w14:textId="69935B4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3" w:history="1">
        <w:r w:rsidR="004203CA" w:rsidRPr="00510633">
          <w:rPr>
            <w:rStyle w:val="Hyperlink"/>
            <w:noProof/>
          </w:rPr>
          <w:t>Rotate</w:t>
        </w:r>
        <w:r w:rsidR="004203CA">
          <w:rPr>
            <w:noProof/>
            <w:webHidden/>
          </w:rPr>
          <w:tab/>
        </w:r>
        <w:r w:rsidR="004203CA">
          <w:rPr>
            <w:noProof/>
            <w:webHidden/>
          </w:rPr>
          <w:fldChar w:fldCharType="begin"/>
        </w:r>
        <w:r w:rsidR="004203CA">
          <w:rPr>
            <w:noProof/>
            <w:webHidden/>
          </w:rPr>
          <w:instrText xml:space="preserve"> PAGEREF _Toc123100773 \h </w:instrText>
        </w:r>
        <w:r w:rsidR="004203CA">
          <w:rPr>
            <w:noProof/>
            <w:webHidden/>
          </w:rPr>
        </w:r>
        <w:r w:rsidR="004203CA">
          <w:rPr>
            <w:noProof/>
            <w:webHidden/>
          </w:rPr>
          <w:fldChar w:fldCharType="separate"/>
        </w:r>
        <w:r w:rsidR="004203CA">
          <w:rPr>
            <w:noProof/>
            <w:webHidden/>
          </w:rPr>
          <w:t>49</w:t>
        </w:r>
        <w:r w:rsidR="004203CA">
          <w:rPr>
            <w:noProof/>
            <w:webHidden/>
          </w:rPr>
          <w:fldChar w:fldCharType="end"/>
        </w:r>
      </w:hyperlink>
    </w:p>
    <w:p w14:paraId="3DDC9E8F" w14:textId="29A358C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4" w:history="1">
        <w:r w:rsidR="004203CA" w:rsidRPr="00510633">
          <w:rPr>
            <w:rStyle w:val="Hyperlink"/>
            <w:noProof/>
          </w:rPr>
          <w:t>Select</w:t>
        </w:r>
        <w:r w:rsidR="004203CA">
          <w:rPr>
            <w:noProof/>
            <w:webHidden/>
          </w:rPr>
          <w:tab/>
        </w:r>
        <w:r w:rsidR="004203CA">
          <w:rPr>
            <w:noProof/>
            <w:webHidden/>
          </w:rPr>
          <w:fldChar w:fldCharType="begin"/>
        </w:r>
        <w:r w:rsidR="004203CA">
          <w:rPr>
            <w:noProof/>
            <w:webHidden/>
          </w:rPr>
          <w:instrText xml:space="preserve"> PAGEREF _Toc123100774 \h </w:instrText>
        </w:r>
        <w:r w:rsidR="004203CA">
          <w:rPr>
            <w:noProof/>
            <w:webHidden/>
          </w:rPr>
        </w:r>
        <w:r w:rsidR="004203CA">
          <w:rPr>
            <w:noProof/>
            <w:webHidden/>
          </w:rPr>
          <w:fldChar w:fldCharType="separate"/>
        </w:r>
        <w:r w:rsidR="004203CA">
          <w:rPr>
            <w:noProof/>
            <w:webHidden/>
          </w:rPr>
          <w:t>50</w:t>
        </w:r>
        <w:r w:rsidR="004203CA">
          <w:rPr>
            <w:noProof/>
            <w:webHidden/>
          </w:rPr>
          <w:fldChar w:fldCharType="end"/>
        </w:r>
      </w:hyperlink>
    </w:p>
    <w:p w14:paraId="53BBB1D5" w14:textId="6B00727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5" w:history="1">
        <w:r w:rsidR="004203CA" w:rsidRPr="00510633">
          <w:rPr>
            <w:rStyle w:val="Hyperlink"/>
            <w:noProof/>
          </w:rPr>
          <w:t>Set</w:t>
        </w:r>
        <w:r w:rsidR="004203CA">
          <w:rPr>
            <w:noProof/>
            <w:webHidden/>
          </w:rPr>
          <w:tab/>
        </w:r>
        <w:r w:rsidR="004203CA">
          <w:rPr>
            <w:noProof/>
            <w:webHidden/>
          </w:rPr>
          <w:fldChar w:fldCharType="begin"/>
        </w:r>
        <w:r w:rsidR="004203CA">
          <w:rPr>
            <w:noProof/>
            <w:webHidden/>
          </w:rPr>
          <w:instrText xml:space="preserve"> PAGEREF _Toc123100775 \h </w:instrText>
        </w:r>
        <w:r w:rsidR="004203CA">
          <w:rPr>
            <w:noProof/>
            <w:webHidden/>
          </w:rPr>
        </w:r>
        <w:r w:rsidR="004203CA">
          <w:rPr>
            <w:noProof/>
            <w:webHidden/>
          </w:rPr>
          <w:fldChar w:fldCharType="separate"/>
        </w:r>
        <w:r w:rsidR="004203CA">
          <w:rPr>
            <w:noProof/>
            <w:webHidden/>
          </w:rPr>
          <w:t>50</w:t>
        </w:r>
        <w:r w:rsidR="004203CA">
          <w:rPr>
            <w:noProof/>
            <w:webHidden/>
          </w:rPr>
          <w:fldChar w:fldCharType="end"/>
        </w:r>
      </w:hyperlink>
    </w:p>
    <w:p w14:paraId="62A22912" w14:textId="5B5BB2E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6" w:history="1">
        <w:r w:rsidR="004203CA" w:rsidRPr="00510633">
          <w:rPr>
            <w:rStyle w:val="Hyperlink"/>
            <w:noProof/>
          </w:rPr>
          <w:t>Shrink clipboard border</w:t>
        </w:r>
        <w:r w:rsidR="004203CA">
          <w:rPr>
            <w:noProof/>
            <w:webHidden/>
          </w:rPr>
          <w:tab/>
        </w:r>
        <w:r w:rsidR="004203CA">
          <w:rPr>
            <w:noProof/>
            <w:webHidden/>
          </w:rPr>
          <w:fldChar w:fldCharType="begin"/>
        </w:r>
        <w:r w:rsidR="004203CA">
          <w:rPr>
            <w:noProof/>
            <w:webHidden/>
          </w:rPr>
          <w:instrText xml:space="preserve"> PAGEREF _Toc123100776 \h </w:instrText>
        </w:r>
        <w:r w:rsidR="004203CA">
          <w:rPr>
            <w:noProof/>
            <w:webHidden/>
          </w:rPr>
        </w:r>
        <w:r w:rsidR="004203CA">
          <w:rPr>
            <w:noProof/>
            <w:webHidden/>
          </w:rPr>
          <w:fldChar w:fldCharType="separate"/>
        </w:r>
        <w:r w:rsidR="004203CA">
          <w:rPr>
            <w:noProof/>
            <w:webHidden/>
          </w:rPr>
          <w:t>52</w:t>
        </w:r>
        <w:r w:rsidR="004203CA">
          <w:rPr>
            <w:noProof/>
            <w:webHidden/>
          </w:rPr>
          <w:fldChar w:fldCharType="end"/>
        </w:r>
      </w:hyperlink>
    </w:p>
    <w:p w14:paraId="020E7893" w14:textId="63C001F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7" w:history="1">
        <w:r w:rsidR="004203CA" w:rsidRPr="00510633">
          <w:rPr>
            <w:rStyle w:val="Hyperlink"/>
            <w:noProof/>
          </w:rPr>
          <w:t>Snap</w:t>
        </w:r>
        <w:r w:rsidR="004203CA">
          <w:rPr>
            <w:noProof/>
            <w:webHidden/>
          </w:rPr>
          <w:tab/>
        </w:r>
        <w:r w:rsidR="004203CA">
          <w:rPr>
            <w:noProof/>
            <w:webHidden/>
          </w:rPr>
          <w:fldChar w:fldCharType="begin"/>
        </w:r>
        <w:r w:rsidR="004203CA">
          <w:rPr>
            <w:noProof/>
            <w:webHidden/>
          </w:rPr>
          <w:instrText xml:space="preserve"> PAGEREF _Toc123100777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00345B80" w14:textId="274EBD3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8" w:history="1">
        <w:r w:rsidR="004203CA" w:rsidRPr="00510633">
          <w:rPr>
            <w:rStyle w:val="Hyperlink"/>
            <w:noProof/>
            <w:lang w:val="de-DE"/>
          </w:rPr>
          <w:t>Sort</w:t>
        </w:r>
        <w:r w:rsidR="004203CA">
          <w:rPr>
            <w:noProof/>
            <w:webHidden/>
          </w:rPr>
          <w:tab/>
        </w:r>
        <w:r w:rsidR="004203CA">
          <w:rPr>
            <w:noProof/>
            <w:webHidden/>
          </w:rPr>
          <w:fldChar w:fldCharType="begin"/>
        </w:r>
        <w:r w:rsidR="004203CA">
          <w:rPr>
            <w:noProof/>
            <w:webHidden/>
          </w:rPr>
          <w:instrText xml:space="preserve"> PAGEREF _Toc123100778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73A6E48A" w14:textId="6A49116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79" w:history="1">
        <w:r w:rsidR="004203CA" w:rsidRPr="00510633">
          <w:rPr>
            <w:rStyle w:val="Hyperlink"/>
            <w:noProof/>
          </w:rPr>
          <w:t>Split form</w:t>
        </w:r>
        <w:r w:rsidR="004203CA">
          <w:rPr>
            <w:noProof/>
            <w:webHidden/>
          </w:rPr>
          <w:tab/>
        </w:r>
        <w:r w:rsidR="004203CA">
          <w:rPr>
            <w:noProof/>
            <w:webHidden/>
          </w:rPr>
          <w:fldChar w:fldCharType="begin"/>
        </w:r>
        <w:r w:rsidR="004203CA">
          <w:rPr>
            <w:noProof/>
            <w:webHidden/>
          </w:rPr>
          <w:instrText xml:space="preserve"> PAGEREF _Toc123100779 \h </w:instrText>
        </w:r>
        <w:r w:rsidR="004203CA">
          <w:rPr>
            <w:noProof/>
            <w:webHidden/>
          </w:rPr>
        </w:r>
        <w:r w:rsidR="004203CA">
          <w:rPr>
            <w:noProof/>
            <w:webHidden/>
          </w:rPr>
          <w:fldChar w:fldCharType="separate"/>
        </w:r>
        <w:r w:rsidR="004203CA">
          <w:rPr>
            <w:noProof/>
            <w:webHidden/>
          </w:rPr>
          <w:t>53</w:t>
        </w:r>
        <w:r w:rsidR="004203CA">
          <w:rPr>
            <w:noProof/>
            <w:webHidden/>
          </w:rPr>
          <w:fldChar w:fldCharType="end"/>
        </w:r>
      </w:hyperlink>
    </w:p>
    <w:p w14:paraId="649A64F5" w14:textId="2913437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0" w:history="1">
        <w:r w:rsidR="004203CA" w:rsidRPr="00510633">
          <w:rPr>
            <w:rStyle w:val="Hyperlink"/>
            <w:noProof/>
          </w:rPr>
          <w:t>Trace</w:t>
        </w:r>
        <w:r w:rsidR="004203CA">
          <w:rPr>
            <w:noProof/>
            <w:webHidden/>
          </w:rPr>
          <w:tab/>
        </w:r>
        <w:r w:rsidR="004203CA">
          <w:rPr>
            <w:noProof/>
            <w:webHidden/>
          </w:rPr>
          <w:fldChar w:fldCharType="begin"/>
        </w:r>
        <w:r w:rsidR="004203CA">
          <w:rPr>
            <w:noProof/>
            <w:webHidden/>
          </w:rPr>
          <w:instrText xml:space="preserve"> PAGEREF _Toc123100780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121FEB24" w14:textId="07CEA50C"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1" w:history="1">
        <w:r w:rsidR="004203CA" w:rsidRPr="00510633">
          <w:rPr>
            <w:rStyle w:val="Hyperlink"/>
            <w:noProof/>
          </w:rPr>
          <w:t>Ungroup ([ left bracket) = First, (] right bracket) = Last</w:t>
        </w:r>
        <w:r w:rsidR="004203CA">
          <w:rPr>
            <w:noProof/>
            <w:webHidden/>
          </w:rPr>
          <w:tab/>
        </w:r>
        <w:r w:rsidR="004203CA">
          <w:rPr>
            <w:noProof/>
            <w:webHidden/>
          </w:rPr>
          <w:fldChar w:fldCharType="begin"/>
        </w:r>
        <w:r w:rsidR="004203CA">
          <w:rPr>
            <w:noProof/>
            <w:webHidden/>
          </w:rPr>
          <w:instrText xml:space="preserve"> PAGEREF _Toc123100781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6D8C7946" w14:textId="6338E97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2" w:history="1">
        <w:r w:rsidR="004203CA" w:rsidRPr="00510633">
          <w:rPr>
            <w:rStyle w:val="Hyperlink"/>
            <w:noProof/>
          </w:rPr>
          <w:t>In (Z) or (Shift+Z)</w:t>
        </w:r>
        <w:r w:rsidR="004203CA">
          <w:rPr>
            <w:noProof/>
            <w:webHidden/>
          </w:rPr>
          <w:tab/>
        </w:r>
        <w:r w:rsidR="004203CA">
          <w:rPr>
            <w:noProof/>
            <w:webHidden/>
          </w:rPr>
          <w:fldChar w:fldCharType="begin"/>
        </w:r>
        <w:r w:rsidR="004203CA">
          <w:rPr>
            <w:noProof/>
            <w:webHidden/>
          </w:rPr>
          <w:instrText xml:space="preserve"> PAGEREF _Toc123100782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41157149" w14:textId="38C2BF65"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3" w:history="1">
        <w:r w:rsidR="004203CA" w:rsidRPr="00510633">
          <w:rPr>
            <w:rStyle w:val="Hyperlink"/>
            <w:noProof/>
          </w:rPr>
          <w:t>Out (A) or (X)</w:t>
        </w:r>
        <w:r w:rsidR="004203CA">
          <w:rPr>
            <w:noProof/>
            <w:webHidden/>
          </w:rPr>
          <w:tab/>
        </w:r>
        <w:r w:rsidR="004203CA">
          <w:rPr>
            <w:noProof/>
            <w:webHidden/>
          </w:rPr>
          <w:fldChar w:fldCharType="begin"/>
        </w:r>
        <w:r w:rsidR="004203CA">
          <w:rPr>
            <w:noProof/>
            <w:webHidden/>
          </w:rPr>
          <w:instrText xml:space="preserve"> PAGEREF _Toc123100783 \h </w:instrText>
        </w:r>
        <w:r w:rsidR="004203CA">
          <w:rPr>
            <w:noProof/>
            <w:webHidden/>
          </w:rPr>
        </w:r>
        <w:r w:rsidR="004203CA">
          <w:rPr>
            <w:noProof/>
            <w:webHidden/>
          </w:rPr>
          <w:fldChar w:fldCharType="separate"/>
        </w:r>
        <w:r w:rsidR="004203CA">
          <w:rPr>
            <w:noProof/>
            <w:webHidden/>
          </w:rPr>
          <w:t>54</w:t>
        </w:r>
        <w:r w:rsidR="004203CA">
          <w:rPr>
            <w:noProof/>
            <w:webHidden/>
          </w:rPr>
          <w:fldChar w:fldCharType="end"/>
        </w:r>
      </w:hyperlink>
    </w:p>
    <w:p w14:paraId="6EA7C4EC" w14:textId="721DB2EA"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4" w:history="1">
        <w:r w:rsidR="004203CA" w:rsidRPr="00510633">
          <w:rPr>
            <w:rStyle w:val="Hyperlink"/>
            <w:noProof/>
          </w:rPr>
          <w:t>Undo (B) or (Ctrl+Z)</w:t>
        </w:r>
        <w:r w:rsidR="004203CA">
          <w:rPr>
            <w:noProof/>
            <w:webHidden/>
          </w:rPr>
          <w:tab/>
        </w:r>
        <w:r w:rsidR="004203CA">
          <w:rPr>
            <w:noProof/>
            <w:webHidden/>
          </w:rPr>
          <w:fldChar w:fldCharType="begin"/>
        </w:r>
        <w:r w:rsidR="004203CA">
          <w:rPr>
            <w:noProof/>
            <w:webHidden/>
          </w:rPr>
          <w:instrText xml:space="preserve"> PAGEREF _Toc123100784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353A95E9" w14:textId="71787C3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5" w:history="1">
        <w:r w:rsidR="004203CA" w:rsidRPr="00510633">
          <w:rPr>
            <w:rStyle w:val="Hyperlink"/>
            <w:noProof/>
          </w:rPr>
          <w:t>Redo</w:t>
        </w:r>
        <w:r w:rsidR="004203CA">
          <w:rPr>
            <w:noProof/>
            <w:webHidden/>
          </w:rPr>
          <w:tab/>
        </w:r>
        <w:r w:rsidR="004203CA">
          <w:rPr>
            <w:noProof/>
            <w:webHidden/>
          </w:rPr>
          <w:fldChar w:fldCharType="begin"/>
        </w:r>
        <w:r w:rsidR="004203CA">
          <w:rPr>
            <w:noProof/>
            <w:webHidden/>
          </w:rPr>
          <w:instrText xml:space="preserve"> PAGEREF _Toc123100785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2395CF02" w14:textId="7CD8B180"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6" w:history="1">
        <w:r w:rsidR="004203CA" w:rsidRPr="00510633">
          <w:rPr>
            <w:rStyle w:val="Hyperlink"/>
            <w:noProof/>
          </w:rPr>
          <w:t>Rot (Rotate) (Tab)</w:t>
        </w:r>
        <w:r w:rsidR="004203CA">
          <w:rPr>
            <w:noProof/>
            <w:webHidden/>
          </w:rPr>
          <w:tab/>
        </w:r>
        <w:r w:rsidR="004203CA">
          <w:rPr>
            <w:noProof/>
            <w:webHidden/>
          </w:rPr>
          <w:fldChar w:fldCharType="begin"/>
        </w:r>
        <w:r w:rsidR="004203CA">
          <w:rPr>
            <w:noProof/>
            <w:webHidden/>
          </w:rPr>
          <w:instrText xml:space="preserve"> PAGEREF _Toc123100786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45333E84" w14:textId="48F8C2B1"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787" w:history="1">
        <w:r w:rsidR="004203CA" w:rsidRPr="00510633">
          <w:rPr>
            <w:rStyle w:val="Hyperlink"/>
            <w:noProof/>
          </w:rPr>
          <w:t>Pref (Preferences) (P)</w:t>
        </w:r>
        <w:r w:rsidR="004203CA">
          <w:rPr>
            <w:noProof/>
            <w:webHidden/>
          </w:rPr>
          <w:tab/>
        </w:r>
        <w:r w:rsidR="004203CA">
          <w:rPr>
            <w:noProof/>
            <w:webHidden/>
          </w:rPr>
          <w:fldChar w:fldCharType="begin"/>
        </w:r>
        <w:r w:rsidR="004203CA">
          <w:rPr>
            <w:noProof/>
            <w:webHidden/>
          </w:rPr>
          <w:instrText xml:space="preserve"> PAGEREF _Toc123100787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59F23008" w14:textId="01050A6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8" w:history="1">
        <w:r w:rsidR="004203CA" w:rsidRPr="00510633">
          <w:rPr>
            <w:rStyle w:val="Hyperlink"/>
            <w:noProof/>
          </w:rPr>
          <w:t>Appliqué color</w:t>
        </w:r>
        <w:r w:rsidR="004203CA">
          <w:rPr>
            <w:noProof/>
            <w:webHidden/>
          </w:rPr>
          <w:tab/>
        </w:r>
        <w:r w:rsidR="004203CA">
          <w:rPr>
            <w:noProof/>
            <w:webHidden/>
          </w:rPr>
          <w:fldChar w:fldCharType="begin"/>
        </w:r>
        <w:r w:rsidR="004203CA">
          <w:rPr>
            <w:noProof/>
            <w:webHidden/>
          </w:rPr>
          <w:instrText xml:space="preserve"> PAGEREF _Toc123100788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3B299A31" w14:textId="4CFE8BA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89" w:history="1">
        <w:r w:rsidR="004203CA" w:rsidRPr="00510633">
          <w:rPr>
            <w:rStyle w:val="Hyperlink"/>
            <w:noProof/>
          </w:rPr>
          <w:t>Appliqué stitch length</w:t>
        </w:r>
        <w:r w:rsidR="004203CA">
          <w:rPr>
            <w:noProof/>
            <w:webHidden/>
          </w:rPr>
          <w:tab/>
        </w:r>
        <w:r w:rsidR="004203CA">
          <w:rPr>
            <w:noProof/>
            <w:webHidden/>
          </w:rPr>
          <w:fldChar w:fldCharType="begin"/>
        </w:r>
        <w:r w:rsidR="004203CA">
          <w:rPr>
            <w:noProof/>
            <w:webHidden/>
          </w:rPr>
          <w:instrText xml:space="preserve"> PAGEREF _Toc123100789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460D2A3C" w14:textId="4453BEC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0" w:history="1">
        <w:r w:rsidR="004203CA" w:rsidRPr="00510633">
          <w:rPr>
            <w:rStyle w:val="Hyperlink"/>
            <w:noProof/>
          </w:rPr>
          <w:t>Border width</w:t>
        </w:r>
        <w:r w:rsidR="004203CA">
          <w:rPr>
            <w:noProof/>
            <w:webHidden/>
          </w:rPr>
          <w:tab/>
        </w:r>
        <w:r w:rsidR="004203CA">
          <w:rPr>
            <w:noProof/>
            <w:webHidden/>
          </w:rPr>
          <w:fldChar w:fldCharType="begin"/>
        </w:r>
        <w:r w:rsidR="004203CA">
          <w:rPr>
            <w:noProof/>
            <w:webHidden/>
          </w:rPr>
          <w:instrText xml:space="preserve"> PAGEREF _Toc123100790 \h </w:instrText>
        </w:r>
        <w:r w:rsidR="004203CA">
          <w:rPr>
            <w:noProof/>
            <w:webHidden/>
          </w:rPr>
        </w:r>
        <w:r w:rsidR="004203CA">
          <w:rPr>
            <w:noProof/>
            <w:webHidden/>
          </w:rPr>
          <w:fldChar w:fldCharType="separate"/>
        </w:r>
        <w:r w:rsidR="004203CA">
          <w:rPr>
            <w:noProof/>
            <w:webHidden/>
          </w:rPr>
          <w:t>55</w:t>
        </w:r>
        <w:r w:rsidR="004203CA">
          <w:rPr>
            <w:noProof/>
            <w:webHidden/>
          </w:rPr>
          <w:fldChar w:fldCharType="end"/>
        </w:r>
      </w:hyperlink>
    </w:p>
    <w:p w14:paraId="021A10E0" w14:textId="73C8556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1" w:history="1">
        <w:r w:rsidR="004203CA" w:rsidRPr="00510633">
          <w:rPr>
            <w:rStyle w:val="Hyperlink"/>
            <w:noProof/>
          </w:rPr>
          <w:t>Button corner length (Buttonhole Corner Length)</w:t>
        </w:r>
        <w:r w:rsidR="004203CA">
          <w:rPr>
            <w:noProof/>
            <w:webHidden/>
          </w:rPr>
          <w:tab/>
        </w:r>
        <w:r w:rsidR="004203CA">
          <w:rPr>
            <w:noProof/>
            <w:webHidden/>
          </w:rPr>
          <w:fldChar w:fldCharType="begin"/>
        </w:r>
        <w:r w:rsidR="004203CA">
          <w:rPr>
            <w:noProof/>
            <w:webHidden/>
          </w:rPr>
          <w:instrText xml:space="preserve"> PAGEREF _Toc123100791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3D060305" w14:textId="431BD2D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2" w:history="1">
        <w:r w:rsidR="004203CA" w:rsidRPr="00510633">
          <w:rPr>
            <w:rStyle w:val="Hyperlink"/>
            <w:noProof/>
          </w:rPr>
          <w:t>Chain fill length</w:t>
        </w:r>
        <w:r w:rsidR="004203CA">
          <w:rPr>
            <w:noProof/>
            <w:webHidden/>
          </w:rPr>
          <w:tab/>
        </w:r>
        <w:r w:rsidR="004203CA">
          <w:rPr>
            <w:noProof/>
            <w:webHidden/>
          </w:rPr>
          <w:fldChar w:fldCharType="begin"/>
        </w:r>
        <w:r w:rsidR="004203CA">
          <w:rPr>
            <w:noProof/>
            <w:webHidden/>
          </w:rPr>
          <w:instrText xml:space="preserve"> PAGEREF _Toc123100792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AAE9FA7" w14:textId="0B4A288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3" w:history="1">
        <w:r w:rsidR="004203CA" w:rsidRPr="00510633">
          <w:rPr>
            <w:rStyle w:val="Hyperlink"/>
            <w:noProof/>
          </w:rPr>
          <w:t>Chain fill position</w:t>
        </w:r>
        <w:r w:rsidR="004203CA">
          <w:rPr>
            <w:noProof/>
            <w:webHidden/>
          </w:rPr>
          <w:tab/>
        </w:r>
        <w:r w:rsidR="004203CA">
          <w:rPr>
            <w:noProof/>
            <w:webHidden/>
          </w:rPr>
          <w:fldChar w:fldCharType="begin"/>
        </w:r>
        <w:r w:rsidR="004203CA">
          <w:rPr>
            <w:noProof/>
            <w:webHidden/>
          </w:rPr>
          <w:instrText xml:space="preserve"> PAGEREF _Toc123100793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082F8311" w14:textId="7C4FEA9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4" w:history="1">
        <w:r w:rsidR="004203CA" w:rsidRPr="00510633">
          <w:rPr>
            <w:rStyle w:val="Hyperlink"/>
            <w:noProof/>
          </w:rPr>
          <w:t>Clipboard offset</w:t>
        </w:r>
        <w:r w:rsidR="004203CA">
          <w:rPr>
            <w:noProof/>
            <w:webHidden/>
          </w:rPr>
          <w:tab/>
        </w:r>
        <w:r w:rsidR="004203CA">
          <w:rPr>
            <w:noProof/>
            <w:webHidden/>
          </w:rPr>
          <w:fldChar w:fldCharType="begin"/>
        </w:r>
        <w:r w:rsidR="004203CA">
          <w:rPr>
            <w:noProof/>
            <w:webHidden/>
          </w:rPr>
          <w:instrText xml:space="preserve"> PAGEREF _Toc123100794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1C3DBE6" w14:textId="694EC5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5" w:history="1">
        <w:r w:rsidR="004203CA" w:rsidRPr="00510633">
          <w:rPr>
            <w:rStyle w:val="Hyperlink"/>
            <w:noProof/>
          </w:rPr>
          <w:t>Clipboard phase</w:t>
        </w:r>
        <w:r w:rsidR="004203CA">
          <w:rPr>
            <w:noProof/>
            <w:webHidden/>
          </w:rPr>
          <w:tab/>
        </w:r>
        <w:r w:rsidR="004203CA">
          <w:rPr>
            <w:noProof/>
            <w:webHidden/>
          </w:rPr>
          <w:fldChar w:fldCharType="begin"/>
        </w:r>
        <w:r w:rsidR="004203CA">
          <w:rPr>
            <w:noProof/>
            <w:webHidden/>
          </w:rPr>
          <w:instrText xml:space="preserve"> PAGEREF _Toc123100795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1D7CD49" w14:textId="1E1314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6" w:history="1">
        <w:r w:rsidR="004203CA" w:rsidRPr="00510633">
          <w:rPr>
            <w:rStyle w:val="Hyperlink"/>
            <w:noProof/>
          </w:rPr>
          <w:t>Egg ratio</w:t>
        </w:r>
        <w:r w:rsidR="004203CA">
          <w:rPr>
            <w:noProof/>
            <w:webHidden/>
          </w:rPr>
          <w:tab/>
        </w:r>
        <w:r w:rsidR="004203CA">
          <w:rPr>
            <w:noProof/>
            <w:webHidden/>
          </w:rPr>
          <w:fldChar w:fldCharType="begin"/>
        </w:r>
        <w:r w:rsidR="004203CA">
          <w:rPr>
            <w:noProof/>
            <w:webHidden/>
          </w:rPr>
          <w:instrText xml:space="preserve"> PAGEREF _Toc123100796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EEB5556" w14:textId="37FE2D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7" w:history="1">
        <w:r w:rsidR="004203CA" w:rsidRPr="00510633">
          <w:rPr>
            <w:rStyle w:val="Hyperlink"/>
            <w:noProof/>
          </w:rPr>
          <w:t>Fill angle</w:t>
        </w:r>
        <w:r w:rsidR="004203CA">
          <w:rPr>
            <w:noProof/>
            <w:webHidden/>
          </w:rPr>
          <w:tab/>
        </w:r>
        <w:r w:rsidR="004203CA">
          <w:rPr>
            <w:noProof/>
            <w:webHidden/>
          </w:rPr>
          <w:fldChar w:fldCharType="begin"/>
        </w:r>
        <w:r w:rsidR="004203CA">
          <w:rPr>
            <w:noProof/>
            <w:webHidden/>
          </w:rPr>
          <w:instrText xml:space="preserve"> PAGEREF _Toc123100797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2535D322" w14:textId="05C5A96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8" w:history="1">
        <w:r w:rsidR="004203CA" w:rsidRPr="00510633">
          <w:rPr>
            <w:rStyle w:val="Hyperlink"/>
            <w:noProof/>
          </w:rPr>
          <w:t>Fill ends</w:t>
        </w:r>
        <w:r w:rsidR="004203CA">
          <w:rPr>
            <w:noProof/>
            <w:webHidden/>
          </w:rPr>
          <w:tab/>
        </w:r>
        <w:r w:rsidR="004203CA">
          <w:rPr>
            <w:noProof/>
            <w:webHidden/>
          </w:rPr>
          <w:fldChar w:fldCharType="begin"/>
        </w:r>
        <w:r w:rsidR="004203CA">
          <w:rPr>
            <w:noProof/>
            <w:webHidden/>
          </w:rPr>
          <w:instrText xml:space="preserve"> PAGEREF _Toc123100798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1CF181D1" w14:textId="1E9DC3D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799" w:history="1">
        <w:r w:rsidR="004203CA" w:rsidRPr="00510633">
          <w:rPr>
            <w:rStyle w:val="Hyperlink"/>
            <w:noProof/>
          </w:rPr>
          <w:t>Fill spacing</w:t>
        </w:r>
        <w:r w:rsidR="004203CA">
          <w:rPr>
            <w:noProof/>
            <w:webHidden/>
          </w:rPr>
          <w:tab/>
        </w:r>
        <w:r w:rsidR="004203CA">
          <w:rPr>
            <w:noProof/>
            <w:webHidden/>
          </w:rPr>
          <w:fldChar w:fldCharType="begin"/>
        </w:r>
        <w:r w:rsidR="004203CA">
          <w:rPr>
            <w:noProof/>
            <w:webHidden/>
          </w:rPr>
          <w:instrText xml:space="preserve"> PAGEREF _Toc123100799 \h </w:instrText>
        </w:r>
        <w:r w:rsidR="004203CA">
          <w:rPr>
            <w:noProof/>
            <w:webHidden/>
          </w:rPr>
        </w:r>
        <w:r w:rsidR="004203CA">
          <w:rPr>
            <w:noProof/>
            <w:webHidden/>
          </w:rPr>
          <w:fldChar w:fldCharType="separate"/>
        </w:r>
        <w:r w:rsidR="004203CA">
          <w:rPr>
            <w:noProof/>
            <w:webHidden/>
          </w:rPr>
          <w:t>56</w:t>
        </w:r>
        <w:r w:rsidR="004203CA">
          <w:rPr>
            <w:noProof/>
            <w:webHidden/>
          </w:rPr>
          <w:fldChar w:fldCharType="end"/>
        </w:r>
      </w:hyperlink>
    </w:p>
    <w:p w14:paraId="780DE6D2" w14:textId="14ACFDC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0" w:history="1">
        <w:r w:rsidR="004203CA" w:rsidRPr="00510633">
          <w:rPr>
            <w:rStyle w:val="Hyperlink"/>
            <w:noProof/>
          </w:rPr>
          <w:t>Grid Cutoff</w:t>
        </w:r>
        <w:r w:rsidR="004203CA">
          <w:rPr>
            <w:noProof/>
            <w:webHidden/>
          </w:rPr>
          <w:tab/>
        </w:r>
        <w:r w:rsidR="004203CA">
          <w:rPr>
            <w:noProof/>
            <w:webHidden/>
          </w:rPr>
          <w:fldChar w:fldCharType="begin"/>
        </w:r>
        <w:r w:rsidR="004203CA">
          <w:rPr>
            <w:noProof/>
            <w:webHidden/>
          </w:rPr>
          <w:instrText xml:space="preserve"> PAGEREF _Toc123100800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85CF376" w14:textId="094236A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1" w:history="1">
        <w:r w:rsidR="004203CA" w:rsidRPr="00510633">
          <w:rPr>
            <w:rStyle w:val="Hyperlink"/>
            <w:noProof/>
          </w:rPr>
          <w:t>Grid size</w:t>
        </w:r>
        <w:r w:rsidR="004203CA">
          <w:rPr>
            <w:noProof/>
            <w:webHidden/>
          </w:rPr>
          <w:tab/>
        </w:r>
        <w:r w:rsidR="004203CA">
          <w:rPr>
            <w:noProof/>
            <w:webHidden/>
          </w:rPr>
          <w:fldChar w:fldCharType="begin"/>
        </w:r>
        <w:r w:rsidR="004203CA">
          <w:rPr>
            <w:noProof/>
            <w:webHidden/>
          </w:rPr>
          <w:instrText xml:space="preserve"> PAGEREF _Toc123100801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30F4C25F" w14:textId="7F43976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2" w:history="1">
        <w:r w:rsidR="004203CA" w:rsidRPr="00510633">
          <w:rPr>
            <w:rStyle w:val="Hyperlink"/>
            <w:noProof/>
          </w:rPr>
          <w:t>Hoop type</w:t>
        </w:r>
        <w:r w:rsidR="004203CA">
          <w:rPr>
            <w:noProof/>
            <w:webHidden/>
          </w:rPr>
          <w:tab/>
        </w:r>
        <w:r w:rsidR="004203CA">
          <w:rPr>
            <w:noProof/>
            <w:webHidden/>
          </w:rPr>
          <w:fldChar w:fldCharType="begin"/>
        </w:r>
        <w:r w:rsidR="004203CA">
          <w:rPr>
            <w:noProof/>
            <w:webHidden/>
          </w:rPr>
          <w:instrText xml:space="preserve"> PAGEREF _Toc123100802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38D17B72" w14:textId="089ED698"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3" w:history="1">
        <w:r w:rsidR="004203CA" w:rsidRPr="00510633">
          <w:rPr>
            <w:rStyle w:val="Hyperlink"/>
            <w:noProof/>
          </w:rPr>
          <w:t>Hoop height</w:t>
        </w:r>
        <w:r w:rsidR="004203CA">
          <w:rPr>
            <w:noProof/>
            <w:webHidden/>
          </w:rPr>
          <w:tab/>
        </w:r>
        <w:r w:rsidR="004203CA">
          <w:rPr>
            <w:noProof/>
            <w:webHidden/>
          </w:rPr>
          <w:fldChar w:fldCharType="begin"/>
        </w:r>
        <w:r w:rsidR="004203CA">
          <w:rPr>
            <w:noProof/>
            <w:webHidden/>
          </w:rPr>
          <w:instrText xml:space="preserve"> PAGEREF _Toc123100803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5779A273" w14:textId="6D9E790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4" w:history="1">
        <w:r w:rsidR="004203CA" w:rsidRPr="00510633">
          <w:rPr>
            <w:rStyle w:val="Hyperlink"/>
            <w:noProof/>
          </w:rPr>
          <w:t>Hoop width</w:t>
        </w:r>
        <w:r w:rsidR="004203CA">
          <w:rPr>
            <w:noProof/>
            <w:webHidden/>
          </w:rPr>
          <w:tab/>
        </w:r>
        <w:r w:rsidR="004203CA">
          <w:rPr>
            <w:noProof/>
            <w:webHidden/>
          </w:rPr>
          <w:fldChar w:fldCharType="begin"/>
        </w:r>
        <w:r w:rsidR="004203CA">
          <w:rPr>
            <w:noProof/>
            <w:webHidden/>
          </w:rPr>
          <w:instrText xml:space="preserve"> PAGEREF _Toc123100804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7059EE0A" w14:textId="7AF3D2D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5" w:history="1">
        <w:r w:rsidR="004203CA" w:rsidRPr="00510633">
          <w:rPr>
            <w:rStyle w:val="Hyperlink"/>
            <w:noProof/>
          </w:rPr>
          <w:t>Lens ratio</w:t>
        </w:r>
        <w:r w:rsidR="004203CA">
          <w:rPr>
            <w:noProof/>
            <w:webHidden/>
          </w:rPr>
          <w:tab/>
        </w:r>
        <w:r w:rsidR="004203CA">
          <w:rPr>
            <w:noProof/>
            <w:webHidden/>
          </w:rPr>
          <w:fldChar w:fldCharType="begin"/>
        </w:r>
        <w:r w:rsidR="004203CA">
          <w:rPr>
            <w:noProof/>
            <w:webHidden/>
          </w:rPr>
          <w:instrText xml:space="preserve"> PAGEREF _Toc123100805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50DF4C9" w14:textId="454D8CB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6" w:history="1">
        <w:r w:rsidR="004203CA" w:rsidRPr="00510633">
          <w:rPr>
            <w:rStyle w:val="Hyperlink"/>
            <w:noProof/>
          </w:rPr>
          <w:t>Nudge</w:t>
        </w:r>
        <w:r w:rsidR="004203CA">
          <w:rPr>
            <w:noProof/>
            <w:webHidden/>
          </w:rPr>
          <w:tab/>
        </w:r>
        <w:r w:rsidR="004203CA">
          <w:rPr>
            <w:noProof/>
            <w:webHidden/>
          </w:rPr>
          <w:fldChar w:fldCharType="begin"/>
        </w:r>
        <w:r w:rsidR="004203CA">
          <w:rPr>
            <w:noProof/>
            <w:webHidden/>
          </w:rPr>
          <w:instrText xml:space="preserve"> PAGEREF _Toc123100806 \h </w:instrText>
        </w:r>
        <w:r w:rsidR="004203CA">
          <w:rPr>
            <w:noProof/>
            <w:webHidden/>
          </w:rPr>
        </w:r>
        <w:r w:rsidR="004203CA">
          <w:rPr>
            <w:noProof/>
            <w:webHidden/>
          </w:rPr>
          <w:fldChar w:fldCharType="separate"/>
        </w:r>
        <w:r w:rsidR="004203CA">
          <w:rPr>
            <w:noProof/>
            <w:webHidden/>
          </w:rPr>
          <w:t>57</w:t>
        </w:r>
        <w:r w:rsidR="004203CA">
          <w:rPr>
            <w:noProof/>
            <w:webHidden/>
          </w:rPr>
          <w:fldChar w:fldCharType="end"/>
        </w:r>
      </w:hyperlink>
    </w:p>
    <w:p w14:paraId="4374A64D" w14:textId="01772C9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7" w:history="1">
        <w:r w:rsidR="004203CA" w:rsidRPr="00510633">
          <w:rPr>
            <w:rStyle w:val="Hyperlink"/>
            <w:noProof/>
          </w:rPr>
          <w:t>Picot spacing</w:t>
        </w:r>
        <w:r w:rsidR="004203CA">
          <w:rPr>
            <w:noProof/>
            <w:webHidden/>
          </w:rPr>
          <w:tab/>
        </w:r>
        <w:r w:rsidR="004203CA">
          <w:rPr>
            <w:noProof/>
            <w:webHidden/>
          </w:rPr>
          <w:fldChar w:fldCharType="begin"/>
        </w:r>
        <w:r w:rsidR="004203CA">
          <w:rPr>
            <w:noProof/>
            <w:webHidden/>
          </w:rPr>
          <w:instrText xml:space="preserve"> PAGEREF _Toc123100807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6D1CA54C" w14:textId="2C04581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8" w:history="1">
        <w:r w:rsidR="004203CA" w:rsidRPr="00510633">
          <w:rPr>
            <w:rStyle w:val="Hyperlink"/>
            <w:noProof/>
          </w:rPr>
          <w:t>Satin form ends</w:t>
        </w:r>
        <w:r w:rsidR="004203CA">
          <w:rPr>
            <w:noProof/>
            <w:webHidden/>
          </w:rPr>
          <w:tab/>
        </w:r>
        <w:r w:rsidR="004203CA">
          <w:rPr>
            <w:noProof/>
            <w:webHidden/>
          </w:rPr>
          <w:fldChar w:fldCharType="begin"/>
        </w:r>
        <w:r w:rsidR="004203CA">
          <w:rPr>
            <w:noProof/>
            <w:webHidden/>
          </w:rPr>
          <w:instrText xml:space="preserve"> PAGEREF _Toc123100808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EFE3FD4" w14:textId="416DAB9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09" w:history="1">
        <w:r w:rsidR="004203CA" w:rsidRPr="00510633">
          <w:rPr>
            <w:rStyle w:val="Hyperlink"/>
            <w:noProof/>
          </w:rPr>
          <w:t>Satin underlay</w:t>
        </w:r>
        <w:r w:rsidR="004203CA">
          <w:rPr>
            <w:noProof/>
            <w:webHidden/>
          </w:rPr>
          <w:tab/>
        </w:r>
        <w:r w:rsidR="004203CA">
          <w:rPr>
            <w:noProof/>
            <w:webHidden/>
          </w:rPr>
          <w:fldChar w:fldCharType="begin"/>
        </w:r>
        <w:r w:rsidR="004203CA">
          <w:rPr>
            <w:noProof/>
            <w:webHidden/>
          </w:rPr>
          <w:instrText xml:space="preserve"> PAGEREF _Toc123100809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AE3A584" w14:textId="46BDC00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0" w:history="1">
        <w:r w:rsidR="004203CA" w:rsidRPr="00510633">
          <w:rPr>
            <w:rStyle w:val="Hyperlink"/>
            <w:noProof/>
          </w:rPr>
          <w:t>Small stitch size</w:t>
        </w:r>
        <w:r w:rsidR="004203CA">
          <w:rPr>
            <w:noProof/>
            <w:webHidden/>
          </w:rPr>
          <w:tab/>
        </w:r>
        <w:r w:rsidR="004203CA">
          <w:rPr>
            <w:noProof/>
            <w:webHidden/>
          </w:rPr>
          <w:fldChar w:fldCharType="begin"/>
        </w:r>
        <w:r w:rsidR="004203CA">
          <w:rPr>
            <w:noProof/>
            <w:webHidden/>
          </w:rPr>
          <w:instrText xml:space="preserve"> PAGEREF _Toc123100810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0A51C2C0" w14:textId="759CC237"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1" w:history="1">
        <w:r w:rsidR="004203CA" w:rsidRPr="00510633">
          <w:rPr>
            <w:rStyle w:val="Hyperlink"/>
            <w:noProof/>
          </w:rPr>
          <w:t>Snap to size</w:t>
        </w:r>
        <w:r w:rsidR="004203CA">
          <w:rPr>
            <w:noProof/>
            <w:webHidden/>
          </w:rPr>
          <w:tab/>
        </w:r>
        <w:r w:rsidR="004203CA">
          <w:rPr>
            <w:noProof/>
            <w:webHidden/>
          </w:rPr>
          <w:fldChar w:fldCharType="begin"/>
        </w:r>
        <w:r w:rsidR="004203CA">
          <w:rPr>
            <w:noProof/>
            <w:webHidden/>
          </w:rPr>
          <w:instrText xml:space="preserve"> PAGEREF _Toc123100811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DA8F4B9" w14:textId="6ACC2F2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2" w:history="1">
        <w:r w:rsidR="004203CA" w:rsidRPr="00510633">
          <w:rPr>
            <w:rStyle w:val="Hyperlink"/>
            <w:noProof/>
          </w:rPr>
          <w:t>Spiral wrap</w:t>
        </w:r>
        <w:r w:rsidR="004203CA">
          <w:rPr>
            <w:noProof/>
            <w:webHidden/>
          </w:rPr>
          <w:tab/>
        </w:r>
        <w:r w:rsidR="004203CA">
          <w:rPr>
            <w:noProof/>
            <w:webHidden/>
          </w:rPr>
          <w:fldChar w:fldCharType="begin"/>
        </w:r>
        <w:r w:rsidR="004203CA">
          <w:rPr>
            <w:noProof/>
            <w:webHidden/>
          </w:rPr>
          <w:instrText xml:space="preserve"> PAGEREF _Toc123100812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55C14728" w14:textId="4155BF7B"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3" w:history="1">
        <w:r w:rsidR="004203CA" w:rsidRPr="00510633">
          <w:rPr>
            <w:rStyle w:val="Hyperlink"/>
            <w:noProof/>
          </w:rPr>
          <w:t>Star ratio</w:t>
        </w:r>
        <w:r w:rsidR="004203CA">
          <w:rPr>
            <w:noProof/>
            <w:webHidden/>
          </w:rPr>
          <w:tab/>
        </w:r>
        <w:r w:rsidR="004203CA">
          <w:rPr>
            <w:noProof/>
            <w:webHidden/>
          </w:rPr>
          <w:fldChar w:fldCharType="begin"/>
        </w:r>
        <w:r w:rsidR="004203CA">
          <w:rPr>
            <w:noProof/>
            <w:webHidden/>
          </w:rPr>
          <w:instrText xml:space="preserve"> PAGEREF _Toc123100813 \h </w:instrText>
        </w:r>
        <w:r w:rsidR="004203CA">
          <w:rPr>
            <w:noProof/>
            <w:webHidden/>
          </w:rPr>
        </w:r>
        <w:r w:rsidR="004203CA">
          <w:rPr>
            <w:noProof/>
            <w:webHidden/>
          </w:rPr>
          <w:fldChar w:fldCharType="separate"/>
        </w:r>
        <w:r w:rsidR="004203CA">
          <w:rPr>
            <w:noProof/>
            <w:webHidden/>
          </w:rPr>
          <w:t>58</w:t>
        </w:r>
        <w:r w:rsidR="004203CA">
          <w:rPr>
            <w:noProof/>
            <w:webHidden/>
          </w:rPr>
          <w:fldChar w:fldCharType="end"/>
        </w:r>
      </w:hyperlink>
    </w:p>
    <w:p w14:paraId="72D39D60" w14:textId="3553278D"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4" w:history="1">
        <w:r w:rsidR="004203CA" w:rsidRPr="00510633">
          <w:rPr>
            <w:rStyle w:val="Hyperlink"/>
            <w:noProof/>
          </w:rPr>
          <w:t>Stitch box cutoff</w:t>
        </w:r>
        <w:r w:rsidR="004203CA">
          <w:rPr>
            <w:noProof/>
            <w:webHidden/>
          </w:rPr>
          <w:tab/>
        </w:r>
        <w:r w:rsidR="004203CA">
          <w:rPr>
            <w:noProof/>
            <w:webHidden/>
          </w:rPr>
          <w:fldChar w:fldCharType="begin"/>
        </w:r>
        <w:r w:rsidR="004203CA">
          <w:rPr>
            <w:noProof/>
            <w:webHidden/>
          </w:rPr>
          <w:instrText xml:space="preserve"> PAGEREF _Toc123100814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3B494F88" w14:textId="5BACF1C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5" w:history="1">
        <w:r w:rsidR="004203CA" w:rsidRPr="00510633">
          <w:rPr>
            <w:rStyle w:val="Hyperlink"/>
            <w:noProof/>
          </w:rPr>
          <w:t>Stitch length, maximum</w:t>
        </w:r>
        <w:r w:rsidR="004203CA">
          <w:rPr>
            <w:noProof/>
            <w:webHidden/>
          </w:rPr>
          <w:tab/>
        </w:r>
        <w:r w:rsidR="004203CA">
          <w:rPr>
            <w:noProof/>
            <w:webHidden/>
          </w:rPr>
          <w:fldChar w:fldCharType="begin"/>
        </w:r>
        <w:r w:rsidR="004203CA">
          <w:rPr>
            <w:noProof/>
            <w:webHidden/>
          </w:rPr>
          <w:instrText xml:space="preserve"> PAGEREF _Toc123100815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067CDE5D" w14:textId="3C6DB6A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6" w:history="1">
        <w:r w:rsidR="004203CA" w:rsidRPr="00510633">
          <w:rPr>
            <w:rStyle w:val="Hyperlink"/>
            <w:noProof/>
          </w:rPr>
          <w:t>Stitch length, user</w:t>
        </w:r>
        <w:r w:rsidR="004203CA">
          <w:rPr>
            <w:noProof/>
            <w:webHidden/>
          </w:rPr>
          <w:tab/>
        </w:r>
        <w:r w:rsidR="004203CA">
          <w:rPr>
            <w:noProof/>
            <w:webHidden/>
          </w:rPr>
          <w:fldChar w:fldCharType="begin"/>
        </w:r>
        <w:r w:rsidR="004203CA">
          <w:rPr>
            <w:noProof/>
            <w:webHidden/>
          </w:rPr>
          <w:instrText xml:space="preserve"> PAGEREF _Toc123100816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7F6B53F9" w14:textId="4EED1DB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7" w:history="1">
        <w:r w:rsidR="004203CA" w:rsidRPr="00510633">
          <w:rPr>
            <w:rStyle w:val="Hyperlink"/>
            <w:noProof/>
          </w:rPr>
          <w:t>Stitch length, minimum</w:t>
        </w:r>
        <w:r w:rsidR="004203CA">
          <w:rPr>
            <w:noProof/>
            <w:webHidden/>
          </w:rPr>
          <w:tab/>
        </w:r>
        <w:r w:rsidR="004203CA">
          <w:rPr>
            <w:noProof/>
            <w:webHidden/>
          </w:rPr>
          <w:fldChar w:fldCharType="begin"/>
        </w:r>
        <w:r w:rsidR="004203CA">
          <w:rPr>
            <w:noProof/>
            <w:webHidden/>
          </w:rPr>
          <w:instrText xml:space="preserve"> PAGEREF _Toc123100817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53816E84" w14:textId="0E961107"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18" w:history="1">
        <w:r w:rsidR="004203CA" w:rsidRPr="00510633">
          <w:rPr>
            <w:rStyle w:val="Hyperlink"/>
            <w:noProof/>
          </w:rPr>
          <w:t>Fill</w:t>
        </w:r>
        <w:r w:rsidR="004203CA">
          <w:rPr>
            <w:noProof/>
            <w:webHidden/>
          </w:rPr>
          <w:tab/>
        </w:r>
        <w:r w:rsidR="004203CA">
          <w:rPr>
            <w:noProof/>
            <w:webHidden/>
          </w:rPr>
          <w:fldChar w:fldCharType="begin"/>
        </w:r>
        <w:r w:rsidR="004203CA">
          <w:rPr>
            <w:noProof/>
            <w:webHidden/>
          </w:rPr>
          <w:instrText xml:space="preserve"> PAGEREF _Toc123100818 \h </w:instrText>
        </w:r>
        <w:r w:rsidR="004203CA">
          <w:rPr>
            <w:noProof/>
            <w:webHidden/>
          </w:rPr>
        </w:r>
        <w:r w:rsidR="004203CA">
          <w:rPr>
            <w:noProof/>
            <w:webHidden/>
          </w:rPr>
          <w:fldChar w:fldCharType="separate"/>
        </w:r>
        <w:r w:rsidR="004203CA">
          <w:rPr>
            <w:noProof/>
            <w:webHidden/>
          </w:rPr>
          <w:t>59</w:t>
        </w:r>
        <w:r w:rsidR="004203CA">
          <w:rPr>
            <w:noProof/>
            <w:webHidden/>
          </w:rPr>
          <w:fldChar w:fldCharType="end"/>
        </w:r>
      </w:hyperlink>
    </w:p>
    <w:p w14:paraId="2779AFEC" w14:textId="6709693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19" w:history="1">
        <w:r w:rsidR="004203CA" w:rsidRPr="00510633">
          <w:rPr>
            <w:rStyle w:val="Hyperlink"/>
            <w:noProof/>
          </w:rPr>
          <w:t>Fan</w:t>
        </w:r>
        <w:r w:rsidR="004203CA">
          <w:rPr>
            <w:noProof/>
            <w:webHidden/>
          </w:rPr>
          <w:tab/>
        </w:r>
        <w:r w:rsidR="004203CA">
          <w:rPr>
            <w:noProof/>
            <w:webHidden/>
          </w:rPr>
          <w:fldChar w:fldCharType="begin"/>
        </w:r>
        <w:r w:rsidR="004203CA">
          <w:rPr>
            <w:noProof/>
            <w:webHidden/>
          </w:rPr>
          <w:instrText xml:space="preserve"> PAGEREF _Toc123100819 \h </w:instrText>
        </w:r>
        <w:r w:rsidR="004203CA">
          <w:rPr>
            <w:noProof/>
            <w:webHidden/>
          </w:rPr>
        </w:r>
        <w:r w:rsidR="004203CA">
          <w:rPr>
            <w:noProof/>
            <w:webHidden/>
          </w:rPr>
          <w:fldChar w:fldCharType="separate"/>
        </w:r>
        <w:r w:rsidR="004203CA">
          <w:rPr>
            <w:noProof/>
            <w:webHidden/>
          </w:rPr>
          <w:t>60</w:t>
        </w:r>
        <w:r w:rsidR="004203CA">
          <w:rPr>
            <w:noProof/>
            <w:webHidden/>
          </w:rPr>
          <w:fldChar w:fldCharType="end"/>
        </w:r>
      </w:hyperlink>
    </w:p>
    <w:p w14:paraId="025EAEC7" w14:textId="25EAE6B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0" w:history="1">
        <w:r w:rsidR="004203CA" w:rsidRPr="00510633">
          <w:rPr>
            <w:rStyle w:val="Hyperlink"/>
            <w:noProof/>
          </w:rPr>
          <w:t>Feather</w:t>
        </w:r>
        <w:r w:rsidR="004203CA">
          <w:rPr>
            <w:noProof/>
            <w:webHidden/>
          </w:rPr>
          <w:tab/>
        </w:r>
        <w:r w:rsidR="004203CA">
          <w:rPr>
            <w:noProof/>
            <w:webHidden/>
          </w:rPr>
          <w:fldChar w:fldCharType="begin"/>
        </w:r>
        <w:r w:rsidR="004203CA">
          <w:rPr>
            <w:noProof/>
            <w:webHidden/>
          </w:rPr>
          <w:instrText xml:space="preserve"> PAGEREF _Toc123100820 \h </w:instrText>
        </w:r>
        <w:r w:rsidR="004203CA">
          <w:rPr>
            <w:noProof/>
            <w:webHidden/>
          </w:rPr>
        </w:r>
        <w:r w:rsidR="004203CA">
          <w:rPr>
            <w:noProof/>
            <w:webHidden/>
          </w:rPr>
          <w:fldChar w:fldCharType="separate"/>
        </w:r>
        <w:r w:rsidR="004203CA">
          <w:rPr>
            <w:noProof/>
            <w:webHidden/>
          </w:rPr>
          <w:t>61</w:t>
        </w:r>
        <w:r w:rsidR="004203CA">
          <w:rPr>
            <w:noProof/>
            <w:webHidden/>
          </w:rPr>
          <w:fldChar w:fldCharType="end"/>
        </w:r>
      </w:hyperlink>
    </w:p>
    <w:p w14:paraId="0563CB0F" w14:textId="4DFC6B7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1" w:history="1">
        <w:r w:rsidR="004203CA" w:rsidRPr="00510633">
          <w:rPr>
            <w:rStyle w:val="Hyperlink"/>
            <w:noProof/>
          </w:rPr>
          <w:t>Vertical</w:t>
        </w:r>
        <w:r w:rsidR="004203CA">
          <w:rPr>
            <w:noProof/>
            <w:webHidden/>
          </w:rPr>
          <w:tab/>
        </w:r>
        <w:r w:rsidR="004203CA">
          <w:rPr>
            <w:noProof/>
            <w:webHidden/>
          </w:rPr>
          <w:fldChar w:fldCharType="begin"/>
        </w:r>
        <w:r w:rsidR="004203CA">
          <w:rPr>
            <w:noProof/>
            <w:webHidden/>
          </w:rPr>
          <w:instrText xml:space="preserve"> PAGEREF _Toc123100821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6071ABDB" w14:textId="48C08B74"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2" w:history="1">
        <w:r w:rsidR="004203CA" w:rsidRPr="00510633">
          <w:rPr>
            <w:rStyle w:val="Hyperlink"/>
            <w:noProof/>
          </w:rPr>
          <w:t>Horizontal</w:t>
        </w:r>
        <w:r w:rsidR="004203CA">
          <w:rPr>
            <w:noProof/>
            <w:webHidden/>
          </w:rPr>
          <w:tab/>
        </w:r>
        <w:r w:rsidR="004203CA">
          <w:rPr>
            <w:noProof/>
            <w:webHidden/>
          </w:rPr>
          <w:fldChar w:fldCharType="begin"/>
        </w:r>
        <w:r w:rsidR="004203CA">
          <w:rPr>
            <w:noProof/>
            <w:webHidden/>
          </w:rPr>
          <w:instrText xml:space="preserve"> PAGEREF _Toc123100822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03DAE43E" w14:textId="6BE18AAF"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3" w:history="1">
        <w:r w:rsidR="004203CA" w:rsidRPr="00510633">
          <w:rPr>
            <w:rStyle w:val="Hyperlink"/>
            <w:noProof/>
          </w:rPr>
          <w:t>Angle</w:t>
        </w:r>
        <w:r w:rsidR="004203CA">
          <w:rPr>
            <w:noProof/>
            <w:webHidden/>
          </w:rPr>
          <w:tab/>
        </w:r>
        <w:r w:rsidR="004203CA">
          <w:rPr>
            <w:noProof/>
            <w:webHidden/>
          </w:rPr>
          <w:fldChar w:fldCharType="begin"/>
        </w:r>
        <w:r w:rsidR="004203CA">
          <w:rPr>
            <w:noProof/>
            <w:webHidden/>
          </w:rPr>
          <w:instrText xml:space="preserve"> PAGEREF _Toc123100823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7F72D418" w14:textId="72F82B2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4" w:history="1">
        <w:r w:rsidR="004203CA" w:rsidRPr="00510633">
          <w:rPr>
            <w:rStyle w:val="Hyperlink"/>
            <w:noProof/>
          </w:rPr>
          <w:t>Understanding ThrEd's Vertical, Horizontal and Angle fills</w:t>
        </w:r>
        <w:r w:rsidR="004203CA">
          <w:rPr>
            <w:noProof/>
            <w:webHidden/>
          </w:rPr>
          <w:tab/>
        </w:r>
        <w:r w:rsidR="004203CA">
          <w:rPr>
            <w:noProof/>
            <w:webHidden/>
          </w:rPr>
          <w:fldChar w:fldCharType="begin"/>
        </w:r>
        <w:r w:rsidR="004203CA">
          <w:rPr>
            <w:noProof/>
            <w:webHidden/>
          </w:rPr>
          <w:instrText xml:space="preserve"> PAGEREF _Toc123100824 \h </w:instrText>
        </w:r>
        <w:r w:rsidR="004203CA">
          <w:rPr>
            <w:noProof/>
            <w:webHidden/>
          </w:rPr>
        </w:r>
        <w:r w:rsidR="004203CA">
          <w:rPr>
            <w:noProof/>
            <w:webHidden/>
          </w:rPr>
          <w:fldChar w:fldCharType="separate"/>
        </w:r>
        <w:r w:rsidR="004203CA">
          <w:rPr>
            <w:noProof/>
            <w:webHidden/>
          </w:rPr>
          <w:t>63</w:t>
        </w:r>
        <w:r w:rsidR="004203CA">
          <w:rPr>
            <w:noProof/>
            <w:webHidden/>
          </w:rPr>
          <w:fldChar w:fldCharType="end"/>
        </w:r>
      </w:hyperlink>
    </w:p>
    <w:p w14:paraId="733F980C" w14:textId="5EA7F060"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5" w:history="1">
        <w:r w:rsidR="004203CA" w:rsidRPr="00510633">
          <w:rPr>
            <w:rStyle w:val="Hyperlink"/>
            <w:noProof/>
          </w:rPr>
          <w:t>Where will a fill end?</w:t>
        </w:r>
        <w:r w:rsidR="004203CA">
          <w:rPr>
            <w:noProof/>
            <w:webHidden/>
          </w:rPr>
          <w:tab/>
        </w:r>
        <w:r w:rsidR="004203CA">
          <w:rPr>
            <w:noProof/>
            <w:webHidden/>
          </w:rPr>
          <w:fldChar w:fldCharType="begin"/>
        </w:r>
        <w:r w:rsidR="004203CA">
          <w:rPr>
            <w:noProof/>
            <w:webHidden/>
          </w:rPr>
          <w:instrText xml:space="preserve"> PAGEREF _Toc123100825 \h </w:instrText>
        </w:r>
        <w:r w:rsidR="004203CA">
          <w:rPr>
            <w:noProof/>
            <w:webHidden/>
          </w:rPr>
        </w:r>
        <w:r w:rsidR="004203CA">
          <w:rPr>
            <w:noProof/>
            <w:webHidden/>
          </w:rPr>
          <w:fldChar w:fldCharType="separate"/>
        </w:r>
        <w:r w:rsidR="004203CA">
          <w:rPr>
            <w:noProof/>
            <w:webHidden/>
          </w:rPr>
          <w:t>64</w:t>
        </w:r>
        <w:r w:rsidR="004203CA">
          <w:rPr>
            <w:noProof/>
            <w:webHidden/>
          </w:rPr>
          <w:fldChar w:fldCharType="end"/>
        </w:r>
      </w:hyperlink>
    </w:p>
    <w:p w14:paraId="69B903F6" w14:textId="5FC67A35"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6" w:history="1">
        <w:r w:rsidR="004203CA" w:rsidRPr="00510633">
          <w:rPr>
            <w:rStyle w:val="Hyperlink"/>
            <w:noProof/>
          </w:rPr>
          <w:t>Clipboard</w:t>
        </w:r>
        <w:r w:rsidR="004203CA">
          <w:rPr>
            <w:noProof/>
            <w:webHidden/>
          </w:rPr>
          <w:tab/>
        </w:r>
        <w:r w:rsidR="004203CA">
          <w:rPr>
            <w:noProof/>
            <w:webHidden/>
          </w:rPr>
          <w:fldChar w:fldCharType="begin"/>
        </w:r>
        <w:r w:rsidR="004203CA">
          <w:rPr>
            <w:noProof/>
            <w:webHidden/>
          </w:rPr>
          <w:instrText xml:space="preserve"> PAGEREF _Toc123100826 \h </w:instrText>
        </w:r>
        <w:r w:rsidR="004203CA">
          <w:rPr>
            <w:noProof/>
            <w:webHidden/>
          </w:rPr>
        </w:r>
        <w:r w:rsidR="004203CA">
          <w:rPr>
            <w:noProof/>
            <w:webHidden/>
          </w:rPr>
          <w:fldChar w:fldCharType="separate"/>
        </w:r>
        <w:r w:rsidR="004203CA">
          <w:rPr>
            <w:noProof/>
            <w:webHidden/>
          </w:rPr>
          <w:t>64</w:t>
        </w:r>
        <w:r w:rsidR="004203CA">
          <w:rPr>
            <w:noProof/>
            <w:webHidden/>
          </w:rPr>
          <w:fldChar w:fldCharType="end"/>
        </w:r>
      </w:hyperlink>
    </w:p>
    <w:p w14:paraId="79D9DB17" w14:textId="4B489521"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7" w:history="1">
        <w:r w:rsidR="004203CA" w:rsidRPr="00510633">
          <w:rPr>
            <w:rStyle w:val="Hyperlink"/>
            <w:noProof/>
          </w:rPr>
          <w:t>Contour</w:t>
        </w:r>
        <w:r w:rsidR="004203CA">
          <w:rPr>
            <w:noProof/>
            <w:webHidden/>
          </w:rPr>
          <w:tab/>
        </w:r>
        <w:r w:rsidR="004203CA">
          <w:rPr>
            <w:noProof/>
            <w:webHidden/>
          </w:rPr>
          <w:fldChar w:fldCharType="begin"/>
        </w:r>
        <w:r w:rsidR="004203CA">
          <w:rPr>
            <w:noProof/>
            <w:webHidden/>
          </w:rPr>
          <w:instrText xml:space="preserve"> PAGEREF _Toc123100827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35B702AF" w14:textId="70E8DC83"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8" w:history="1">
        <w:r w:rsidR="004203CA" w:rsidRPr="00510633">
          <w:rPr>
            <w:rStyle w:val="Hyperlink"/>
            <w:noProof/>
          </w:rPr>
          <w:t>Texture editor</w:t>
        </w:r>
        <w:r w:rsidR="004203CA">
          <w:rPr>
            <w:noProof/>
            <w:webHidden/>
          </w:rPr>
          <w:tab/>
        </w:r>
        <w:r w:rsidR="004203CA">
          <w:rPr>
            <w:noProof/>
            <w:webHidden/>
          </w:rPr>
          <w:fldChar w:fldCharType="begin"/>
        </w:r>
        <w:r w:rsidR="004203CA">
          <w:rPr>
            <w:noProof/>
            <w:webHidden/>
          </w:rPr>
          <w:instrText xml:space="preserve"> PAGEREF _Toc123100828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48EEBAD5" w14:textId="040CAC69"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29" w:history="1">
        <w:r w:rsidR="004203CA" w:rsidRPr="00510633">
          <w:rPr>
            <w:rStyle w:val="Hyperlink"/>
            <w:noProof/>
          </w:rPr>
          <w:t>Retrieving texture fill data from a form</w:t>
        </w:r>
        <w:r w:rsidR="004203CA">
          <w:rPr>
            <w:noProof/>
            <w:webHidden/>
          </w:rPr>
          <w:tab/>
        </w:r>
        <w:r w:rsidR="004203CA">
          <w:rPr>
            <w:noProof/>
            <w:webHidden/>
          </w:rPr>
          <w:fldChar w:fldCharType="begin"/>
        </w:r>
        <w:r w:rsidR="004203CA">
          <w:rPr>
            <w:noProof/>
            <w:webHidden/>
          </w:rPr>
          <w:instrText xml:space="preserve"> PAGEREF _Toc123100829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09824D42" w14:textId="08AE724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0" w:history="1">
        <w:r w:rsidR="004203CA" w:rsidRPr="00510633">
          <w:rPr>
            <w:rStyle w:val="Hyperlink"/>
            <w:noProof/>
          </w:rPr>
          <w:t>Importing stitches into the texture editor</w:t>
        </w:r>
        <w:r w:rsidR="004203CA">
          <w:rPr>
            <w:noProof/>
            <w:webHidden/>
          </w:rPr>
          <w:tab/>
        </w:r>
        <w:r w:rsidR="004203CA">
          <w:rPr>
            <w:noProof/>
            <w:webHidden/>
          </w:rPr>
          <w:fldChar w:fldCharType="begin"/>
        </w:r>
        <w:r w:rsidR="004203CA">
          <w:rPr>
            <w:noProof/>
            <w:webHidden/>
          </w:rPr>
          <w:instrText xml:space="preserve"> PAGEREF _Toc123100830 \h </w:instrText>
        </w:r>
        <w:r w:rsidR="004203CA">
          <w:rPr>
            <w:noProof/>
            <w:webHidden/>
          </w:rPr>
        </w:r>
        <w:r w:rsidR="004203CA">
          <w:rPr>
            <w:noProof/>
            <w:webHidden/>
          </w:rPr>
          <w:fldChar w:fldCharType="separate"/>
        </w:r>
        <w:r w:rsidR="004203CA">
          <w:rPr>
            <w:noProof/>
            <w:webHidden/>
          </w:rPr>
          <w:t>65</w:t>
        </w:r>
        <w:r w:rsidR="004203CA">
          <w:rPr>
            <w:noProof/>
            <w:webHidden/>
          </w:rPr>
          <w:fldChar w:fldCharType="end"/>
        </w:r>
      </w:hyperlink>
    </w:p>
    <w:p w14:paraId="66DA8237" w14:textId="0FA667E2"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1" w:history="1">
        <w:r w:rsidR="004203CA" w:rsidRPr="00510633">
          <w:rPr>
            <w:rStyle w:val="Hyperlink"/>
            <w:noProof/>
          </w:rPr>
          <w:t>Border fills</w:t>
        </w:r>
        <w:r w:rsidR="004203CA">
          <w:rPr>
            <w:noProof/>
            <w:webHidden/>
          </w:rPr>
          <w:tab/>
        </w:r>
        <w:r w:rsidR="004203CA">
          <w:rPr>
            <w:noProof/>
            <w:webHidden/>
          </w:rPr>
          <w:fldChar w:fldCharType="begin"/>
        </w:r>
        <w:r w:rsidR="004203CA">
          <w:rPr>
            <w:noProof/>
            <w:webHidden/>
          </w:rPr>
          <w:instrText xml:space="preserve"> PAGEREF _Toc123100831 \h </w:instrText>
        </w:r>
        <w:r w:rsidR="004203CA">
          <w:rPr>
            <w:noProof/>
            <w:webHidden/>
          </w:rPr>
        </w:r>
        <w:r w:rsidR="004203CA">
          <w:rPr>
            <w:noProof/>
            <w:webHidden/>
          </w:rPr>
          <w:fldChar w:fldCharType="separate"/>
        </w:r>
        <w:r w:rsidR="004203CA">
          <w:rPr>
            <w:noProof/>
            <w:webHidden/>
          </w:rPr>
          <w:t>67</w:t>
        </w:r>
        <w:r w:rsidR="004203CA">
          <w:rPr>
            <w:noProof/>
            <w:webHidden/>
          </w:rPr>
          <w:fldChar w:fldCharType="end"/>
        </w:r>
      </w:hyperlink>
    </w:p>
    <w:p w14:paraId="67C25C62" w14:textId="6345346A"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2" w:history="1">
        <w:r w:rsidR="004203CA" w:rsidRPr="00510633">
          <w:rPr>
            <w:rStyle w:val="Hyperlink"/>
            <w:noProof/>
          </w:rPr>
          <w:t>Unfill</w:t>
        </w:r>
        <w:r w:rsidR="004203CA">
          <w:rPr>
            <w:noProof/>
            <w:webHidden/>
          </w:rPr>
          <w:tab/>
        </w:r>
        <w:r w:rsidR="004203CA">
          <w:rPr>
            <w:noProof/>
            <w:webHidden/>
          </w:rPr>
          <w:fldChar w:fldCharType="begin"/>
        </w:r>
        <w:r w:rsidR="004203CA">
          <w:rPr>
            <w:noProof/>
            <w:webHidden/>
          </w:rPr>
          <w:instrText xml:space="preserve"> PAGEREF _Toc123100832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265F04BA" w14:textId="12288E96" w:rsidR="004203CA" w:rsidRDefault="00000000">
      <w:pPr>
        <w:pStyle w:val="TOC2"/>
        <w:tabs>
          <w:tab w:val="right" w:leader="dot" w:pos="10070"/>
        </w:tabs>
        <w:rPr>
          <w:rFonts w:asciiTheme="minorHAnsi" w:eastAsiaTheme="minorEastAsia" w:hAnsiTheme="minorHAnsi" w:cstheme="minorBidi"/>
          <w:b w:val="0"/>
          <w:bCs w:val="0"/>
          <w:noProof/>
          <w:sz w:val="22"/>
          <w:szCs w:val="22"/>
        </w:rPr>
      </w:pPr>
      <w:hyperlink w:anchor="_Toc123100833" w:history="1">
        <w:r w:rsidR="004203CA" w:rsidRPr="00510633">
          <w:rPr>
            <w:rStyle w:val="Hyperlink"/>
            <w:noProof/>
          </w:rPr>
          <w:t>Refill</w:t>
        </w:r>
        <w:r w:rsidR="004203CA">
          <w:rPr>
            <w:noProof/>
            <w:webHidden/>
          </w:rPr>
          <w:tab/>
        </w:r>
        <w:r w:rsidR="004203CA">
          <w:rPr>
            <w:noProof/>
            <w:webHidden/>
          </w:rPr>
          <w:fldChar w:fldCharType="begin"/>
        </w:r>
        <w:r w:rsidR="004203CA">
          <w:rPr>
            <w:noProof/>
            <w:webHidden/>
          </w:rPr>
          <w:instrText xml:space="preserve"> PAGEREF _Toc123100833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26452758" w14:textId="5609BF1B"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4" w:history="1">
        <w:r w:rsidR="004203CA" w:rsidRPr="00510633">
          <w:rPr>
            <w:rStyle w:val="Hyperlink"/>
            <w:noProof/>
          </w:rPr>
          <w:t>Add (Ctrl+End)</w:t>
        </w:r>
        <w:r w:rsidR="004203CA">
          <w:rPr>
            <w:noProof/>
            <w:webHidden/>
          </w:rPr>
          <w:tab/>
        </w:r>
        <w:r w:rsidR="004203CA">
          <w:rPr>
            <w:noProof/>
            <w:webHidden/>
          </w:rPr>
          <w:fldChar w:fldCharType="begin"/>
        </w:r>
        <w:r w:rsidR="004203CA">
          <w:rPr>
            <w:noProof/>
            <w:webHidden/>
          </w:rPr>
          <w:instrText xml:space="preserve"> PAGEREF _Toc123100834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4603114B" w14:textId="36BC6E44"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5" w:history="1">
        <w:r w:rsidR="004203CA" w:rsidRPr="00510633">
          <w:rPr>
            <w:rStyle w:val="Hyperlink"/>
            <w:noProof/>
          </w:rPr>
          <w:t>Frm+/- (K)</w:t>
        </w:r>
        <w:r w:rsidR="004203CA">
          <w:rPr>
            <w:noProof/>
            <w:webHidden/>
          </w:rPr>
          <w:tab/>
        </w:r>
        <w:r w:rsidR="004203CA">
          <w:rPr>
            <w:noProof/>
            <w:webHidden/>
          </w:rPr>
          <w:fldChar w:fldCharType="begin"/>
        </w:r>
        <w:r w:rsidR="004203CA">
          <w:rPr>
            <w:noProof/>
            <w:webHidden/>
          </w:rPr>
          <w:instrText xml:space="preserve"> PAGEREF _Toc123100835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7EBB382B" w14:textId="054D3B62"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6" w:history="1">
        <w:r w:rsidR="004203CA" w:rsidRPr="00510633">
          <w:rPr>
            <w:rStyle w:val="Hyperlink"/>
            <w:noProof/>
          </w:rPr>
          <w:t>All</w:t>
        </w:r>
        <w:r w:rsidR="004203CA">
          <w:rPr>
            <w:noProof/>
            <w:webHidden/>
          </w:rPr>
          <w:tab/>
        </w:r>
        <w:r w:rsidR="004203CA">
          <w:rPr>
            <w:noProof/>
            <w:webHidden/>
          </w:rPr>
          <w:fldChar w:fldCharType="begin"/>
        </w:r>
        <w:r w:rsidR="004203CA">
          <w:rPr>
            <w:noProof/>
            <w:webHidden/>
          </w:rPr>
          <w:instrText xml:space="preserve"> PAGEREF _Toc123100836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6F66C639" w14:textId="35A834CE"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7" w:history="1">
        <w:r w:rsidR="004203CA" w:rsidRPr="00510633">
          <w:rPr>
            <w:rStyle w:val="Hyperlink"/>
            <w:noProof/>
          </w:rPr>
          <w:t>1-2-3-4</w:t>
        </w:r>
        <w:r w:rsidR="004203CA">
          <w:rPr>
            <w:noProof/>
            <w:webHidden/>
          </w:rPr>
          <w:tab/>
        </w:r>
        <w:r w:rsidR="004203CA">
          <w:rPr>
            <w:noProof/>
            <w:webHidden/>
          </w:rPr>
          <w:fldChar w:fldCharType="begin"/>
        </w:r>
        <w:r w:rsidR="004203CA">
          <w:rPr>
            <w:noProof/>
            <w:webHidden/>
          </w:rPr>
          <w:instrText xml:space="preserve"> PAGEREF _Toc123100837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54CF7B9B" w14:textId="0FCB0D2F"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8" w:history="1">
        <w:r w:rsidR="004203CA" w:rsidRPr="00510633">
          <w:rPr>
            <w:rStyle w:val="Hyperlink"/>
            <w:noProof/>
          </w:rPr>
          <w:t>Help</w:t>
        </w:r>
        <w:r w:rsidR="004203CA">
          <w:rPr>
            <w:noProof/>
            <w:webHidden/>
          </w:rPr>
          <w:tab/>
        </w:r>
        <w:r w:rsidR="004203CA">
          <w:rPr>
            <w:noProof/>
            <w:webHidden/>
          </w:rPr>
          <w:fldChar w:fldCharType="begin"/>
        </w:r>
        <w:r w:rsidR="004203CA">
          <w:rPr>
            <w:noProof/>
            <w:webHidden/>
          </w:rPr>
          <w:instrText xml:space="preserve"> PAGEREF _Toc123100838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36C5CFBD" w14:textId="60407CA3" w:rsidR="004203CA" w:rsidRDefault="00000000">
      <w:pPr>
        <w:pStyle w:val="TOC1"/>
        <w:tabs>
          <w:tab w:val="right" w:leader="dot" w:pos="10070"/>
        </w:tabs>
        <w:rPr>
          <w:rFonts w:asciiTheme="minorHAnsi" w:eastAsiaTheme="minorEastAsia" w:hAnsiTheme="minorHAnsi" w:cstheme="minorBidi"/>
          <w:b w:val="0"/>
          <w:bCs w:val="0"/>
          <w:i w:val="0"/>
          <w:iCs w:val="0"/>
          <w:noProof/>
          <w:sz w:val="22"/>
          <w:szCs w:val="22"/>
        </w:rPr>
      </w:pPr>
      <w:hyperlink w:anchor="_Toc123100839" w:history="1">
        <w:r w:rsidR="004203CA" w:rsidRPr="00510633">
          <w:rPr>
            <w:rStyle w:val="Hyperlink"/>
            <w:noProof/>
          </w:rPr>
          <w:t>Keyboard shortcuts</w:t>
        </w:r>
        <w:r w:rsidR="004203CA">
          <w:rPr>
            <w:noProof/>
            <w:webHidden/>
          </w:rPr>
          <w:tab/>
        </w:r>
        <w:r w:rsidR="004203CA">
          <w:rPr>
            <w:noProof/>
            <w:webHidden/>
          </w:rPr>
          <w:fldChar w:fldCharType="begin"/>
        </w:r>
        <w:r w:rsidR="004203CA">
          <w:rPr>
            <w:noProof/>
            <w:webHidden/>
          </w:rPr>
          <w:instrText xml:space="preserve"> PAGEREF _Toc123100839 \h </w:instrText>
        </w:r>
        <w:r w:rsidR="004203CA">
          <w:rPr>
            <w:noProof/>
            <w:webHidden/>
          </w:rPr>
        </w:r>
        <w:r w:rsidR="004203CA">
          <w:rPr>
            <w:noProof/>
            <w:webHidden/>
          </w:rPr>
          <w:fldChar w:fldCharType="separate"/>
        </w:r>
        <w:r w:rsidR="004203CA">
          <w:rPr>
            <w:noProof/>
            <w:webHidden/>
          </w:rPr>
          <w:t>71</w:t>
        </w:r>
        <w:r w:rsidR="004203CA">
          <w:rPr>
            <w:noProof/>
            <w:webHidden/>
          </w:rPr>
          <w:fldChar w:fldCharType="end"/>
        </w:r>
      </w:hyperlink>
    </w:p>
    <w:p w14:paraId="5FD8E538" w14:textId="5DBF44C0" w:rsidR="00642018" w:rsidRDefault="006914AE" w:rsidP="00122B36">
      <w:r>
        <w:fldChar w:fldCharType="end"/>
      </w:r>
    </w:p>
    <w:p w14:paraId="1EDE7315" w14:textId="2EB508F5" w:rsidR="00642018" w:rsidRDefault="00A10CED" w:rsidP="00122B36">
      <w:pPr>
        <w:pStyle w:val="Heading1"/>
      </w:pPr>
      <w:bookmarkStart w:id="0" w:name="_Toc10370214"/>
      <w:bookmarkStart w:id="1" w:name="_Toc17183774"/>
      <w:bookmarkStart w:id="2" w:name="_Toc17190360"/>
      <w:bookmarkStart w:id="3" w:name="_Toc34272746"/>
      <w:bookmarkEnd w:id="0"/>
      <w:bookmarkEnd w:id="1"/>
      <w:r>
        <w:br w:type="page"/>
      </w:r>
      <w:bookmarkStart w:id="4" w:name="_Toc123100672"/>
      <w:bookmarkEnd w:id="2"/>
      <w:bookmarkEnd w:id="3"/>
      <w:r w:rsidR="00352B26">
        <w:lastRenderedPageBreak/>
        <w:t>Installation</w:t>
      </w:r>
      <w:bookmarkEnd w:id="4"/>
      <w:r>
        <w:fldChar w:fldCharType="begin"/>
      </w:r>
      <w:r>
        <w:instrText xml:space="preserve"> XE "</w:instrText>
      </w:r>
      <w:r>
        <w:rPr>
          <w:rFonts w:eastAsia="MS Mincho"/>
        </w:rPr>
        <w:instrText>Install</w:instrText>
      </w:r>
      <w:r w:rsidR="00C5380F">
        <w:rPr>
          <w:rFonts w:eastAsia="MS Mincho"/>
        </w:rPr>
        <w:instrText>ation</w:instrText>
      </w:r>
      <w:r>
        <w:rPr>
          <w:rFonts w:eastAsia="MS Mincho"/>
        </w:rPr>
        <w:instrText>"</w:instrText>
      </w:r>
      <w:r>
        <w:instrText xml:space="preserve"> </w:instrText>
      </w:r>
      <w:r>
        <w:fldChar w:fldCharType="end"/>
      </w:r>
    </w:p>
    <w:p w14:paraId="56F1A905" w14:textId="1E9190AA" w:rsidR="00642018" w:rsidRDefault="00A10CED" w:rsidP="00122B36">
      <w:r>
        <w:t>If you have thrdinst.exe, just put it anywhere on your computer and run it</w:t>
      </w:r>
      <w:r w:rsidR="00FC44AD">
        <w:t xml:space="preserve">. </w:t>
      </w:r>
      <w:r>
        <w:t xml:space="preserve">You can do that by selecting </w:t>
      </w:r>
      <w:r w:rsidR="00660DB1">
        <w:t>“</w:t>
      </w:r>
      <w:r>
        <w:t>Start</w:t>
      </w:r>
      <w:r w:rsidR="00660DB1">
        <w:t>”</w:t>
      </w:r>
      <w:r>
        <w:t xml:space="preserve"> on the windows task bar, and then</w:t>
      </w:r>
      <w:r w:rsidR="00660DB1">
        <w:t xml:space="preserve"> “</w:t>
      </w:r>
      <w:r>
        <w:t>run</w:t>
      </w:r>
      <w:r w:rsidR="00660DB1">
        <w:t>”</w:t>
      </w:r>
      <w:r w:rsidR="00FC44AD">
        <w:t xml:space="preserve">. </w:t>
      </w:r>
      <w:r>
        <w:t>Windows will prompt you for the file to run</w:t>
      </w:r>
      <w:r w:rsidR="00FC44AD">
        <w:t xml:space="preserve">. </w:t>
      </w:r>
      <w:r>
        <w:t xml:space="preserve">You can then either type in the location of the </w:t>
      </w:r>
      <w:r w:rsidR="005D5B03">
        <w:t>file or</w:t>
      </w:r>
      <w:r>
        <w:t xml:space="preserve"> browse for it by </w:t>
      </w:r>
      <w:r w:rsidR="00373FBB">
        <w:t>selecting</w:t>
      </w:r>
      <w:r>
        <w:t xml:space="preserve"> the browse button</w:t>
      </w:r>
      <w:r w:rsidR="00FC44AD">
        <w:t xml:space="preserve">. </w:t>
      </w:r>
      <w:r>
        <w:t xml:space="preserve">You can also run </w:t>
      </w:r>
      <w:r w:rsidR="005D5B03">
        <w:t>thrdinst.exe</w:t>
      </w:r>
      <w:r>
        <w:t xml:space="preserve"> by double clicking on it in </w:t>
      </w:r>
      <w:r w:rsidR="00660DB1">
        <w:t>Windows</w:t>
      </w:r>
      <w:r>
        <w:t xml:space="preserve"> Explorer.</w:t>
      </w:r>
    </w:p>
    <w:p w14:paraId="0FEE0E18" w14:textId="77777777" w:rsidR="00642018" w:rsidRDefault="00A10CED" w:rsidP="00122B36">
      <w:r>
        <w:t> </w:t>
      </w:r>
    </w:p>
    <w:p w14:paraId="3A9F6A10" w14:textId="77777777" w:rsidR="00642018" w:rsidRDefault="00A10CED" w:rsidP="00122B36">
      <w:r>
        <w:t>If you are using thred.zip, or you just have the thred.exe file, the following applies:</w:t>
      </w:r>
    </w:p>
    <w:p w14:paraId="10B4BC43" w14:textId="77777777" w:rsidR="00642018" w:rsidRDefault="00A10CED" w:rsidP="00122B36">
      <w:pPr>
        <w:pStyle w:val="atnxxx"/>
      </w:pPr>
      <w:r>
        <w:t> </w:t>
      </w:r>
    </w:p>
    <w:p w14:paraId="00A6FEA8" w14:textId="0F8C547F" w:rsidR="00642018" w:rsidRDefault="00AD6EB8" w:rsidP="00122B36">
      <w:pPr>
        <w:pStyle w:val="ListParagraph"/>
        <w:numPr>
          <w:ilvl w:val="0"/>
          <w:numId w:val="2"/>
        </w:numPr>
      </w:pPr>
      <w:r>
        <w:t>ThrEd</w:t>
      </w:r>
      <w:r w:rsidR="00A10CED">
        <w:t xml:space="preserve"> is a self-contained file, </w:t>
      </w:r>
      <w:r>
        <w:t>ThrEd</w:t>
      </w:r>
      <w:r w:rsidR="00A10CED">
        <w:t>.exe, and doesn't need anything else to run</w:t>
      </w:r>
      <w:r w:rsidR="00FC44AD">
        <w:t xml:space="preserve">. </w:t>
      </w:r>
      <w:r w:rsidR="00A10CED">
        <w:t>Put it in the directory folder of your choice</w:t>
      </w:r>
      <w:r w:rsidR="00FC44AD">
        <w:t xml:space="preserve">. </w:t>
      </w:r>
      <w:r w:rsidR="00A10CED">
        <w:t xml:space="preserve">Find it with Explorer, right-drag the icon to your desktop. Then you will get a </w:t>
      </w:r>
      <w:r w:rsidR="00660DB1">
        <w:t>pop-up</w:t>
      </w:r>
      <w:r w:rsidR="00A10CED">
        <w:t xml:space="preserve"> menu; select </w:t>
      </w:r>
      <w:r w:rsidR="00660DB1">
        <w:t>“</w:t>
      </w:r>
      <w:r w:rsidR="00A10CED">
        <w:t>make short cut here</w:t>
      </w:r>
      <w:r w:rsidR="00660DB1">
        <w:t>”</w:t>
      </w:r>
      <w:r w:rsidR="00A10CED">
        <w:t xml:space="preserve"> and double click on the icon to start </w:t>
      </w:r>
      <w:r>
        <w:t>ThrEd</w:t>
      </w:r>
      <w:r w:rsidR="00A10CED">
        <w:t>.</w:t>
      </w:r>
    </w:p>
    <w:p w14:paraId="642DED43" w14:textId="5D5C4F0F" w:rsidR="00642018" w:rsidRDefault="00A10CED" w:rsidP="00122B36">
      <w:pPr>
        <w:pStyle w:val="ListParagraph"/>
        <w:numPr>
          <w:ilvl w:val="0"/>
          <w:numId w:val="2"/>
        </w:numPr>
      </w:pPr>
      <w:r>
        <w:t xml:space="preserve">If you want to use the help file you will need to install the file, </w:t>
      </w:r>
      <w:r w:rsidR="005D5B03">
        <w:t>ThrEd.chm,</w:t>
      </w:r>
      <w:r>
        <w:t xml:space="preserve"> in the same directory </w:t>
      </w:r>
      <w:r w:rsidR="00660DB1">
        <w:t>as</w:t>
      </w:r>
      <w:r>
        <w:t xml:space="preserve"> you have </w:t>
      </w:r>
      <w:r w:rsidR="00AD6EB8">
        <w:t>ThrEd</w:t>
      </w:r>
      <w:r>
        <w:t>.exe.</w:t>
      </w:r>
    </w:p>
    <w:p w14:paraId="60232040" w14:textId="3C971E53" w:rsidR="00642018" w:rsidRDefault="00D77338" w:rsidP="00122B36">
      <w:pPr>
        <w:pStyle w:val="Heading1"/>
      </w:pPr>
      <w:bookmarkStart w:id="5" w:name="_Toc10370215"/>
      <w:bookmarkStart w:id="6" w:name="_Toc17183775"/>
      <w:bookmarkStart w:id="7" w:name="_Toc10370216"/>
      <w:bookmarkStart w:id="8" w:name="_Toc17183776"/>
      <w:bookmarkStart w:id="9" w:name="_Toc123100673"/>
      <w:bookmarkEnd w:id="5"/>
      <w:bookmarkEnd w:id="6"/>
      <w:bookmarkEnd w:id="7"/>
      <w:bookmarkEnd w:id="8"/>
      <w:r>
        <w:t>Introduction</w:t>
      </w:r>
      <w:bookmarkEnd w:id="9"/>
      <w:r w:rsidR="00A10CED">
        <w:fldChar w:fldCharType="begin"/>
      </w:r>
      <w:r w:rsidR="00A10CED">
        <w:instrText xml:space="preserve"> XE "</w:instrText>
      </w:r>
      <w:r w:rsidR="00C5380F">
        <w:rPr>
          <w:rFonts w:eastAsia="MS Mincho"/>
        </w:rPr>
        <w:instrText>Introduction</w:instrText>
      </w:r>
      <w:r w:rsidR="00A10CED">
        <w:rPr>
          <w:rFonts w:eastAsia="MS Mincho"/>
        </w:rPr>
        <w:instrText>"</w:instrText>
      </w:r>
      <w:r w:rsidR="00A10CED">
        <w:instrText xml:space="preserve"> </w:instrText>
      </w:r>
      <w:r w:rsidR="00A10CED">
        <w:fldChar w:fldCharType="end"/>
      </w:r>
    </w:p>
    <w:p w14:paraId="0FC71A28" w14:textId="77777777" w:rsidR="00D77338" w:rsidRDefault="00D77338" w:rsidP="00122B36">
      <w:pPr>
        <w:pStyle w:val="annxxx"/>
      </w:pPr>
      <w:r>
        <w:t>ThrEd is a thread editor, written for digitizing designs to be stitched by embroidery machines. ThrEd saves files in PCS format, DST and THR format. You must also have a separate method of sending your designs to the sewing machine; either software or hardware, whatever is appropriate to the machine. There are conversion programs that will enable users of other brands of embroidery machines to convert and use in their machines designs made in PCS format. Most embroidery machines will stitch a file saved in DST format.</w:t>
      </w:r>
    </w:p>
    <w:p w14:paraId="73278444" w14:textId="77777777" w:rsidR="00CF09D0" w:rsidRDefault="00D77338" w:rsidP="00122B36">
      <w:pPr>
        <w:pStyle w:val="annxxx"/>
      </w:pPr>
      <w:r>
        <w:t xml:space="preserve">You can use ThrEd to create a design entirely by setting each stitch individually with your mouse, or you can use the forms, fills, and border fills to change large groups of stitches with a few mouse clicks. </w:t>
      </w:r>
    </w:p>
    <w:p w14:paraId="64432A86" w14:textId="19E14BD9" w:rsidR="00D77338" w:rsidRDefault="00D77338" w:rsidP="00122B36">
      <w:pPr>
        <w:pStyle w:val="annxxx"/>
      </w:pPr>
      <w:r>
        <w:t>Most ThrEd users seem to use the forms when they can and set stitches by hand when the form fills won’t do exactly what they want. To digitize your designs with the minimum of effort, you should block out the main elements of your design with forms, then arrange the rest the way you want by sorting and moving the stitches, and hand punching in the final stitches.</w:t>
      </w:r>
    </w:p>
    <w:p w14:paraId="3E9912D0" w14:textId="3BF01478" w:rsidR="00642018" w:rsidRDefault="00AD6EB8" w:rsidP="00122B36">
      <w:pPr>
        <w:pStyle w:val="annxxx"/>
      </w:pPr>
      <w:proofErr w:type="spellStart"/>
      <w:r>
        <w:t>ThrEd</w:t>
      </w:r>
      <w:r w:rsidR="00A10CED">
        <w:t>’s</w:t>
      </w:r>
      <w:proofErr w:type="spellEnd"/>
      <w:r w:rsidR="00A10CED">
        <w:t xml:space="preserve"> intelligent zoom and screen navigation features make your routine digitizing tasks easier than ever before and its variety of creative fills and borders let you design and use your own </w:t>
      </w:r>
      <w:proofErr w:type="gramStart"/>
      <w:r w:rsidR="00A10CED">
        <w:t>fills</w:t>
      </w:r>
      <w:proofErr w:type="gramEnd"/>
      <w:r w:rsidR="00A10CED">
        <w:t xml:space="preserve"> with a few mouse clicks.</w:t>
      </w:r>
    </w:p>
    <w:p w14:paraId="11738E0E" w14:textId="0E3B5525" w:rsidR="00642018" w:rsidRDefault="00AD6EB8" w:rsidP="00122B36">
      <w:pPr>
        <w:pStyle w:val="ListParagraph"/>
        <w:numPr>
          <w:ilvl w:val="0"/>
          <w:numId w:val="4"/>
        </w:numPr>
      </w:pPr>
      <w:proofErr w:type="spellStart"/>
      <w:r>
        <w:t>ThrEd</w:t>
      </w:r>
      <w:r w:rsidR="00A10CED">
        <w:t>’s</w:t>
      </w:r>
      <w:proofErr w:type="spellEnd"/>
      <w:r w:rsidR="00A10CED">
        <w:t xml:space="preserve"> rotating needle cursor keeps you up to date on the direction of stitches you’re setting, reducing confusion.</w:t>
      </w:r>
    </w:p>
    <w:p w14:paraId="191D766C" w14:textId="497A2EC3" w:rsidR="00642018" w:rsidRDefault="00A10CED" w:rsidP="00122B36">
      <w:pPr>
        <w:pStyle w:val="ListParagraph"/>
        <w:numPr>
          <w:ilvl w:val="0"/>
          <w:numId w:val="4"/>
        </w:numPr>
      </w:pPr>
      <w:r>
        <w:t xml:space="preserve">You can easily create </w:t>
      </w:r>
      <w:r w:rsidR="00AD6EB8">
        <w:t>ThrEd</w:t>
      </w:r>
      <w:r>
        <w:t xml:space="preserve"> forms and use fills and border fills</w:t>
      </w:r>
      <w:r>
        <w:fldChar w:fldCharType="begin"/>
      </w:r>
      <w:r>
        <w:instrText xml:space="preserve"> XE "</w:instrText>
      </w:r>
      <w:r w:rsidR="00516296">
        <w:rPr>
          <w:rFonts w:eastAsia="MS Mincho"/>
        </w:rPr>
        <w:instrText>B</w:instrText>
      </w:r>
      <w:r w:rsidRPr="00D77338">
        <w:rPr>
          <w:rFonts w:eastAsia="MS Mincho"/>
        </w:rPr>
        <w:instrText>order fills"</w:instrText>
      </w:r>
      <w:r>
        <w:instrText xml:space="preserve"> </w:instrText>
      </w:r>
      <w:r>
        <w:fldChar w:fldCharType="end"/>
      </w:r>
      <w:r>
        <w:t xml:space="preserve"> for an almost infinite variety of effects.</w:t>
      </w:r>
    </w:p>
    <w:p w14:paraId="1A54BDB7" w14:textId="0B66CB87" w:rsidR="00642018" w:rsidRDefault="00A10CED" w:rsidP="00122B36">
      <w:pPr>
        <w:pStyle w:val="ListParagraph"/>
        <w:numPr>
          <w:ilvl w:val="0"/>
          <w:numId w:val="4"/>
        </w:numPr>
      </w:pPr>
      <w:r>
        <w:t>When you move a form point and change the shape of the form, it is automatically refilled.</w:t>
      </w:r>
    </w:p>
    <w:p w14:paraId="3FFEDCF6" w14:textId="019AC2F4" w:rsidR="00642018" w:rsidRDefault="00A10CED" w:rsidP="00122B36">
      <w:pPr>
        <w:pStyle w:val="ListParagraph"/>
        <w:numPr>
          <w:ilvl w:val="0"/>
          <w:numId w:val="4"/>
        </w:numPr>
      </w:pPr>
      <w:r>
        <w:t xml:space="preserve">In addition to line and free hand forms that you enter point-by-point, you can automatically create regular polygons, stars, and spirals with any practical number of sides. </w:t>
      </w:r>
    </w:p>
    <w:p w14:paraId="2F6FAE26" w14:textId="2935B401" w:rsidR="00642018" w:rsidRDefault="00A10CED" w:rsidP="00122B36">
      <w:pPr>
        <w:pStyle w:val="ListParagraph"/>
        <w:numPr>
          <w:ilvl w:val="0"/>
          <w:numId w:val="4"/>
        </w:numPr>
      </w:pPr>
      <w:r>
        <w:lastRenderedPageBreak/>
        <w:t>Set your preferences to vary the proportions of the stars and spirals-- no more struggling to get a perfect star, spiral, octagon, or any regular-sided figure.</w:t>
      </w:r>
    </w:p>
    <w:p w14:paraId="6A78A70B" w14:textId="0C474809" w:rsidR="00642018" w:rsidRDefault="00A10CED" w:rsidP="00122B36">
      <w:pPr>
        <w:pStyle w:val="ListParagraph"/>
        <w:numPr>
          <w:ilvl w:val="0"/>
          <w:numId w:val="4"/>
        </w:numPr>
      </w:pPr>
      <w:r>
        <w:t xml:space="preserve">Work on four different layers so you can easily make </w:t>
      </w:r>
      <w:r w:rsidR="005D5B03">
        <w:t>outlines or</w:t>
      </w:r>
      <w:r>
        <w:t xml:space="preserve"> superimpose segments on others.</w:t>
      </w:r>
    </w:p>
    <w:p w14:paraId="31AD3686" w14:textId="25A32CB1" w:rsidR="00642018" w:rsidRDefault="00A10CED" w:rsidP="00122B36">
      <w:pPr>
        <w:pStyle w:val="ListParagraph"/>
        <w:numPr>
          <w:ilvl w:val="0"/>
          <w:numId w:val="4"/>
        </w:numPr>
      </w:pPr>
      <w:r>
        <w:t xml:space="preserve">View your design as it stitches in slow motion </w:t>
      </w:r>
      <w:r w:rsidR="00660DB1">
        <w:t>“</w:t>
      </w:r>
      <w:r>
        <w:t>movies</w:t>
      </w:r>
      <w:r w:rsidR="00660DB1">
        <w:t>”</w:t>
      </w:r>
      <w:r>
        <w:t>.</w:t>
      </w:r>
    </w:p>
    <w:p w14:paraId="5D11913D" w14:textId="7FF652F5" w:rsidR="00642018" w:rsidRDefault="00A10CED" w:rsidP="00122B36">
      <w:pPr>
        <w:pStyle w:val="ListParagraph"/>
        <w:numPr>
          <w:ilvl w:val="0"/>
          <w:numId w:val="4"/>
        </w:numPr>
      </w:pPr>
      <w:r>
        <w:t xml:space="preserve">Select a point and click on </w:t>
      </w:r>
      <w:r w:rsidR="00660DB1">
        <w:t>“</w:t>
      </w:r>
      <w:r>
        <w:t>Up To</w:t>
      </w:r>
      <w:r w:rsidR="00660DB1">
        <w:t>”</w:t>
      </w:r>
      <w:r>
        <w:t xml:space="preserve"> to have all the stitches beyond the selection hidden. This allows you to use the arrow keys to watch each segment stitch at your control.</w:t>
      </w:r>
    </w:p>
    <w:p w14:paraId="05FDB3D8" w14:textId="27D98298" w:rsidR="00642018" w:rsidRDefault="00A10CED" w:rsidP="00122B36">
      <w:pPr>
        <w:pStyle w:val="ListParagraph"/>
        <w:numPr>
          <w:ilvl w:val="0"/>
          <w:numId w:val="4"/>
        </w:numPr>
      </w:pPr>
      <w:r>
        <w:t>See the way different thread sizes and colors change the look of the design.</w:t>
      </w:r>
    </w:p>
    <w:p w14:paraId="70E92169" w14:textId="5E73CD92" w:rsidR="00642018" w:rsidRDefault="00A10CED" w:rsidP="00122B36">
      <w:pPr>
        <w:pStyle w:val="ListParagraph"/>
        <w:numPr>
          <w:ilvl w:val="0"/>
          <w:numId w:val="4"/>
        </w:numPr>
      </w:pPr>
      <w:r>
        <w:t xml:space="preserve">Change the length of stitches </w:t>
      </w:r>
      <w:proofErr w:type="gramStart"/>
      <w:r>
        <w:t>in</w:t>
      </w:r>
      <w:proofErr w:type="gramEnd"/>
      <w:r>
        <w:t xml:space="preserve"> a finished design. </w:t>
      </w:r>
    </w:p>
    <w:p w14:paraId="3AB39EF9" w14:textId="1BA23767" w:rsidR="00642018" w:rsidRDefault="00A10CED" w:rsidP="00122B36">
      <w:pPr>
        <w:pStyle w:val="ListParagraph"/>
        <w:numPr>
          <w:ilvl w:val="0"/>
          <w:numId w:val="4"/>
        </w:numPr>
      </w:pPr>
      <w:r>
        <w:t xml:space="preserve">Refill all the forms in your </w:t>
      </w:r>
      <w:r w:rsidR="00AD6EB8">
        <w:t>ThrEd</w:t>
      </w:r>
      <w:r>
        <w:t xml:space="preserve"> design to a different stitch density with one command.</w:t>
      </w:r>
    </w:p>
    <w:p w14:paraId="17E68A9B" w14:textId="39342A55" w:rsidR="00642018" w:rsidRDefault="00A10CED" w:rsidP="00122B36">
      <w:pPr>
        <w:pStyle w:val="ListParagraph"/>
        <w:numPr>
          <w:ilvl w:val="0"/>
          <w:numId w:val="4"/>
        </w:numPr>
      </w:pPr>
      <w:r>
        <w:t>Change the colors of your design, the color of the screen background and the color of the bitmap.</w:t>
      </w:r>
    </w:p>
    <w:p w14:paraId="02600F1D" w14:textId="2148D666" w:rsidR="00642018" w:rsidRDefault="00A10CED" w:rsidP="00122B36">
      <w:pPr>
        <w:pStyle w:val="ListParagraph"/>
        <w:numPr>
          <w:ilvl w:val="0"/>
          <w:numId w:val="4"/>
        </w:numPr>
      </w:pPr>
      <w:r>
        <w:t>Move, rotate, flip, cut and paste, stretch, shrink, or expand a form, groups of forms, or groups of stitches.</w:t>
      </w:r>
    </w:p>
    <w:p w14:paraId="3A3084DB" w14:textId="0255C087" w:rsidR="00642018" w:rsidRDefault="00A10CED" w:rsidP="00122B36">
      <w:pPr>
        <w:pStyle w:val="ListParagraph"/>
        <w:numPr>
          <w:ilvl w:val="0"/>
          <w:numId w:val="4"/>
        </w:numPr>
      </w:pPr>
      <w:r>
        <w:t>Copy forms to several layers and fill the copies with different fills or borders.</w:t>
      </w:r>
    </w:p>
    <w:p w14:paraId="72659DAD" w14:textId="2EC7BABC" w:rsidR="00642018" w:rsidRDefault="00A10CED" w:rsidP="00122B36">
      <w:pPr>
        <w:pStyle w:val="ListParagraph"/>
        <w:numPr>
          <w:ilvl w:val="0"/>
          <w:numId w:val="4"/>
        </w:numPr>
      </w:pPr>
      <w:r>
        <w:t>Center several stacked forms.</w:t>
      </w:r>
    </w:p>
    <w:p w14:paraId="3F5ED7B4" w14:textId="1A1D14F6" w:rsidR="00642018" w:rsidRDefault="00A10CED" w:rsidP="00122B36">
      <w:pPr>
        <w:pStyle w:val="Heading2"/>
      </w:pPr>
      <w:bookmarkStart w:id="10" w:name="_Toc10370217"/>
      <w:bookmarkStart w:id="11" w:name="_Toc17183777"/>
      <w:bookmarkStart w:id="12" w:name="_Toc17190363"/>
      <w:bookmarkStart w:id="13" w:name="_Toc34272749"/>
      <w:bookmarkStart w:id="14" w:name="_Toc123100674"/>
      <w:bookmarkEnd w:id="10"/>
      <w:bookmarkEnd w:id="11"/>
      <w:r>
        <w:t xml:space="preserve">Fill </w:t>
      </w:r>
      <w:r w:rsidR="00C631E7">
        <w:t>t</w:t>
      </w:r>
      <w:r>
        <w:t>ypes</w:t>
      </w:r>
      <w:bookmarkEnd w:id="12"/>
      <w:bookmarkEnd w:id="13"/>
      <w:bookmarkEnd w:id="14"/>
      <w:r>
        <w:fldChar w:fldCharType="begin"/>
      </w:r>
      <w:r>
        <w:instrText xml:space="preserve"> </w:instrText>
      </w:r>
      <w:r w:rsidR="00D075A0">
        <w:instrText>XE “Fill types”</w:instrText>
      </w:r>
      <w:r>
        <w:instrText xml:space="preserve"> </w:instrText>
      </w:r>
      <w:r>
        <w:fldChar w:fldCharType="end"/>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18"/>
        <w:gridCol w:w="7038"/>
      </w:tblGrid>
      <w:tr w:rsidR="00642018" w:rsidRPr="00352B26" w14:paraId="50CB2384" w14:textId="77777777" w:rsidTr="00660DB1">
        <w:tc>
          <w:tcPr>
            <w:tcW w:w="1818" w:type="dxa"/>
            <w:tcMar>
              <w:top w:w="0" w:type="dxa"/>
              <w:left w:w="108" w:type="dxa"/>
              <w:bottom w:w="0" w:type="dxa"/>
              <w:right w:w="108" w:type="dxa"/>
            </w:tcMar>
          </w:tcPr>
          <w:p w14:paraId="3485F6EC" w14:textId="022CED9C" w:rsidR="00642018" w:rsidRPr="00352B26" w:rsidRDefault="00A10CED" w:rsidP="00122B36">
            <w:pPr>
              <w:pStyle w:val="TableTitle"/>
            </w:pPr>
            <w:r w:rsidRPr="00352B26">
              <w:t xml:space="preserve">Form </w:t>
            </w:r>
            <w:r w:rsidR="00C631E7" w:rsidRPr="00352B26">
              <w:t>f</w:t>
            </w:r>
            <w:r w:rsidRPr="00352B26">
              <w:t xml:space="preserve">ill </w:t>
            </w:r>
            <w:r w:rsidR="00C631E7" w:rsidRPr="00352B26">
              <w:t>t</w:t>
            </w:r>
            <w:r w:rsidRPr="00352B26">
              <w:t>ype</w:t>
            </w:r>
          </w:p>
        </w:tc>
        <w:tc>
          <w:tcPr>
            <w:tcW w:w="7038" w:type="dxa"/>
            <w:tcMar>
              <w:top w:w="0" w:type="dxa"/>
              <w:left w:w="108" w:type="dxa"/>
              <w:bottom w:w="0" w:type="dxa"/>
              <w:right w:w="108" w:type="dxa"/>
            </w:tcMar>
          </w:tcPr>
          <w:p w14:paraId="125E901B" w14:textId="77777777" w:rsidR="00642018" w:rsidRPr="00352B26" w:rsidRDefault="00A10CED" w:rsidP="00122B36">
            <w:pPr>
              <w:pStyle w:val="TableTitle"/>
            </w:pPr>
            <w:r w:rsidRPr="00352B26">
              <w:t>Description</w:t>
            </w:r>
          </w:p>
        </w:tc>
      </w:tr>
      <w:tr w:rsidR="00642018" w14:paraId="0DBD26C7" w14:textId="77777777" w:rsidTr="00660DB1">
        <w:tc>
          <w:tcPr>
            <w:tcW w:w="1818" w:type="dxa"/>
            <w:tcMar>
              <w:top w:w="0" w:type="dxa"/>
              <w:left w:w="108" w:type="dxa"/>
              <w:bottom w:w="0" w:type="dxa"/>
              <w:right w:w="108" w:type="dxa"/>
            </w:tcMar>
          </w:tcPr>
          <w:p w14:paraId="1C1E5247" w14:textId="77777777" w:rsidR="00642018" w:rsidRDefault="00000000" w:rsidP="00122B36">
            <w:pPr>
              <w:pStyle w:val="atnxxx"/>
            </w:pPr>
            <w:hyperlink w:anchor="fanfill" w:history="1">
              <w:r w:rsidR="00A10CED">
                <w:rPr>
                  <w:rStyle w:val="Hyperlink"/>
                </w:rPr>
                <w:t>Fan</w:t>
              </w:r>
            </w:hyperlink>
          </w:p>
        </w:tc>
        <w:tc>
          <w:tcPr>
            <w:tcW w:w="7038" w:type="dxa"/>
            <w:tcMar>
              <w:top w:w="0" w:type="dxa"/>
              <w:left w:w="108" w:type="dxa"/>
              <w:bottom w:w="0" w:type="dxa"/>
              <w:right w:w="108" w:type="dxa"/>
            </w:tcMar>
          </w:tcPr>
          <w:p w14:paraId="524720AB" w14:textId="4A40FB60" w:rsidR="00642018" w:rsidRDefault="00A10CED" w:rsidP="00122B36">
            <w:pPr>
              <w:pStyle w:val="atnxxx"/>
            </w:pPr>
            <w:r>
              <w:t xml:space="preserve">You can use </w:t>
            </w:r>
            <w:r w:rsidR="00660DB1">
              <w:t>“</w:t>
            </w:r>
            <w:r>
              <w:t>Teflon lines</w:t>
            </w:r>
            <w:r w:rsidR="00660DB1">
              <w:t xml:space="preserve">” </w:t>
            </w:r>
            <w:r>
              <w:t>(</w:t>
            </w:r>
            <w:r w:rsidR="00660DB1">
              <w:t>“</w:t>
            </w:r>
            <w:r>
              <w:t>D</w:t>
            </w:r>
            <w:r w:rsidR="00660DB1">
              <w:t>”</w:t>
            </w:r>
            <w:r>
              <w:t xml:space="preserve"> key) and fan guidelines to control the spacing of the fan fill to create various fan-like effects</w:t>
            </w:r>
            <w:r w:rsidR="00FC44AD">
              <w:t xml:space="preserve">. </w:t>
            </w:r>
            <w:r>
              <w:t>This feature is one way to create stabilizing underlay quickly</w:t>
            </w:r>
            <w:r w:rsidR="00FC44AD">
              <w:t xml:space="preserve">. </w:t>
            </w:r>
            <w:r>
              <w:t xml:space="preserve">A line form on which you run </w:t>
            </w:r>
            <w:r w:rsidR="00660DB1">
              <w:t>“</w:t>
            </w:r>
            <w:r>
              <w:t>Convert to Satin Ribbon</w:t>
            </w:r>
            <w:r w:rsidR="00660DB1">
              <w:t>”</w:t>
            </w:r>
            <w:r>
              <w:t xml:space="preserve"> will be set up with fan guidelines automatically. If you have your preference numbers set so the maximum length is longer than the form is wide, the result will look like satin stitches</w:t>
            </w:r>
            <w:r w:rsidR="00FC44AD">
              <w:t xml:space="preserve">. </w:t>
            </w:r>
            <w:r>
              <w:t xml:space="preserve">To make a curved line of satin stitches that is not the same width for its entire length use a line form and </w:t>
            </w:r>
            <w:r w:rsidR="00660DB1">
              <w:t>“</w:t>
            </w:r>
            <w:r>
              <w:t>Convert to Ribbon</w:t>
            </w:r>
            <w:r w:rsidR="00660DB1">
              <w:t>”</w:t>
            </w:r>
            <w:r>
              <w:t>.</w:t>
            </w:r>
          </w:p>
        </w:tc>
      </w:tr>
      <w:tr w:rsidR="00642018" w14:paraId="78E28013" w14:textId="77777777" w:rsidTr="00660DB1">
        <w:tc>
          <w:tcPr>
            <w:tcW w:w="1818" w:type="dxa"/>
            <w:tcMar>
              <w:top w:w="0" w:type="dxa"/>
              <w:left w:w="108" w:type="dxa"/>
              <w:bottom w:w="0" w:type="dxa"/>
              <w:right w:w="108" w:type="dxa"/>
            </w:tcMar>
          </w:tcPr>
          <w:p w14:paraId="2C854DED" w14:textId="77777777" w:rsidR="00642018" w:rsidRDefault="00000000" w:rsidP="00122B36">
            <w:pPr>
              <w:pStyle w:val="atnxxx"/>
            </w:pPr>
            <w:hyperlink w:anchor="_Feather_Fill" w:history="1">
              <w:r w:rsidR="00A10CED">
                <w:rPr>
                  <w:rStyle w:val="Hyperlink"/>
                </w:rPr>
                <w:t>Feather</w:t>
              </w:r>
            </w:hyperlink>
          </w:p>
        </w:tc>
        <w:tc>
          <w:tcPr>
            <w:tcW w:w="7038" w:type="dxa"/>
            <w:tcMar>
              <w:top w:w="0" w:type="dxa"/>
              <w:left w:w="108" w:type="dxa"/>
              <w:bottom w:w="0" w:type="dxa"/>
              <w:right w:w="108" w:type="dxa"/>
            </w:tcMar>
          </w:tcPr>
          <w:p w14:paraId="110B4854" w14:textId="1F027D11" w:rsidR="00642018" w:rsidRDefault="00660DB1" w:rsidP="00122B36">
            <w:pPr>
              <w:pStyle w:val="atnxxx"/>
            </w:pPr>
            <w:r>
              <w:t>Like</w:t>
            </w:r>
            <w:r w:rsidR="00A10CED">
              <w:t xml:space="preserve"> the fan fill except the lines of stitches can be controlled in various ways</w:t>
            </w:r>
            <w:r w:rsidR="00FC44AD">
              <w:t xml:space="preserve">. </w:t>
            </w:r>
            <w:r>
              <w:t>“</w:t>
            </w:r>
            <w:r w:rsidR="00A10CED">
              <w:t>Convert to Feather Ribbon</w:t>
            </w:r>
            <w:r>
              <w:t>”</w:t>
            </w:r>
            <w:r w:rsidR="00A10CED">
              <w:t xml:space="preserve"> works like </w:t>
            </w:r>
            <w:r>
              <w:t>“</w:t>
            </w:r>
            <w:r w:rsidR="00A10CED">
              <w:t>Convert to Satin Ribbon</w:t>
            </w:r>
            <w:r>
              <w:t>”</w:t>
            </w:r>
            <w:r w:rsidR="00A10CED">
              <w:t xml:space="preserve"> except that the resulting form is automatically filled with the feather fill.</w:t>
            </w:r>
            <w:r w:rsidR="00A10CED">
              <w:fldChar w:fldCharType="begin"/>
            </w:r>
            <w:r w:rsidR="00A10CED">
              <w:instrText xml:space="preserve"> </w:instrText>
            </w:r>
            <w:r w:rsidR="00677351">
              <w:instrText>XE “Feather fill”</w:instrText>
            </w:r>
            <w:r w:rsidR="00A10CED">
              <w:instrText xml:space="preserve"> </w:instrText>
            </w:r>
            <w:r w:rsidR="00A10CED">
              <w:fldChar w:fldCharType="end"/>
            </w:r>
          </w:p>
        </w:tc>
      </w:tr>
      <w:tr w:rsidR="00642018" w14:paraId="64128B6C" w14:textId="77777777" w:rsidTr="00660DB1">
        <w:tc>
          <w:tcPr>
            <w:tcW w:w="1818" w:type="dxa"/>
            <w:tcMar>
              <w:top w:w="0" w:type="dxa"/>
              <w:left w:w="108" w:type="dxa"/>
              <w:bottom w:w="0" w:type="dxa"/>
              <w:right w:w="108" w:type="dxa"/>
            </w:tcMar>
          </w:tcPr>
          <w:p w14:paraId="245856A2" w14:textId="77777777" w:rsidR="00642018" w:rsidRDefault="00000000" w:rsidP="00122B36">
            <w:pPr>
              <w:pStyle w:val="atnxxx"/>
            </w:pPr>
            <w:hyperlink w:anchor="vrthorang" w:history="1">
              <w:r w:rsidR="00A10CED">
                <w:rPr>
                  <w:rStyle w:val="Hyperlink"/>
                </w:rPr>
                <w:t>Vertical</w:t>
              </w:r>
            </w:hyperlink>
          </w:p>
        </w:tc>
        <w:tc>
          <w:tcPr>
            <w:tcW w:w="7038" w:type="dxa"/>
            <w:tcMar>
              <w:top w:w="0" w:type="dxa"/>
              <w:left w:w="108" w:type="dxa"/>
              <w:bottom w:w="0" w:type="dxa"/>
              <w:right w:w="108" w:type="dxa"/>
            </w:tcMar>
          </w:tcPr>
          <w:p w14:paraId="6C0056E5" w14:textId="0E2B6822" w:rsidR="00642018" w:rsidRDefault="00A10CED" w:rsidP="00122B36">
            <w:pPr>
              <w:pStyle w:val="atnxxx"/>
            </w:pPr>
            <w:r>
              <w:t>Fills a form with sequenced vertical stitches</w:t>
            </w:r>
            <w:r w:rsidR="00FC44AD">
              <w:t xml:space="preserve">. </w:t>
            </w:r>
            <w:r>
              <w:t xml:space="preserve">You can use the </w:t>
            </w:r>
            <w:r w:rsidR="00660DB1">
              <w:t>“</w:t>
            </w:r>
            <w:r>
              <w:t>Form- Form</w:t>
            </w:r>
            <w:r w:rsidR="00660DB1">
              <w:t>”</w:t>
            </w:r>
            <w:r>
              <w:t xml:space="preserve"> to easily control the spacing, size and color of the stitches.</w:t>
            </w:r>
          </w:p>
        </w:tc>
      </w:tr>
      <w:tr w:rsidR="00642018" w14:paraId="6490299B" w14:textId="77777777" w:rsidTr="00660DB1">
        <w:tc>
          <w:tcPr>
            <w:tcW w:w="1818" w:type="dxa"/>
            <w:tcMar>
              <w:top w:w="0" w:type="dxa"/>
              <w:left w:w="108" w:type="dxa"/>
              <w:bottom w:w="0" w:type="dxa"/>
              <w:right w:w="108" w:type="dxa"/>
            </w:tcMar>
          </w:tcPr>
          <w:p w14:paraId="367B8E5E" w14:textId="77777777" w:rsidR="00642018" w:rsidRDefault="00000000" w:rsidP="00122B36">
            <w:pPr>
              <w:pStyle w:val="atnxxx"/>
            </w:pPr>
            <w:hyperlink w:anchor="vrthorang" w:history="1">
              <w:r w:rsidR="00A10CED">
                <w:rPr>
                  <w:rStyle w:val="Hyperlink"/>
                </w:rPr>
                <w:t>Horizontal</w:t>
              </w:r>
            </w:hyperlink>
          </w:p>
        </w:tc>
        <w:tc>
          <w:tcPr>
            <w:tcW w:w="7038" w:type="dxa"/>
            <w:tcMar>
              <w:top w:w="0" w:type="dxa"/>
              <w:left w:w="108" w:type="dxa"/>
              <w:bottom w:w="0" w:type="dxa"/>
              <w:right w:w="108" w:type="dxa"/>
            </w:tcMar>
          </w:tcPr>
          <w:p w14:paraId="3D1187B6" w14:textId="102BF221" w:rsidR="00642018" w:rsidRDefault="00660DB1" w:rsidP="00122B36">
            <w:pPr>
              <w:pStyle w:val="at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p>
        </w:tc>
      </w:tr>
      <w:tr w:rsidR="00642018" w14:paraId="171ED6BD" w14:textId="77777777" w:rsidTr="00660DB1">
        <w:tc>
          <w:tcPr>
            <w:tcW w:w="1818" w:type="dxa"/>
            <w:tcMar>
              <w:top w:w="0" w:type="dxa"/>
              <w:left w:w="108" w:type="dxa"/>
              <w:bottom w:w="0" w:type="dxa"/>
              <w:right w:w="108" w:type="dxa"/>
            </w:tcMar>
          </w:tcPr>
          <w:p w14:paraId="09990D02" w14:textId="77777777" w:rsidR="00642018" w:rsidRDefault="00000000" w:rsidP="00122B36">
            <w:pPr>
              <w:pStyle w:val="atnxxx"/>
            </w:pPr>
            <w:hyperlink w:anchor="vrthorang" w:history="1">
              <w:r w:rsidR="00A10CED">
                <w:rPr>
                  <w:rStyle w:val="Hyperlink"/>
                </w:rPr>
                <w:t>Angle</w:t>
              </w:r>
            </w:hyperlink>
          </w:p>
        </w:tc>
        <w:tc>
          <w:tcPr>
            <w:tcW w:w="7038" w:type="dxa"/>
            <w:tcMar>
              <w:top w:w="0" w:type="dxa"/>
              <w:left w:w="108" w:type="dxa"/>
              <w:bottom w:w="0" w:type="dxa"/>
              <w:right w:w="108" w:type="dxa"/>
            </w:tcMar>
          </w:tcPr>
          <w:p w14:paraId="4F94B634" w14:textId="5783F6EC" w:rsidR="00642018" w:rsidRDefault="00660DB1" w:rsidP="00122B36">
            <w:pPr>
              <w:pStyle w:val="atnxxx"/>
            </w:pPr>
            <w:r>
              <w:t>Like</w:t>
            </w:r>
            <w:r w:rsidR="00A10CED">
              <w:t xml:space="preserve"> the vertical</w:t>
            </w:r>
            <w:r>
              <w:t xml:space="preserve"> fill</w:t>
            </w:r>
            <w:r w:rsidR="00A10CED">
              <w:t>, but you can choose the angle.</w:t>
            </w:r>
          </w:p>
        </w:tc>
      </w:tr>
      <w:tr w:rsidR="00642018" w14:paraId="06A1C765" w14:textId="77777777" w:rsidTr="00660DB1">
        <w:tc>
          <w:tcPr>
            <w:tcW w:w="1818" w:type="dxa"/>
            <w:tcMar>
              <w:top w:w="0" w:type="dxa"/>
              <w:left w:w="108" w:type="dxa"/>
              <w:bottom w:w="0" w:type="dxa"/>
              <w:right w:w="108" w:type="dxa"/>
            </w:tcMar>
          </w:tcPr>
          <w:p w14:paraId="1520CF14" w14:textId="77777777" w:rsidR="00642018" w:rsidRDefault="00000000" w:rsidP="00122B36">
            <w:pPr>
              <w:pStyle w:val="atnxxx"/>
            </w:pPr>
            <w:hyperlink w:anchor="clpform" w:history="1">
              <w:r w:rsidR="00A10CED">
                <w:rPr>
                  <w:rStyle w:val="Hyperlink"/>
                </w:rPr>
                <w:t>Clipboard</w:t>
              </w:r>
            </w:hyperlink>
          </w:p>
        </w:tc>
        <w:tc>
          <w:tcPr>
            <w:tcW w:w="7038" w:type="dxa"/>
            <w:tcMar>
              <w:top w:w="0" w:type="dxa"/>
              <w:left w:w="108" w:type="dxa"/>
              <w:bottom w:w="0" w:type="dxa"/>
              <w:right w:w="108" w:type="dxa"/>
            </w:tcMar>
          </w:tcPr>
          <w:p w14:paraId="26B4F182" w14:textId="77777777" w:rsidR="00642018" w:rsidRDefault="00A10CED" w:rsidP="00122B36">
            <w:pPr>
              <w:pStyle w:val="atnxxx"/>
            </w:pPr>
            <w:r>
              <w:t>Cut or copy some stitches on the Windows clipboard and use them for a fill.</w:t>
            </w:r>
          </w:p>
        </w:tc>
      </w:tr>
      <w:tr w:rsidR="00642018" w14:paraId="79D765BE" w14:textId="77777777" w:rsidTr="00660DB1">
        <w:tc>
          <w:tcPr>
            <w:tcW w:w="1818" w:type="dxa"/>
            <w:tcMar>
              <w:top w:w="0" w:type="dxa"/>
              <w:left w:w="108" w:type="dxa"/>
              <w:bottom w:w="0" w:type="dxa"/>
              <w:right w:w="108" w:type="dxa"/>
            </w:tcMar>
          </w:tcPr>
          <w:p w14:paraId="076B25E4" w14:textId="77777777" w:rsidR="00642018" w:rsidRDefault="00000000" w:rsidP="00122B36">
            <w:pPr>
              <w:pStyle w:val="atnxxx"/>
            </w:pPr>
            <w:hyperlink w:anchor="contour" w:history="1">
              <w:r w:rsidR="00A10CED">
                <w:rPr>
                  <w:rStyle w:val="Hyperlink"/>
                </w:rPr>
                <w:t>Contour</w:t>
              </w:r>
            </w:hyperlink>
          </w:p>
        </w:tc>
        <w:tc>
          <w:tcPr>
            <w:tcW w:w="7038" w:type="dxa"/>
            <w:tcMar>
              <w:top w:w="0" w:type="dxa"/>
              <w:left w:w="108" w:type="dxa"/>
              <w:bottom w:w="0" w:type="dxa"/>
              <w:right w:w="108" w:type="dxa"/>
            </w:tcMar>
          </w:tcPr>
          <w:p w14:paraId="34995825" w14:textId="57F58572" w:rsidR="00642018" w:rsidRDefault="00A10CED" w:rsidP="00122B36">
            <w:pPr>
              <w:pStyle w:val="atnxxx"/>
            </w:pPr>
            <w:r>
              <w:t xml:space="preserve">The fill follows the contour set by the sides of the form. When you select </w:t>
            </w:r>
            <w:r w:rsidR="00660DB1">
              <w:t>“</w:t>
            </w:r>
            <w:r>
              <w:t>Contour</w:t>
            </w:r>
            <w:r w:rsidR="00660DB1">
              <w:t>”</w:t>
            </w:r>
            <w:r>
              <w:t xml:space="preserve">, polygon forms will automatically be </w:t>
            </w:r>
            <w:r>
              <w:lastRenderedPageBreak/>
              <w:t>converted to line forms by the program. The ends of the form will be disconnected, so your shape is not closed anymore</w:t>
            </w:r>
            <w:r w:rsidR="00FC44AD">
              <w:t xml:space="preserve">. </w:t>
            </w:r>
          </w:p>
        </w:tc>
      </w:tr>
      <w:tr w:rsidR="00642018" w14:paraId="2F4C94CA" w14:textId="77777777" w:rsidTr="00660DB1">
        <w:tc>
          <w:tcPr>
            <w:tcW w:w="1818" w:type="dxa"/>
            <w:tcMar>
              <w:top w:w="0" w:type="dxa"/>
              <w:left w:w="108" w:type="dxa"/>
              <w:bottom w:w="0" w:type="dxa"/>
              <w:right w:w="108" w:type="dxa"/>
            </w:tcMar>
          </w:tcPr>
          <w:p w14:paraId="57673637" w14:textId="77777777" w:rsidR="00642018" w:rsidRDefault="00000000" w:rsidP="00122B36">
            <w:pPr>
              <w:pStyle w:val="atnxxx"/>
            </w:pPr>
            <w:hyperlink w:anchor="_Toc10370427" w:history="1">
              <w:r w:rsidR="00A10CED">
                <w:rPr>
                  <w:rStyle w:val="Hyperlink"/>
                </w:rPr>
                <w:t>Textured</w:t>
              </w:r>
            </w:hyperlink>
          </w:p>
        </w:tc>
        <w:tc>
          <w:tcPr>
            <w:tcW w:w="7038" w:type="dxa"/>
            <w:tcMar>
              <w:top w:w="0" w:type="dxa"/>
              <w:left w:w="108" w:type="dxa"/>
              <w:bottom w:w="0" w:type="dxa"/>
              <w:right w:w="108" w:type="dxa"/>
            </w:tcMar>
          </w:tcPr>
          <w:p w14:paraId="2D97B020" w14:textId="41393984" w:rsidR="00642018" w:rsidRDefault="00A10CED" w:rsidP="00122B36">
            <w:pPr>
              <w:pStyle w:val="atnxxx"/>
            </w:pPr>
            <w:r>
              <w:t>Like the vertical fill,</w:t>
            </w:r>
            <w:r>
              <w:fldChar w:fldCharType="begin"/>
            </w:r>
            <w:r>
              <w:instrText xml:space="preserve"> </w:instrText>
            </w:r>
            <w:r w:rsidR="00D075A0">
              <w:instrText>XE “Vertical fill”</w:instrText>
            </w:r>
            <w:r>
              <w:instrText xml:space="preserve"> </w:instrText>
            </w:r>
            <w:r>
              <w:fldChar w:fldCharType="end"/>
            </w:r>
            <w:r>
              <w:t xml:space="preserve"> except the user can use the texture editor to determine the patter</w:t>
            </w:r>
            <w:r w:rsidR="00660DB1">
              <w:t>n</w:t>
            </w:r>
            <w:r>
              <w:t xml:space="preserve"> of stitches in the fill.</w:t>
            </w:r>
          </w:p>
        </w:tc>
      </w:tr>
    </w:tbl>
    <w:p w14:paraId="799E094A" w14:textId="4D336E75" w:rsidR="00642018" w:rsidRDefault="00A10CED" w:rsidP="00122B36">
      <w:pPr>
        <w:pStyle w:val="Heading2"/>
      </w:pPr>
      <w:bookmarkStart w:id="15" w:name="_Toc10370218"/>
      <w:bookmarkStart w:id="16" w:name="_Toc17183778"/>
      <w:bookmarkStart w:id="17" w:name="_Toc17190364"/>
      <w:bookmarkStart w:id="18" w:name="_Toc34272750"/>
      <w:bookmarkStart w:id="19" w:name="_Toc123100675"/>
      <w:bookmarkEnd w:id="15"/>
      <w:bookmarkEnd w:id="16"/>
      <w:r>
        <w:t xml:space="preserve">Border </w:t>
      </w:r>
      <w:r w:rsidR="00C631E7">
        <w:t>t</w:t>
      </w:r>
      <w:r>
        <w:t>ypes</w:t>
      </w:r>
      <w:bookmarkEnd w:id="17"/>
      <w:bookmarkEnd w:id="18"/>
      <w:bookmarkEnd w:id="19"/>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75"/>
        <w:gridCol w:w="6655"/>
      </w:tblGrid>
      <w:tr w:rsidR="00642018" w14:paraId="27523DE3" w14:textId="77777777" w:rsidTr="000F7969">
        <w:tc>
          <w:tcPr>
            <w:tcW w:w="1975" w:type="dxa"/>
            <w:tcMar>
              <w:top w:w="0" w:type="dxa"/>
              <w:left w:w="108" w:type="dxa"/>
              <w:bottom w:w="0" w:type="dxa"/>
              <w:right w:w="108" w:type="dxa"/>
            </w:tcMar>
          </w:tcPr>
          <w:p w14:paraId="3ED74D1A" w14:textId="4AC50B51" w:rsidR="00642018" w:rsidRDefault="00A10CED" w:rsidP="00122B36">
            <w:pPr>
              <w:pStyle w:val="TableTitle"/>
            </w:pPr>
            <w:r>
              <w:t xml:space="preserve">Border </w:t>
            </w:r>
            <w:r w:rsidR="00C631E7">
              <w:t>f</w:t>
            </w:r>
            <w:r>
              <w:t xml:space="preserve">ill </w:t>
            </w:r>
            <w:r w:rsidR="00C631E7">
              <w:t>t</w:t>
            </w:r>
            <w:r>
              <w:t>ype</w:t>
            </w:r>
          </w:p>
        </w:tc>
        <w:tc>
          <w:tcPr>
            <w:tcW w:w="6655" w:type="dxa"/>
            <w:tcMar>
              <w:top w:w="0" w:type="dxa"/>
              <w:left w:w="108" w:type="dxa"/>
              <w:bottom w:w="0" w:type="dxa"/>
              <w:right w:w="108" w:type="dxa"/>
            </w:tcMar>
          </w:tcPr>
          <w:p w14:paraId="64B5A39A" w14:textId="77777777" w:rsidR="00642018" w:rsidRDefault="00A10CED" w:rsidP="00122B36">
            <w:pPr>
              <w:pStyle w:val="TableTitle"/>
            </w:pPr>
            <w:r>
              <w:t>Description</w:t>
            </w:r>
          </w:p>
        </w:tc>
      </w:tr>
      <w:tr w:rsidR="00642018" w14:paraId="560CEF74" w14:textId="77777777" w:rsidTr="000F7969">
        <w:tc>
          <w:tcPr>
            <w:tcW w:w="1975" w:type="dxa"/>
            <w:tcMar>
              <w:top w:w="0" w:type="dxa"/>
              <w:left w:w="108" w:type="dxa"/>
              <w:bottom w:w="0" w:type="dxa"/>
              <w:right w:w="108" w:type="dxa"/>
            </w:tcMar>
          </w:tcPr>
          <w:p w14:paraId="191CF95F" w14:textId="77777777" w:rsidR="00642018" w:rsidRDefault="00000000" w:rsidP="00122B36">
            <w:pPr>
              <w:pStyle w:val="atnxxx"/>
            </w:pPr>
            <w:hyperlink w:anchor="linbrd" w:history="1">
              <w:r w:rsidR="00A10CED">
                <w:rPr>
                  <w:rStyle w:val="Hyperlink"/>
                </w:rPr>
                <w:t>Line</w:t>
              </w:r>
            </w:hyperlink>
          </w:p>
        </w:tc>
        <w:tc>
          <w:tcPr>
            <w:tcW w:w="6655" w:type="dxa"/>
            <w:tcMar>
              <w:top w:w="0" w:type="dxa"/>
              <w:left w:w="108" w:type="dxa"/>
              <w:bottom w:w="0" w:type="dxa"/>
              <w:right w:w="108" w:type="dxa"/>
            </w:tcMar>
          </w:tcPr>
          <w:p w14:paraId="07976511" w14:textId="77777777" w:rsidR="00642018" w:rsidRDefault="00A10CED" w:rsidP="00122B36">
            <w:pPr>
              <w:pStyle w:val="atnxxx"/>
            </w:pPr>
            <w:r>
              <w:t>Fills your form border with a simple line of stitches.</w:t>
            </w:r>
          </w:p>
        </w:tc>
      </w:tr>
      <w:tr w:rsidR="00642018" w14:paraId="1950639F" w14:textId="77777777" w:rsidTr="000F7969">
        <w:tc>
          <w:tcPr>
            <w:tcW w:w="1975" w:type="dxa"/>
            <w:tcMar>
              <w:top w:w="0" w:type="dxa"/>
              <w:left w:w="108" w:type="dxa"/>
              <w:bottom w:w="0" w:type="dxa"/>
              <w:right w:w="108" w:type="dxa"/>
            </w:tcMar>
          </w:tcPr>
          <w:p w14:paraId="494B0A69" w14:textId="77777777" w:rsidR="00642018" w:rsidRDefault="00000000" w:rsidP="00122B36">
            <w:pPr>
              <w:pStyle w:val="atnxxx"/>
            </w:pPr>
            <w:hyperlink w:anchor="beanbord" w:history="1">
              <w:r w:rsidR="00A10CED">
                <w:rPr>
                  <w:rStyle w:val="Hyperlink"/>
                </w:rPr>
                <w:t>Bean</w:t>
              </w:r>
            </w:hyperlink>
          </w:p>
        </w:tc>
        <w:tc>
          <w:tcPr>
            <w:tcW w:w="6655" w:type="dxa"/>
            <w:tcMar>
              <w:top w:w="0" w:type="dxa"/>
              <w:left w:w="108" w:type="dxa"/>
              <w:bottom w:w="0" w:type="dxa"/>
              <w:right w:w="108" w:type="dxa"/>
            </w:tcMar>
          </w:tcPr>
          <w:p w14:paraId="5EDB2CBE" w14:textId="77777777" w:rsidR="00642018" w:rsidRDefault="00A10CED" w:rsidP="00122B36">
            <w:pPr>
              <w:pStyle w:val="atnxxx"/>
            </w:pPr>
            <w:r>
              <w:t>Makes a single line of triple stitches around the selected form.</w:t>
            </w:r>
          </w:p>
        </w:tc>
      </w:tr>
      <w:tr w:rsidR="00642018" w14:paraId="00153616" w14:textId="77777777" w:rsidTr="000F7969">
        <w:tc>
          <w:tcPr>
            <w:tcW w:w="1975" w:type="dxa"/>
            <w:tcMar>
              <w:top w:w="0" w:type="dxa"/>
              <w:left w:w="108" w:type="dxa"/>
              <w:bottom w:w="0" w:type="dxa"/>
              <w:right w:w="108" w:type="dxa"/>
            </w:tcMar>
          </w:tcPr>
          <w:p w14:paraId="3C0A8222" w14:textId="0B9E5965" w:rsidR="00642018" w:rsidRDefault="00000000" w:rsidP="00122B36">
            <w:pPr>
              <w:pStyle w:val="atn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655" w:type="dxa"/>
            <w:tcMar>
              <w:top w:w="0" w:type="dxa"/>
              <w:left w:w="108" w:type="dxa"/>
              <w:bottom w:w="0" w:type="dxa"/>
              <w:right w:w="108" w:type="dxa"/>
            </w:tcMar>
          </w:tcPr>
          <w:p w14:paraId="7A2F351B" w14:textId="76E4F292" w:rsidR="00642018" w:rsidRDefault="00660DB1" w:rsidP="00122B36">
            <w:pPr>
              <w:pStyle w:val="atnxxx"/>
            </w:pPr>
            <w:r>
              <w:t>Creates</w:t>
            </w:r>
            <w:r w:rsidR="00A10CED">
              <w:t xml:space="preserve"> a satin border with sharp pointed corners, a slightly fan-like appearance, and underlay stitches around your form</w:t>
            </w:r>
            <w:r w:rsidR="00FC44AD">
              <w:t xml:space="preserve">. </w:t>
            </w:r>
            <w:r w:rsidR="00A10CED">
              <w:t>The stitches can be at an angle to the line of the form.</w:t>
            </w:r>
          </w:p>
        </w:tc>
      </w:tr>
      <w:tr w:rsidR="00642018" w14:paraId="1549AE25" w14:textId="77777777" w:rsidTr="000F7969">
        <w:tc>
          <w:tcPr>
            <w:tcW w:w="1975" w:type="dxa"/>
            <w:tcMar>
              <w:top w:w="0" w:type="dxa"/>
              <w:left w:w="108" w:type="dxa"/>
              <w:bottom w:w="0" w:type="dxa"/>
              <w:right w:w="108" w:type="dxa"/>
            </w:tcMar>
          </w:tcPr>
          <w:p w14:paraId="48C8A569" w14:textId="4746C37A" w:rsidR="00642018" w:rsidRDefault="00000000" w:rsidP="00122B36">
            <w:pPr>
              <w:pStyle w:val="atnxxx"/>
            </w:pPr>
            <w:hyperlink w:anchor="perpsatin" w:history="1">
              <w:r w:rsidR="00A10CED">
                <w:rPr>
                  <w:rStyle w:val="Hyperlink"/>
                </w:rPr>
                <w:t xml:space="preserve">Perpendicular </w:t>
              </w:r>
              <w:r w:rsidR="00516296">
                <w:rPr>
                  <w:rStyle w:val="Hyperlink"/>
                </w:rPr>
                <w:t>s</w:t>
              </w:r>
              <w:r w:rsidR="00A10CED">
                <w:rPr>
                  <w:rStyle w:val="Hyperlink"/>
                </w:rPr>
                <w:t>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655" w:type="dxa"/>
            <w:tcMar>
              <w:top w:w="0" w:type="dxa"/>
              <w:left w:w="108" w:type="dxa"/>
              <w:bottom w:w="0" w:type="dxa"/>
              <w:right w:w="108" w:type="dxa"/>
            </w:tcMar>
          </w:tcPr>
          <w:p w14:paraId="547E888F" w14:textId="77777777" w:rsidR="00642018" w:rsidRDefault="00A10CED" w:rsidP="00122B36">
            <w:pPr>
              <w:pStyle w:val="atnxxx"/>
            </w:pPr>
            <w:r>
              <w:t>This satin border uses stitches perpendicular to the form lines with rounded corners and underlay stitches when the stitch length is longer than 3 mm.</w:t>
            </w:r>
          </w:p>
        </w:tc>
      </w:tr>
      <w:tr w:rsidR="00642018" w14:paraId="64E29615" w14:textId="77777777" w:rsidTr="000F7969">
        <w:tc>
          <w:tcPr>
            <w:tcW w:w="1975" w:type="dxa"/>
            <w:tcMar>
              <w:top w:w="0" w:type="dxa"/>
              <w:left w:w="108" w:type="dxa"/>
              <w:bottom w:w="0" w:type="dxa"/>
              <w:right w:w="108" w:type="dxa"/>
            </w:tcMar>
          </w:tcPr>
          <w:p w14:paraId="46AA6CE6" w14:textId="1602B89A" w:rsidR="00642018" w:rsidRDefault="00000000" w:rsidP="00122B36">
            <w:pPr>
              <w:pStyle w:val="atn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655" w:type="dxa"/>
            <w:tcMar>
              <w:top w:w="0" w:type="dxa"/>
              <w:left w:w="108" w:type="dxa"/>
              <w:bottom w:w="0" w:type="dxa"/>
              <w:right w:w="108" w:type="dxa"/>
            </w:tcMar>
          </w:tcPr>
          <w:p w14:paraId="13209AE2" w14:textId="02257782" w:rsidR="00642018" w:rsidRDefault="00660DB1" w:rsidP="00122B36">
            <w:pPr>
              <w:pStyle w:val="atnxxx"/>
            </w:pPr>
            <w:r>
              <w:t>Like</w:t>
            </w:r>
            <w:r w:rsidR="00A10CED">
              <w:t xml:space="preserve"> </w:t>
            </w:r>
            <w:r>
              <w:t xml:space="preserve">the </w:t>
            </w:r>
            <w:r w:rsidR="00A10CED">
              <w:t>angle satin</w:t>
            </w:r>
            <w:r>
              <w:t xml:space="preserve"> fill</w:t>
            </w:r>
            <w:r w:rsidR="00A10CED">
              <w:t>,</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xml:space="preserve"> but with an anchoring line of single stitches used to hold down the applied fabric, which are separated from the satin stitches by a color stop.</w:t>
            </w:r>
          </w:p>
        </w:tc>
      </w:tr>
      <w:tr w:rsidR="00642018" w14:paraId="5702CF93" w14:textId="77777777" w:rsidTr="000F7969">
        <w:tc>
          <w:tcPr>
            <w:tcW w:w="1975" w:type="dxa"/>
            <w:tcMar>
              <w:top w:w="0" w:type="dxa"/>
              <w:left w:w="108" w:type="dxa"/>
              <w:bottom w:w="0" w:type="dxa"/>
              <w:right w:w="108" w:type="dxa"/>
            </w:tcMar>
          </w:tcPr>
          <w:p w14:paraId="63A4967E" w14:textId="77777777" w:rsidR="00642018" w:rsidRDefault="00000000" w:rsidP="00122B36">
            <w:pPr>
              <w:pStyle w:val="atnxxx"/>
            </w:pPr>
            <w:hyperlink w:anchor="_Clipboard_Border:" w:history="1">
              <w:r w:rsidR="00A10CED">
                <w:rPr>
                  <w:rStyle w:val="Hyperlink"/>
                </w:rPr>
                <w:t>Clipboard</w:t>
              </w:r>
            </w:hyperlink>
          </w:p>
        </w:tc>
        <w:tc>
          <w:tcPr>
            <w:tcW w:w="6655" w:type="dxa"/>
            <w:tcMar>
              <w:top w:w="0" w:type="dxa"/>
              <w:left w:w="108" w:type="dxa"/>
              <w:bottom w:w="0" w:type="dxa"/>
              <w:right w:w="108" w:type="dxa"/>
            </w:tcMar>
          </w:tcPr>
          <w:p w14:paraId="3C2E4B12" w14:textId="77777777" w:rsidR="00642018" w:rsidRDefault="00A10CED" w:rsidP="00122B36">
            <w:pPr>
              <w:pStyle w:val="atnxxx"/>
            </w:pPr>
            <w:r>
              <w:t>Paste a small number of stitches to your clipboard and use them for a border.</w:t>
            </w:r>
          </w:p>
        </w:tc>
      </w:tr>
      <w:tr w:rsidR="00642018" w14:paraId="1DC387DA" w14:textId="77777777" w:rsidTr="000F7969">
        <w:tc>
          <w:tcPr>
            <w:tcW w:w="1975" w:type="dxa"/>
            <w:tcMar>
              <w:top w:w="0" w:type="dxa"/>
              <w:left w:w="108" w:type="dxa"/>
              <w:bottom w:w="0" w:type="dxa"/>
              <w:right w:w="108" w:type="dxa"/>
            </w:tcMar>
          </w:tcPr>
          <w:p w14:paraId="21E212AC" w14:textId="77777777" w:rsidR="00642018" w:rsidRDefault="00000000" w:rsidP="00122B36">
            <w:pPr>
              <w:pStyle w:val="atnxxx"/>
            </w:pPr>
            <w:hyperlink w:anchor="_Clipboard_Border,_Even:" w:history="1">
              <w:r w:rsidR="00A10CED">
                <w:rPr>
                  <w:rStyle w:val="Hyperlink"/>
                </w:rPr>
                <w:t xml:space="preserve">Clipboard, </w:t>
              </w:r>
              <w:proofErr w:type="gramStart"/>
              <w:r w:rsidR="00A10CED">
                <w:rPr>
                  <w:rStyle w:val="Hyperlink"/>
                </w:rPr>
                <w:t>Even</w:t>
              </w:r>
              <w:proofErr w:type="gramEnd"/>
            </w:hyperlink>
          </w:p>
        </w:tc>
        <w:tc>
          <w:tcPr>
            <w:tcW w:w="6655" w:type="dxa"/>
            <w:tcMar>
              <w:top w:w="0" w:type="dxa"/>
              <w:left w:w="108" w:type="dxa"/>
              <w:bottom w:w="0" w:type="dxa"/>
              <w:right w:w="108" w:type="dxa"/>
            </w:tcMar>
          </w:tcPr>
          <w:p w14:paraId="78F302E8" w14:textId="653C14FE" w:rsidR="00642018" w:rsidRDefault="00A10CED" w:rsidP="00122B36">
            <w:pPr>
              <w:pStyle w:val="atnxxx"/>
            </w:pPr>
            <w:r>
              <w:t xml:space="preserve">Same as the clipboard border fill, except </w:t>
            </w:r>
            <w:r w:rsidR="00AD6EB8">
              <w:t>ThrEd</w:t>
            </w:r>
            <w:r>
              <w:t xml:space="preserve"> stretches or shrinks the clips to make them come out even.</w:t>
            </w:r>
          </w:p>
        </w:tc>
      </w:tr>
      <w:tr w:rsidR="00642018" w14:paraId="5246BD84" w14:textId="77777777" w:rsidTr="000F7969">
        <w:tc>
          <w:tcPr>
            <w:tcW w:w="1975" w:type="dxa"/>
            <w:tcMar>
              <w:top w:w="0" w:type="dxa"/>
              <w:left w:w="108" w:type="dxa"/>
              <w:bottom w:w="0" w:type="dxa"/>
              <w:right w:w="108" w:type="dxa"/>
            </w:tcMar>
          </w:tcPr>
          <w:p w14:paraId="713F7C8D" w14:textId="77777777" w:rsidR="00642018" w:rsidRDefault="00000000" w:rsidP="00122B36">
            <w:pPr>
              <w:pStyle w:val="atn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655" w:type="dxa"/>
            <w:tcMar>
              <w:top w:w="0" w:type="dxa"/>
              <w:left w:w="108" w:type="dxa"/>
              <w:bottom w:w="0" w:type="dxa"/>
              <w:right w:w="108" w:type="dxa"/>
            </w:tcMar>
          </w:tcPr>
          <w:p w14:paraId="2B9A1C91" w14:textId="58FF9FA3" w:rsidR="00642018" w:rsidRDefault="00A10CED" w:rsidP="00122B36">
            <w:pPr>
              <w:pStyle w:val="atnxxx"/>
            </w:pPr>
            <w:r>
              <w:t>Creates a border that resembles a buttonhole stitch</w:t>
            </w:r>
            <w:r w:rsidR="00FC44AD">
              <w:t xml:space="preserve">. </w:t>
            </w:r>
            <w:r>
              <w:t>There will be a stitch along the form and one that points away from it</w:t>
            </w:r>
            <w:r w:rsidR="00CC3F5C">
              <w:t xml:space="preserve">. </w:t>
            </w:r>
            <w:r>
              <w:t>Very close border spacing makes the stitch along the form too short</w:t>
            </w:r>
            <w:r w:rsidR="00FC44AD">
              <w:t xml:space="preserve">. </w:t>
            </w:r>
            <w:r>
              <w:t>The stitch length on the sides and corners can be changed to vary the look. Looks like hand appliqué</w:t>
            </w:r>
            <w:r>
              <w:fldChar w:fldCharType="begin"/>
            </w:r>
            <w:r>
              <w:instrText xml:space="preserve"> </w:instrText>
            </w:r>
            <w:r w:rsidR="00677351">
              <w:instrText>XE “Appliqué”</w:instrText>
            </w:r>
            <w:r>
              <w:instrText xml:space="preserve"> </w:instrText>
            </w:r>
            <w:r>
              <w:fldChar w:fldCharType="end"/>
            </w:r>
            <w:r>
              <w:t xml:space="preserve"> stitches.</w:t>
            </w:r>
          </w:p>
        </w:tc>
      </w:tr>
      <w:tr w:rsidR="00642018" w14:paraId="10D59625" w14:textId="77777777" w:rsidTr="000F7969">
        <w:tc>
          <w:tcPr>
            <w:tcW w:w="1975" w:type="dxa"/>
            <w:tcMar>
              <w:top w:w="0" w:type="dxa"/>
              <w:left w:w="108" w:type="dxa"/>
              <w:bottom w:w="0" w:type="dxa"/>
              <w:right w:w="108" w:type="dxa"/>
            </w:tcMar>
          </w:tcPr>
          <w:p w14:paraId="7EE15ECB" w14:textId="77777777" w:rsidR="00642018" w:rsidRDefault="00000000" w:rsidP="00122B36">
            <w:pPr>
              <w:pStyle w:val="atnxxx"/>
            </w:pPr>
            <w:hyperlink w:anchor="picobord" w:history="1">
              <w:r w:rsidR="00A10CED">
                <w:rPr>
                  <w:rStyle w:val="Hyperlink"/>
                </w:rPr>
                <w:t>Picot</w:t>
              </w:r>
            </w:hyperlink>
          </w:p>
        </w:tc>
        <w:tc>
          <w:tcPr>
            <w:tcW w:w="6655" w:type="dxa"/>
            <w:tcMar>
              <w:top w:w="0" w:type="dxa"/>
              <w:left w:w="108" w:type="dxa"/>
              <w:bottom w:w="0" w:type="dxa"/>
              <w:right w:w="108" w:type="dxa"/>
            </w:tcMar>
          </w:tcPr>
          <w:p w14:paraId="26FE9CE4" w14:textId="2DAD9E50" w:rsidR="00642018" w:rsidRDefault="00A10CED" w:rsidP="00122B36">
            <w:pPr>
              <w:pStyle w:val="atnxxx"/>
            </w:pPr>
            <w:r>
              <w:t xml:space="preserve">Paste a small number of stitches to your clipboard and </w:t>
            </w:r>
            <w:r w:rsidR="00AD6EB8">
              <w:t>ThrEd</w:t>
            </w:r>
            <w:r>
              <w:t xml:space="preserve"> will put them on </w:t>
            </w:r>
            <w:r w:rsidR="009C2F7F">
              <w:t>Buttonhole</w:t>
            </w:r>
            <w:r>
              <w:t xml:space="preserve"> </w:t>
            </w:r>
            <w:r w:rsidR="009C2F7F">
              <w:t>paths</w:t>
            </w:r>
            <w:r>
              <w:t xml:space="preserve"> around the border of your form</w:t>
            </w:r>
            <w:r w:rsidR="00FC44AD">
              <w:t xml:space="preserve">. </w:t>
            </w:r>
            <w:r>
              <w:t xml:space="preserve">The Picot border is intended to resemble the tiny knots made in lace and crochet edging. </w:t>
            </w:r>
          </w:p>
        </w:tc>
      </w:tr>
      <w:tr w:rsidR="00642018" w14:paraId="2DC95F3D" w14:textId="77777777" w:rsidTr="000F7969">
        <w:tc>
          <w:tcPr>
            <w:tcW w:w="1975" w:type="dxa"/>
            <w:tcMar>
              <w:top w:w="0" w:type="dxa"/>
              <w:left w:w="108" w:type="dxa"/>
              <w:bottom w:w="0" w:type="dxa"/>
              <w:right w:w="108" w:type="dxa"/>
            </w:tcMar>
          </w:tcPr>
          <w:p w14:paraId="6CEDCF92" w14:textId="77777777" w:rsidR="00642018" w:rsidRDefault="00000000" w:rsidP="00122B36">
            <w:pPr>
              <w:pStyle w:val="atnxxx"/>
            </w:pPr>
            <w:hyperlink w:anchor="dubord" w:history="1">
              <w:r w:rsidR="00A10CED">
                <w:rPr>
                  <w:rStyle w:val="Hyperlink"/>
                </w:rPr>
                <w:t>Double</w:t>
              </w:r>
            </w:hyperlink>
          </w:p>
        </w:tc>
        <w:tc>
          <w:tcPr>
            <w:tcW w:w="6655" w:type="dxa"/>
            <w:tcMar>
              <w:top w:w="0" w:type="dxa"/>
              <w:left w:w="108" w:type="dxa"/>
              <w:bottom w:w="0" w:type="dxa"/>
              <w:right w:w="108" w:type="dxa"/>
            </w:tcMar>
          </w:tcPr>
          <w:p w14:paraId="7A4114D6" w14:textId="2D07570C" w:rsidR="00642018" w:rsidRDefault="00A10CED" w:rsidP="00122B36">
            <w:pPr>
              <w:pStyle w:val="atnxxx"/>
            </w:pPr>
            <w:r>
              <w:t>Starts at the beginning of a border and sets line stitches to the end</w:t>
            </w:r>
            <w:r w:rsidR="00FC44AD">
              <w:t xml:space="preserve">. </w:t>
            </w:r>
            <w:r>
              <w:t>Then turns around and stitches back over itself.</w:t>
            </w:r>
          </w:p>
        </w:tc>
      </w:tr>
      <w:tr w:rsidR="00642018" w14:paraId="3BF43C5C" w14:textId="77777777" w:rsidTr="000F7969">
        <w:tc>
          <w:tcPr>
            <w:tcW w:w="1975" w:type="dxa"/>
            <w:tcMar>
              <w:top w:w="0" w:type="dxa"/>
              <w:left w:w="108" w:type="dxa"/>
              <w:bottom w:w="0" w:type="dxa"/>
              <w:right w:w="108" w:type="dxa"/>
            </w:tcMar>
          </w:tcPr>
          <w:p w14:paraId="215766A0" w14:textId="77777777" w:rsidR="00642018" w:rsidRDefault="00000000" w:rsidP="00122B36">
            <w:pPr>
              <w:pStyle w:val="atnxxx"/>
            </w:pPr>
            <w:hyperlink w:anchor="chain" w:history="1">
              <w:r w:rsidR="00A10CED">
                <w:rPr>
                  <w:rStyle w:val="Hyperlink"/>
                </w:rPr>
                <w:t>Chain</w:t>
              </w:r>
            </w:hyperlink>
          </w:p>
        </w:tc>
        <w:tc>
          <w:tcPr>
            <w:tcW w:w="6655" w:type="dxa"/>
            <w:tcMar>
              <w:top w:w="0" w:type="dxa"/>
              <w:left w:w="108" w:type="dxa"/>
              <w:bottom w:w="0" w:type="dxa"/>
              <w:right w:w="108" w:type="dxa"/>
            </w:tcMar>
          </w:tcPr>
          <w:p w14:paraId="3108DC32" w14:textId="77777777" w:rsidR="00642018" w:rsidRDefault="00A10CED" w:rsidP="00122B36">
            <w:pPr>
              <w:pStyle w:val="atnxxx"/>
            </w:pPr>
            <w:r>
              <w:t>Sets simple chain stitches around a border.</w:t>
            </w:r>
          </w:p>
        </w:tc>
      </w:tr>
    </w:tbl>
    <w:p w14:paraId="554E9FE2" w14:textId="77777777" w:rsidR="009C2F7F" w:rsidRDefault="009C2F7F" w:rsidP="009C2F7F">
      <w:bookmarkStart w:id="20" w:name="_Toc123100676"/>
    </w:p>
    <w:p w14:paraId="0F609CD8" w14:textId="62CC5E68" w:rsidR="00CF09D0" w:rsidRDefault="00CF09D0" w:rsidP="00122B36">
      <w:pPr>
        <w:pStyle w:val="Heading2"/>
      </w:pPr>
      <w:proofErr w:type="spellStart"/>
      <w:r>
        <w:lastRenderedPageBreak/>
        <w:t>ThrEd’s</w:t>
      </w:r>
      <w:proofErr w:type="spellEnd"/>
      <w:r>
        <w:t xml:space="preserve"> use of the mouse</w:t>
      </w:r>
      <w:bookmarkEnd w:id="20"/>
    </w:p>
    <w:p w14:paraId="142EEC97" w14:textId="442998A5" w:rsidR="00642018" w:rsidRDefault="00A10CED" w:rsidP="00122B36">
      <w:pPr>
        <w:pStyle w:val="annxxx"/>
      </w:pPr>
      <w:r>
        <w:t>There is an unwritten rule in graphics programs that any action on an object pointed to by a mouse cursor must be initiated by a mouse click</w:t>
      </w:r>
      <w:r w:rsidR="00FC44AD">
        <w:t xml:space="preserve">. </w:t>
      </w:r>
      <w:r>
        <w:t xml:space="preserve">By ignoring this rule, </w:t>
      </w:r>
      <w:r w:rsidR="00AD6EB8">
        <w:t>ThrEd</w:t>
      </w:r>
      <w:r>
        <w:t xml:space="preserve"> gives your mouse a set of virtual keys and lets you do a lot of different things with a </w:t>
      </w:r>
      <w:r w:rsidR="00660DB1">
        <w:t>“</w:t>
      </w:r>
      <w:r>
        <w:t>virtual</w:t>
      </w:r>
      <w:r w:rsidR="00660DB1">
        <w:t>”</w:t>
      </w:r>
      <w:r>
        <w:t xml:space="preserve"> mouse click</w:t>
      </w:r>
      <w:r w:rsidR="00FC44AD">
        <w:t xml:space="preserve">. </w:t>
      </w:r>
      <w:r>
        <w:t xml:space="preserve">Usually, you </w:t>
      </w:r>
      <w:r w:rsidR="00660DB1">
        <w:t>must</w:t>
      </w:r>
      <w:r>
        <w:t xml:space="preserve"> use one mouse click to change the mouse mode, and then another mouse click to do something</w:t>
      </w:r>
      <w:r w:rsidR="00FC44AD">
        <w:t xml:space="preserve">. </w:t>
      </w:r>
      <w:r>
        <w:t xml:space="preserve">With </w:t>
      </w:r>
      <w:r w:rsidR="00AD6EB8">
        <w:t>ThrEd</w:t>
      </w:r>
      <w:r>
        <w:t>, you can use a keyboard key in coordination with your mouse to do a lot of different things with one motion without worrying about modes</w:t>
      </w:r>
      <w:r w:rsidR="00FC44AD">
        <w:t xml:space="preserve">. </w:t>
      </w:r>
      <w:r>
        <w:t xml:space="preserve">The downside is that you </w:t>
      </w:r>
      <w:r w:rsidR="00660DB1">
        <w:t>must</w:t>
      </w:r>
      <w:r>
        <w:t xml:space="preserve"> remember these keys, but there are not a lot of them, and we think you will save more than enough time and confusion to make it worth your while to learn a few simple key</w:t>
      </w:r>
      <w:r w:rsidR="00CF09D0">
        <w:t>board shortcuts</w:t>
      </w:r>
      <w:r w:rsidR="00FC44AD">
        <w:t xml:space="preserve">. </w:t>
      </w:r>
      <w:r>
        <w:t xml:space="preserve">There are more that you might like to learn in the </w:t>
      </w:r>
      <w:hyperlink w:anchor="hotkey" w:history="1">
        <w:r w:rsidR="009C2F7F">
          <w:rPr>
            <w:rStyle w:val="Hyperlink"/>
          </w:rPr>
          <w:t>Keyboard shortcut</w:t>
        </w:r>
        <w:r w:rsidR="009C2F7F">
          <w:rPr>
            <w:rStyle w:val="Hyperlink"/>
          </w:rPr>
          <w:t xml:space="preserve"> </w:t>
        </w:r>
        <w:r w:rsidR="009C2F7F">
          <w:rPr>
            <w:rStyle w:val="Hyperlink"/>
          </w:rPr>
          <w:t>table</w:t>
        </w:r>
      </w:hyperlink>
      <w:r w:rsidR="00FC44AD">
        <w:t xml:space="preserve">. </w:t>
      </w:r>
      <w:r>
        <w:t>The keyboard shortcuts</w:t>
      </w:r>
      <w:r>
        <w:fldChar w:fldCharType="begin"/>
      </w:r>
      <w:r>
        <w:instrText xml:space="preserve"> </w:instrText>
      </w:r>
      <w:r w:rsidR="00677351">
        <w:instrText>XE “Keyboard shortcuts”</w:instrText>
      </w:r>
      <w:r>
        <w:instrText xml:space="preserve"> </w:instrText>
      </w:r>
      <w:r>
        <w:fldChar w:fldCharType="end"/>
      </w:r>
      <w:r>
        <w:t xml:space="preserve"> save time you would spend moving the mouse up to the menu and then back to the screen while you work</w:t>
      </w:r>
      <w:r w:rsidR="00FC44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16"/>
        <w:gridCol w:w="7640"/>
      </w:tblGrid>
      <w:tr w:rsidR="00642018" w:rsidRPr="00352B26" w14:paraId="58FBA8AC" w14:textId="77777777" w:rsidTr="00FC44AD">
        <w:tc>
          <w:tcPr>
            <w:tcW w:w="1216" w:type="dxa"/>
            <w:tcMar>
              <w:top w:w="0" w:type="dxa"/>
              <w:left w:w="108" w:type="dxa"/>
              <w:bottom w:w="0" w:type="dxa"/>
              <w:right w:w="108" w:type="dxa"/>
            </w:tcMar>
          </w:tcPr>
          <w:p w14:paraId="67372A54" w14:textId="77777777" w:rsidR="00642018" w:rsidRPr="00352B26" w:rsidRDefault="00A10CED" w:rsidP="00122B36">
            <w:pPr>
              <w:pStyle w:val="TableTitle"/>
            </w:pPr>
            <w:r w:rsidRPr="00352B26">
              <w:t> Key</w:t>
            </w:r>
          </w:p>
        </w:tc>
        <w:tc>
          <w:tcPr>
            <w:tcW w:w="7640" w:type="dxa"/>
            <w:tcMar>
              <w:top w:w="0" w:type="dxa"/>
              <w:left w:w="108" w:type="dxa"/>
              <w:bottom w:w="0" w:type="dxa"/>
              <w:right w:w="108" w:type="dxa"/>
            </w:tcMar>
          </w:tcPr>
          <w:p w14:paraId="4A5FD1AD" w14:textId="3B49C655" w:rsidR="00642018" w:rsidRPr="00352B26" w:rsidRDefault="00A10CED" w:rsidP="00122B36">
            <w:pPr>
              <w:pStyle w:val="TableTitle"/>
            </w:pPr>
            <w:r w:rsidRPr="00352B26">
              <w:t>Action</w:t>
            </w:r>
          </w:p>
        </w:tc>
      </w:tr>
      <w:tr w:rsidR="00642018" w14:paraId="2CB7303C" w14:textId="77777777" w:rsidTr="00FC44AD">
        <w:tc>
          <w:tcPr>
            <w:tcW w:w="1216" w:type="dxa"/>
            <w:tcMar>
              <w:top w:w="0" w:type="dxa"/>
              <w:left w:w="108" w:type="dxa"/>
              <w:bottom w:w="0" w:type="dxa"/>
              <w:right w:w="108" w:type="dxa"/>
            </w:tcMar>
          </w:tcPr>
          <w:p w14:paraId="4982AB9F" w14:textId="77777777" w:rsidR="00642018" w:rsidRPr="009C2F7F" w:rsidRDefault="00A10CED" w:rsidP="00122B36">
            <w:pPr>
              <w:pStyle w:val="atnxxx"/>
              <w:rPr>
                <w:rFonts w:ascii="Arial Nova" w:hAnsi="Arial Nova"/>
              </w:rPr>
            </w:pPr>
            <w:r w:rsidRPr="009C2F7F">
              <w:rPr>
                <w:rFonts w:ascii="Arial Nova" w:hAnsi="Arial Nova"/>
              </w:rPr>
              <w:t>C</w:t>
            </w:r>
          </w:p>
        </w:tc>
        <w:tc>
          <w:tcPr>
            <w:tcW w:w="7640" w:type="dxa"/>
            <w:tcMar>
              <w:top w:w="0" w:type="dxa"/>
              <w:left w:w="108" w:type="dxa"/>
              <w:bottom w:w="0" w:type="dxa"/>
              <w:right w:w="108" w:type="dxa"/>
            </w:tcMar>
          </w:tcPr>
          <w:p w14:paraId="34FEC423" w14:textId="2B6161E7" w:rsidR="00642018" w:rsidRDefault="00A10CED" w:rsidP="00122B36">
            <w:pPr>
              <w:pStyle w:val="atnxxx"/>
            </w:pPr>
            <w:r>
              <w:t>Select the stitch closest to the mouse cursor</w:t>
            </w:r>
            <w:r w:rsidR="00FC44AD">
              <w:t xml:space="preserve">. </w:t>
            </w:r>
            <w:r>
              <w:t xml:space="preserve">To deselect, </w:t>
            </w:r>
            <w:r w:rsidR="00E5332B">
              <w:t>right-click</w:t>
            </w:r>
            <w:r>
              <w:t xml:space="preserve"> on an empty part of the </w:t>
            </w:r>
            <w:r w:rsidR="00176F66">
              <w:t>screen or</w:t>
            </w:r>
            <w:r>
              <w:t xml:space="preserve"> </w:t>
            </w:r>
            <w:r w:rsidR="00373FBB">
              <w:t>select</w:t>
            </w:r>
            <w:r w:rsidR="002D48FC">
              <w:t xml:space="preserve"> </w:t>
            </w:r>
            <w:r w:rsidR="009C2F7F" w:rsidRPr="009C2F7F">
              <w:rPr>
                <w:rFonts w:ascii="Arial Nova" w:hAnsi="Arial Nova"/>
              </w:rPr>
              <w:t>Q</w:t>
            </w:r>
            <w:r w:rsidR="00FC44AD">
              <w:t xml:space="preserve">. </w:t>
            </w:r>
            <w:r>
              <w:t xml:space="preserve">Use this when selecting stitches near form points or the program </w:t>
            </w:r>
            <w:r w:rsidR="00660DB1">
              <w:t>“</w:t>
            </w:r>
            <w:r>
              <w:t>wants</w:t>
            </w:r>
            <w:r w:rsidR="00660DB1">
              <w:t>”</w:t>
            </w:r>
            <w:r>
              <w:t xml:space="preserve"> to pick the form point instead of a stitch. You can also turn of</w:t>
            </w:r>
            <w:r w:rsidR="00CF09D0">
              <w:t>f</w:t>
            </w:r>
            <w:r>
              <w:t xml:space="preserve"> the </w:t>
            </w:r>
            <w:r w:rsidR="00CF09D0">
              <w:t xml:space="preserve">display of </w:t>
            </w:r>
            <w:r>
              <w:t xml:space="preserve">forms using </w:t>
            </w:r>
            <w:r w:rsidR="00660DB1">
              <w:t>“</w:t>
            </w:r>
            <w:proofErr w:type="spellStart"/>
            <w:r>
              <w:t>Frm</w:t>
            </w:r>
            <w:proofErr w:type="spellEnd"/>
            <w:r>
              <w:t>+/-</w:t>
            </w:r>
            <w:r w:rsidR="00660DB1">
              <w:t>”</w:t>
            </w:r>
            <w:r>
              <w:t>.</w:t>
            </w:r>
          </w:p>
        </w:tc>
      </w:tr>
      <w:tr w:rsidR="00642018" w14:paraId="4BEC3DBA" w14:textId="77777777" w:rsidTr="00FC44AD">
        <w:tc>
          <w:tcPr>
            <w:tcW w:w="1216" w:type="dxa"/>
            <w:tcMar>
              <w:top w:w="0" w:type="dxa"/>
              <w:left w:w="108" w:type="dxa"/>
              <w:bottom w:w="0" w:type="dxa"/>
              <w:right w:w="108" w:type="dxa"/>
            </w:tcMar>
          </w:tcPr>
          <w:p w14:paraId="0AC22626" w14:textId="77777777" w:rsidR="00642018" w:rsidRPr="009C2F7F" w:rsidRDefault="00A10CED" w:rsidP="00122B36">
            <w:pPr>
              <w:pStyle w:val="atnxxx"/>
              <w:rPr>
                <w:rFonts w:ascii="Arial Nova" w:hAnsi="Arial Nova"/>
              </w:rPr>
            </w:pPr>
            <w:r w:rsidRPr="009C2F7F">
              <w:rPr>
                <w:rFonts w:ascii="Arial Nova" w:hAnsi="Arial Nova"/>
              </w:rPr>
              <w:t>D</w:t>
            </w:r>
            <w:bookmarkStart w:id="21" w:name="guidlin"/>
            <w:bookmarkEnd w:id="21"/>
          </w:p>
        </w:tc>
        <w:tc>
          <w:tcPr>
            <w:tcW w:w="7640" w:type="dxa"/>
            <w:tcMar>
              <w:top w:w="0" w:type="dxa"/>
              <w:left w:w="108" w:type="dxa"/>
              <w:bottom w:w="0" w:type="dxa"/>
              <w:right w:w="108" w:type="dxa"/>
            </w:tcMar>
          </w:tcPr>
          <w:p w14:paraId="553E23B2" w14:textId="23CA2B48" w:rsidR="00642018" w:rsidRDefault="00A10CED" w:rsidP="00122B36">
            <w:pPr>
              <w:pStyle w:val="atnxxx"/>
            </w:pPr>
            <w:r>
              <w:t>Draw or delete a satin guideline to control the direction the stitches go in fan fill</w:t>
            </w:r>
            <w:r w:rsidR="00FC44AD">
              <w:t xml:space="preserve">. </w:t>
            </w:r>
            <w:r>
              <w:t>The line will start at the form point closest to the mouse cursor</w:t>
            </w:r>
            <w:r w:rsidR="00FC44AD">
              <w:t xml:space="preserve">. </w:t>
            </w:r>
            <w:r>
              <w:t xml:space="preserve">When you use </w:t>
            </w:r>
            <w:r w:rsidR="00660DB1">
              <w:t>“</w:t>
            </w:r>
            <w:r>
              <w:t>Convert to ribbon</w:t>
            </w:r>
            <w:r w:rsidR="00660DB1">
              <w:t>”</w:t>
            </w:r>
            <w:r>
              <w:t xml:space="preserve"> to make </w:t>
            </w:r>
            <w:r w:rsidR="00660DB1">
              <w:t>“</w:t>
            </w:r>
            <w:r>
              <w:t>satin</w:t>
            </w:r>
            <w:r w:rsidR="00660DB1">
              <w:t>”</w:t>
            </w:r>
            <w:r>
              <w:t xml:space="preserve"> stitches from a line form, moving the </w:t>
            </w:r>
            <w:r w:rsidR="005350E9">
              <w:t>“D”</w:t>
            </w:r>
            <w:r>
              <w:t xml:space="preserve"> lines will change the angle of the satin stitches</w:t>
            </w:r>
            <w:r w:rsidR="00FC44AD">
              <w:t xml:space="preserve">. </w:t>
            </w:r>
            <w:r>
              <w:t>This is the way to have the greatest control over your satin stitches, although the satin fills on the menu are easier to use.</w:t>
            </w:r>
          </w:p>
        </w:tc>
      </w:tr>
      <w:tr w:rsidR="00642018" w14:paraId="290F27BB" w14:textId="77777777" w:rsidTr="00FC44AD">
        <w:tc>
          <w:tcPr>
            <w:tcW w:w="1216" w:type="dxa"/>
            <w:tcMar>
              <w:top w:w="0" w:type="dxa"/>
              <w:left w:w="108" w:type="dxa"/>
              <w:bottom w:w="0" w:type="dxa"/>
              <w:right w:w="108" w:type="dxa"/>
            </w:tcMar>
          </w:tcPr>
          <w:p w14:paraId="4108EF26" w14:textId="4BB955C9" w:rsidR="00642018" w:rsidRPr="009C2F7F" w:rsidRDefault="00A10CED" w:rsidP="00122B36">
            <w:pPr>
              <w:pStyle w:val="atnxxx"/>
              <w:rPr>
                <w:rFonts w:ascii="Arial Nova" w:hAnsi="Arial Nova"/>
              </w:rPr>
            </w:pPr>
            <w:r w:rsidRPr="009C2F7F">
              <w:rPr>
                <w:rFonts w:ascii="Arial Nova" w:hAnsi="Arial Nova"/>
              </w:rPr>
              <w:t>Del</w:t>
            </w:r>
          </w:p>
        </w:tc>
        <w:tc>
          <w:tcPr>
            <w:tcW w:w="7640" w:type="dxa"/>
            <w:tcMar>
              <w:top w:w="0" w:type="dxa"/>
              <w:left w:w="108" w:type="dxa"/>
              <w:bottom w:w="0" w:type="dxa"/>
              <w:right w:w="108" w:type="dxa"/>
            </w:tcMar>
          </w:tcPr>
          <w:p w14:paraId="0ECB51D6" w14:textId="7CCC0B7E" w:rsidR="00642018" w:rsidRDefault="00A10CED" w:rsidP="00122B36">
            <w:pPr>
              <w:pStyle w:val="atnxxx"/>
            </w:pPr>
            <w:r>
              <w:t>If a form, a stitch, or a range of stitches is selected, this command deletes the selected item</w:t>
            </w:r>
            <w:r w:rsidR="00FC44AD">
              <w:t xml:space="preserve">. </w:t>
            </w:r>
            <w:r>
              <w:t>If nothing is selected, it deletes a form point near the mouse cursor.</w:t>
            </w:r>
          </w:p>
        </w:tc>
      </w:tr>
      <w:tr w:rsidR="00642018" w14:paraId="39211A4F" w14:textId="77777777" w:rsidTr="00FC44AD">
        <w:tc>
          <w:tcPr>
            <w:tcW w:w="1216" w:type="dxa"/>
            <w:tcMar>
              <w:top w:w="0" w:type="dxa"/>
              <w:left w:w="108" w:type="dxa"/>
              <w:bottom w:w="0" w:type="dxa"/>
              <w:right w:w="108" w:type="dxa"/>
            </w:tcMar>
          </w:tcPr>
          <w:p w14:paraId="4573F21F" w14:textId="77777777" w:rsidR="00642018" w:rsidRPr="009C2F7F" w:rsidRDefault="00A10CED" w:rsidP="00122B36">
            <w:pPr>
              <w:pStyle w:val="atnxxx"/>
              <w:rPr>
                <w:rFonts w:ascii="Arial Nova" w:hAnsi="Arial Nova"/>
              </w:rPr>
            </w:pPr>
            <w:r w:rsidRPr="009C2F7F">
              <w:rPr>
                <w:rFonts w:ascii="Arial Nova" w:hAnsi="Arial Nova"/>
              </w:rPr>
              <w:t>E</w:t>
            </w:r>
          </w:p>
        </w:tc>
        <w:tc>
          <w:tcPr>
            <w:tcW w:w="7640" w:type="dxa"/>
            <w:tcMar>
              <w:top w:w="0" w:type="dxa"/>
              <w:left w:w="108" w:type="dxa"/>
              <w:bottom w:w="0" w:type="dxa"/>
              <w:right w:w="108" w:type="dxa"/>
            </w:tcMar>
          </w:tcPr>
          <w:p w14:paraId="0C1C6A27" w14:textId="7BDAA8CD" w:rsidR="00642018" w:rsidRDefault="00A10CED" w:rsidP="00122B36">
            <w:pPr>
              <w:pStyle w:val="atnxxx"/>
            </w:pPr>
            <w:r>
              <w:t xml:space="preserve">Hold the mouse cursor near a form point and </w:t>
            </w:r>
            <w:r w:rsidR="00373FBB">
              <w:t>select</w:t>
            </w:r>
            <w:r w:rsidR="002D48FC">
              <w:t xml:space="preserve"> </w:t>
            </w:r>
            <w:r w:rsidR="005350E9">
              <w:t>“E”</w:t>
            </w:r>
            <w:r w:rsidR="00FC44AD">
              <w:t xml:space="preserve">. </w:t>
            </w:r>
            <w:r>
              <w:t>Then you can insert multiple form points</w:t>
            </w:r>
            <w:r w:rsidR="00FC44AD">
              <w:t xml:space="preserve">. </w:t>
            </w:r>
            <w:r w:rsidR="00C631E7">
              <w:t>Right-click</w:t>
            </w:r>
            <w:r>
              <w:t xml:space="preserve"> elsewhere or </w:t>
            </w:r>
            <w:r w:rsidR="00373FBB">
              <w:t>select</w:t>
            </w:r>
            <w:r w:rsidR="002D48FC">
              <w:t xml:space="preserve"> </w:t>
            </w:r>
            <w:r w:rsidR="005350E9">
              <w:t>“Q”</w:t>
            </w:r>
            <w:r>
              <w:t xml:space="preserve"> to exit this mode.</w:t>
            </w:r>
          </w:p>
        </w:tc>
      </w:tr>
      <w:tr w:rsidR="00642018" w14:paraId="6EDB5A16" w14:textId="77777777" w:rsidTr="00FC44AD">
        <w:tc>
          <w:tcPr>
            <w:tcW w:w="1216" w:type="dxa"/>
            <w:tcMar>
              <w:top w:w="0" w:type="dxa"/>
              <w:left w:w="108" w:type="dxa"/>
              <w:bottom w:w="0" w:type="dxa"/>
              <w:right w:w="108" w:type="dxa"/>
            </w:tcMar>
          </w:tcPr>
          <w:p w14:paraId="45FB0EC2" w14:textId="77777777" w:rsidR="00642018" w:rsidRDefault="00A10CED" w:rsidP="00122B36">
            <w:pPr>
              <w:pStyle w:val="atnxxx"/>
            </w:pPr>
            <w:r>
              <w:t>F</w:t>
            </w:r>
          </w:p>
        </w:tc>
        <w:tc>
          <w:tcPr>
            <w:tcW w:w="7640" w:type="dxa"/>
            <w:tcMar>
              <w:top w:w="0" w:type="dxa"/>
              <w:left w:w="108" w:type="dxa"/>
              <w:bottom w:w="0" w:type="dxa"/>
              <w:right w:w="108" w:type="dxa"/>
            </w:tcMar>
          </w:tcPr>
          <w:p w14:paraId="4B71FBF2" w14:textId="6EF11467" w:rsidR="00642018" w:rsidRDefault="00A10CED" w:rsidP="00122B36">
            <w:pPr>
              <w:pStyle w:val="atnxxx"/>
            </w:pPr>
            <w:r>
              <w:t xml:space="preserve">Form:  If a form is selected, shows the form data box, which we have also called the form-form. You can change a </w:t>
            </w:r>
            <w:proofErr w:type="gramStart"/>
            <w:r>
              <w:t>fill</w:t>
            </w:r>
            <w:proofErr w:type="gramEnd"/>
            <w:r>
              <w:t xml:space="preserve"> by changing the entries in the </w:t>
            </w:r>
            <w:r w:rsidR="00660DB1">
              <w:t>“</w:t>
            </w:r>
            <w:r>
              <w:t>form data box</w:t>
            </w:r>
            <w:r w:rsidR="00660DB1">
              <w:t>”</w:t>
            </w:r>
            <w:r w:rsidR="00CC3F5C">
              <w:t xml:space="preserve">. </w:t>
            </w:r>
            <w:r>
              <w:t xml:space="preserve">If a form is not selected, </w:t>
            </w:r>
            <w:r w:rsidR="005350E9">
              <w:t>“F”</w:t>
            </w:r>
            <w:r>
              <w:t xml:space="preserve"> shows a menu of forms to choose from.</w:t>
            </w:r>
          </w:p>
        </w:tc>
      </w:tr>
      <w:tr w:rsidR="00642018" w14:paraId="6E8F4789" w14:textId="77777777" w:rsidTr="00FC44AD">
        <w:tc>
          <w:tcPr>
            <w:tcW w:w="1216" w:type="dxa"/>
            <w:tcMar>
              <w:top w:w="0" w:type="dxa"/>
              <w:left w:w="108" w:type="dxa"/>
              <w:bottom w:w="0" w:type="dxa"/>
              <w:right w:w="108" w:type="dxa"/>
            </w:tcMar>
          </w:tcPr>
          <w:p w14:paraId="701C02C3" w14:textId="77777777" w:rsidR="00642018" w:rsidRDefault="00A10CED" w:rsidP="00122B36">
            <w:pPr>
              <w:pStyle w:val="atnxxx"/>
            </w:pPr>
            <w:r>
              <w:t>M</w:t>
            </w:r>
          </w:p>
        </w:tc>
        <w:tc>
          <w:tcPr>
            <w:tcW w:w="7640" w:type="dxa"/>
            <w:tcMar>
              <w:top w:w="0" w:type="dxa"/>
              <w:left w:w="108" w:type="dxa"/>
              <w:bottom w:w="0" w:type="dxa"/>
              <w:right w:w="108" w:type="dxa"/>
            </w:tcMar>
          </w:tcPr>
          <w:p w14:paraId="7DA2EDF2" w14:textId="0D6E03AE" w:rsidR="00642018" w:rsidRDefault="005350E9" w:rsidP="00122B36">
            <w:pPr>
              <w:pStyle w:val="atnxxx"/>
            </w:pPr>
            <w:r>
              <w:t>“M”</w:t>
            </w:r>
            <w:r w:rsidR="00A10CED">
              <w:t xml:space="preserve"> Inserts a mark for zooming</w:t>
            </w:r>
            <w:r w:rsidR="00FC44AD">
              <w:t xml:space="preserve">. </w:t>
            </w:r>
            <w:r w:rsidR="00A10CED">
              <w:t>When this mark is visible, it will be the center of zoom in or zoom out</w:t>
            </w:r>
            <w:r w:rsidR="00FC44AD">
              <w:t xml:space="preserve">. </w:t>
            </w:r>
            <w:r w:rsidR="00A10CED">
              <w:t xml:space="preserve">The mark can be deleted by </w:t>
            </w:r>
            <w:r w:rsidR="00373FBB">
              <w:t>selecting</w:t>
            </w:r>
            <w:r w:rsidR="00A10CED">
              <w:t xml:space="preserve"> </w:t>
            </w:r>
            <w:r>
              <w:t>“Q”</w:t>
            </w:r>
            <w:r w:rsidR="00A10CED">
              <w:t xml:space="preserve"> or </w:t>
            </w:r>
            <w:r w:rsidR="00660DB1">
              <w:t>“</w:t>
            </w:r>
            <w:r w:rsidR="00A10CED">
              <w:t>escape</w:t>
            </w:r>
            <w:r w:rsidR="00660DB1">
              <w:t>”</w:t>
            </w:r>
            <w:r w:rsidR="00CC3F5C">
              <w:t xml:space="preserve">. </w:t>
            </w:r>
            <w:r w:rsidR="00660DB1">
              <w:t>“</w:t>
            </w:r>
            <w:r w:rsidR="00A10CED">
              <w:t>Shift-M</w:t>
            </w:r>
            <w:r w:rsidR="00660DB1">
              <w:t>”</w:t>
            </w:r>
            <w:r w:rsidR="00A10CED">
              <w:t xml:space="preserve"> will put a mark in the center of the screen. </w:t>
            </w:r>
            <w:r w:rsidR="00660DB1">
              <w:t>“Control</w:t>
            </w:r>
            <w:r w:rsidR="00A10CED">
              <w:t>-M</w:t>
            </w:r>
            <w:r w:rsidR="00660DB1">
              <w:t>”</w:t>
            </w:r>
            <w:r w:rsidR="00A10CED">
              <w:t xml:space="preserve"> puts a mark at a selected point.</w:t>
            </w:r>
          </w:p>
        </w:tc>
      </w:tr>
      <w:tr w:rsidR="00642018" w14:paraId="1136D62A" w14:textId="77777777" w:rsidTr="00FC44AD">
        <w:tc>
          <w:tcPr>
            <w:tcW w:w="1216" w:type="dxa"/>
            <w:tcMar>
              <w:top w:w="0" w:type="dxa"/>
              <w:left w:w="108" w:type="dxa"/>
              <w:bottom w:w="0" w:type="dxa"/>
              <w:right w:w="108" w:type="dxa"/>
            </w:tcMar>
          </w:tcPr>
          <w:p w14:paraId="7C518EDC" w14:textId="77777777" w:rsidR="00642018" w:rsidRDefault="00A10CED" w:rsidP="00122B36">
            <w:pPr>
              <w:pStyle w:val="atnxxx"/>
            </w:pPr>
            <w:r>
              <w:t>N</w:t>
            </w:r>
          </w:p>
        </w:tc>
        <w:tc>
          <w:tcPr>
            <w:tcW w:w="7640" w:type="dxa"/>
            <w:tcMar>
              <w:top w:w="0" w:type="dxa"/>
              <w:left w:w="108" w:type="dxa"/>
              <w:bottom w:w="0" w:type="dxa"/>
              <w:right w:w="108" w:type="dxa"/>
            </w:tcMar>
          </w:tcPr>
          <w:p w14:paraId="5FE28C8D" w14:textId="7D397124" w:rsidR="00642018" w:rsidRDefault="00A10CED" w:rsidP="00122B36">
            <w:pPr>
              <w:pStyle w:val="atnxxx"/>
            </w:pPr>
            <w:r>
              <w:t xml:space="preserve">Put your cursor on a </w:t>
            </w:r>
            <w:r w:rsidR="00FC44AD">
              <w:t>bitmap and</w:t>
            </w:r>
            <w:r>
              <w:t xml:space="preserve"> </w:t>
            </w:r>
            <w:r w:rsidR="00373FBB">
              <w:t>select</w:t>
            </w:r>
            <w:r w:rsidR="002D48FC">
              <w:t xml:space="preserve"> </w:t>
            </w:r>
            <w:r w:rsidR="005350E9">
              <w:t>“U”</w:t>
            </w:r>
            <w:r w:rsidR="00FC44AD">
              <w:t xml:space="preserve">. </w:t>
            </w:r>
            <w:r w:rsidR="00AD6EB8">
              <w:t>ThrEd</w:t>
            </w:r>
            <w:r>
              <w:t xml:space="preserve"> will show all the pixels in the bitmap dimmer than the one under the mouse cursor</w:t>
            </w:r>
            <w:r w:rsidR="00FC44AD">
              <w:t xml:space="preserve">. </w:t>
            </w:r>
            <w:r>
              <w:t xml:space="preserve">See:  </w:t>
            </w:r>
            <w:hyperlink w:anchor="applique" w:history="1">
              <w:r>
                <w:rPr>
                  <w:rStyle w:val="Hyperlink"/>
                </w:rPr>
                <w:t>Trace mode</w:t>
              </w:r>
            </w:hyperlink>
          </w:p>
        </w:tc>
      </w:tr>
      <w:tr w:rsidR="00642018" w14:paraId="5EE02C8E" w14:textId="77777777" w:rsidTr="00FC44AD">
        <w:tc>
          <w:tcPr>
            <w:tcW w:w="1216" w:type="dxa"/>
            <w:tcMar>
              <w:top w:w="0" w:type="dxa"/>
              <w:left w:w="108" w:type="dxa"/>
              <w:bottom w:w="0" w:type="dxa"/>
              <w:right w:w="108" w:type="dxa"/>
            </w:tcMar>
          </w:tcPr>
          <w:p w14:paraId="7FC2D408" w14:textId="77777777" w:rsidR="00642018" w:rsidRDefault="00A10CED" w:rsidP="00122B36">
            <w:pPr>
              <w:pStyle w:val="atnxxx"/>
            </w:pPr>
            <w:r>
              <w:lastRenderedPageBreak/>
              <w:t>Q</w:t>
            </w:r>
          </w:p>
        </w:tc>
        <w:tc>
          <w:tcPr>
            <w:tcW w:w="7640" w:type="dxa"/>
            <w:tcMar>
              <w:top w:w="0" w:type="dxa"/>
              <w:left w:w="108" w:type="dxa"/>
              <w:bottom w:w="0" w:type="dxa"/>
              <w:right w:w="108" w:type="dxa"/>
            </w:tcMar>
          </w:tcPr>
          <w:p w14:paraId="704D41BF" w14:textId="77777777" w:rsidR="00642018" w:rsidRDefault="00A10CED" w:rsidP="00122B36">
            <w:pPr>
              <w:pStyle w:val="atnxxx"/>
            </w:pPr>
            <w:r>
              <w:t>Deselect stitches and return to move mode</w:t>
            </w:r>
          </w:p>
        </w:tc>
      </w:tr>
      <w:tr w:rsidR="00642018" w14:paraId="10D4C10D" w14:textId="77777777" w:rsidTr="00FC44AD">
        <w:tc>
          <w:tcPr>
            <w:tcW w:w="1216" w:type="dxa"/>
            <w:tcMar>
              <w:top w:w="0" w:type="dxa"/>
              <w:left w:w="108" w:type="dxa"/>
              <w:bottom w:w="0" w:type="dxa"/>
              <w:right w:w="108" w:type="dxa"/>
            </w:tcMar>
          </w:tcPr>
          <w:p w14:paraId="591A1A47" w14:textId="77777777" w:rsidR="00642018" w:rsidRDefault="00A10CED" w:rsidP="00122B36">
            <w:pPr>
              <w:pStyle w:val="atnxxx"/>
            </w:pPr>
            <w:r>
              <w:t>S</w:t>
            </w:r>
          </w:p>
        </w:tc>
        <w:tc>
          <w:tcPr>
            <w:tcW w:w="7640" w:type="dxa"/>
            <w:tcMar>
              <w:top w:w="0" w:type="dxa"/>
              <w:left w:w="108" w:type="dxa"/>
              <w:bottom w:w="0" w:type="dxa"/>
              <w:right w:w="108" w:type="dxa"/>
            </w:tcMar>
          </w:tcPr>
          <w:p w14:paraId="596EF5B3" w14:textId="689E3A95" w:rsidR="00642018" w:rsidRDefault="00A10CED" w:rsidP="00122B36">
            <w:pPr>
              <w:pStyle w:val="atnxxx"/>
            </w:pPr>
            <w:r>
              <w:t>Shift the view</w:t>
            </w:r>
            <w:r w:rsidR="00FC44AD">
              <w:t xml:space="preserve">. </w:t>
            </w:r>
            <w:r>
              <w:t xml:space="preserve">The view is shifted so that </w:t>
            </w:r>
            <w:r w:rsidR="00FC44AD">
              <w:t>the location</w:t>
            </w:r>
            <w:r>
              <w:t xml:space="preserve"> under the mouse cursor when the shift key is </w:t>
            </w:r>
            <w:r w:rsidR="00373FBB">
              <w:t>select</w:t>
            </w:r>
            <w:r w:rsidR="002D48FC">
              <w:t xml:space="preserve">ed </w:t>
            </w:r>
            <w:r>
              <w:t>becomes the new center of the screen</w:t>
            </w:r>
            <w:r w:rsidR="00FC44AD">
              <w:t xml:space="preserve">. </w:t>
            </w:r>
            <w:r>
              <w:t xml:space="preserve">Move the cursor toward the area you want to </w:t>
            </w:r>
            <w:r w:rsidR="00FC44AD">
              <w:t>see and</w:t>
            </w:r>
            <w:r>
              <w:t xml:space="preserve"> </w:t>
            </w:r>
            <w:r w:rsidR="00373FBB">
              <w:t>select</w:t>
            </w:r>
            <w:r w:rsidR="002D48FC">
              <w:t xml:space="preserve"> </w:t>
            </w:r>
            <w:r w:rsidR="005350E9">
              <w:t>“S”</w:t>
            </w:r>
            <w:r>
              <w:t>.</w:t>
            </w:r>
          </w:p>
        </w:tc>
      </w:tr>
      <w:tr w:rsidR="00642018" w14:paraId="547444D8" w14:textId="77777777" w:rsidTr="00FC44AD">
        <w:tc>
          <w:tcPr>
            <w:tcW w:w="1216" w:type="dxa"/>
            <w:tcMar>
              <w:top w:w="0" w:type="dxa"/>
              <w:left w:w="108" w:type="dxa"/>
              <w:bottom w:w="0" w:type="dxa"/>
              <w:right w:w="108" w:type="dxa"/>
            </w:tcMar>
          </w:tcPr>
          <w:p w14:paraId="4CFECE36" w14:textId="77777777" w:rsidR="00642018" w:rsidRDefault="00A10CED" w:rsidP="00122B36">
            <w:pPr>
              <w:pStyle w:val="atnxxx"/>
            </w:pPr>
            <w:r>
              <w:t>Space</w:t>
            </w:r>
          </w:p>
        </w:tc>
        <w:tc>
          <w:tcPr>
            <w:tcW w:w="7640" w:type="dxa"/>
            <w:tcMar>
              <w:top w:w="0" w:type="dxa"/>
              <w:left w:w="108" w:type="dxa"/>
              <w:bottom w:w="0" w:type="dxa"/>
              <w:right w:w="108" w:type="dxa"/>
            </w:tcMar>
          </w:tcPr>
          <w:p w14:paraId="6639DA30" w14:textId="184598DA" w:rsidR="00642018" w:rsidRDefault="00373FBB" w:rsidP="00122B36">
            <w:pPr>
              <w:pStyle w:val="atnxxx"/>
            </w:pPr>
            <w:r>
              <w:t>Select</w:t>
            </w:r>
            <w:r w:rsidR="002D48FC">
              <w:t xml:space="preserve"> </w:t>
            </w:r>
            <w:r w:rsidR="00660DB1">
              <w:t>“</w:t>
            </w:r>
            <w:r w:rsidR="00A10CED">
              <w:t>space</w:t>
            </w:r>
            <w:r w:rsidR="00660DB1">
              <w:t>”</w:t>
            </w:r>
            <w:r w:rsidR="00A10CED">
              <w:t xml:space="preserve"> to enter insert stitch setting mode</w:t>
            </w:r>
            <w:r w:rsidR="00FC44AD">
              <w:t xml:space="preserve">. </w:t>
            </w:r>
            <w:commentRangeStart w:id="22"/>
            <w:r w:rsidR="00A10CED">
              <w:t xml:space="preserve">Stitches will be </w:t>
            </w:r>
            <w:r w:rsidR="00660DB1">
              <w:t>“</w:t>
            </w:r>
            <w:r w:rsidR="00A10CED">
              <w:t>set</w:t>
            </w:r>
            <w:r w:rsidR="00FC44AD">
              <w:t>” or</w:t>
            </w:r>
            <w:r w:rsidR="00A10CED">
              <w:t xml:space="preserve"> go into the stitch order following the selected stitch when you </w:t>
            </w:r>
            <w:proofErr w:type="gramStart"/>
            <w:r w:rsidR="001F40B3">
              <w:t>left-click</w:t>
            </w:r>
            <w:proofErr w:type="gramEnd"/>
            <w:r w:rsidR="00A10CED">
              <w:t xml:space="preserve"> the mouse while in this mode</w:t>
            </w:r>
            <w:r w:rsidR="00FC44AD">
              <w:t>.</w:t>
            </w:r>
            <w:commentRangeEnd w:id="22"/>
            <w:r w:rsidR="002D48FC">
              <w:rPr>
                <w:rStyle w:val="CommentReference"/>
              </w:rPr>
              <w:commentReference w:id="22"/>
            </w:r>
            <w:r w:rsidR="00FC44AD">
              <w:t xml:space="preserve"> </w:t>
            </w:r>
            <w:r w:rsidR="00A10CED">
              <w:t>If no stitch is selected, insert will be at a stitch under the mouse cursor</w:t>
            </w:r>
            <w:r w:rsidR="00FC44AD">
              <w:t xml:space="preserve">. </w:t>
            </w:r>
            <w:r w:rsidR="00A10CED">
              <w:t xml:space="preserve">If there is no stitch under the mouse cursor, insert mode will not be entered. If you are in insert mode, </w:t>
            </w:r>
            <w:r>
              <w:t>selecting</w:t>
            </w:r>
            <w:r w:rsidR="00A10CED">
              <w:t xml:space="preserve"> </w:t>
            </w:r>
            <w:r w:rsidR="00660DB1">
              <w:t>“</w:t>
            </w:r>
            <w:r w:rsidR="00A10CED">
              <w:t>space</w:t>
            </w:r>
            <w:r w:rsidR="00660DB1">
              <w:t>”</w:t>
            </w:r>
            <w:r w:rsidR="00A10CED">
              <w:t xml:space="preserve"> will put you back to move mode</w:t>
            </w:r>
            <w:r w:rsidR="00FC44AD">
              <w:t xml:space="preserve">. </w:t>
            </w:r>
            <w:r w:rsidR="00C631E7">
              <w:t>Right-click</w:t>
            </w:r>
            <w:r w:rsidR="00A10CED">
              <w:t xml:space="preserve"> or </w:t>
            </w:r>
            <w:r>
              <w:t>select</w:t>
            </w:r>
            <w:r w:rsidR="002D48FC">
              <w:t xml:space="preserve"> the</w:t>
            </w:r>
            <w:r w:rsidR="00A10CED">
              <w:t xml:space="preserve"> </w:t>
            </w:r>
            <w:r w:rsidR="00660DB1">
              <w:t>“</w:t>
            </w:r>
            <w:r w:rsidR="00A10CED">
              <w:t>esc</w:t>
            </w:r>
            <w:r w:rsidR="00660DB1">
              <w:t>”</w:t>
            </w:r>
            <w:r w:rsidR="00A10CED">
              <w:t xml:space="preserve"> key to quit adding stitches.</w:t>
            </w:r>
          </w:p>
        </w:tc>
      </w:tr>
      <w:tr w:rsidR="00642018" w14:paraId="6EF28A77" w14:textId="77777777" w:rsidTr="00FC44AD">
        <w:tc>
          <w:tcPr>
            <w:tcW w:w="1216" w:type="dxa"/>
            <w:tcMar>
              <w:top w:w="0" w:type="dxa"/>
              <w:left w:w="108" w:type="dxa"/>
              <w:bottom w:w="0" w:type="dxa"/>
              <w:right w:w="108" w:type="dxa"/>
            </w:tcMar>
          </w:tcPr>
          <w:p w14:paraId="0B81F168" w14:textId="77777777" w:rsidR="00642018" w:rsidRDefault="00A10CED" w:rsidP="00122B36">
            <w:pPr>
              <w:pStyle w:val="atnxxx"/>
            </w:pPr>
            <w:r>
              <w:t>U</w:t>
            </w:r>
          </w:p>
        </w:tc>
        <w:tc>
          <w:tcPr>
            <w:tcW w:w="7640" w:type="dxa"/>
            <w:tcMar>
              <w:top w:w="0" w:type="dxa"/>
              <w:left w:w="108" w:type="dxa"/>
              <w:bottom w:w="0" w:type="dxa"/>
              <w:right w:w="108" w:type="dxa"/>
            </w:tcMar>
          </w:tcPr>
          <w:p w14:paraId="1316DB94" w14:textId="0E91B4BD" w:rsidR="00642018" w:rsidRDefault="00A10CED" w:rsidP="00122B36">
            <w:pPr>
              <w:pStyle w:val="atnxxx"/>
            </w:pPr>
            <w:r>
              <w:t xml:space="preserve">Put your cursor near the edge of an object on a </w:t>
            </w:r>
            <w:r w:rsidR="00FC44AD">
              <w:t>bitmap and</w:t>
            </w:r>
            <w:r>
              <w:t xml:space="preserve"> </w:t>
            </w:r>
            <w:r w:rsidR="00373FBB">
              <w:t>select</w:t>
            </w:r>
            <w:r w:rsidR="002D48FC">
              <w:t xml:space="preserve"> </w:t>
            </w:r>
            <w:r w:rsidR="005350E9">
              <w:t>“U”</w:t>
            </w:r>
            <w:r w:rsidR="00FC44AD">
              <w:t xml:space="preserve">. </w:t>
            </w:r>
            <w:r w:rsidR="00AD6EB8">
              <w:t>ThrEd</w:t>
            </w:r>
            <w:r>
              <w:t xml:space="preserve"> will show all the pixels in the bitmap brighter than the one under the mouse cursor</w:t>
            </w:r>
            <w:r w:rsidR="00FC44AD">
              <w:t xml:space="preserve">. </w:t>
            </w:r>
            <w:r>
              <w:t xml:space="preserve">See:  </w:t>
            </w:r>
            <w:hyperlink w:anchor="applique" w:history="1">
              <w:r>
                <w:rPr>
                  <w:rStyle w:val="Hyperlink"/>
                </w:rPr>
                <w:t>Trace mode</w:t>
              </w:r>
            </w:hyperlink>
          </w:p>
        </w:tc>
      </w:tr>
      <w:tr w:rsidR="00642018" w14:paraId="560983C7" w14:textId="77777777" w:rsidTr="00FC44AD">
        <w:tc>
          <w:tcPr>
            <w:tcW w:w="1216" w:type="dxa"/>
            <w:tcMar>
              <w:top w:w="0" w:type="dxa"/>
              <w:left w:w="108" w:type="dxa"/>
              <w:bottom w:w="0" w:type="dxa"/>
              <w:right w:w="108" w:type="dxa"/>
            </w:tcMar>
          </w:tcPr>
          <w:p w14:paraId="69B6DEEE" w14:textId="77777777" w:rsidR="00642018" w:rsidRDefault="00A10CED" w:rsidP="00122B36">
            <w:pPr>
              <w:pStyle w:val="atnxxx"/>
            </w:pPr>
            <w:r>
              <w:t>V</w:t>
            </w:r>
          </w:p>
        </w:tc>
        <w:tc>
          <w:tcPr>
            <w:tcW w:w="7640" w:type="dxa"/>
            <w:tcMar>
              <w:top w:w="0" w:type="dxa"/>
              <w:left w:w="108" w:type="dxa"/>
              <w:bottom w:w="0" w:type="dxa"/>
              <w:right w:w="108" w:type="dxa"/>
            </w:tcMar>
          </w:tcPr>
          <w:p w14:paraId="2793394A" w14:textId="5EEA44F9" w:rsidR="00642018" w:rsidRDefault="00A10CED" w:rsidP="00122B36">
            <w:pPr>
              <w:pStyle w:val="atnxxx"/>
            </w:pPr>
            <w:r>
              <w:t>Show the four stitches closest to the mouse cursor</w:t>
            </w:r>
            <w:r w:rsidR="00FC44AD">
              <w:t xml:space="preserve">. </w:t>
            </w:r>
            <w:r w:rsidR="00AD6EB8">
              <w:t>ThrEd</w:t>
            </w:r>
            <w:r>
              <w:t xml:space="preserve"> draws a different color and size of box around each stitch so you can tell </w:t>
            </w:r>
            <w:proofErr w:type="gramStart"/>
            <w:r>
              <w:t>at a glance</w:t>
            </w:r>
            <w:proofErr w:type="gramEnd"/>
            <w:r>
              <w:t xml:space="preserve"> </w:t>
            </w:r>
            <w:r w:rsidR="005350E9">
              <w:t>if</w:t>
            </w:r>
            <w:r>
              <w:t xml:space="preserve"> you have up to four stacked stitches.</w:t>
            </w:r>
          </w:p>
        </w:tc>
      </w:tr>
      <w:tr w:rsidR="00642018" w14:paraId="7B47145B" w14:textId="77777777" w:rsidTr="00FC44AD">
        <w:tc>
          <w:tcPr>
            <w:tcW w:w="1216" w:type="dxa"/>
            <w:tcMar>
              <w:top w:w="0" w:type="dxa"/>
              <w:left w:w="108" w:type="dxa"/>
              <w:bottom w:w="0" w:type="dxa"/>
              <w:right w:w="108" w:type="dxa"/>
            </w:tcMar>
          </w:tcPr>
          <w:p w14:paraId="46115677" w14:textId="77777777" w:rsidR="00642018" w:rsidRDefault="00A10CED" w:rsidP="00122B36">
            <w:pPr>
              <w:pStyle w:val="atnxxx"/>
            </w:pPr>
            <w:r>
              <w:t>W</w:t>
            </w:r>
          </w:p>
        </w:tc>
        <w:tc>
          <w:tcPr>
            <w:tcW w:w="7640" w:type="dxa"/>
            <w:tcMar>
              <w:top w:w="0" w:type="dxa"/>
              <w:left w:w="108" w:type="dxa"/>
              <w:bottom w:w="0" w:type="dxa"/>
              <w:right w:w="108" w:type="dxa"/>
            </w:tcMar>
          </w:tcPr>
          <w:p w14:paraId="222EDFA9" w14:textId="5D0AFF30" w:rsidR="00642018" w:rsidRDefault="00A10CED" w:rsidP="00122B36">
            <w:pPr>
              <w:pStyle w:val="atnxxx"/>
            </w:pPr>
            <w:r>
              <w:t xml:space="preserve">Hold the mouse cursor near a form point and </w:t>
            </w:r>
            <w:r w:rsidR="00373FBB">
              <w:t>select</w:t>
            </w:r>
            <w:r w:rsidR="002D48FC">
              <w:t xml:space="preserve"> </w:t>
            </w:r>
            <w:r w:rsidR="005350E9">
              <w:t>“W”</w:t>
            </w:r>
            <w:r w:rsidR="00FC44AD">
              <w:t xml:space="preserve">. </w:t>
            </w:r>
            <w:r w:rsidR="00AD6EB8">
              <w:t>ThrEd</w:t>
            </w:r>
            <w:r>
              <w:t xml:space="preserve"> will insert a form point at the cursor position.</w:t>
            </w:r>
          </w:p>
        </w:tc>
      </w:tr>
      <w:tr w:rsidR="00642018" w14:paraId="22D54129" w14:textId="77777777" w:rsidTr="00FC44AD">
        <w:tc>
          <w:tcPr>
            <w:tcW w:w="1216" w:type="dxa"/>
            <w:tcMar>
              <w:top w:w="0" w:type="dxa"/>
              <w:left w:w="108" w:type="dxa"/>
              <w:bottom w:w="0" w:type="dxa"/>
              <w:right w:w="108" w:type="dxa"/>
            </w:tcMar>
          </w:tcPr>
          <w:p w14:paraId="70E4EF93" w14:textId="77777777" w:rsidR="00642018" w:rsidRDefault="00A10CED" w:rsidP="00122B36">
            <w:pPr>
              <w:pStyle w:val="atnxxx"/>
            </w:pPr>
            <w:r>
              <w:t>Y</w:t>
            </w:r>
          </w:p>
        </w:tc>
        <w:tc>
          <w:tcPr>
            <w:tcW w:w="7640" w:type="dxa"/>
            <w:tcMar>
              <w:top w:w="0" w:type="dxa"/>
              <w:left w:w="108" w:type="dxa"/>
              <w:bottom w:w="0" w:type="dxa"/>
              <w:right w:w="108" w:type="dxa"/>
            </w:tcMar>
          </w:tcPr>
          <w:p w14:paraId="19C7D8CF" w14:textId="740B6104" w:rsidR="00642018" w:rsidRDefault="00A10CED" w:rsidP="00122B36">
            <w:pPr>
              <w:pStyle w:val="atnxxx"/>
            </w:pPr>
            <w:r>
              <w:t>Select a form point near the mouse cursor</w:t>
            </w:r>
            <w:r w:rsidR="00FC44AD">
              <w:t xml:space="preserve">. </w:t>
            </w:r>
          </w:p>
        </w:tc>
      </w:tr>
      <w:tr w:rsidR="00642018" w14:paraId="228A4397" w14:textId="77777777" w:rsidTr="00FC44AD">
        <w:tc>
          <w:tcPr>
            <w:tcW w:w="1216" w:type="dxa"/>
            <w:tcMar>
              <w:top w:w="0" w:type="dxa"/>
              <w:left w:w="108" w:type="dxa"/>
              <w:bottom w:w="0" w:type="dxa"/>
              <w:right w:w="108" w:type="dxa"/>
            </w:tcMar>
          </w:tcPr>
          <w:p w14:paraId="6A319211" w14:textId="77777777" w:rsidR="00642018" w:rsidRDefault="00A10CED" w:rsidP="00122B36">
            <w:pPr>
              <w:pStyle w:val="atnxxx"/>
            </w:pPr>
            <w:r>
              <w:t>Z, A</w:t>
            </w:r>
          </w:p>
        </w:tc>
        <w:tc>
          <w:tcPr>
            <w:tcW w:w="7640" w:type="dxa"/>
            <w:tcMar>
              <w:top w:w="0" w:type="dxa"/>
              <w:left w:w="108" w:type="dxa"/>
              <w:bottom w:w="0" w:type="dxa"/>
              <w:right w:w="108" w:type="dxa"/>
            </w:tcMar>
          </w:tcPr>
          <w:p w14:paraId="0ABD7DA8" w14:textId="0E5B854C" w:rsidR="00642018" w:rsidRDefault="005350E9" w:rsidP="00122B36">
            <w:pPr>
              <w:pStyle w:val="atnxxx"/>
            </w:pPr>
            <w:r>
              <w:t>“Z”</w:t>
            </w:r>
            <w:r w:rsidR="00A10CED">
              <w:t xml:space="preserve"> zooms in</w:t>
            </w:r>
            <w:r w:rsidR="00FC44AD">
              <w:t xml:space="preserve">. </w:t>
            </w:r>
            <w:r>
              <w:t>“A”</w:t>
            </w:r>
            <w:r w:rsidR="00A10CED">
              <w:t xml:space="preserve"> zooms out </w:t>
            </w:r>
          </w:p>
        </w:tc>
      </w:tr>
      <w:tr w:rsidR="00642018" w14:paraId="35E77B1F" w14:textId="77777777" w:rsidTr="00FC44AD">
        <w:tc>
          <w:tcPr>
            <w:tcW w:w="1216" w:type="dxa"/>
            <w:tcMar>
              <w:top w:w="0" w:type="dxa"/>
              <w:left w:w="108" w:type="dxa"/>
              <w:bottom w:w="0" w:type="dxa"/>
              <w:right w:w="108" w:type="dxa"/>
            </w:tcMar>
          </w:tcPr>
          <w:p w14:paraId="2D4FBC1E" w14:textId="77777777" w:rsidR="00642018" w:rsidRDefault="00A10CED" w:rsidP="00122B36">
            <w:pPr>
              <w:pStyle w:val="atnxxx"/>
            </w:pPr>
            <w:r>
              <w:t>, (Comma)</w:t>
            </w:r>
          </w:p>
        </w:tc>
        <w:tc>
          <w:tcPr>
            <w:tcW w:w="7640" w:type="dxa"/>
            <w:tcMar>
              <w:top w:w="0" w:type="dxa"/>
              <w:left w:w="108" w:type="dxa"/>
              <w:bottom w:w="0" w:type="dxa"/>
              <w:right w:w="108" w:type="dxa"/>
            </w:tcMar>
          </w:tcPr>
          <w:p w14:paraId="66F09094" w14:textId="5B7BA235" w:rsidR="00642018" w:rsidRDefault="00A10CED" w:rsidP="00122B36">
            <w:pPr>
              <w:pStyle w:val="atnxxx"/>
            </w:pPr>
            <w:r>
              <w:t>Join two forms</w:t>
            </w:r>
            <w:r w:rsidR="00FC44AD">
              <w:t xml:space="preserve">. </w:t>
            </w:r>
            <w:r>
              <w:t xml:space="preserve">Select one form, then hold the mouse cursor near the point on the second form where you want the forms to be joined and </w:t>
            </w:r>
            <w:r w:rsidR="00373FBB">
              <w:t>select</w:t>
            </w:r>
            <w:r>
              <w:t xml:space="preserve"> the comma </w:t>
            </w:r>
            <w:r w:rsidR="005350E9">
              <w:t>“,”</w:t>
            </w:r>
            <w:r>
              <w:t xml:space="preserve"> key.</w:t>
            </w:r>
          </w:p>
        </w:tc>
      </w:tr>
    </w:tbl>
    <w:p w14:paraId="0C6B29AF" w14:textId="77777777" w:rsidR="00642018" w:rsidRDefault="00A10CED" w:rsidP="00122B36">
      <w:pPr>
        <w:pStyle w:val="annxxx"/>
      </w:pPr>
      <w:r>
        <w:t> </w:t>
      </w:r>
    </w:p>
    <w:p w14:paraId="062AD4C0" w14:textId="0CE0B088" w:rsidR="00642018" w:rsidRDefault="00AD6EB8" w:rsidP="00122B36">
      <w:pPr>
        <w:pStyle w:val="annxxx"/>
      </w:pPr>
      <w:r>
        <w:t>ThrEd</w:t>
      </w:r>
      <w:r w:rsidR="00A10CED">
        <w:t xml:space="preserve"> also makes full use of the left and right mouse buttons</w:t>
      </w:r>
      <w:r w:rsidR="00FC44AD">
        <w:t xml:space="preserve">. </w:t>
      </w:r>
      <w:r w:rsidR="00A10CED">
        <w:t>In general, use the left mouse button to move something, and the right mouse button to select or drop the selection.</w:t>
      </w:r>
    </w:p>
    <w:p w14:paraId="343089BD" w14:textId="77777777" w:rsidR="00642018" w:rsidRDefault="00A10CED" w:rsidP="00122B36">
      <w:pPr>
        <w:pStyle w:val="annxxx"/>
      </w:pPr>
      <w:r>
        <w:t>By learning these commands, you can save many mouse clicks while digitizing a design and minimize the confusion of remembering what mode your mouse is in.</w:t>
      </w:r>
    </w:p>
    <w:p w14:paraId="4520F625" w14:textId="0D057396" w:rsidR="00642018" w:rsidRDefault="00AD6EB8" w:rsidP="00122B36">
      <w:pPr>
        <w:pStyle w:val="Heading1"/>
      </w:pPr>
      <w:bookmarkStart w:id="23" w:name="_Toc10370220"/>
      <w:bookmarkStart w:id="24" w:name="_Toc17183780"/>
      <w:bookmarkStart w:id="25" w:name="_Toc17190366"/>
      <w:bookmarkStart w:id="26" w:name="_Toc34272752"/>
      <w:bookmarkStart w:id="27" w:name="_Toc123100677"/>
      <w:bookmarkEnd w:id="23"/>
      <w:bookmarkEnd w:id="24"/>
      <w:r>
        <w:t>ThrEd</w:t>
      </w:r>
      <w:r w:rsidR="00A10CED">
        <w:t xml:space="preserve"> </w:t>
      </w:r>
      <w:r w:rsidR="00C631E7">
        <w:t>w</w:t>
      </w:r>
      <w:r w:rsidR="00A10CED">
        <w:t>indow</w:t>
      </w:r>
      <w:bookmarkEnd w:id="25"/>
      <w:bookmarkEnd w:id="26"/>
      <w:bookmarkEnd w:id="27"/>
      <w:r w:rsidR="00A10CED">
        <w:fldChar w:fldCharType="begin"/>
      </w:r>
      <w:r w:rsidR="00A10CED">
        <w:instrText xml:space="preserve"> XE "</w:instrText>
      </w:r>
      <w:r w:rsidR="00A10CED">
        <w:rPr>
          <w:rFonts w:eastAsia="MS Mincho"/>
        </w:rPr>
        <w:instrText>Thr</w:instrText>
      </w:r>
      <w:r w:rsidR="00C5380F">
        <w:rPr>
          <w:rFonts w:eastAsia="MS Mincho"/>
        </w:rPr>
        <w:instrText>E</w:instrText>
      </w:r>
      <w:r w:rsidR="00A10CED">
        <w:rPr>
          <w:rFonts w:eastAsia="MS Mincho"/>
        </w:rPr>
        <w:instrText xml:space="preserve">d </w:instrText>
      </w:r>
      <w:r w:rsidR="00C5380F">
        <w:rPr>
          <w:rFonts w:eastAsia="MS Mincho"/>
        </w:rPr>
        <w:instrText>w</w:instrText>
      </w:r>
      <w:r w:rsidR="00A10CED">
        <w:rPr>
          <w:rFonts w:eastAsia="MS Mincho"/>
        </w:rPr>
        <w:instrText>indow"</w:instrText>
      </w:r>
      <w:r w:rsidR="00A10CED">
        <w:instrText xml:space="preserve"> </w:instrText>
      </w:r>
      <w:r w:rsidR="00A10CED">
        <w:fldChar w:fldCharType="end"/>
      </w:r>
    </w:p>
    <w:p w14:paraId="1C8FC528" w14:textId="2E57606E" w:rsidR="00642018" w:rsidRDefault="00A10CED" w:rsidP="00122B36">
      <w:pPr>
        <w:pStyle w:val="annxxx"/>
      </w:pPr>
      <w:r>
        <w:t xml:space="preserve">Aside from the menu bar at the top, </w:t>
      </w:r>
      <w:r w:rsidR="00AD6EB8">
        <w:t>ThrEd</w:t>
      </w:r>
      <w:r>
        <w:t xml:space="preserve"> divides the window into three main areas. </w:t>
      </w:r>
    </w:p>
    <w:tbl>
      <w:tblPr>
        <w:tblW w:w="0" w:type="auto"/>
        <w:tblCellMar>
          <w:left w:w="0" w:type="dxa"/>
          <w:right w:w="0" w:type="dxa"/>
        </w:tblCellMar>
        <w:tblLook w:val="0000" w:firstRow="0" w:lastRow="0" w:firstColumn="0" w:lastColumn="0" w:noHBand="0" w:noVBand="0"/>
      </w:tblPr>
      <w:tblGrid>
        <w:gridCol w:w="1889"/>
        <w:gridCol w:w="6741"/>
      </w:tblGrid>
      <w:tr w:rsidR="00642018" w:rsidRPr="00352B26" w14:paraId="3BF9BCB4" w14:textId="77777777" w:rsidTr="00C631E7">
        <w:tc>
          <w:tcPr>
            <w:tcW w:w="18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795FAC" w14:textId="4EC55A55" w:rsidR="00642018" w:rsidRPr="00352B26" w:rsidRDefault="00A10CED" w:rsidP="00122B36">
            <w:pPr>
              <w:pStyle w:val="TableTitle"/>
            </w:pPr>
            <w:r w:rsidRPr="00352B26">
              <w:t xml:space="preserve">Window </w:t>
            </w:r>
            <w:r w:rsidR="00C631E7" w:rsidRPr="00352B26">
              <w:t>a</w:t>
            </w:r>
            <w:r w:rsidRPr="00352B26">
              <w:t>rea</w:t>
            </w:r>
          </w:p>
        </w:tc>
        <w:tc>
          <w:tcPr>
            <w:tcW w:w="674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582113" w14:textId="77777777" w:rsidR="00642018" w:rsidRPr="00352B26" w:rsidRDefault="00A10CED" w:rsidP="00122B36">
            <w:pPr>
              <w:pStyle w:val="TableTitle"/>
            </w:pPr>
            <w:r w:rsidRPr="00352B26">
              <w:t>Description</w:t>
            </w:r>
          </w:p>
        </w:tc>
      </w:tr>
      <w:tr w:rsidR="00642018" w14:paraId="0F864D8B"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6C92752" w14:textId="7BEF96FC" w:rsidR="00642018" w:rsidRDefault="00A10CED" w:rsidP="00122B36">
            <w:pPr>
              <w:pStyle w:val="atnxxx"/>
            </w:pPr>
            <w:r>
              <w:t xml:space="preserve">Color </w:t>
            </w:r>
            <w:r w:rsidR="00C631E7">
              <w:t>b</w:t>
            </w:r>
            <w:r>
              <w:t>ar</w:t>
            </w:r>
            <w:r>
              <w:fldChar w:fldCharType="begin"/>
            </w:r>
            <w:r>
              <w:instrText xml:space="preserve"> </w:instrText>
            </w:r>
            <w:r w:rsidR="00677351">
              <w:instrText>XE “Color bar”</w:instrText>
            </w:r>
            <w:r>
              <w:instrText xml:space="preserve"> </w:instrText>
            </w:r>
            <w:r>
              <w:fldChar w:fldCharType="end"/>
            </w:r>
            <w:r>
              <w:t xml:space="preserve"> and Information </w:t>
            </w:r>
            <w:r w:rsidR="00C631E7">
              <w:t>b</w:t>
            </w:r>
            <w:r>
              <w:t>oxes</w:t>
            </w:r>
            <w:r>
              <w:fldChar w:fldCharType="begin"/>
            </w:r>
            <w:r>
              <w:instrText xml:space="preserve"> </w:instrText>
            </w:r>
            <w:r w:rsidR="00D075A0">
              <w:instrText>XE “Information boxes”</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1DF65E24" w14:textId="7DBA80D8" w:rsidR="00642018" w:rsidRDefault="00A10CED" w:rsidP="00122B36">
            <w:pPr>
              <w:pStyle w:val="atnxxx"/>
            </w:pPr>
            <w:r>
              <w:t xml:space="preserve">Located on the left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xml:space="preserve"> the three columns wide </w:t>
            </w:r>
            <w:r w:rsidR="000F0F82">
              <w:t>c</w:t>
            </w:r>
            <w:r w:rsidR="00C631E7">
              <w:t>olor bar</w:t>
            </w:r>
            <w:r>
              <w:fldChar w:fldCharType="begin"/>
            </w:r>
            <w:r>
              <w:instrText xml:space="preserve"> </w:instrText>
            </w:r>
            <w:r w:rsidR="00677351">
              <w:instrText>XE “Color bar”</w:instrText>
            </w:r>
            <w:r>
              <w:instrText xml:space="preserve"> </w:instrText>
            </w:r>
            <w:r>
              <w:fldChar w:fldCharType="end"/>
            </w:r>
            <w:r>
              <w:t xml:space="preserve"> is used to change </w:t>
            </w:r>
            <w:r w:rsidR="00AD6EB8">
              <w:t>ThrEd</w:t>
            </w:r>
            <w:r>
              <w:t xml:space="preserve"> colors and sizes</w:t>
            </w:r>
            <w:r w:rsidR="00FC44AD">
              <w:t xml:space="preserve">. </w:t>
            </w:r>
            <w:r>
              <w:t xml:space="preserve">The information windows below </w:t>
            </w:r>
            <w:proofErr w:type="gramStart"/>
            <w:r>
              <w:t>it</w:t>
            </w:r>
            <w:proofErr w:type="gramEnd"/>
            <w:r>
              <w:t xml:space="preserve"> present information about </w:t>
            </w:r>
            <w:r>
              <w:lastRenderedPageBreak/>
              <w:t>various aspects of the design</w:t>
            </w:r>
            <w:r w:rsidR="00FC44AD">
              <w:t xml:space="preserve">. </w:t>
            </w:r>
            <w:r>
              <w:t>Some are also controls activated by a mouse click.</w:t>
            </w:r>
          </w:p>
        </w:tc>
      </w:tr>
      <w:tr w:rsidR="00642018" w14:paraId="4F540CED"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E598565" w14:textId="54C72328" w:rsidR="00642018" w:rsidRDefault="00A10CED" w:rsidP="00122B36">
            <w:pPr>
              <w:pStyle w:val="atnxxx"/>
            </w:pPr>
            <w:r>
              <w:lastRenderedPageBreak/>
              <w:t xml:space="preserve">Stitch </w:t>
            </w:r>
            <w:r w:rsidR="00C631E7">
              <w:t>w</w:t>
            </w:r>
            <w:r>
              <w:t>indow</w:t>
            </w:r>
            <w:r>
              <w:fldChar w:fldCharType="begin"/>
            </w:r>
            <w:r>
              <w:instrText xml:space="preserve"> </w:instrText>
            </w:r>
            <w:r w:rsidR="00677351">
              <w:instrText>XE “Stitch window”</w:instrText>
            </w:r>
            <w:r>
              <w:instrText xml:space="preserve"> </w:instrText>
            </w:r>
            <w:r>
              <w:fldChar w:fldCharType="end"/>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3B5F3A80" w14:textId="1D566BE3" w:rsidR="00642018" w:rsidRDefault="00A10CED" w:rsidP="00122B36">
            <w:pPr>
              <w:pStyle w:val="atnxxx"/>
            </w:pPr>
            <w:r>
              <w:t xml:space="preserve">In the middle of the </w:t>
            </w:r>
            <w:r w:rsidR="00C631E7">
              <w:t>ThrEd window</w:t>
            </w:r>
            <w:r>
              <w:t>,</w:t>
            </w:r>
            <w:r>
              <w:fldChar w:fldCharType="begin"/>
            </w:r>
            <w:r>
              <w:instrText xml:space="preserve"> </w:instrText>
            </w:r>
            <w:r w:rsidR="00677351">
              <w:instrText>XE “ThrEd window”</w:instrText>
            </w:r>
            <w:r>
              <w:instrText xml:space="preserve"> </w:instrText>
            </w:r>
            <w:r>
              <w:fldChar w:fldCharType="end"/>
            </w:r>
            <w:r>
              <w:t> the Stitch Window</w:t>
            </w:r>
            <w:r>
              <w:fldChar w:fldCharType="begin"/>
            </w:r>
            <w:r>
              <w:instrText xml:space="preserve"> </w:instrText>
            </w:r>
            <w:r w:rsidR="00677351">
              <w:instrText>XE “Stitch window”</w:instrText>
            </w:r>
            <w:r>
              <w:instrText xml:space="preserve"> </w:instrText>
            </w:r>
            <w:r>
              <w:fldChar w:fldCharType="end"/>
            </w:r>
            <w:r>
              <w:t> is used to edit stitches and forms.</w:t>
            </w:r>
          </w:p>
        </w:tc>
      </w:tr>
      <w:tr w:rsidR="00642018" w14:paraId="12BEA302" w14:textId="77777777" w:rsidTr="00C631E7">
        <w:tc>
          <w:tcPr>
            <w:tcW w:w="1889"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680C46D" w14:textId="0C26CE59" w:rsidR="00642018" w:rsidRDefault="00A10CED" w:rsidP="00122B36">
            <w:pPr>
              <w:pStyle w:val="atnxxx"/>
            </w:pPr>
            <w:r>
              <w:t xml:space="preserve">Color </w:t>
            </w:r>
            <w:r w:rsidR="00C631E7">
              <w:t>r</w:t>
            </w:r>
            <w:r>
              <w:t>ibbon</w:t>
            </w:r>
          </w:p>
        </w:tc>
        <w:tc>
          <w:tcPr>
            <w:tcW w:w="6741" w:type="dxa"/>
            <w:tcBorders>
              <w:top w:val="nil"/>
              <w:left w:val="nil"/>
              <w:bottom w:val="single" w:sz="4" w:space="0" w:color="auto"/>
              <w:right w:val="single" w:sz="4" w:space="0" w:color="auto"/>
            </w:tcBorders>
            <w:tcMar>
              <w:top w:w="0" w:type="dxa"/>
              <w:left w:w="108" w:type="dxa"/>
              <w:bottom w:w="0" w:type="dxa"/>
              <w:right w:w="108" w:type="dxa"/>
            </w:tcMar>
          </w:tcPr>
          <w:p w14:paraId="74FC6BC0" w14:textId="18CFC353" w:rsidR="00642018" w:rsidRDefault="00A10CED" w:rsidP="00122B36">
            <w:pPr>
              <w:pStyle w:val="at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C631E7">
              <w:t>Color ribbon</w:t>
            </w:r>
            <w:r w:rsidR="00FC44AD">
              <w:t xml:space="preserve">. </w:t>
            </w:r>
            <w:r>
              <w:t>The color ribbon shows you a proportional picture of the stitches in the sequence they will stitch in your design, starting with the first stitch at the top, and ending with the last stitch at the bottom.</w:t>
            </w:r>
          </w:p>
        </w:tc>
      </w:tr>
    </w:tbl>
    <w:p w14:paraId="7034532A" w14:textId="54941F82" w:rsidR="00642018" w:rsidRDefault="00A10CED" w:rsidP="00122B36">
      <w:pPr>
        <w:pStyle w:val="Heading1"/>
      </w:pPr>
      <w:bookmarkStart w:id="28" w:name="_Toc10370221"/>
      <w:bookmarkStart w:id="29" w:name="_Toc17183781"/>
      <w:bookmarkStart w:id="30" w:name="_Toc17190367"/>
      <w:bookmarkStart w:id="31" w:name="_Toc34272753"/>
      <w:bookmarkStart w:id="32" w:name="_Toc123100678"/>
      <w:bookmarkEnd w:id="28"/>
      <w:bookmarkEnd w:id="29"/>
      <w:r>
        <w:t xml:space="preserve">Color </w:t>
      </w:r>
      <w:r w:rsidR="00C631E7">
        <w:t>b</w:t>
      </w:r>
      <w:r>
        <w:t>ar</w:t>
      </w:r>
      <w:bookmarkEnd w:id="30"/>
      <w:bookmarkEnd w:id="31"/>
      <w:bookmarkEnd w:id="32"/>
      <w:r>
        <w:fldChar w:fldCharType="begin"/>
      </w:r>
      <w:r>
        <w:instrText xml:space="preserve"> </w:instrText>
      </w:r>
      <w:r w:rsidR="00677351">
        <w:instrText>XE “Color bar”</w:instrText>
      </w:r>
      <w:r>
        <w:instrText xml:space="preserve"> </w:instrText>
      </w:r>
      <w:r>
        <w:fldChar w:fldCharType="end"/>
      </w:r>
    </w:p>
    <w:p w14:paraId="226758FD" w14:textId="26A43576" w:rsidR="00642018" w:rsidRDefault="00A10CED" w:rsidP="00122B36">
      <w:pPr>
        <w:pStyle w:val="annxxx"/>
      </w:pPr>
      <w:r>
        <w:t xml:space="preserve">The </w:t>
      </w:r>
      <w:r w:rsidR="00C631E7">
        <w:t>Color bar</w:t>
      </w:r>
      <w:r>
        <w:fldChar w:fldCharType="begin"/>
      </w:r>
      <w:r>
        <w:instrText xml:space="preserve"> </w:instrText>
      </w:r>
      <w:r w:rsidR="00677351">
        <w:instrText>XE “Color bar”</w:instrText>
      </w:r>
      <w:r>
        <w:instrText xml:space="preserve"> </w:instrText>
      </w:r>
      <w:r>
        <w:fldChar w:fldCharType="end"/>
      </w:r>
      <w:r>
        <w:t xml:space="preserve"> is made up of three vertical rows of small boxes seen at the left of the </w:t>
      </w:r>
      <w:r w:rsidR="00C631E7">
        <w:t>ThrEd window</w:t>
      </w:r>
      <w:r>
        <w:fldChar w:fldCharType="begin"/>
      </w:r>
      <w:r>
        <w:instrText xml:space="preserve"> XE "</w:instrText>
      </w:r>
      <w:r>
        <w:rPr>
          <w:rFonts w:eastAsia="MS Mincho"/>
        </w:rPr>
        <w:instrText>Thr</w:instrText>
      </w:r>
      <w:r w:rsidR="00C5380F">
        <w:rPr>
          <w:rFonts w:eastAsia="MS Mincho"/>
        </w:rPr>
        <w:instrText>E</w:instrText>
      </w:r>
      <w:r>
        <w:rPr>
          <w:rFonts w:eastAsia="MS Mincho"/>
        </w:rPr>
        <w:instrText xml:space="preserve">d </w:instrText>
      </w:r>
      <w:r w:rsidR="00C5380F">
        <w:rPr>
          <w:rFonts w:eastAsia="MS Mincho"/>
        </w:rPr>
        <w:instrText>w</w:instrText>
      </w:r>
      <w:r>
        <w:rPr>
          <w:rFonts w:eastAsia="MS Mincho"/>
        </w:rPr>
        <w:instrText>indow"</w:instrText>
      </w:r>
      <w:r>
        <w:instrText xml:space="preserve"> </w:instrText>
      </w:r>
      <w:r>
        <w:fldChar w:fldCharType="end"/>
      </w:r>
      <w:r>
        <w:t>.</w:t>
      </w:r>
    </w:p>
    <w:tbl>
      <w:tblPr>
        <w:tblW w:w="0" w:type="auto"/>
        <w:tblCellMar>
          <w:left w:w="0" w:type="dxa"/>
          <w:right w:w="0" w:type="dxa"/>
        </w:tblCellMar>
        <w:tblLook w:val="0000" w:firstRow="0" w:lastRow="0" w:firstColumn="0" w:lastColumn="0" w:noHBand="0" w:noVBand="0"/>
      </w:tblPr>
      <w:tblGrid>
        <w:gridCol w:w="1163"/>
        <w:gridCol w:w="1826"/>
        <w:gridCol w:w="5868"/>
      </w:tblGrid>
      <w:tr w:rsidR="00642018" w14:paraId="254A4199" w14:textId="77777777">
        <w:tc>
          <w:tcPr>
            <w:tcW w:w="11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D9695" w14:textId="77777777" w:rsidR="00642018" w:rsidRDefault="00A10CED" w:rsidP="00122B36">
            <w:pPr>
              <w:pStyle w:val="TableTitle"/>
            </w:pPr>
            <w:r>
              <w:t>Position</w:t>
            </w:r>
          </w:p>
        </w:tc>
        <w:tc>
          <w:tcPr>
            <w:tcW w:w="182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716C690" w14:textId="77777777" w:rsidR="00642018" w:rsidRDefault="00A10CED" w:rsidP="00122B36">
            <w:pPr>
              <w:pStyle w:val="TableTitle"/>
            </w:pPr>
            <w:r>
              <w:t>Name</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FCC8D01" w14:textId="77777777" w:rsidR="00642018" w:rsidRDefault="00A10CED" w:rsidP="00122B36">
            <w:pPr>
              <w:pStyle w:val="TableTitle"/>
            </w:pPr>
            <w:r>
              <w:t>Used For:</w:t>
            </w:r>
          </w:p>
        </w:tc>
      </w:tr>
      <w:tr w:rsidR="00642018" w14:paraId="1FA4EFC6"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C34314" w14:textId="77777777" w:rsidR="00642018" w:rsidRDefault="00A10CED" w:rsidP="00122B36">
            <w:pPr>
              <w:pStyle w:val="atnxxx"/>
            </w:pPr>
            <w:r>
              <w:t>Left,</w:t>
            </w:r>
          </w:p>
          <w:p w14:paraId="59F12E74" w14:textId="77777777" w:rsidR="00642018" w:rsidRDefault="00A10CED" w:rsidP="00122B36">
            <w:pPr>
              <w:pStyle w:val="atnxxx"/>
            </w:pPr>
            <w:r>
              <w:t xml:space="preserve">Color </w:t>
            </w:r>
          </w:p>
          <w:p w14:paraId="14901054"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5CF277A" w14:textId="48F7408A" w:rsidR="00642018" w:rsidRDefault="00A10CED" w:rsidP="00122B36">
            <w:pPr>
              <w:pStyle w:val="atnxxx"/>
            </w:pPr>
            <w:r>
              <w:t xml:space="preserve">Ordinal </w:t>
            </w:r>
            <w:r w:rsidR="00C631E7">
              <w:t>c</w:t>
            </w:r>
            <w:r>
              <w:t>olor</w:t>
            </w:r>
            <w:r w:rsidR="00FC44AD">
              <w:t>.</w:t>
            </w:r>
            <w:r>
              <w:t xml:space="preserve"> top color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72A5FAB" w14:textId="086E8D96" w:rsidR="00642018" w:rsidRDefault="00A10CED" w:rsidP="00122B36">
            <w:pPr>
              <w:pStyle w:val="atnxxx"/>
            </w:pPr>
            <w:r>
              <w:t>These boxes are used to select colors</w:t>
            </w:r>
            <w:r w:rsidR="00FC44AD">
              <w:t xml:space="preserve">. </w:t>
            </w:r>
            <w:r>
              <w:t>When you click on one of the Ordinal Color Boxes, you will see a cross in the corresponding User Color Box</w:t>
            </w:r>
            <w:r w:rsidR="00FC44AD">
              <w:t xml:space="preserve">. </w:t>
            </w:r>
            <w:r>
              <w:t xml:space="preserve">Any stitches you create will be in the User Color you have selected. </w:t>
            </w:r>
          </w:p>
        </w:tc>
      </w:tr>
      <w:tr w:rsidR="00642018" w14:paraId="22C7B4F0"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58F51CE" w14:textId="77777777" w:rsidR="00642018" w:rsidRDefault="00A10CED" w:rsidP="00122B36">
            <w:pPr>
              <w:pStyle w:val="atnxxx"/>
            </w:pPr>
            <w:r>
              <w:t>Middle,</w:t>
            </w:r>
          </w:p>
          <w:p w14:paraId="3641FB44" w14:textId="77777777" w:rsidR="00642018" w:rsidRDefault="00A10CED" w:rsidP="00122B36">
            <w:pPr>
              <w:pStyle w:val="atnxxx"/>
            </w:pPr>
            <w:r>
              <w:t>Color</w:t>
            </w:r>
          </w:p>
          <w:p w14:paraId="1C5138B8"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72F9BC96" w14:textId="07636F42" w:rsidR="00642018" w:rsidRDefault="00A10CED" w:rsidP="00122B36">
            <w:pPr>
              <w:pStyle w:val="atnxxx"/>
            </w:pPr>
            <w:r>
              <w:t xml:space="preserve">User </w:t>
            </w:r>
            <w:r w:rsidR="00C631E7">
              <w:t>c</w:t>
            </w:r>
            <w:r>
              <w:t>olor</w:t>
            </w:r>
            <w:r w:rsidR="00FC44AD">
              <w:t>.</w:t>
            </w:r>
            <w:r>
              <w:t xml:space="preserve"> </w:t>
            </w:r>
            <w:r w:rsidR="00FC44AD">
              <w:t>S</w:t>
            </w:r>
            <w:r>
              <w:t>uggested colors chosen by designer.</w:t>
            </w:r>
          </w:p>
          <w:p w14:paraId="71C4CD36" w14:textId="77777777" w:rsidR="00642018" w:rsidRDefault="00A10CED" w:rsidP="00122B36">
            <w:pPr>
              <w:pStyle w:val="atnxxx"/>
            </w:pPr>
            <w:r>
              <w:t>Top stitches first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2601813C" w14:textId="1D61B251" w:rsidR="00642018" w:rsidRDefault="00A10CED" w:rsidP="00122B36">
            <w:pPr>
              <w:pStyle w:val="atnxxx"/>
            </w:pPr>
            <w:r>
              <w:t>These boxes allow the user to define custom colors</w:t>
            </w:r>
            <w:r w:rsidR="00FC44AD">
              <w:t xml:space="preserve">. </w:t>
            </w:r>
            <w:proofErr w:type="gramStart"/>
            <w:r>
              <w:t>Left-clicking</w:t>
            </w:r>
            <w:proofErr w:type="gramEnd"/>
            <w:r>
              <w:t xml:space="preserve"> on one of the User Color boxes will bring up a Windows Color Selection Dialog box</w:t>
            </w:r>
            <w:r w:rsidR="00FC44AD">
              <w:t xml:space="preserve">. </w:t>
            </w:r>
            <w:r>
              <w:t xml:space="preserve">The colors you select will be saved with your design, both in the Pfaff (PCS) and </w:t>
            </w:r>
            <w:r w:rsidR="00AD6EB8">
              <w:t>ThrEd</w:t>
            </w:r>
            <w:r>
              <w:t xml:space="preserve"> (THR) files.</w:t>
            </w:r>
          </w:p>
        </w:tc>
      </w:tr>
      <w:tr w:rsidR="00642018" w14:paraId="7D1A1CC7" w14:textId="77777777">
        <w:tc>
          <w:tcPr>
            <w:tcW w:w="116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275225E" w14:textId="77777777" w:rsidR="00642018" w:rsidRDefault="00A10CED" w:rsidP="00122B36">
            <w:pPr>
              <w:pStyle w:val="atnxxx"/>
            </w:pPr>
            <w:r>
              <w:t>Right,</w:t>
            </w:r>
          </w:p>
          <w:p w14:paraId="42B45F6B" w14:textId="77777777" w:rsidR="00642018" w:rsidRDefault="00A10CED" w:rsidP="00122B36">
            <w:pPr>
              <w:pStyle w:val="atnxxx"/>
            </w:pPr>
            <w:r>
              <w:t>Number</w:t>
            </w:r>
          </w:p>
          <w:p w14:paraId="1CBD5B99" w14:textId="77777777" w:rsidR="00642018" w:rsidRDefault="00A10CED" w:rsidP="00122B36">
            <w:pPr>
              <w:pStyle w:val="atnxxx"/>
            </w:pPr>
            <w:r>
              <w:t>Boxes</w:t>
            </w:r>
          </w:p>
        </w:tc>
        <w:tc>
          <w:tcPr>
            <w:tcW w:w="1826" w:type="dxa"/>
            <w:tcBorders>
              <w:top w:val="nil"/>
              <w:left w:val="nil"/>
              <w:bottom w:val="single" w:sz="4" w:space="0" w:color="auto"/>
              <w:right w:val="single" w:sz="4" w:space="0" w:color="auto"/>
            </w:tcBorders>
            <w:tcMar>
              <w:top w:w="0" w:type="dxa"/>
              <w:left w:w="108" w:type="dxa"/>
              <w:bottom w:w="0" w:type="dxa"/>
              <w:right w:w="108" w:type="dxa"/>
            </w:tcMar>
          </w:tcPr>
          <w:p w14:paraId="276FBA40" w14:textId="5FF9FB65" w:rsidR="00642018" w:rsidRDefault="00AD6EB8" w:rsidP="00122B36">
            <w:pPr>
              <w:pStyle w:val="atnxxx"/>
            </w:pPr>
            <w:r>
              <w:t>Thr</w:t>
            </w:r>
            <w:r w:rsidR="00C631E7">
              <w:t>ea</w:t>
            </w:r>
            <w:r>
              <w:t>d</w:t>
            </w:r>
            <w:r w:rsidR="00A10CED">
              <w:t xml:space="preserve"> </w:t>
            </w:r>
            <w:r w:rsidR="00C631E7">
              <w:t>s</w:t>
            </w:r>
            <w:r w:rsidR="00A10CED">
              <w:t xml:space="preserve">ize </w:t>
            </w:r>
            <w:r w:rsidR="00C631E7">
              <w:t>s</w:t>
            </w:r>
            <w:r w:rsidR="00A10CED">
              <w:t>elect</w:t>
            </w:r>
          </w:p>
        </w:tc>
        <w:tc>
          <w:tcPr>
            <w:tcW w:w="5868" w:type="dxa"/>
            <w:tcBorders>
              <w:top w:val="nil"/>
              <w:left w:val="nil"/>
              <w:bottom w:val="single" w:sz="4" w:space="0" w:color="auto"/>
              <w:right w:val="single" w:sz="4" w:space="0" w:color="auto"/>
            </w:tcBorders>
            <w:tcMar>
              <w:top w:w="0" w:type="dxa"/>
              <w:left w:w="108" w:type="dxa"/>
              <w:bottom w:w="0" w:type="dxa"/>
              <w:right w:w="108" w:type="dxa"/>
            </w:tcMar>
          </w:tcPr>
          <w:p w14:paraId="0448EF89" w14:textId="26C1056E" w:rsidR="00642018" w:rsidRDefault="00A10CED" w:rsidP="00122B36">
            <w:pPr>
              <w:pStyle w:val="atnxxx"/>
            </w:pPr>
            <w:r>
              <w:t>Allow you to select the size of the thread</w:t>
            </w:r>
            <w:r w:rsidR="00FC44AD">
              <w:t xml:space="preserve">. </w:t>
            </w:r>
            <w:r>
              <w:t xml:space="preserve">You can see your design with the selected thread sizes by choosing </w:t>
            </w:r>
            <w:r w:rsidR="00660DB1">
              <w:t>“</w:t>
            </w:r>
            <w:r>
              <w:t>Show Threads</w:t>
            </w:r>
            <w:r w:rsidR="00660DB1">
              <w:t>”</w:t>
            </w:r>
            <w:r>
              <w:t xml:space="preserve"> from the view menu.</w:t>
            </w:r>
          </w:p>
        </w:tc>
      </w:tr>
    </w:tbl>
    <w:p w14:paraId="392B7E21" w14:textId="18926C8B" w:rsidR="00642018" w:rsidRDefault="00A10CED" w:rsidP="00122B36">
      <w:pPr>
        <w:pStyle w:val="annxxx"/>
      </w:pPr>
      <w:r>
        <w:t>Two columns of color boxes placed next to each other show the order of stitching and the actual color with which you intend to stitch the design</w:t>
      </w:r>
      <w:r w:rsidR="00FC44AD">
        <w:t xml:space="preserve">. </w:t>
      </w:r>
      <w:r>
        <w:t>The Ordinal color bar</w:t>
      </w:r>
      <w:r>
        <w:fldChar w:fldCharType="begin"/>
      </w:r>
      <w:r>
        <w:instrText xml:space="preserve"> </w:instrText>
      </w:r>
      <w:r w:rsidR="00677351">
        <w:instrText>XE “Color bar”</w:instrText>
      </w:r>
      <w:r>
        <w:instrText xml:space="preserve"> </w:instrText>
      </w:r>
      <w:r>
        <w:fldChar w:fldCharType="end"/>
      </w:r>
      <w:r>
        <w:t xml:space="preserve"> is on the left</w:t>
      </w:r>
      <w:r w:rsidR="00FC44AD">
        <w:t xml:space="preserve">. </w:t>
      </w:r>
      <w:r>
        <w:t xml:space="preserve">The design will stitch out in the order those colors appear; </w:t>
      </w:r>
      <w:r w:rsidR="005350E9">
        <w:t>b</w:t>
      </w:r>
      <w:r>
        <w:t>lack=1, blue=2, etc</w:t>
      </w:r>
      <w:r w:rsidR="00FC44AD">
        <w:t xml:space="preserve">. </w:t>
      </w:r>
      <w:r>
        <w:t xml:space="preserve">Next to each of those boxes is a </w:t>
      </w:r>
      <w:r w:rsidR="00FC44AD">
        <w:t>user</w:t>
      </w:r>
      <w:r>
        <w:t xml:space="preserve"> color box which you can fill using the Windows </w:t>
      </w:r>
      <w:r w:rsidR="00C631E7">
        <w:t>c</w:t>
      </w:r>
      <w:r>
        <w:t xml:space="preserve">olor </w:t>
      </w:r>
      <w:r w:rsidR="00C631E7">
        <w:t>d</w:t>
      </w:r>
      <w:r>
        <w:t>ialog box</w:t>
      </w:r>
      <w:r w:rsidR="00FC44AD">
        <w:t xml:space="preserve">. </w:t>
      </w:r>
      <w:proofErr w:type="gramStart"/>
      <w:r>
        <w:t>Left-click</w:t>
      </w:r>
      <w:proofErr w:type="gramEnd"/>
      <w:r>
        <w:t xml:space="preserve"> on the box to bring that option up on screen and select </w:t>
      </w:r>
      <w:r w:rsidR="00660DB1">
        <w:t>“</w:t>
      </w:r>
      <w:r>
        <w:t>define custom colors</w:t>
      </w:r>
      <w:r w:rsidR="00660DB1">
        <w:t>”</w:t>
      </w:r>
      <w:r w:rsidR="00FC44AD">
        <w:t xml:space="preserve">. </w:t>
      </w:r>
      <w:r>
        <w:t xml:space="preserve">Then you may change the RGB </w:t>
      </w:r>
      <w:r w:rsidR="00FC44AD">
        <w:t>values or</w:t>
      </w:r>
      <w:r>
        <w:t xml:space="preserve"> drag the cursor to select custom colors. To change this row back to the ordinal colors, click </w:t>
      </w:r>
      <w:r w:rsidR="00660DB1">
        <w:t>“</w:t>
      </w:r>
      <w:r>
        <w:t>Edit/Reset colors</w:t>
      </w:r>
      <w:r w:rsidR="00660DB1">
        <w:t>”</w:t>
      </w:r>
      <w:r w:rsidR="00FC44AD">
        <w:t xml:space="preserve">. </w:t>
      </w:r>
      <w:r>
        <w:t>Changing the color in the box will change the color of the segments of the design that are filled with that color number</w:t>
      </w:r>
      <w:r w:rsidR="00FC44AD">
        <w:t xml:space="preserve">. </w:t>
      </w:r>
    </w:p>
    <w:p w14:paraId="5492823E" w14:textId="192486A6" w:rsidR="00642018" w:rsidRDefault="00A10CED" w:rsidP="00122B36">
      <w:pPr>
        <w:pStyle w:val="annxxx"/>
      </w:pPr>
      <w:r>
        <w:t xml:space="preserve">If you want to change the color of part of the design, select it and then </w:t>
      </w:r>
      <w:proofErr w:type="gramStart"/>
      <w:r>
        <w:t>left-click</w:t>
      </w:r>
      <w:proofErr w:type="gramEnd"/>
      <w:r>
        <w:t xml:space="preserve"> on the left color box (the ordinal color)</w:t>
      </w:r>
      <w:r w:rsidR="00FC44AD">
        <w:t xml:space="preserve">. </w:t>
      </w:r>
      <w:r>
        <w:t>This will make the selected stitches turn that color number</w:t>
      </w:r>
      <w:r w:rsidR="00FC44AD">
        <w:t xml:space="preserve">. </w:t>
      </w:r>
      <w:r>
        <w:t>Then the screen will show whatever color you have defined as that color number and will change if you change the custom color</w:t>
      </w:r>
      <w:r w:rsidR="00CC3F5C">
        <w:t xml:space="preserve">. </w:t>
      </w:r>
      <w:r>
        <w:t>This lets you preview colors choices without stitching out the design</w:t>
      </w:r>
      <w:r w:rsidR="00FC44AD">
        <w:t xml:space="preserve">. </w:t>
      </w:r>
    </w:p>
    <w:p w14:paraId="139B5E97" w14:textId="4C367889" w:rsidR="00642018" w:rsidRDefault="00A10CED" w:rsidP="00122B36">
      <w:pPr>
        <w:pStyle w:val="annxxx"/>
      </w:pPr>
      <w:r>
        <w:lastRenderedPageBreak/>
        <w:t xml:space="preserve">You may also change the color of segments by selecting the form with which the stitches were made, then </w:t>
      </w:r>
      <w:r w:rsidR="00373FBB">
        <w:t>selecting</w:t>
      </w:r>
      <w:r>
        <w:t xml:space="preserve"> the </w:t>
      </w:r>
      <w:r w:rsidR="00660DB1">
        <w:t>“</w:t>
      </w:r>
      <w:r>
        <w:t>F</w:t>
      </w:r>
      <w:r w:rsidR="00660DB1">
        <w:t>”</w:t>
      </w:r>
      <w:r>
        <w:t xml:space="preserve"> key</w:t>
      </w:r>
      <w:r w:rsidR="00FC44AD">
        <w:t xml:space="preserve">. </w:t>
      </w:r>
      <w:r>
        <w:t xml:space="preserve">A small drop box called the </w:t>
      </w:r>
      <w:r w:rsidR="00660DB1">
        <w:t>“</w:t>
      </w:r>
      <w:r>
        <w:t>Form-Form</w:t>
      </w:r>
      <w:r w:rsidR="00660DB1">
        <w:t>”</w:t>
      </w:r>
      <w:r>
        <w:t xml:space="preserve"> comes on screen with data about those stitches</w:t>
      </w:r>
      <w:r w:rsidR="00FC44AD">
        <w:t xml:space="preserve">. </w:t>
      </w:r>
      <w:r>
        <w:t xml:space="preserve">A left-click on the first entry, for the type of form, will make it change to the other type of form, and remove all the fill data, leaving you with a blank form ready to refill. </w:t>
      </w:r>
      <w:r w:rsidR="00660DB1">
        <w:t>“</w:t>
      </w:r>
      <w:r>
        <w:t>Undo</w:t>
      </w:r>
      <w:r w:rsidR="00660DB1">
        <w:t>”</w:t>
      </w:r>
      <w:r>
        <w:t xml:space="preserve"> it if that was not what you wanted</w:t>
      </w:r>
      <w:r w:rsidR="00FC44AD">
        <w:t xml:space="preserve">. </w:t>
      </w:r>
    </w:p>
    <w:p w14:paraId="4A888712" w14:textId="3F30596E" w:rsidR="00642018" w:rsidRDefault="00A10CED" w:rsidP="00122B36">
      <w:pPr>
        <w:pStyle w:val="annxxx"/>
      </w:pPr>
      <w:r>
        <w:t> If you left- click on 'border</w:t>
      </w:r>
      <w:r w:rsidR="00660DB1">
        <w:t>”</w:t>
      </w:r>
      <w:r>
        <w:t>, you will see a drop box with a list of border types</w:t>
      </w:r>
      <w:r>
        <w:fldChar w:fldCharType="begin"/>
      </w:r>
      <w:r>
        <w:instrText xml:space="preserve"> XE "</w:instrText>
      </w:r>
      <w:r w:rsidR="00516296">
        <w:rPr>
          <w:rFonts w:eastAsia="MS Mincho"/>
        </w:rPr>
        <w:instrText>Border types</w:instrText>
      </w:r>
      <w:r>
        <w:rPr>
          <w:rFonts w:eastAsia="MS Mincho"/>
        </w:rPr>
        <w:instrText>"</w:instrText>
      </w:r>
      <w:r>
        <w:instrText xml:space="preserve"> </w:instrText>
      </w:r>
      <w:r>
        <w:fldChar w:fldCharType="end"/>
      </w:r>
      <w:r w:rsidR="00FC44AD">
        <w:t xml:space="preserve">. </w:t>
      </w:r>
      <w:r>
        <w:t>A left</w:t>
      </w:r>
      <w:r w:rsidR="00FC44AD">
        <w:t>-</w:t>
      </w:r>
      <w:r>
        <w:t>click on one of those will change the border fill to that kind</w:t>
      </w:r>
      <w:r w:rsidR="00FC44AD">
        <w:t xml:space="preserve">. </w:t>
      </w:r>
      <w:r>
        <w:t xml:space="preserve">Border color, border spacing and border size each have a number box. Click on the current number and a box appears. If you type a number into the box, the program will change the border to that color, that spacing or that </w:t>
      </w:r>
      <w:r w:rsidR="00FC44AD">
        <w:t xml:space="preserve">width. </w:t>
      </w:r>
      <w:r w:rsidR="00373FBB">
        <w:t>Select</w:t>
      </w:r>
      <w:r w:rsidR="002D48FC">
        <w:t xml:space="preserve"> </w:t>
      </w:r>
      <w:r w:rsidR="00660DB1">
        <w:t>“</w:t>
      </w:r>
      <w:r>
        <w:t>enter</w:t>
      </w:r>
      <w:r w:rsidR="00660DB1">
        <w:t>”</w:t>
      </w:r>
      <w:r>
        <w:t xml:space="preserve"> to complete the entry</w:t>
      </w:r>
      <w:r w:rsidR="00FC44AD">
        <w:t xml:space="preserve">. </w:t>
      </w:r>
      <w:r>
        <w:t xml:space="preserve">You can also change colors by </w:t>
      </w:r>
      <w:r w:rsidR="001F40B3">
        <w:t>left-click</w:t>
      </w:r>
      <w:r>
        <w:t xml:space="preserve">ing on a color entry and then </w:t>
      </w:r>
      <w:r w:rsidR="001F40B3">
        <w:t>left-click</w:t>
      </w:r>
      <w:r>
        <w:t>ing on the ordinal color bar</w:t>
      </w:r>
      <w:r>
        <w:fldChar w:fldCharType="begin"/>
      </w:r>
      <w:r>
        <w:instrText xml:space="preserve"> </w:instrText>
      </w:r>
      <w:r w:rsidR="00677351">
        <w:instrText>XE “Color bar”</w:instrText>
      </w:r>
      <w:r>
        <w:instrText xml:space="preserve"> </w:instrText>
      </w:r>
      <w:r>
        <w:fldChar w:fldCharType="end"/>
      </w:r>
      <w:r>
        <w:t xml:space="preserve">. Then you may </w:t>
      </w:r>
      <w:r w:rsidR="00373FBB">
        <w:t>select</w:t>
      </w:r>
      <w:r w:rsidR="002D48FC">
        <w:t xml:space="preserve"> </w:t>
      </w:r>
      <w:r w:rsidR="009C2F7F" w:rsidRPr="009C2F7F">
        <w:rPr>
          <w:rFonts w:ascii="Arial Nova" w:hAnsi="Arial Nova"/>
        </w:rPr>
        <w:t>Q</w:t>
      </w:r>
      <w:r w:rsidR="009C2F7F">
        <w:t xml:space="preserve"> or</w:t>
      </w:r>
      <w:r>
        <w:t xml:space="preserve"> </w:t>
      </w:r>
      <w:r w:rsidR="009C2F7F" w:rsidRPr="009C2F7F">
        <w:rPr>
          <w:rFonts w:ascii="Arial Nova" w:hAnsi="Arial Nova"/>
        </w:rPr>
        <w:t>ESC</w:t>
      </w:r>
      <w:r>
        <w:t>, or right-click on another area of the screen to make the drop-box disappear</w:t>
      </w:r>
      <w:r w:rsidR="00FC44AD">
        <w:t xml:space="preserve">. </w:t>
      </w:r>
    </w:p>
    <w:p w14:paraId="72B28A90" w14:textId="32F805FC" w:rsidR="00642018" w:rsidRDefault="00A10CED" w:rsidP="00122B36">
      <w:pPr>
        <w:pStyle w:val="annxxx"/>
      </w:pPr>
      <w:r>
        <w:t xml:space="preserve">Next to the word </w:t>
      </w:r>
      <w:r w:rsidR="00660DB1">
        <w:t>“</w:t>
      </w:r>
      <w:r>
        <w:t>form</w:t>
      </w:r>
      <w:r w:rsidR="00660DB1">
        <w:t>”</w:t>
      </w:r>
      <w:r>
        <w:t xml:space="preserve"> the type of form is shown</w:t>
      </w:r>
      <w:r w:rsidR="00FC44AD">
        <w:t xml:space="preserve">. </w:t>
      </w:r>
      <w:proofErr w:type="gramStart"/>
      <w:r w:rsidR="00DB50E9">
        <w:t>Left-click</w:t>
      </w:r>
      <w:proofErr w:type="gramEnd"/>
      <w:r>
        <w:t xml:space="preserve"> on that to automatically cause it to flip to the other possible type. If it started as </w:t>
      </w:r>
      <w:r w:rsidR="00660DB1">
        <w:t>“</w:t>
      </w:r>
      <w:r>
        <w:t>Line</w:t>
      </w:r>
      <w:r w:rsidR="00660DB1">
        <w:t>”</w:t>
      </w:r>
      <w:r>
        <w:t xml:space="preserve">, it </w:t>
      </w:r>
      <w:r w:rsidR="00FC44AD">
        <w:t>would</w:t>
      </w:r>
      <w:r>
        <w:t xml:space="preserve"> become </w:t>
      </w:r>
      <w:r w:rsidR="00660DB1">
        <w:t>“</w:t>
      </w:r>
      <w:r>
        <w:t>Polygon</w:t>
      </w:r>
      <w:r w:rsidR="00660DB1">
        <w:t>”</w:t>
      </w:r>
      <w:r>
        <w:t>, etc</w:t>
      </w:r>
      <w:r w:rsidR="00FC44AD">
        <w:t xml:space="preserve">. </w:t>
      </w:r>
      <w:r>
        <w:t xml:space="preserve">Once it changes to the other type of form, it deletes the data that was associated with the form. You may </w:t>
      </w:r>
      <w:r w:rsidR="00373FBB">
        <w:t>select</w:t>
      </w:r>
      <w:r w:rsidR="002D48FC">
        <w:t xml:space="preserve"> </w:t>
      </w:r>
      <w:r w:rsidR="00660DB1">
        <w:t>“</w:t>
      </w:r>
      <w:r>
        <w:t>Undo</w:t>
      </w:r>
      <w:r w:rsidR="009C2F7F">
        <w:t>” or</w:t>
      </w:r>
      <w:r>
        <w:t xml:space="preserve"> </w:t>
      </w:r>
      <w:r w:rsidR="009C2F7F">
        <w:t xml:space="preserve">select </w:t>
      </w:r>
      <w:r w:rsidR="009C2F7F" w:rsidRPr="009C2F7F">
        <w:rPr>
          <w:rFonts w:ascii="Arial Nova" w:hAnsi="Arial Nova"/>
        </w:rPr>
        <w:t>Ctrl+Z</w:t>
      </w:r>
      <w:r>
        <w:t xml:space="preserve"> to undo that</w:t>
      </w:r>
      <w:r w:rsidR="00FC44AD">
        <w:t xml:space="preserve">. </w:t>
      </w:r>
      <w:r>
        <w:t xml:space="preserve">If you choose to change the fill, you should type in the new choices, then </w:t>
      </w:r>
      <w:r w:rsidR="00373FBB">
        <w:t>select</w:t>
      </w:r>
      <w:r w:rsidR="002D48FC">
        <w:t xml:space="preserve"> </w:t>
      </w:r>
      <w:r w:rsidR="00660DB1">
        <w:t>“</w:t>
      </w:r>
      <w:r>
        <w:t>enter</w:t>
      </w:r>
      <w:r w:rsidR="00660DB1">
        <w:t>”</w:t>
      </w:r>
      <w:r w:rsidR="00FC44AD">
        <w:t xml:space="preserve">. </w:t>
      </w:r>
      <w:r>
        <w:t xml:space="preserve">If you want to make the border of a form a different color than the interior fill, you must fill it with the fill color, and then go to the </w:t>
      </w:r>
      <w:r w:rsidR="00660DB1">
        <w:t>“</w:t>
      </w:r>
      <w:r>
        <w:t>form data box</w:t>
      </w:r>
      <w:r w:rsidR="00660DB1">
        <w:t>”</w:t>
      </w:r>
      <w:r>
        <w:t xml:space="preserve"> and type in the color number of the color you want it to turn</w:t>
      </w:r>
      <w:r w:rsidR="00FC44AD">
        <w:t xml:space="preserve">. </w:t>
      </w:r>
      <w:r>
        <w:t xml:space="preserve">You may need to </w:t>
      </w:r>
      <w:r w:rsidR="00660DB1">
        <w:t>“</w:t>
      </w:r>
      <w:r>
        <w:t>sort</w:t>
      </w:r>
      <w:r w:rsidR="00660DB1">
        <w:t>”</w:t>
      </w:r>
      <w:r>
        <w:t xml:space="preserve"> the stitches to get all the segments of each color to stitch in right order</w:t>
      </w:r>
      <w:r w:rsidR="00FC44AD">
        <w:t xml:space="preserve">. </w:t>
      </w:r>
      <w:r>
        <w:t xml:space="preserve">If you want to edit the stitching order, you may also select an area and then click on </w:t>
      </w:r>
      <w:r w:rsidR="00660DB1">
        <w:t>“</w:t>
      </w:r>
      <w:r>
        <w:t>Edit/Move to/</w:t>
      </w:r>
      <w:r w:rsidR="00660DB1">
        <w:t>”</w:t>
      </w:r>
      <w:r>
        <w:t xml:space="preserve"> and choose where it should be</w:t>
      </w:r>
      <w:r w:rsidR="00FC44AD">
        <w:t xml:space="preserve">. </w:t>
      </w:r>
      <w:r>
        <w:t xml:space="preserve">To select the target location, make a </w:t>
      </w:r>
      <w:r w:rsidR="00660DB1">
        <w:t>“</w:t>
      </w:r>
      <w:r>
        <w:t>Mark</w:t>
      </w:r>
      <w:r w:rsidR="00660DB1">
        <w:t>”</w:t>
      </w:r>
      <w:r>
        <w:t xml:space="preserve"> by selecting the target stitch and </w:t>
      </w:r>
      <w:r w:rsidR="00373FBB">
        <w:t>selecting</w:t>
      </w:r>
      <w:r>
        <w:t xml:space="preserve"> the </w:t>
      </w:r>
      <w:r w:rsidR="00FC44AD">
        <w:t>“.” (</w:t>
      </w:r>
      <w:r>
        <w:t xml:space="preserve">Period) key., or select </w:t>
      </w:r>
      <w:r w:rsidR="00660DB1">
        <w:t>“</w:t>
      </w:r>
      <w:r>
        <w:t>Edit/Set/</w:t>
      </w:r>
      <w:r w:rsidR="00C631E7">
        <w:t>Order mark</w:t>
      </w:r>
      <w:r w:rsidR="00660DB1">
        <w:t>”</w:t>
      </w:r>
      <w:r>
        <w:t xml:space="preserve"> from the menu</w:t>
      </w:r>
      <w:r w:rsidR="00FC44AD">
        <w:t xml:space="preserve">. </w:t>
      </w:r>
      <w:r>
        <w:t xml:space="preserve">When you’ve made the mark, then </w:t>
      </w:r>
      <w:r w:rsidR="00373FBB">
        <w:t>select</w:t>
      </w:r>
      <w:r w:rsidR="002D48FC">
        <w:t xml:space="preserve"> the</w:t>
      </w:r>
      <w:r>
        <w:t xml:space="preserve"> </w:t>
      </w:r>
      <w:r w:rsidR="00660DB1">
        <w:t>“</w:t>
      </w:r>
      <w:r>
        <w:t>;</w:t>
      </w:r>
      <w:r w:rsidR="00660DB1">
        <w:t>”</w:t>
      </w:r>
      <w:r>
        <w:t xml:space="preserve"> </w:t>
      </w:r>
      <w:r w:rsidR="00FC44AD">
        <w:t>(</w:t>
      </w:r>
      <w:r>
        <w:t>semicolon</w:t>
      </w:r>
      <w:r w:rsidR="00FC44AD">
        <w:t>)</w:t>
      </w:r>
      <w:r>
        <w:t xml:space="preserve"> key, and the selected stitches will move to the marked place in the stitching order. </w:t>
      </w:r>
    </w:p>
    <w:p w14:paraId="467AAC06" w14:textId="2146CB69" w:rsidR="00642018" w:rsidRDefault="00A10CED" w:rsidP="00122B36">
      <w:pPr>
        <w:pStyle w:val="Heading2"/>
      </w:pPr>
      <w:bookmarkStart w:id="33" w:name="_Toc10370222"/>
      <w:bookmarkStart w:id="34" w:name="_Toc17183782"/>
      <w:bookmarkStart w:id="35" w:name="_Toc17190368"/>
      <w:bookmarkStart w:id="36" w:name="_Toc34272754"/>
      <w:bookmarkStart w:id="37" w:name="_Toc123100679"/>
      <w:bookmarkEnd w:id="33"/>
      <w:bookmarkEnd w:id="34"/>
      <w:r>
        <w:t xml:space="preserve">Color </w:t>
      </w:r>
      <w:r w:rsidR="00C631E7">
        <w:t>r</w:t>
      </w:r>
      <w:r>
        <w:t>ibbon</w:t>
      </w:r>
      <w:bookmarkEnd w:id="35"/>
      <w:bookmarkEnd w:id="36"/>
      <w:bookmarkEnd w:id="37"/>
      <w:r>
        <w:fldChar w:fldCharType="begin"/>
      </w:r>
      <w:r>
        <w:instrText xml:space="preserve"> XE "</w:instrText>
      </w:r>
      <w:r>
        <w:rPr>
          <w:rFonts w:eastAsia="MS Mincho"/>
        </w:rPr>
        <w:instrText xml:space="preserve">Color </w:instrText>
      </w:r>
      <w:r w:rsidR="00C5380F">
        <w:rPr>
          <w:rFonts w:eastAsia="MS Mincho"/>
        </w:rPr>
        <w:instrText>r</w:instrText>
      </w:r>
      <w:r>
        <w:rPr>
          <w:rFonts w:eastAsia="MS Mincho"/>
        </w:rPr>
        <w:instrText>ibbon"</w:instrText>
      </w:r>
      <w:r>
        <w:instrText xml:space="preserve"> </w:instrText>
      </w:r>
      <w:r>
        <w:fldChar w:fldCharType="end"/>
      </w:r>
    </w:p>
    <w:p w14:paraId="6B2649CE" w14:textId="0A9DF802" w:rsidR="00642018" w:rsidRDefault="00A10CED" w:rsidP="00122B36">
      <w:pPr>
        <w:pStyle w:val="annxxx"/>
      </w:pPr>
      <w:r>
        <w:t xml:space="preserve">To the right of the </w:t>
      </w:r>
      <w:r w:rsidR="00C631E7">
        <w:t>ThrEd window</w:t>
      </w:r>
      <w:r>
        <w:fldChar w:fldCharType="begin"/>
      </w:r>
      <w:r>
        <w:instrText xml:space="preserve"> </w:instrText>
      </w:r>
      <w:r w:rsidR="00677351">
        <w:instrText>XE “ThrEd window”</w:instrText>
      </w:r>
      <w:r>
        <w:instrText xml:space="preserve"> </w:instrText>
      </w:r>
      <w:r>
        <w:fldChar w:fldCharType="end"/>
      </w:r>
      <w:r>
        <w:t xml:space="preserve"> is the </w:t>
      </w:r>
      <w:r w:rsidR="00352B26">
        <w:t>c</w:t>
      </w:r>
      <w:r w:rsidR="00C631E7">
        <w:t>olor ribbon</w:t>
      </w:r>
      <w:r w:rsidR="00FC44AD">
        <w:t xml:space="preserve">. </w:t>
      </w:r>
      <w:r>
        <w:t>The color ribbon shows you a proportional picture of the stitches in the sequence they will stitch in your design, starting with the first stitch at the top, and ending with the last stitch at the bottom.</w:t>
      </w:r>
    </w:p>
    <w:tbl>
      <w:tblPr>
        <w:tblW w:w="0" w:type="auto"/>
        <w:tblCellMar>
          <w:left w:w="0" w:type="dxa"/>
          <w:right w:w="0" w:type="dxa"/>
        </w:tblCellMar>
        <w:tblLook w:val="0000" w:firstRow="0" w:lastRow="0" w:firstColumn="0" w:lastColumn="0" w:noHBand="0" w:noVBand="0"/>
      </w:tblPr>
      <w:tblGrid>
        <w:gridCol w:w="2317"/>
        <w:gridCol w:w="1243"/>
        <w:gridCol w:w="5070"/>
      </w:tblGrid>
      <w:tr w:rsidR="00642018" w:rsidRPr="00352B26" w14:paraId="17F8F176" w14:textId="77777777" w:rsidTr="00CF09D0">
        <w:tc>
          <w:tcPr>
            <w:tcW w:w="2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8079D5" w14:textId="77777777" w:rsidR="00642018" w:rsidRPr="00352B26" w:rsidRDefault="00A10CED" w:rsidP="00122B36">
            <w:pPr>
              <w:pStyle w:val="TableTitle"/>
            </w:pPr>
            <w:r w:rsidRPr="00352B26">
              <w:t>Function</w:t>
            </w:r>
          </w:p>
        </w:tc>
        <w:tc>
          <w:tcPr>
            <w:tcW w:w="6313"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FCEB4BF" w14:textId="77777777" w:rsidR="00642018" w:rsidRPr="00352B26" w:rsidRDefault="00A10CED" w:rsidP="00122B36">
            <w:pPr>
              <w:pStyle w:val="TableTitle"/>
            </w:pPr>
            <w:r w:rsidRPr="00352B26">
              <w:t>Description</w:t>
            </w:r>
          </w:p>
        </w:tc>
      </w:tr>
      <w:tr w:rsidR="00642018" w14:paraId="4429747B" w14:textId="77777777" w:rsidTr="00CF09D0">
        <w:tc>
          <w:tcPr>
            <w:tcW w:w="23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53E8D3" w14:textId="77777777" w:rsidR="00642018" w:rsidRDefault="00A10CED" w:rsidP="00122B36">
            <w:pPr>
              <w:pStyle w:val="annxxx"/>
            </w:pPr>
            <w:r>
              <w:t>Select stitch</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217BFE4" w14:textId="5912C137" w:rsidR="00642018" w:rsidRDefault="00C631E7" w:rsidP="00122B36">
            <w:pPr>
              <w:pStyle w:val="annxxx"/>
            </w:pPr>
            <w:r>
              <w:t>Right-click</w:t>
            </w:r>
            <w:r w:rsidR="00A10CED">
              <w:t xml:space="preserve"> on the color ribbon</w:t>
            </w:r>
            <w:r w:rsidR="00FC44AD">
              <w:t xml:space="preserve">. </w:t>
            </w:r>
            <w:r w:rsidR="00A10CED">
              <w:t>You will see a mark on the color ribbon and an arrow cursor over the stitch you have selected.</w:t>
            </w:r>
          </w:p>
        </w:tc>
      </w:tr>
      <w:tr w:rsidR="00642018" w14:paraId="2F279A67" w14:textId="77777777" w:rsidTr="00CF09D0">
        <w:trPr>
          <w:cantSplit/>
          <w:trHeight w:val="115"/>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056666AF" w14:textId="77777777" w:rsidR="00642018" w:rsidRDefault="00A10CED" w:rsidP="00122B36">
            <w:pPr>
              <w:pStyle w:val="annxxx"/>
            </w:pPr>
            <w:r>
              <w:t>Move the stitch selection.</w:t>
            </w:r>
          </w:p>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447DEC70" w14:textId="77777777" w:rsidR="00642018" w:rsidRDefault="00A10CED" w:rsidP="00122B36">
            <w:pPr>
              <w:pStyle w:val="annxxx"/>
            </w:pPr>
            <w:r>
              <w:t xml:space="preserve">Home </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DE46C9D" w14:textId="11CDE8C7" w:rsidR="00642018" w:rsidRDefault="00A10CED" w:rsidP="00122B36">
            <w:pPr>
              <w:pStyle w:val="annxxx"/>
            </w:pPr>
            <w:r>
              <w:t xml:space="preserve">If a stitch is already selected, </w:t>
            </w:r>
            <w:r w:rsidR="00C631E7">
              <w:t>m</w:t>
            </w:r>
            <w:r>
              <w:t>oves the selection to the beginning of the color.</w:t>
            </w:r>
          </w:p>
        </w:tc>
      </w:tr>
      <w:tr w:rsidR="00642018" w14:paraId="410DBE65"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1D5B3351"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4ECC725B"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4BF549" w14:textId="77777777" w:rsidR="00642018" w:rsidRDefault="00A10CED" w:rsidP="00122B36">
            <w:pPr>
              <w:pStyle w:val="annxxx"/>
            </w:pPr>
            <w:r>
              <w:t>If a stitch is not selected, selects the beginning stitch in the file</w:t>
            </w:r>
          </w:p>
        </w:tc>
      </w:tr>
      <w:tr w:rsidR="00642018" w14:paraId="0837CDFA"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474E1078" w14:textId="77777777" w:rsidR="00642018" w:rsidRDefault="00642018" w:rsidP="00122B36"/>
        </w:tc>
        <w:tc>
          <w:tcPr>
            <w:tcW w:w="1243" w:type="dxa"/>
            <w:vMerge w:val="restart"/>
            <w:tcBorders>
              <w:top w:val="nil"/>
              <w:left w:val="nil"/>
              <w:bottom w:val="single" w:sz="4" w:space="0" w:color="auto"/>
              <w:right w:val="single" w:sz="4" w:space="0" w:color="auto"/>
            </w:tcBorders>
            <w:tcMar>
              <w:top w:w="0" w:type="dxa"/>
              <w:left w:w="108" w:type="dxa"/>
              <w:bottom w:w="0" w:type="dxa"/>
              <w:right w:w="108" w:type="dxa"/>
            </w:tcMar>
          </w:tcPr>
          <w:p w14:paraId="18DA9507" w14:textId="77777777" w:rsidR="00642018" w:rsidRDefault="00A10CED" w:rsidP="00122B36">
            <w:pPr>
              <w:pStyle w:val="annxxx"/>
            </w:pPr>
            <w:r>
              <w:t>End</w:t>
            </w:r>
          </w:p>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1493E152" w14:textId="5E9BC3C4" w:rsidR="00642018" w:rsidRDefault="00A10CED" w:rsidP="00122B36">
            <w:pPr>
              <w:pStyle w:val="annxxx"/>
            </w:pPr>
            <w:r>
              <w:t xml:space="preserve">If a stitch is already selected, </w:t>
            </w:r>
            <w:r w:rsidR="00C631E7">
              <w:t>m</w:t>
            </w:r>
            <w:r>
              <w:t>oves the selection to the end of the color.</w:t>
            </w:r>
          </w:p>
        </w:tc>
      </w:tr>
      <w:tr w:rsidR="00642018" w14:paraId="5B81FE42" w14:textId="77777777" w:rsidTr="00CF09D0">
        <w:trPr>
          <w:cantSplit/>
          <w:trHeight w:val="112"/>
        </w:trPr>
        <w:tc>
          <w:tcPr>
            <w:tcW w:w="0" w:type="auto"/>
            <w:vMerge/>
            <w:tcBorders>
              <w:top w:val="nil"/>
              <w:left w:val="single" w:sz="4" w:space="0" w:color="auto"/>
              <w:bottom w:val="single" w:sz="4" w:space="0" w:color="auto"/>
              <w:right w:val="single" w:sz="4" w:space="0" w:color="auto"/>
            </w:tcBorders>
            <w:vAlign w:val="center"/>
          </w:tcPr>
          <w:p w14:paraId="5FE5925C" w14:textId="77777777" w:rsidR="00642018" w:rsidRDefault="00642018" w:rsidP="00122B36"/>
        </w:tc>
        <w:tc>
          <w:tcPr>
            <w:tcW w:w="0" w:type="auto"/>
            <w:vMerge/>
            <w:tcBorders>
              <w:top w:val="nil"/>
              <w:left w:val="nil"/>
              <w:bottom w:val="single" w:sz="4" w:space="0" w:color="auto"/>
              <w:right w:val="single" w:sz="4" w:space="0" w:color="auto"/>
            </w:tcBorders>
            <w:vAlign w:val="center"/>
          </w:tcPr>
          <w:p w14:paraId="052CC983" w14:textId="77777777" w:rsidR="00642018" w:rsidRDefault="00642018" w:rsidP="00122B36"/>
        </w:tc>
        <w:tc>
          <w:tcPr>
            <w:tcW w:w="5070" w:type="dxa"/>
            <w:tcBorders>
              <w:top w:val="nil"/>
              <w:left w:val="nil"/>
              <w:bottom w:val="single" w:sz="4" w:space="0" w:color="auto"/>
              <w:right w:val="single" w:sz="4" w:space="0" w:color="auto"/>
            </w:tcBorders>
            <w:tcMar>
              <w:top w:w="0" w:type="dxa"/>
              <w:left w:w="108" w:type="dxa"/>
              <w:bottom w:w="0" w:type="dxa"/>
              <w:right w:w="108" w:type="dxa"/>
            </w:tcMar>
          </w:tcPr>
          <w:p w14:paraId="223B6442" w14:textId="77777777" w:rsidR="00642018" w:rsidRDefault="00A10CED" w:rsidP="00122B36">
            <w:pPr>
              <w:pStyle w:val="annxxx"/>
            </w:pPr>
            <w:r>
              <w:t>If a stitch is not selected, selects the last stitch in the file</w:t>
            </w:r>
          </w:p>
        </w:tc>
      </w:tr>
      <w:tr w:rsidR="00642018" w14:paraId="5C1817C2" w14:textId="77777777" w:rsidTr="00CF09D0">
        <w:trPr>
          <w:cantSplit/>
        </w:trPr>
        <w:tc>
          <w:tcPr>
            <w:tcW w:w="2317"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2504125B" w14:textId="77777777" w:rsidR="00642018" w:rsidRDefault="00A10CED" w:rsidP="00122B36">
            <w:pPr>
              <w:pStyle w:val="annxxx"/>
            </w:pPr>
            <w:r>
              <w:t>Select a Range of Stitches</w:t>
            </w:r>
          </w:p>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2840E183" w14:textId="4FD16839" w:rsidR="00642018" w:rsidRDefault="00DB50E9" w:rsidP="00122B36">
            <w:pPr>
              <w:pStyle w:val="annxxx"/>
            </w:pPr>
            <w:proofErr w:type="gramStart"/>
            <w:r>
              <w:t>Left-click</w:t>
            </w:r>
            <w:proofErr w:type="gramEnd"/>
            <w:r w:rsidR="00A10CED">
              <w:t xml:space="preserve"> on the color ribbon to select an entire color</w:t>
            </w:r>
            <w:r w:rsidR="00FC44AD">
              <w:t xml:space="preserve"> range</w:t>
            </w:r>
            <w:r w:rsidR="00A10CED">
              <w:t>.</w:t>
            </w:r>
          </w:p>
        </w:tc>
      </w:tr>
      <w:tr w:rsidR="00642018" w14:paraId="1B6DAD58"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23545E05"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76A7B8E9" w14:textId="2D7C799F" w:rsidR="00642018" w:rsidRDefault="00A10CED" w:rsidP="00122B36">
            <w:pPr>
              <w:pStyle w:val="annxxx"/>
            </w:pPr>
            <w:r>
              <w:t xml:space="preserve">With a stitch selected, </w:t>
            </w:r>
            <w:r w:rsidR="00373FBB">
              <w:t>select</w:t>
            </w:r>
            <w:r w:rsidR="002D48FC">
              <w:t xml:space="preserve"> </w:t>
            </w:r>
            <w:r>
              <w:t xml:space="preserve">home + shift to select a range of stitches from the selected stitch to the beginning of the color. Or </w:t>
            </w:r>
            <w:r w:rsidR="00373FBB">
              <w:t>select</w:t>
            </w:r>
            <w:r w:rsidR="002D48FC">
              <w:t xml:space="preserve"> </w:t>
            </w:r>
            <w:r>
              <w:t>end + shift to select a range of stitches from the selected stitch to the end of the color.</w:t>
            </w:r>
          </w:p>
        </w:tc>
      </w:tr>
      <w:tr w:rsidR="00642018" w14:paraId="31D8A7A5" w14:textId="77777777" w:rsidTr="00CF09D0">
        <w:trPr>
          <w:cantSplit/>
        </w:trPr>
        <w:tc>
          <w:tcPr>
            <w:tcW w:w="0" w:type="auto"/>
            <w:vMerge/>
            <w:tcBorders>
              <w:top w:val="nil"/>
              <w:left w:val="single" w:sz="4" w:space="0" w:color="auto"/>
              <w:bottom w:val="single" w:sz="4" w:space="0" w:color="auto"/>
              <w:right w:val="single" w:sz="4" w:space="0" w:color="auto"/>
            </w:tcBorders>
            <w:vAlign w:val="center"/>
          </w:tcPr>
          <w:p w14:paraId="599FD59F" w14:textId="77777777" w:rsidR="00642018" w:rsidRDefault="00642018" w:rsidP="00122B36"/>
        </w:tc>
        <w:tc>
          <w:tcPr>
            <w:tcW w:w="6313" w:type="dxa"/>
            <w:gridSpan w:val="2"/>
            <w:tcBorders>
              <w:top w:val="nil"/>
              <w:left w:val="nil"/>
              <w:bottom w:val="single" w:sz="4" w:space="0" w:color="auto"/>
              <w:right w:val="single" w:sz="4" w:space="0" w:color="auto"/>
            </w:tcBorders>
            <w:tcMar>
              <w:top w:w="0" w:type="dxa"/>
              <w:left w:w="108" w:type="dxa"/>
              <w:bottom w:w="0" w:type="dxa"/>
              <w:right w:w="108" w:type="dxa"/>
            </w:tcMar>
          </w:tcPr>
          <w:p w14:paraId="63D307A1" w14:textId="7CBF8E6E" w:rsidR="00642018" w:rsidRDefault="00A10CED" w:rsidP="00122B36">
            <w:pPr>
              <w:pStyle w:val="annxxx"/>
            </w:pPr>
            <w:r>
              <w:t xml:space="preserve">With a stitch selected, </w:t>
            </w:r>
            <w:r w:rsidR="00373FBB">
              <w:t>select</w:t>
            </w:r>
            <w:r w:rsidR="002D48FC">
              <w:t xml:space="preserve"> </w:t>
            </w:r>
            <w:r>
              <w:t xml:space="preserve">home + shift + control to select a range of stitches from the selected stitch to the beginning of the design. Or </w:t>
            </w:r>
            <w:r w:rsidR="00373FBB">
              <w:t>select</w:t>
            </w:r>
            <w:r w:rsidR="002D48FC">
              <w:t xml:space="preserve"> </w:t>
            </w:r>
            <w:r>
              <w:t>end + shift + control to select a range of stitches from the selected stitch to the end of the design.</w:t>
            </w:r>
          </w:p>
        </w:tc>
      </w:tr>
    </w:tbl>
    <w:p w14:paraId="3AE9B1C0" w14:textId="08FF7491" w:rsidR="00642018" w:rsidRDefault="00A10CED" w:rsidP="00122B36">
      <w:pPr>
        <w:pStyle w:val="Heading2"/>
      </w:pPr>
      <w:bookmarkStart w:id="38" w:name="_Toc10370223"/>
      <w:bookmarkStart w:id="39" w:name="_Toc17183783"/>
      <w:bookmarkStart w:id="40" w:name="_Toc17190369"/>
      <w:bookmarkStart w:id="41" w:name="_Toc34272755"/>
      <w:bookmarkStart w:id="42" w:name="_Toc123100680"/>
      <w:bookmarkEnd w:id="38"/>
      <w:bookmarkEnd w:id="39"/>
      <w:r>
        <w:t>Screen colors</w:t>
      </w:r>
      <w:bookmarkEnd w:id="40"/>
      <w:bookmarkEnd w:id="41"/>
      <w:bookmarkEnd w:id="42"/>
      <w:r>
        <w:fldChar w:fldCharType="begin"/>
      </w:r>
      <w:r>
        <w:instrText xml:space="preserve"> XE "</w:instrText>
      </w:r>
      <w:r>
        <w:rPr>
          <w:rFonts w:eastAsia="MS Mincho"/>
        </w:rPr>
        <w:instrText>Screen colors"</w:instrText>
      </w:r>
      <w:r>
        <w:instrText xml:space="preserve"> </w:instrText>
      </w:r>
      <w:r>
        <w:fldChar w:fldCharType="end"/>
      </w:r>
    </w:p>
    <w:p w14:paraId="3254F31C" w14:textId="12A9E75E" w:rsidR="00642018" w:rsidRDefault="00AD6EB8" w:rsidP="00122B36">
      <w:pPr>
        <w:pStyle w:val="annxxx"/>
      </w:pPr>
      <w:r>
        <w:t>ThrEd</w:t>
      </w:r>
      <w:r w:rsidR="00A10CED">
        <w:t xml:space="preserve"> lets you set the background color and the thread colors to any color you want</w:t>
      </w:r>
      <w:r w:rsidR="00CC3F5C">
        <w:t xml:space="preserve">. </w:t>
      </w:r>
      <w:r w:rsidR="00A10CED">
        <w:t>We believe most users want this feature, but it does have some drawbacks</w:t>
      </w:r>
      <w:r w:rsidR="00FC44AD">
        <w:t>. To</w:t>
      </w:r>
      <w:r w:rsidR="00A10CED">
        <w:t xml:space="preserve"> let you see the form lines and other kinds of lines that may appear on the screen </w:t>
      </w:r>
      <w:r w:rsidR="00C631E7">
        <w:t>during</w:t>
      </w:r>
      <w:r w:rsidR="00A10CED">
        <w:t xml:space="preserve"> editing, </w:t>
      </w:r>
      <w:r>
        <w:t>ThrEd</w:t>
      </w:r>
      <w:r w:rsidR="00A10CED">
        <w:t xml:space="preserve"> uses an exclusive-OR technique to write these lines</w:t>
      </w:r>
      <w:r w:rsidR="00FC44AD">
        <w:t xml:space="preserve">. </w:t>
      </w:r>
      <w:r w:rsidR="00A10CED">
        <w:t>That means that if any of the lines happen to be right on top of each other they will disappear</w:t>
      </w:r>
      <w:r w:rsidR="00CC3F5C">
        <w:t xml:space="preserve">. </w:t>
      </w:r>
      <w:r w:rsidR="00A10CED">
        <w:t>It’s a situation where one plus one equals zero.</w:t>
      </w:r>
    </w:p>
    <w:p w14:paraId="7FFF4346" w14:textId="2CD7B96E" w:rsidR="00642018" w:rsidRDefault="00A10CED" w:rsidP="00122B36">
      <w:pPr>
        <w:pStyle w:val="annxxx"/>
      </w:pPr>
      <w:r>
        <w:t>Forms on different layers use a different logic, so you can still see them when you have two forms from different layers</w:t>
      </w:r>
      <w:r w:rsidR="00FC44AD">
        <w:t xml:space="preserve">. </w:t>
      </w:r>
      <w:r>
        <w:t>Forms on different layers will have different colors</w:t>
      </w:r>
      <w:r w:rsidR="00FC44AD">
        <w:t xml:space="preserve">. </w:t>
      </w:r>
      <w:r>
        <w:t>The colors will vary according to how you have your background color and thread colors set</w:t>
      </w:r>
      <w:r w:rsidR="00FC44AD">
        <w:t xml:space="preserve">. </w:t>
      </w:r>
      <w:r>
        <w:t xml:space="preserve">Since most of the form </w:t>
      </w:r>
      <w:proofErr w:type="gramStart"/>
      <w:r>
        <w:t>line goes</w:t>
      </w:r>
      <w:proofErr w:type="gramEnd"/>
      <w:r>
        <w:t xml:space="preserve"> across the background color, the background color determines the color of form lines most of the time.</w:t>
      </w:r>
    </w:p>
    <w:p w14:paraId="7EC4C6EB" w14:textId="459524A2" w:rsidR="00642018" w:rsidRDefault="00A10CED" w:rsidP="00122B36">
      <w:pPr>
        <w:pStyle w:val="annxxx"/>
      </w:pPr>
      <w:r>
        <w:t>If you have two forms on the same layer that have all the same points, you won’t be able to see either one, though you will be able to see any stitches belonging to the forms</w:t>
      </w:r>
      <w:r w:rsidR="00FC44AD">
        <w:t>. So,</w:t>
      </w:r>
      <w:r>
        <w:t xml:space="preserve"> if your form suddenly disappears from the screen, check to see if you </w:t>
      </w:r>
      <w:r w:rsidR="00C631E7">
        <w:t>have</w:t>
      </w:r>
      <w:r>
        <w:t xml:space="preserve"> two</w:t>
      </w:r>
      <w:r w:rsidR="00C631E7">
        <w:t xml:space="preserve"> similar forms</w:t>
      </w:r>
      <w:r>
        <w:t xml:space="preserve"> on top of each other</w:t>
      </w:r>
      <w:r w:rsidR="00FC44AD">
        <w:t xml:space="preserve">. </w:t>
      </w:r>
      <w:r>
        <w:t xml:space="preserve">You can tell what forms you have in the design by first </w:t>
      </w:r>
      <w:r w:rsidR="00373FBB">
        <w:t>selecting</w:t>
      </w:r>
      <w:r>
        <w:t xml:space="preserve"> </w:t>
      </w:r>
      <w:r w:rsidR="00660DB1">
        <w:t>“</w:t>
      </w:r>
      <w:r>
        <w:t>Esc</w:t>
      </w:r>
      <w:r w:rsidR="00660DB1">
        <w:t>”</w:t>
      </w:r>
      <w:r>
        <w:t xml:space="preserve">, to get out of any other functions you may have put the program into, and then </w:t>
      </w:r>
      <w:r w:rsidR="00373FBB">
        <w:t>selecting</w:t>
      </w:r>
      <w:r>
        <w:t xml:space="preserve"> the </w:t>
      </w:r>
      <w:r w:rsidR="00FC44AD">
        <w:t>up-arrow</w:t>
      </w:r>
      <w:r>
        <w:t xml:space="preserve"> key</w:t>
      </w:r>
      <w:r w:rsidR="00FC44AD">
        <w:t xml:space="preserve">. </w:t>
      </w:r>
      <w:r>
        <w:t xml:space="preserve">That will take you to the first form, and each time you </w:t>
      </w:r>
      <w:r w:rsidR="00373FBB">
        <w:t>select</w:t>
      </w:r>
      <w:r w:rsidR="002D48FC">
        <w:t xml:space="preserve"> the</w:t>
      </w:r>
      <w:r>
        <w:t xml:space="preserve"> </w:t>
      </w:r>
      <w:r w:rsidR="00FC44AD">
        <w:t>up-arrow</w:t>
      </w:r>
      <w:r>
        <w:t xml:space="preserve"> key again, you will select the next form</w:t>
      </w:r>
      <w:r w:rsidR="00FC44AD">
        <w:t xml:space="preserve">. </w:t>
      </w:r>
      <w:r>
        <w:t>You can see the form number on the left of the screen above the stitch count number.</w:t>
      </w:r>
    </w:p>
    <w:p w14:paraId="5E101430" w14:textId="544D5440" w:rsidR="00642018" w:rsidRDefault="00A10CED" w:rsidP="00122B36">
      <w:pPr>
        <w:pStyle w:val="annxxx"/>
      </w:pPr>
      <w:r>
        <w:t>We don’t think canceling forms will be a problem, but if you suspect it is happening in your design, just select any form and use the up and down arrow keys to select the next or previous form in the form table</w:t>
      </w:r>
      <w:r w:rsidR="00FC44AD">
        <w:t xml:space="preserve">. </w:t>
      </w:r>
      <w:r>
        <w:t xml:space="preserve">The form number will appear in the select box (above the stitch count number and below </w:t>
      </w:r>
      <w:r w:rsidR="00660DB1">
        <w:t>“</w:t>
      </w:r>
      <w:r>
        <w:t>pick color</w:t>
      </w:r>
      <w:r w:rsidR="00660DB1">
        <w:t>”</w:t>
      </w:r>
      <w:r>
        <w:t>) and the form select rectangle will be drawn on your screen</w:t>
      </w:r>
      <w:r w:rsidR="00FC44AD">
        <w:t xml:space="preserve">. </w:t>
      </w:r>
      <w:r>
        <w:t xml:space="preserve">If you see a form rectangle and no form and you have selected </w:t>
      </w:r>
      <w:r w:rsidR="00660DB1">
        <w:t>“</w:t>
      </w:r>
      <w:r w:rsidR="003C512F">
        <w:t>A</w:t>
      </w:r>
      <w:r>
        <w:t>ll</w:t>
      </w:r>
      <w:r w:rsidR="00660DB1">
        <w:t>”</w:t>
      </w:r>
      <w:r>
        <w:t xml:space="preserve"> from the </w:t>
      </w:r>
      <w:r w:rsidR="00AD6EB8">
        <w:t>ThrEd</w:t>
      </w:r>
      <w:r>
        <w:t xml:space="preserve"> menu, then you probably have two identical forms on the same layer.</w:t>
      </w:r>
    </w:p>
    <w:p w14:paraId="29E36828" w14:textId="5E340975" w:rsidR="00642018" w:rsidRDefault="00A10CED" w:rsidP="00122B36">
      <w:pPr>
        <w:pStyle w:val="annxxx"/>
      </w:pPr>
      <w:r>
        <w:lastRenderedPageBreak/>
        <w:t>Form lines may be more difficult to see on some background colors than others</w:t>
      </w:r>
      <w:r w:rsidR="00FC44AD">
        <w:t xml:space="preserve">. </w:t>
      </w:r>
      <w:r>
        <w:t>A gray color where all the RGB values of the color are the same probably works best for visibility, but some of us prefer to look at other colors</w:t>
      </w:r>
      <w:r w:rsidR="00FC44AD">
        <w:t xml:space="preserve">. </w:t>
      </w:r>
      <w:r>
        <w:t>You can use the Windows Color box to change the background color at any time</w:t>
      </w:r>
      <w:r w:rsidR="00FC44AD">
        <w:t xml:space="preserve">. </w:t>
      </w:r>
      <w:r>
        <w:t xml:space="preserve">Select </w:t>
      </w:r>
      <w:r w:rsidR="00660DB1">
        <w:t>“</w:t>
      </w:r>
      <w:r>
        <w:t>View/Set/</w:t>
      </w:r>
      <w:r w:rsidR="003C512F">
        <w:t>B</w:t>
      </w:r>
      <w:r>
        <w:t>ackground color</w:t>
      </w:r>
      <w:r w:rsidR="00660DB1">
        <w:t>”</w:t>
      </w:r>
      <w:r>
        <w:t xml:space="preserve">, and when the box with colors comes onscreen, choose one of the basic colors, the custom colors we made, or make your own by selecting </w:t>
      </w:r>
      <w:r w:rsidR="00660DB1">
        <w:t>“</w:t>
      </w:r>
      <w:r>
        <w:t>Define custom colors</w:t>
      </w:r>
      <w:r w:rsidR="00660DB1">
        <w:t>”</w:t>
      </w:r>
      <w:r w:rsidR="00CC3F5C">
        <w:t xml:space="preserve">. </w:t>
      </w:r>
      <w:r>
        <w:t xml:space="preserve">The same box is used for Bitmap colors. To change those, select </w:t>
      </w:r>
      <w:r w:rsidR="00660DB1">
        <w:t>“</w:t>
      </w:r>
      <w:r>
        <w:t>View/Set/</w:t>
      </w:r>
      <w:r w:rsidR="003C512F">
        <w:t>B</w:t>
      </w:r>
      <w:r>
        <w:t>itmap color</w:t>
      </w:r>
      <w:r w:rsidR="00660DB1">
        <w:t>”</w:t>
      </w:r>
      <w:r>
        <w:t>.</w:t>
      </w:r>
    </w:p>
    <w:p w14:paraId="141F7D88" w14:textId="47C2B7FA" w:rsidR="00642018" w:rsidRDefault="00A10CED" w:rsidP="00122B36">
      <w:pPr>
        <w:pStyle w:val="Heading1"/>
      </w:pPr>
      <w:bookmarkStart w:id="43" w:name="_Toc17183784"/>
      <w:bookmarkStart w:id="44" w:name="_Toc17190370"/>
      <w:bookmarkStart w:id="45" w:name="_Toc34272756"/>
      <w:bookmarkStart w:id="46" w:name="_Toc123100681"/>
      <w:bookmarkEnd w:id="43"/>
      <w:r>
        <w:t>The form data box, also called the form-form</w:t>
      </w:r>
      <w:bookmarkEnd w:id="44"/>
      <w:bookmarkEnd w:id="45"/>
      <w:bookmarkEnd w:id="46"/>
      <w:r>
        <w:fldChar w:fldCharType="begin"/>
      </w:r>
      <w:r>
        <w:instrText xml:space="preserve"> XE "</w:instrText>
      </w:r>
      <w:r>
        <w:rPr>
          <w:rFonts w:eastAsia="MS Mincho"/>
        </w:rPr>
        <w:instrText>The form-form"</w:instrText>
      </w:r>
      <w:r>
        <w:instrText xml:space="preserve"> </w:instrText>
      </w:r>
      <w:r>
        <w:fldChar w:fldCharType="end"/>
      </w:r>
    </w:p>
    <w:p w14:paraId="171F8A53" w14:textId="2B1234EA" w:rsidR="00642018" w:rsidRDefault="00A10CED" w:rsidP="00122B36">
      <w:pPr>
        <w:pStyle w:val="annxxx"/>
      </w:pPr>
      <w:r>
        <w:t>The form data box appears in the stitch window</w:t>
      </w:r>
      <w:r>
        <w:fldChar w:fldCharType="begin"/>
      </w:r>
      <w:r>
        <w:instrText xml:space="preserve"> </w:instrText>
      </w:r>
      <w:r w:rsidR="00677351">
        <w:instrText>XE “Stitch window”</w:instrText>
      </w:r>
      <w:r>
        <w:instrText xml:space="preserve"> </w:instrText>
      </w:r>
      <w:r>
        <w:fldChar w:fldCharType="end"/>
      </w:r>
      <w:r>
        <w:t xml:space="preserve"> when you select a form and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from the main menu</w:t>
      </w:r>
      <w:r w:rsidR="00FC44AD">
        <w:t xml:space="preserve">. </w:t>
      </w:r>
      <w:r>
        <w:t xml:space="preserve">You can use the form data box to change </w:t>
      </w:r>
      <w:r w:rsidR="00FC44AD">
        <w:t>the properties</w:t>
      </w:r>
      <w:r>
        <w:t xml:space="preserve"> of the form</w:t>
      </w:r>
      <w:r w:rsidR="00FC44AD">
        <w:t xml:space="preserve">. </w:t>
      </w:r>
      <w:r>
        <w:t>The exact content of the form data box will change depending on the form type, form fill, border fill, etc</w:t>
      </w:r>
      <w:r w:rsidR="00FC44AD">
        <w:t xml:space="preserve">. </w:t>
      </w:r>
      <w:r>
        <w:t xml:space="preserve">In general, you can click on the </w:t>
      </w:r>
      <w:r w:rsidR="00FC44AD">
        <w:t>right-hand</w:t>
      </w:r>
      <w:r>
        <w:t xml:space="preserve"> side of the form data box to change values, and your change will immediately be made in the form you have selected, and the form data box will also change to reflect the new settings you have selected</w:t>
      </w:r>
      <w:r w:rsidR="00FC44AD">
        <w:t xml:space="preserve">. </w:t>
      </w:r>
      <w:commentRangeStart w:id="47"/>
      <w:r>
        <w:t>This box was called the form-form in previous versions, but we got tired of the joke</w:t>
      </w:r>
      <w:commentRangeEnd w:id="47"/>
      <w:r w:rsidR="00FC44AD">
        <w:rPr>
          <w:rStyle w:val="CommentReference"/>
        </w:rPr>
        <w:commentReference w:id="47"/>
      </w:r>
      <w:r>
        <w:t>.</w:t>
      </w:r>
    </w:p>
    <w:p w14:paraId="300A434E" w14:textId="18BC87E0" w:rsidR="00642018" w:rsidRDefault="00A10CED" w:rsidP="00122B36">
      <w:pPr>
        <w:pStyle w:val="Heading3"/>
      </w:pPr>
      <w:bookmarkStart w:id="48" w:name="_Toc17183785"/>
      <w:bookmarkStart w:id="49" w:name="_Toc17190371"/>
      <w:bookmarkStart w:id="50" w:name="_Toc34272757"/>
      <w:bookmarkEnd w:id="48"/>
      <w:r>
        <w:t xml:space="preserve">Minimum </w:t>
      </w:r>
      <w:r w:rsidR="00C631E7">
        <w:t>s</w:t>
      </w:r>
      <w:r>
        <w:t xml:space="preserve">titch </w:t>
      </w:r>
      <w:r w:rsidR="00C631E7">
        <w:t>l</w:t>
      </w:r>
      <w:r>
        <w:t>ength</w:t>
      </w:r>
      <w:bookmarkEnd w:id="49"/>
      <w:bookmarkEnd w:id="50"/>
      <w:r>
        <w:fldChar w:fldCharType="begin"/>
      </w:r>
      <w:r>
        <w:instrText xml:space="preserve"> XE "</w:instrText>
      </w:r>
      <w:r>
        <w:rPr>
          <w:rFonts w:eastAsia="MS Mincho"/>
        </w:rPr>
        <w:instrText xml:space="preserve">Minimum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4C4E72C" w14:textId="12192376" w:rsidR="00642018" w:rsidRDefault="00A10CED" w:rsidP="00122B36">
      <w:pPr>
        <w:pStyle w:val="annxxx"/>
      </w:pPr>
      <w:r>
        <w:t>The minimum stitch setting in the form data box may have effects that you may not expect</w:t>
      </w:r>
      <w:r w:rsidR="00FC44AD">
        <w:t xml:space="preserve">. </w:t>
      </w:r>
      <w:r>
        <w:t>If you have missing stitches in your fill, be sure to check this setting</w:t>
      </w:r>
      <w:r w:rsidR="00FC44AD">
        <w:t xml:space="preserve">. </w:t>
      </w:r>
      <w:r>
        <w:t>Setting the value to zero will make sure this setting has no effect.</w:t>
      </w:r>
    </w:p>
    <w:p w14:paraId="60E542AC" w14:textId="735BED13" w:rsidR="00642018" w:rsidRDefault="00A10CED" w:rsidP="00122B36">
      <w:pPr>
        <w:pStyle w:val="annxxx"/>
      </w:pPr>
      <w:commentRangeStart w:id="51"/>
      <w:r>
        <w:t>In version 1.1 we introduced putting a minimum stitch length in each form</w:t>
      </w:r>
      <w:r w:rsidR="00FC44AD">
        <w:t xml:space="preserve">. </w:t>
      </w:r>
      <w:r>
        <w:t xml:space="preserve">If you </w:t>
      </w:r>
      <w:r w:rsidR="00FC44AD">
        <w:t>want</w:t>
      </w:r>
      <w:r>
        <w:t xml:space="preserve"> </w:t>
      </w:r>
      <w:r w:rsidR="00AD6EB8">
        <w:t>ThrEd</w:t>
      </w:r>
      <w:r>
        <w:t xml:space="preserve"> to behave as in previous versions, you might want to set the </w:t>
      </w:r>
      <w:r w:rsidR="00660DB1">
        <w:t>“</w:t>
      </w:r>
      <w:r w:rsidR="00D77338">
        <w:t>Pref/</w:t>
      </w:r>
      <w:r>
        <w:t xml:space="preserve">Stitch </w:t>
      </w:r>
      <w:r w:rsidR="00D77338">
        <w:t>l</w:t>
      </w:r>
      <w:r>
        <w:t xml:space="preserve">ength, </w:t>
      </w:r>
      <w:r w:rsidR="00D77338">
        <w:t>m</w:t>
      </w:r>
      <w:r>
        <w:t>inimum</w:t>
      </w:r>
      <w:r w:rsidR="00660DB1">
        <w:t>”</w:t>
      </w:r>
      <w:r>
        <w:t xml:space="preserve"> to zero</w:t>
      </w:r>
      <w:commentRangeEnd w:id="51"/>
      <w:r w:rsidR="00FC44AD">
        <w:rPr>
          <w:rStyle w:val="CommentReference"/>
        </w:rPr>
        <w:commentReference w:id="51"/>
      </w:r>
      <w:r w:rsidR="00FC44AD">
        <w:t xml:space="preserve">. </w:t>
      </w:r>
    </w:p>
    <w:p w14:paraId="563BA975" w14:textId="4CB2C3A7" w:rsidR="00642018" w:rsidRDefault="00A10CED" w:rsidP="00122B36">
      <w:pPr>
        <w:pStyle w:val="Heading1"/>
      </w:pPr>
      <w:bookmarkStart w:id="52" w:name="_Toc10370224"/>
      <w:bookmarkStart w:id="53" w:name="_Toc17183786"/>
      <w:bookmarkStart w:id="54" w:name="_Toc17190372"/>
      <w:bookmarkStart w:id="55" w:name="_Toc34272758"/>
      <w:bookmarkStart w:id="56" w:name="_Toc123100682"/>
      <w:bookmarkEnd w:id="52"/>
      <w:bookmarkEnd w:id="53"/>
      <w:r>
        <w:t xml:space="preserve">Stitch </w:t>
      </w:r>
      <w:r w:rsidR="00C631E7">
        <w:t>w</w:t>
      </w:r>
      <w:r>
        <w:t>indow</w:t>
      </w:r>
      <w:bookmarkEnd w:id="54"/>
      <w:bookmarkEnd w:id="55"/>
      <w:bookmarkEnd w:id="56"/>
      <w:r>
        <w:fldChar w:fldCharType="begin"/>
      </w:r>
      <w:r>
        <w:instrText xml:space="preserve"> XE "</w:instrText>
      </w:r>
      <w:r>
        <w:rPr>
          <w:rFonts w:eastAsia="MS Mincho"/>
        </w:rPr>
        <w:instrText xml:space="preserve">Stitch </w:instrText>
      </w:r>
      <w:r w:rsidR="00C5380F">
        <w:rPr>
          <w:rFonts w:eastAsia="MS Mincho"/>
        </w:rPr>
        <w:instrText>w</w:instrText>
      </w:r>
      <w:r>
        <w:rPr>
          <w:rFonts w:eastAsia="MS Mincho"/>
        </w:rPr>
        <w:instrText>indow"</w:instrText>
      </w:r>
      <w:r>
        <w:instrText xml:space="preserve"> </w:instrText>
      </w:r>
      <w:r>
        <w:fldChar w:fldCharType="end"/>
      </w:r>
    </w:p>
    <w:p w14:paraId="49E0D9B3" w14:textId="229933B1" w:rsidR="00642018" w:rsidRDefault="00A10CED" w:rsidP="00122B36">
      <w:pPr>
        <w:pStyle w:val="annxxx"/>
      </w:pPr>
      <w:r>
        <w:t>Your designs will appear in this window</w:t>
      </w:r>
      <w:r w:rsidR="00FC44AD">
        <w:t xml:space="preserve">. </w:t>
      </w:r>
      <w:r>
        <w:t>As you make changes they will be updated</w:t>
      </w:r>
      <w:r w:rsidR="00FC44AD">
        <w:t xml:space="preserve">. </w:t>
      </w:r>
      <w:r>
        <w:t>Most of this manual is devoted to describing the stitch window</w:t>
      </w:r>
      <w:r>
        <w:fldChar w:fldCharType="begin"/>
      </w:r>
      <w:r>
        <w:instrText xml:space="preserve"> </w:instrText>
      </w:r>
      <w:r w:rsidR="00677351">
        <w:instrText>XE “Stitch window”</w:instrText>
      </w:r>
      <w:r>
        <w:instrText xml:space="preserve"> </w:instrText>
      </w:r>
      <w:r>
        <w:fldChar w:fldCharType="end"/>
      </w:r>
      <w:r>
        <w:t>, or items that interact with the stitch window.</w:t>
      </w:r>
    </w:p>
    <w:p w14:paraId="520C8CF4" w14:textId="47FBB64F" w:rsidR="00642018" w:rsidRDefault="00A10CED" w:rsidP="00122B36">
      <w:pPr>
        <w:pStyle w:val="Heading1"/>
      </w:pPr>
      <w:bookmarkStart w:id="57" w:name="_Toc10370225"/>
      <w:bookmarkStart w:id="58" w:name="_Toc17183787"/>
      <w:bookmarkStart w:id="59" w:name="_Toc17190373"/>
      <w:bookmarkStart w:id="60" w:name="_Toc34272759"/>
      <w:bookmarkStart w:id="61" w:name="_Toc123100683"/>
      <w:bookmarkEnd w:id="57"/>
      <w:bookmarkEnd w:id="58"/>
      <w:r>
        <w:t xml:space="preserve">Information </w:t>
      </w:r>
      <w:r w:rsidR="00C631E7">
        <w:t>b</w:t>
      </w:r>
      <w:r>
        <w:t>oxes</w:t>
      </w:r>
      <w:bookmarkEnd w:id="59"/>
      <w:bookmarkEnd w:id="60"/>
      <w:bookmarkEnd w:id="61"/>
      <w:r>
        <w:fldChar w:fldCharType="begin"/>
      </w:r>
      <w:r>
        <w:instrText xml:space="preserve"> XE "</w:instrText>
      </w:r>
      <w:r>
        <w:rPr>
          <w:rFonts w:eastAsia="MS Mincho"/>
        </w:rPr>
        <w:instrText xml:space="preserve">Information </w:instrText>
      </w:r>
      <w:r w:rsidR="00C5380F">
        <w:rPr>
          <w:rFonts w:eastAsia="MS Mincho"/>
        </w:rPr>
        <w:instrText>b</w:instrText>
      </w:r>
      <w:r>
        <w:rPr>
          <w:rFonts w:eastAsia="MS Mincho"/>
        </w:rPr>
        <w:instrText>oxes"</w:instrText>
      </w:r>
      <w:r>
        <w:instrText xml:space="preserve"> </w:instrText>
      </w:r>
      <w:r>
        <w:fldChar w:fldCharType="end"/>
      </w:r>
    </w:p>
    <w:p w14:paraId="4688602E" w14:textId="53F624E7" w:rsidR="00642018" w:rsidRDefault="00A10CED" w:rsidP="00122B36">
      <w:pPr>
        <w:pStyle w:val="Heading2"/>
      </w:pPr>
      <w:bookmarkStart w:id="62" w:name="_Toc10370226"/>
      <w:bookmarkStart w:id="63" w:name="_Toc17183788"/>
      <w:bookmarkStart w:id="64" w:name="_Toc17190374"/>
      <w:bookmarkStart w:id="65" w:name="_Toc34272760"/>
      <w:bookmarkStart w:id="66" w:name="_Toc123100684"/>
      <w:bookmarkEnd w:id="62"/>
      <w:bookmarkEnd w:id="63"/>
      <w:r>
        <w:t xml:space="preserve">Box </w:t>
      </w:r>
      <w:r w:rsidR="00C5380F">
        <w:t>s</w:t>
      </w:r>
      <w:r>
        <w:t>elect/Thumbnail Text</w:t>
      </w:r>
      <w:bookmarkEnd w:id="64"/>
      <w:bookmarkEnd w:id="65"/>
      <w:bookmarkEnd w:id="66"/>
      <w:r>
        <w:fldChar w:fldCharType="begin"/>
      </w:r>
      <w:r>
        <w:instrText xml:space="preserve"> XE "</w:instrText>
      </w:r>
      <w:r>
        <w:rPr>
          <w:rFonts w:eastAsia="MS Mincho"/>
        </w:rPr>
        <w:instrText xml:space="preserve">Box </w:instrText>
      </w:r>
      <w:r w:rsidR="00C5380F">
        <w:rPr>
          <w:rFonts w:eastAsia="MS Mincho"/>
        </w:rPr>
        <w:instrText>s</w:instrText>
      </w:r>
      <w:r>
        <w:rPr>
          <w:rFonts w:eastAsia="MS Mincho"/>
        </w:rPr>
        <w:instrText>elect/Thumbnail Text"</w:instrText>
      </w:r>
      <w:r>
        <w:instrText xml:space="preserve"> </w:instrText>
      </w:r>
      <w:r>
        <w:fldChar w:fldCharType="end"/>
      </w:r>
    </w:p>
    <w:p w14:paraId="78DEA1FE" w14:textId="6F3CF34D" w:rsidR="00642018" w:rsidRDefault="00A10CED" w:rsidP="00122B36">
      <w:pPr>
        <w:pStyle w:val="annxxx"/>
      </w:pPr>
      <w:r>
        <w:t xml:space="preserve">If you left-click on </w:t>
      </w:r>
      <w:r w:rsidR="00660DB1">
        <w:t>“</w:t>
      </w:r>
      <w:r>
        <w:t>Box Select</w:t>
      </w:r>
      <w:r w:rsidR="00660DB1">
        <w:t>”</w:t>
      </w:r>
      <w:r>
        <w:t>, and then left-drag the cursor from the starting place to the end of the area you want to select, you will see a box</w:t>
      </w:r>
      <w:r w:rsidR="00FC44AD">
        <w:t xml:space="preserve">. </w:t>
      </w:r>
      <w:r>
        <w:t>The select box function will attempt to select items in the box when you release the left mouse button</w:t>
      </w:r>
      <w:r w:rsidR="00FC44AD">
        <w:t xml:space="preserve">. </w:t>
      </w:r>
      <w:r>
        <w:t>The exact items to be selected vary according to what you already have selected and what is within the select box.</w:t>
      </w:r>
    </w:p>
    <w:p w14:paraId="0FF992F3" w14:textId="1B87420D" w:rsidR="00642018" w:rsidRDefault="00A10CED" w:rsidP="00122B36">
      <w:pPr>
        <w:pStyle w:val="annxxx"/>
      </w:pPr>
      <w:r>
        <w:t xml:space="preserve">When stitches are selected, they are always a range of stitches starting with </w:t>
      </w:r>
      <w:r w:rsidR="00FC44AD">
        <w:t>the first</w:t>
      </w:r>
      <w:r>
        <w:t xml:space="preserve"> stitch inside the box, and including all stitches connected to the first stitch that are inside the box</w:t>
      </w:r>
      <w:r w:rsidR="00FC44AD">
        <w:t xml:space="preserve">. </w:t>
      </w:r>
      <w:r w:rsidR="00AD6EB8">
        <w:t>ThrEd</w:t>
      </w:r>
      <w:r>
        <w:t xml:space="preserve"> will groups of stitches inside the </w:t>
      </w:r>
      <w:r w:rsidR="00FC44AD">
        <w:t>box and</w:t>
      </w:r>
      <w:r>
        <w:t xml:space="preserve"> select the longest one.</w:t>
      </w:r>
    </w:p>
    <w:p w14:paraId="7487298C" w14:textId="77777777" w:rsidR="00642018" w:rsidRDefault="00A10CED" w:rsidP="00122B36">
      <w:pPr>
        <w:pStyle w:val="annxxx"/>
      </w:pPr>
      <w:r>
        <w:t>When forms are selected, all forms that are completely within the box are selected.</w:t>
      </w:r>
    </w:p>
    <w:p w14:paraId="0051E5AF" w14:textId="4E99EE3C" w:rsidR="00642018" w:rsidRDefault="00A10CED" w:rsidP="00122B36">
      <w:pPr>
        <w:pStyle w:val="annxxx"/>
      </w:pPr>
      <w:r>
        <w:lastRenderedPageBreak/>
        <w:t xml:space="preserve">If you are setting stitches with the needle cursor or the cross cursor, you need to click on the </w:t>
      </w:r>
      <w:r w:rsidR="00660DB1">
        <w:t>“</w:t>
      </w:r>
      <w:r>
        <w:t>Box Select</w:t>
      </w:r>
      <w:r w:rsidR="00660DB1">
        <w:t>”</w:t>
      </w:r>
      <w:r>
        <w:t xml:space="preserve">, but if you have any other cursor selected, you can just </w:t>
      </w:r>
      <w:proofErr w:type="gramStart"/>
      <w:r w:rsidR="001F40B3">
        <w:t>left-click</w:t>
      </w:r>
      <w:proofErr w:type="gramEnd"/>
      <w:r>
        <w:t xml:space="preserve"> and drag to get the select box.</w:t>
      </w:r>
    </w:p>
    <w:p w14:paraId="60E52DEF" w14:textId="09BCEE12" w:rsidR="00642018" w:rsidRDefault="00A10CED" w:rsidP="00122B36">
      <w:pPr>
        <w:pStyle w:val="Heading2"/>
      </w:pPr>
      <w:bookmarkStart w:id="67" w:name="_Toc10370227"/>
      <w:bookmarkStart w:id="68" w:name="_Toc17183789"/>
      <w:bookmarkStart w:id="69" w:name="_Toc17190375"/>
      <w:bookmarkStart w:id="70" w:name="_Toc34272761"/>
      <w:bookmarkStart w:id="71" w:name="_Toc123100685"/>
      <w:bookmarkEnd w:id="67"/>
      <w:bookmarkEnd w:id="68"/>
      <w:r>
        <w:t xml:space="preserve">Selection </w:t>
      </w:r>
      <w:r w:rsidR="00C5380F">
        <w:t>l</w:t>
      </w:r>
      <w:r>
        <w:t>ogic</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1710"/>
        <w:gridCol w:w="4765"/>
      </w:tblGrid>
      <w:tr w:rsidR="00642018" w14:paraId="1C9AD78C" w14:textId="77777777" w:rsidTr="00147DD5">
        <w:tc>
          <w:tcPr>
            <w:tcW w:w="2155" w:type="dxa"/>
            <w:tcMar>
              <w:top w:w="0" w:type="dxa"/>
              <w:left w:w="108" w:type="dxa"/>
              <w:bottom w:w="0" w:type="dxa"/>
              <w:right w:w="108" w:type="dxa"/>
            </w:tcMar>
          </w:tcPr>
          <w:p w14:paraId="53200EFA" w14:textId="1BEECADE" w:rsidR="00642018" w:rsidRDefault="00A10CED" w:rsidP="00122B36">
            <w:pPr>
              <w:pStyle w:val="TableTitle"/>
            </w:pPr>
            <w:r>
              <w:t xml:space="preserve">Already </w:t>
            </w:r>
            <w:r w:rsidR="00147DD5">
              <w:t>s</w:t>
            </w:r>
            <w:r>
              <w:t>elected</w:t>
            </w:r>
          </w:p>
        </w:tc>
        <w:tc>
          <w:tcPr>
            <w:tcW w:w="1710" w:type="dxa"/>
            <w:tcMar>
              <w:top w:w="0" w:type="dxa"/>
              <w:left w:w="108" w:type="dxa"/>
              <w:bottom w:w="0" w:type="dxa"/>
              <w:right w:w="108" w:type="dxa"/>
            </w:tcMar>
          </w:tcPr>
          <w:p w14:paraId="0FEB7D4A" w14:textId="3D197076" w:rsidR="00642018" w:rsidRDefault="00A10CED" w:rsidP="00122B36">
            <w:pPr>
              <w:pStyle w:val="TableTitle"/>
            </w:pPr>
            <w:r>
              <w:t xml:space="preserve">In the </w:t>
            </w:r>
            <w:r w:rsidR="00147DD5">
              <w:t>b</w:t>
            </w:r>
            <w:r>
              <w:t>ox</w:t>
            </w:r>
          </w:p>
        </w:tc>
        <w:tc>
          <w:tcPr>
            <w:tcW w:w="4765" w:type="dxa"/>
            <w:tcMar>
              <w:top w:w="0" w:type="dxa"/>
              <w:left w:w="108" w:type="dxa"/>
              <w:bottom w:w="0" w:type="dxa"/>
              <w:right w:w="108" w:type="dxa"/>
            </w:tcMar>
          </w:tcPr>
          <w:p w14:paraId="58324C02" w14:textId="77777777" w:rsidR="00642018" w:rsidRDefault="00A10CED" w:rsidP="00122B36">
            <w:pPr>
              <w:pStyle w:val="TableTitle"/>
            </w:pPr>
            <w:r>
              <w:t>Action</w:t>
            </w:r>
          </w:p>
        </w:tc>
      </w:tr>
      <w:tr w:rsidR="00642018" w14:paraId="3183ED44" w14:textId="77777777" w:rsidTr="00147DD5">
        <w:trPr>
          <w:cantSplit/>
        </w:trPr>
        <w:tc>
          <w:tcPr>
            <w:tcW w:w="2155" w:type="dxa"/>
            <w:vMerge w:val="restart"/>
            <w:tcMar>
              <w:top w:w="0" w:type="dxa"/>
              <w:left w:w="108" w:type="dxa"/>
              <w:bottom w:w="0" w:type="dxa"/>
              <w:right w:w="108" w:type="dxa"/>
            </w:tcMar>
          </w:tcPr>
          <w:p w14:paraId="7B4BE222" w14:textId="77777777" w:rsidR="00642018" w:rsidRDefault="00A10CED" w:rsidP="00122B36">
            <w:pPr>
              <w:pStyle w:val="atnxxx"/>
            </w:pPr>
            <w:r>
              <w:t>Nothing</w:t>
            </w:r>
          </w:p>
        </w:tc>
        <w:tc>
          <w:tcPr>
            <w:tcW w:w="1710" w:type="dxa"/>
            <w:tcMar>
              <w:top w:w="0" w:type="dxa"/>
              <w:left w:w="108" w:type="dxa"/>
              <w:bottom w:w="0" w:type="dxa"/>
              <w:right w:w="108" w:type="dxa"/>
            </w:tcMar>
          </w:tcPr>
          <w:p w14:paraId="292F2F1C" w14:textId="77777777" w:rsidR="00642018" w:rsidRDefault="00A10CED" w:rsidP="00122B36">
            <w:pPr>
              <w:pStyle w:val="atnxxx"/>
            </w:pPr>
            <w:r>
              <w:t>Nothing</w:t>
            </w:r>
          </w:p>
        </w:tc>
        <w:tc>
          <w:tcPr>
            <w:tcW w:w="4765" w:type="dxa"/>
            <w:tcMar>
              <w:top w:w="0" w:type="dxa"/>
              <w:left w:w="108" w:type="dxa"/>
              <w:bottom w:w="0" w:type="dxa"/>
              <w:right w:w="108" w:type="dxa"/>
            </w:tcMar>
          </w:tcPr>
          <w:p w14:paraId="122F0949" w14:textId="77777777" w:rsidR="00642018" w:rsidRDefault="00A10CED" w:rsidP="00122B36">
            <w:pPr>
              <w:pStyle w:val="atnxxx"/>
            </w:pPr>
            <w:r>
              <w:t>No action</w:t>
            </w:r>
          </w:p>
        </w:tc>
      </w:tr>
      <w:tr w:rsidR="00642018" w14:paraId="20F413FE" w14:textId="77777777" w:rsidTr="00147DD5">
        <w:trPr>
          <w:cantSplit/>
        </w:trPr>
        <w:tc>
          <w:tcPr>
            <w:tcW w:w="2155" w:type="dxa"/>
            <w:vMerge/>
            <w:vAlign w:val="center"/>
          </w:tcPr>
          <w:p w14:paraId="2D3228F0" w14:textId="77777777" w:rsidR="00642018" w:rsidRDefault="00642018" w:rsidP="00122B36"/>
        </w:tc>
        <w:tc>
          <w:tcPr>
            <w:tcW w:w="1710" w:type="dxa"/>
            <w:tcMar>
              <w:top w:w="0" w:type="dxa"/>
              <w:left w:w="108" w:type="dxa"/>
              <w:bottom w:w="0" w:type="dxa"/>
              <w:right w:w="108" w:type="dxa"/>
            </w:tcMar>
          </w:tcPr>
          <w:p w14:paraId="785953DA" w14:textId="77777777" w:rsidR="00642018" w:rsidRDefault="00A10CED" w:rsidP="00122B36">
            <w:pPr>
              <w:pStyle w:val="atnxxx"/>
            </w:pPr>
            <w:r>
              <w:t>Stitches</w:t>
            </w:r>
          </w:p>
        </w:tc>
        <w:tc>
          <w:tcPr>
            <w:tcW w:w="4765" w:type="dxa"/>
            <w:tcMar>
              <w:top w:w="0" w:type="dxa"/>
              <w:left w:w="108" w:type="dxa"/>
              <w:bottom w:w="0" w:type="dxa"/>
              <w:right w:w="108" w:type="dxa"/>
            </w:tcMar>
          </w:tcPr>
          <w:p w14:paraId="15F2DC24"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338E76A4" w14:textId="77777777" w:rsidTr="00147DD5">
        <w:trPr>
          <w:cantSplit/>
        </w:trPr>
        <w:tc>
          <w:tcPr>
            <w:tcW w:w="2155" w:type="dxa"/>
            <w:vMerge/>
            <w:vAlign w:val="center"/>
          </w:tcPr>
          <w:p w14:paraId="4EAFB29E" w14:textId="77777777" w:rsidR="00642018" w:rsidRDefault="00642018" w:rsidP="00122B36"/>
        </w:tc>
        <w:tc>
          <w:tcPr>
            <w:tcW w:w="1710" w:type="dxa"/>
            <w:tcMar>
              <w:top w:w="0" w:type="dxa"/>
              <w:left w:w="108" w:type="dxa"/>
              <w:bottom w:w="0" w:type="dxa"/>
              <w:right w:w="108" w:type="dxa"/>
            </w:tcMar>
          </w:tcPr>
          <w:p w14:paraId="45642BD8" w14:textId="77777777" w:rsidR="00642018" w:rsidRDefault="00A10CED" w:rsidP="00122B36">
            <w:pPr>
              <w:pStyle w:val="atnxxx"/>
            </w:pPr>
            <w:r>
              <w:t>Forms</w:t>
            </w:r>
          </w:p>
        </w:tc>
        <w:tc>
          <w:tcPr>
            <w:tcW w:w="4765" w:type="dxa"/>
            <w:vMerge w:val="restart"/>
            <w:tcMar>
              <w:top w:w="0" w:type="dxa"/>
              <w:left w:w="108" w:type="dxa"/>
              <w:bottom w:w="0" w:type="dxa"/>
              <w:right w:w="108" w:type="dxa"/>
            </w:tcMar>
          </w:tcPr>
          <w:p w14:paraId="2EF2CC25" w14:textId="77777777" w:rsidR="00642018" w:rsidRDefault="00A10CED" w:rsidP="00122B36">
            <w:pPr>
              <w:pStyle w:val="atnxxx"/>
            </w:pPr>
            <w:r>
              <w:t>Selects all forms completely within the boundaries of the box</w:t>
            </w:r>
          </w:p>
        </w:tc>
      </w:tr>
      <w:tr w:rsidR="00642018" w14:paraId="6D7B3BF3" w14:textId="77777777" w:rsidTr="00147DD5">
        <w:trPr>
          <w:cantSplit/>
        </w:trPr>
        <w:tc>
          <w:tcPr>
            <w:tcW w:w="2155" w:type="dxa"/>
            <w:vMerge/>
            <w:vAlign w:val="center"/>
          </w:tcPr>
          <w:p w14:paraId="7B6A4B30" w14:textId="77777777" w:rsidR="00642018" w:rsidRDefault="00642018" w:rsidP="00122B36"/>
        </w:tc>
        <w:tc>
          <w:tcPr>
            <w:tcW w:w="1710" w:type="dxa"/>
            <w:tcMar>
              <w:top w:w="0" w:type="dxa"/>
              <w:left w:w="108" w:type="dxa"/>
              <w:bottom w:w="0" w:type="dxa"/>
              <w:right w:w="108" w:type="dxa"/>
            </w:tcMar>
          </w:tcPr>
          <w:p w14:paraId="37D379EF" w14:textId="77777777" w:rsidR="00642018" w:rsidRDefault="00A10CED" w:rsidP="00122B36">
            <w:pPr>
              <w:pStyle w:val="atnxxx"/>
            </w:pPr>
            <w:r>
              <w:t>Forms and Stitches</w:t>
            </w:r>
          </w:p>
        </w:tc>
        <w:tc>
          <w:tcPr>
            <w:tcW w:w="4765" w:type="dxa"/>
            <w:vMerge/>
            <w:vAlign w:val="center"/>
          </w:tcPr>
          <w:p w14:paraId="46F9854A" w14:textId="77777777" w:rsidR="00642018" w:rsidRDefault="00642018" w:rsidP="00122B36"/>
        </w:tc>
      </w:tr>
      <w:tr w:rsidR="00642018" w14:paraId="1E03D9AF" w14:textId="77777777" w:rsidTr="00147DD5">
        <w:trPr>
          <w:cantSplit/>
        </w:trPr>
        <w:tc>
          <w:tcPr>
            <w:tcW w:w="2155" w:type="dxa"/>
            <w:vMerge w:val="restart"/>
            <w:tcMar>
              <w:top w:w="0" w:type="dxa"/>
              <w:left w:w="108" w:type="dxa"/>
              <w:bottom w:w="0" w:type="dxa"/>
              <w:right w:w="108" w:type="dxa"/>
            </w:tcMar>
          </w:tcPr>
          <w:p w14:paraId="45F9E29F" w14:textId="77777777" w:rsidR="00642018" w:rsidRDefault="00A10CED" w:rsidP="00122B36">
            <w:pPr>
              <w:pStyle w:val="atnxxx"/>
            </w:pPr>
            <w:r>
              <w:t>A single stitch</w:t>
            </w:r>
          </w:p>
        </w:tc>
        <w:tc>
          <w:tcPr>
            <w:tcW w:w="1710" w:type="dxa"/>
            <w:tcMar>
              <w:top w:w="0" w:type="dxa"/>
              <w:left w:w="108" w:type="dxa"/>
              <w:bottom w:w="0" w:type="dxa"/>
              <w:right w:w="108" w:type="dxa"/>
            </w:tcMar>
          </w:tcPr>
          <w:p w14:paraId="1E77CC79" w14:textId="77777777" w:rsidR="00642018" w:rsidRDefault="00A10CED" w:rsidP="00122B36">
            <w:pPr>
              <w:pStyle w:val="atnxxx"/>
            </w:pPr>
            <w:r>
              <w:t>Nothing</w:t>
            </w:r>
          </w:p>
        </w:tc>
        <w:tc>
          <w:tcPr>
            <w:tcW w:w="4765" w:type="dxa"/>
            <w:vMerge w:val="restart"/>
            <w:tcMar>
              <w:top w:w="0" w:type="dxa"/>
              <w:left w:w="108" w:type="dxa"/>
              <w:bottom w:w="0" w:type="dxa"/>
              <w:right w:w="108" w:type="dxa"/>
            </w:tcMar>
          </w:tcPr>
          <w:p w14:paraId="74EC0835" w14:textId="77777777" w:rsidR="00642018" w:rsidRDefault="00A10CED" w:rsidP="00122B36">
            <w:pPr>
              <w:pStyle w:val="atnxxx"/>
            </w:pPr>
            <w:r>
              <w:t>De-selects the selected stitch</w:t>
            </w:r>
          </w:p>
        </w:tc>
      </w:tr>
      <w:tr w:rsidR="00642018" w14:paraId="299210BB" w14:textId="77777777" w:rsidTr="00147DD5">
        <w:trPr>
          <w:cantSplit/>
        </w:trPr>
        <w:tc>
          <w:tcPr>
            <w:tcW w:w="2155" w:type="dxa"/>
            <w:vMerge/>
            <w:vAlign w:val="center"/>
          </w:tcPr>
          <w:p w14:paraId="14C2CEF1" w14:textId="77777777" w:rsidR="00642018" w:rsidRDefault="00642018" w:rsidP="00122B36"/>
        </w:tc>
        <w:tc>
          <w:tcPr>
            <w:tcW w:w="1710" w:type="dxa"/>
            <w:tcMar>
              <w:top w:w="0" w:type="dxa"/>
              <w:left w:w="108" w:type="dxa"/>
              <w:bottom w:w="0" w:type="dxa"/>
              <w:right w:w="108" w:type="dxa"/>
            </w:tcMar>
          </w:tcPr>
          <w:p w14:paraId="1089A827" w14:textId="77777777" w:rsidR="00642018" w:rsidRDefault="00A10CED" w:rsidP="00122B36">
            <w:pPr>
              <w:pStyle w:val="atnxxx"/>
            </w:pPr>
            <w:r>
              <w:t>Forms</w:t>
            </w:r>
          </w:p>
        </w:tc>
        <w:tc>
          <w:tcPr>
            <w:tcW w:w="4765" w:type="dxa"/>
            <w:vMerge/>
            <w:vAlign w:val="center"/>
          </w:tcPr>
          <w:p w14:paraId="0C04A747" w14:textId="77777777" w:rsidR="00642018" w:rsidRDefault="00642018" w:rsidP="00122B36"/>
        </w:tc>
      </w:tr>
      <w:tr w:rsidR="00642018" w14:paraId="31D44A52" w14:textId="77777777" w:rsidTr="00147DD5">
        <w:trPr>
          <w:cantSplit/>
        </w:trPr>
        <w:tc>
          <w:tcPr>
            <w:tcW w:w="2155" w:type="dxa"/>
            <w:vMerge/>
            <w:vAlign w:val="center"/>
          </w:tcPr>
          <w:p w14:paraId="6398A9C7" w14:textId="77777777" w:rsidR="00642018" w:rsidRDefault="00642018" w:rsidP="00122B36"/>
        </w:tc>
        <w:tc>
          <w:tcPr>
            <w:tcW w:w="1710" w:type="dxa"/>
            <w:tcMar>
              <w:top w:w="0" w:type="dxa"/>
              <w:left w:w="108" w:type="dxa"/>
              <w:bottom w:w="0" w:type="dxa"/>
              <w:right w:w="108" w:type="dxa"/>
            </w:tcMar>
          </w:tcPr>
          <w:p w14:paraId="72B61AF2" w14:textId="77777777" w:rsidR="00642018" w:rsidRDefault="00A10CED" w:rsidP="00122B36">
            <w:pPr>
              <w:pStyle w:val="atnxxx"/>
            </w:pPr>
            <w:r>
              <w:t>The Selected Stitch</w:t>
            </w:r>
          </w:p>
        </w:tc>
        <w:tc>
          <w:tcPr>
            <w:tcW w:w="4765" w:type="dxa"/>
            <w:tcMar>
              <w:top w:w="0" w:type="dxa"/>
              <w:left w:w="108" w:type="dxa"/>
              <w:bottom w:w="0" w:type="dxa"/>
              <w:right w:w="108" w:type="dxa"/>
            </w:tcMar>
          </w:tcPr>
          <w:p w14:paraId="4F34A615" w14:textId="77777777" w:rsidR="00642018" w:rsidRDefault="00A10CED" w:rsidP="00122B36">
            <w:pPr>
              <w:pStyle w:val="atnxxx"/>
            </w:pPr>
            <w:r>
              <w:t>Selects all stitches connected to the originally selected stitch that are in the box</w:t>
            </w:r>
          </w:p>
        </w:tc>
      </w:tr>
      <w:tr w:rsidR="00642018" w14:paraId="4E6F802B" w14:textId="77777777" w:rsidTr="00147DD5">
        <w:trPr>
          <w:cantSplit/>
        </w:trPr>
        <w:tc>
          <w:tcPr>
            <w:tcW w:w="2155" w:type="dxa"/>
            <w:vMerge/>
            <w:vAlign w:val="center"/>
          </w:tcPr>
          <w:p w14:paraId="38340BB3" w14:textId="77777777" w:rsidR="00642018" w:rsidRDefault="00642018" w:rsidP="00122B36"/>
        </w:tc>
        <w:tc>
          <w:tcPr>
            <w:tcW w:w="1710" w:type="dxa"/>
            <w:tcMar>
              <w:top w:w="0" w:type="dxa"/>
              <w:left w:w="108" w:type="dxa"/>
              <w:bottom w:w="0" w:type="dxa"/>
              <w:right w:w="108" w:type="dxa"/>
            </w:tcMar>
          </w:tcPr>
          <w:p w14:paraId="3FB198AF" w14:textId="77777777" w:rsidR="00642018" w:rsidRDefault="00A10CED" w:rsidP="00122B36">
            <w:pPr>
              <w:pStyle w:val="atnxxx"/>
            </w:pPr>
            <w:r>
              <w:t>Stitches</w:t>
            </w:r>
          </w:p>
        </w:tc>
        <w:tc>
          <w:tcPr>
            <w:tcW w:w="4765" w:type="dxa"/>
            <w:vMerge w:val="restart"/>
            <w:tcMar>
              <w:top w:w="0" w:type="dxa"/>
              <w:left w:w="108" w:type="dxa"/>
              <w:bottom w:w="0" w:type="dxa"/>
              <w:right w:w="108" w:type="dxa"/>
            </w:tcMar>
          </w:tcPr>
          <w:p w14:paraId="1B3B566E"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5D670962" w14:textId="77777777" w:rsidTr="00147DD5">
        <w:trPr>
          <w:cantSplit/>
        </w:trPr>
        <w:tc>
          <w:tcPr>
            <w:tcW w:w="2155" w:type="dxa"/>
            <w:vMerge/>
            <w:vAlign w:val="center"/>
          </w:tcPr>
          <w:p w14:paraId="2694D308" w14:textId="77777777" w:rsidR="00642018" w:rsidRDefault="00642018" w:rsidP="00122B36"/>
        </w:tc>
        <w:tc>
          <w:tcPr>
            <w:tcW w:w="1710" w:type="dxa"/>
            <w:tcMar>
              <w:top w:w="0" w:type="dxa"/>
              <w:left w:w="108" w:type="dxa"/>
              <w:bottom w:w="0" w:type="dxa"/>
              <w:right w:w="108" w:type="dxa"/>
            </w:tcMar>
          </w:tcPr>
          <w:p w14:paraId="3670927A" w14:textId="77777777" w:rsidR="00642018" w:rsidRDefault="00A10CED" w:rsidP="00122B36">
            <w:pPr>
              <w:pStyle w:val="atnxxx"/>
            </w:pPr>
            <w:r>
              <w:t>Forms and Stitches</w:t>
            </w:r>
          </w:p>
        </w:tc>
        <w:tc>
          <w:tcPr>
            <w:tcW w:w="4765" w:type="dxa"/>
            <w:vMerge/>
            <w:vAlign w:val="center"/>
          </w:tcPr>
          <w:p w14:paraId="17B0317B" w14:textId="77777777" w:rsidR="00642018" w:rsidRDefault="00642018" w:rsidP="00122B36"/>
        </w:tc>
      </w:tr>
      <w:tr w:rsidR="00642018" w14:paraId="2D1D8152" w14:textId="77777777" w:rsidTr="00147DD5">
        <w:trPr>
          <w:cantSplit/>
        </w:trPr>
        <w:tc>
          <w:tcPr>
            <w:tcW w:w="2155" w:type="dxa"/>
            <w:vMerge w:val="restart"/>
            <w:tcMar>
              <w:top w:w="0" w:type="dxa"/>
              <w:left w:w="108" w:type="dxa"/>
              <w:bottom w:w="0" w:type="dxa"/>
              <w:right w:w="108" w:type="dxa"/>
            </w:tcMar>
          </w:tcPr>
          <w:p w14:paraId="54DFDC4D" w14:textId="77777777" w:rsidR="00642018" w:rsidRDefault="00A10CED" w:rsidP="00122B36">
            <w:pPr>
              <w:pStyle w:val="atnxxx"/>
            </w:pPr>
            <w:r>
              <w:t>A range of stitches</w:t>
            </w:r>
          </w:p>
        </w:tc>
        <w:tc>
          <w:tcPr>
            <w:tcW w:w="1710" w:type="dxa"/>
            <w:tcMar>
              <w:top w:w="0" w:type="dxa"/>
              <w:left w:w="108" w:type="dxa"/>
              <w:bottom w:w="0" w:type="dxa"/>
              <w:right w:w="108" w:type="dxa"/>
            </w:tcMar>
          </w:tcPr>
          <w:p w14:paraId="2B135ECD" w14:textId="77777777" w:rsidR="00642018" w:rsidRDefault="00A10CED" w:rsidP="00122B36">
            <w:pPr>
              <w:pStyle w:val="atnxxx"/>
            </w:pPr>
            <w:r>
              <w:t>Nothing</w:t>
            </w:r>
          </w:p>
        </w:tc>
        <w:tc>
          <w:tcPr>
            <w:tcW w:w="4765" w:type="dxa"/>
            <w:tcMar>
              <w:top w:w="0" w:type="dxa"/>
              <w:left w:w="108" w:type="dxa"/>
              <w:bottom w:w="0" w:type="dxa"/>
              <w:right w:w="108" w:type="dxa"/>
            </w:tcMar>
          </w:tcPr>
          <w:p w14:paraId="2128965F" w14:textId="77777777" w:rsidR="00642018" w:rsidRDefault="00A10CED" w:rsidP="00122B36">
            <w:pPr>
              <w:pStyle w:val="atnxxx"/>
            </w:pPr>
            <w:r>
              <w:t>De-selects the selected range</w:t>
            </w:r>
          </w:p>
        </w:tc>
      </w:tr>
      <w:tr w:rsidR="00642018" w14:paraId="70D4F272" w14:textId="77777777" w:rsidTr="00147DD5">
        <w:trPr>
          <w:cantSplit/>
        </w:trPr>
        <w:tc>
          <w:tcPr>
            <w:tcW w:w="2155" w:type="dxa"/>
            <w:vMerge/>
            <w:vAlign w:val="center"/>
          </w:tcPr>
          <w:p w14:paraId="5FF6F337" w14:textId="77777777" w:rsidR="00642018" w:rsidRDefault="00642018" w:rsidP="00122B36"/>
        </w:tc>
        <w:tc>
          <w:tcPr>
            <w:tcW w:w="1710" w:type="dxa"/>
            <w:tcMar>
              <w:top w:w="0" w:type="dxa"/>
              <w:left w:w="108" w:type="dxa"/>
              <w:bottom w:w="0" w:type="dxa"/>
              <w:right w:w="108" w:type="dxa"/>
            </w:tcMar>
          </w:tcPr>
          <w:p w14:paraId="1FDD6950" w14:textId="77777777" w:rsidR="00642018" w:rsidRDefault="00A10CED" w:rsidP="00122B36">
            <w:pPr>
              <w:pStyle w:val="atnxxx"/>
            </w:pPr>
            <w:r>
              <w:t>The Selected Range</w:t>
            </w:r>
          </w:p>
        </w:tc>
        <w:tc>
          <w:tcPr>
            <w:tcW w:w="4765" w:type="dxa"/>
            <w:tcMar>
              <w:top w:w="0" w:type="dxa"/>
              <w:left w:w="108" w:type="dxa"/>
              <w:bottom w:w="0" w:type="dxa"/>
              <w:right w:w="108" w:type="dxa"/>
            </w:tcMar>
          </w:tcPr>
          <w:p w14:paraId="0C1DDDDC" w14:textId="77777777" w:rsidR="00642018" w:rsidRDefault="00A10CED" w:rsidP="00122B36">
            <w:pPr>
              <w:pStyle w:val="atnxxx"/>
            </w:pPr>
            <w:r>
              <w:t>Expands the selected range to the edges of the select box.</w:t>
            </w:r>
          </w:p>
        </w:tc>
      </w:tr>
      <w:tr w:rsidR="00642018" w14:paraId="0FEF0061" w14:textId="77777777" w:rsidTr="00147DD5">
        <w:trPr>
          <w:cantSplit/>
        </w:trPr>
        <w:tc>
          <w:tcPr>
            <w:tcW w:w="2155" w:type="dxa"/>
            <w:vMerge/>
            <w:vAlign w:val="center"/>
          </w:tcPr>
          <w:p w14:paraId="34660217" w14:textId="77777777" w:rsidR="00642018" w:rsidRDefault="00642018" w:rsidP="00122B36"/>
        </w:tc>
        <w:tc>
          <w:tcPr>
            <w:tcW w:w="1710" w:type="dxa"/>
            <w:tcMar>
              <w:top w:w="0" w:type="dxa"/>
              <w:left w:w="108" w:type="dxa"/>
              <w:bottom w:w="0" w:type="dxa"/>
              <w:right w:w="108" w:type="dxa"/>
            </w:tcMar>
          </w:tcPr>
          <w:p w14:paraId="486AFDCD" w14:textId="77777777" w:rsidR="00642018" w:rsidRDefault="00A10CED" w:rsidP="00122B36">
            <w:pPr>
              <w:pStyle w:val="atnxxx"/>
            </w:pPr>
            <w:r>
              <w:t>Stitches</w:t>
            </w:r>
          </w:p>
        </w:tc>
        <w:tc>
          <w:tcPr>
            <w:tcW w:w="4765" w:type="dxa"/>
            <w:tcMar>
              <w:top w:w="0" w:type="dxa"/>
              <w:left w:w="108" w:type="dxa"/>
              <w:bottom w:w="0" w:type="dxa"/>
              <w:right w:w="108" w:type="dxa"/>
            </w:tcMar>
          </w:tcPr>
          <w:p w14:paraId="4B978C52"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A3531FA" w14:textId="77777777" w:rsidTr="00147DD5">
        <w:trPr>
          <w:cantSplit/>
        </w:trPr>
        <w:tc>
          <w:tcPr>
            <w:tcW w:w="2155" w:type="dxa"/>
            <w:vMerge/>
            <w:vAlign w:val="center"/>
          </w:tcPr>
          <w:p w14:paraId="5EEE53DE" w14:textId="77777777" w:rsidR="00642018" w:rsidRDefault="00642018" w:rsidP="00122B36"/>
        </w:tc>
        <w:tc>
          <w:tcPr>
            <w:tcW w:w="1710" w:type="dxa"/>
            <w:tcMar>
              <w:top w:w="0" w:type="dxa"/>
              <w:left w:w="108" w:type="dxa"/>
              <w:bottom w:w="0" w:type="dxa"/>
              <w:right w:w="108" w:type="dxa"/>
            </w:tcMar>
          </w:tcPr>
          <w:p w14:paraId="78144230" w14:textId="77777777" w:rsidR="00642018" w:rsidRDefault="00A10CED" w:rsidP="00122B36">
            <w:pPr>
              <w:pStyle w:val="atnxxx"/>
            </w:pPr>
            <w:r>
              <w:t>Forms and Stitches</w:t>
            </w:r>
          </w:p>
        </w:tc>
        <w:tc>
          <w:tcPr>
            <w:tcW w:w="4765" w:type="dxa"/>
            <w:tcMar>
              <w:top w:w="0" w:type="dxa"/>
              <w:left w:w="108" w:type="dxa"/>
              <w:bottom w:w="0" w:type="dxa"/>
              <w:right w:w="108" w:type="dxa"/>
            </w:tcMar>
          </w:tcPr>
          <w:p w14:paraId="3C3C23C6" w14:textId="77777777" w:rsidR="00642018" w:rsidRDefault="00A10CED" w:rsidP="00122B36">
            <w:pPr>
              <w:pStyle w:val="atnxxx"/>
            </w:pPr>
            <w:r>
              <w:t>Selects the forms</w:t>
            </w:r>
          </w:p>
        </w:tc>
      </w:tr>
      <w:tr w:rsidR="00642018" w14:paraId="79E50964" w14:textId="77777777" w:rsidTr="00147DD5">
        <w:trPr>
          <w:cantSplit/>
        </w:trPr>
        <w:tc>
          <w:tcPr>
            <w:tcW w:w="2155" w:type="dxa"/>
            <w:vMerge w:val="restart"/>
            <w:tcMar>
              <w:top w:w="0" w:type="dxa"/>
              <w:left w:w="108" w:type="dxa"/>
              <w:bottom w:w="0" w:type="dxa"/>
              <w:right w:w="108" w:type="dxa"/>
            </w:tcMar>
          </w:tcPr>
          <w:p w14:paraId="15CB35DD" w14:textId="77777777" w:rsidR="00642018" w:rsidRDefault="00A10CED" w:rsidP="00122B36">
            <w:pPr>
              <w:pStyle w:val="atnxxx"/>
            </w:pPr>
            <w:r>
              <w:t>Forms</w:t>
            </w:r>
          </w:p>
        </w:tc>
        <w:tc>
          <w:tcPr>
            <w:tcW w:w="1710" w:type="dxa"/>
            <w:tcMar>
              <w:top w:w="0" w:type="dxa"/>
              <w:left w:w="108" w:type="dxa"/>
              <w:bottom w:w="0" w:type="dxa"/>
              <w:right w:w="108" w:type="dxa"/>
            </w:tcMar>
          </w:tcPr>
          <w:p w14:paraId="2FDE244C" w14:textId="77777777" w:rsidR="00642018" w:rsidRDefault="00A10CED" w:rsidP="00122B36">
            <w:pPr>
              <w:pStyle w:val="atnxxx"/>
            </w:pPr>
            <w:r>
              <w:t>Nothing</w:t>
            </w:r>
          </w:p>
        </w:tc>
        <w:tc>
          <w:tcPr>
            <w:tcW w:w="4765" w:type="dxa"/>
            <w:tcMar>
              <w:top w:w="0" w:type="dxa"/>
              <w:left w:w="108" w:type="dxa"/>
              <w:bottom w:w="0" w:type="dxa"/>
              <w:right w:w="108" w:type="dxa"/>
            </w:tcMar>
          </w:tcPr>
          <w:p w14:paraId="7823363F" w14:textId="77777777" w:rsidR="00642018" w:rsidRDefault="00A10CED" w:rsidP="00122B36">
            <w:pPr>
              <w:pStyle w:val="atnxxx"/>
            </w:pPr>
            <w:r>
              <w:t>De-selects the selected forms</w:t>
            </w:r>
          </w:p>
        </w:tc>
      </w:tr>
      <w:tr w:rsidR="00642018" w14:paraId="5D9AAB86" w14:textId="77777777" w:rsidTr="00147DD5">
        <w:trPr>
          <w:cantSplit/>
        </w:trPr>
        <w:tc>
          <w:tcPr>
            <w:tcW w:w="2155" w:type="dxa"/>
            <w:vMerge/>
            <w:vAlign w:val="center"/>
          </w:tcPr>
          <w:p w14:paraId="62A640EE" w14:textId="77777777" w:rsidR="00642018" w:rsidRDefault="00642018" w:rsidP="00122B36"/>
        </w:tc>
        <w:tc>
          <w:tcPr>
            <w:tcW w:w="1710" w:type="dxa"/>
            <w:tcMar>
              <w:top w:w="0" w:type="dxa"/>
              <w:left w:w="108" w:type="dxa"/>
              <w:bottom w:w="0" w:type="dxa"/>
              <w:right w:w="108" w:type="dxa"/>
            </w:tcMar>
          </w:tcPr>
          <w:p w14:paraId="1F15D131" w14:textId="77777777" w:rsidR="00642018" w:rsidRDefault="00A10CED" w:rsidP="00122B36">
            <w:pPr>
              <w:pStyle w:val="atnxxx"/>
            </w:pPr>
            <w:r>
              <w:t>Stitches</w:t>
            </w:r>
          </w:p>
        </w:tc>
        <w:tc>
          <w:tcPr>
            <w:tcW w:w="4765" w:type="dxa"/>
            <w:tcMar>
              <w:top w:w="0" w:type="dxa"/>
              <w:left w:w="108" w:type="dxa"/>
              <w:bottom w:w="0" w:type="dxa"/>
              <w:right w:w="108" w:type="dxa"/>
            </w:tcMar>
          </w:tcPr>
          <w:p w14:paraId="2306F967" w14:textId="77777777" w:rsidR="00642018" w:rsidRDefault="00A10CED" w:rsidP="00122B36">
            <w:pPr>
              <w:pStyle w:val="atnxxx"/>
            </w:pPr>
            <w:r>
              <w:t>Selects a range starting with the first stitch in the stitch order that is in the box, and ending with the last connected stitch that is in the box</w:t>
            </w:r>
          </w:p>
        </w:tc>
      </w:tr>
      <w:tr w:rsidR="00642018" w14:paraId="6E63DE54" w14:textId="77777777" w:rsidTr="00147DD5">
        <w:trPr>
          <w:cantSplit/>
        </w:trPr>
        <w:tc>
          <w:tcPr>
            <w:tcW w:w="2155" w:type="dxa"/>
            <w:vMerge/>
            <w:vAlign w:val="center"/>
          </w:tcPr>
          <w:p w14:paraId="11B31BFC" w14:textId="77777777" w:rsidR="00642018" w:rsidRDefault="00642018" w:rsidP="00122B36"/>
        </w:tc>
        <w:tc>
          <w:tcPr>
            <w:tcW w:w="1710" w:type="dxa"/>
            <w:tcMar>
              <w:top w:w="0" w:type="dxa"/>
              <w:left w:w="108" w:type="dxa"/>
              <w:bottom w:w="0" w:type="dxa"/>
              <w:right w:w="108" w:type="dxa"/>
            </w:tcMar>
          </w:tcPr>
          <w:p w14:paraId="1F454008" w14:textId="77777777" w:rsidR="00642018" w:rsidRDefault="00A10CED" w:rsidP="00122B36">
            <w:pPr>
              <w:pStyle w:val="atnxxx"/>
            </w:pPr>
            <w:r>
              <w:t>Forms</w:t>
            </w:r>
          </w:p>
        </w:tc>
        <w:tc>
          <w:tcPr>
            <w:tcW w:w="4765" w:type="dxa"/>
            <w:tcMar>
              <w:top w:w="0" w:type="dxa"/>
              <w:left w:w="108" w:type="dxa"/>
              <w:bottom w:w="0" w:type="dxa"/>
              <w:right w:w="108" w:type="dxa"/>
            </w:tcMar>
          </w:tcPr>
          <w:p w14:paraId="3EB63033" w14:textId="77777777" w:rsidR="00642018" w:rsidRDefault="00A10CED" w:rsidP="00122B36">
            <w:pPr>
              <w:pStyle w:val="atnxxx"/>
            </w:pPr>
            <w:r>
              <w:t>Selects all forms completely within the boundaries of the box</w:t>
            </w:r>
          </w:p>
        </w:tc>
      </w:tr>
    </w:tbl>
    <w:p w14:paraId="488B9614" w14:textId="1A724DED" w:rsidR="00642018" w:rsidRDefault="00A10CED" w:rsidP="00122B36">
      <w:pPr>
        <w:pStyle w:val="Heading2"/>
      </w:pPr>
      <w:bookmarkStart w:id="72" w:name="_Toc10370228"/>
      <w:bookmarkStart w:id="73" w:name="_Toc17183790"/>
      <w:bookmarkStart w:id="74" w:name="_Toc17190376"/>
      <w:bookmarkStart w:id="75" w:name="_Toc34272762"/>
      <w:bookmarkStart w:id="76" w:name="_Toc123100686"/>
      <w:bookmarkEnd w:id="72"/>
      <w:bookmarkEnd w:id="73"/>
      <w:r>
        <w:t xml:space="preserve">Up </w:t>
      </w:r>
      <w:r w:rsidR="006914AE">
        <w:t>to</w:t>
      </w:r>
      <w:r>
        <w:t>: Off/O</w:t>
      </w:r>
      <w:r w:rsidR="006914AE">
        <w:t>n</w:t>
      </w:r>
      <w:r>
        <w:t xml:space="preserve"> (keypad -)</w:t>
      </w:r>
      <w:bookmarkEnd w:id="74"/>
      <w:bookmarkEnd w:id="75"/>
      <w:bookmarkEnd w:id="76"/>
      <w:r>
        <w:fldChar w:fldCharType="begin"/>
      </w:r>
      <w:r>
        <w:instrText xml:space="preserve"> XE "</w:instrText>
      </w:r>
      <w:r>
        <w:rPr>
          <w:rFonts w:eastAsia="MS Mincho"/>
        </w:rPr>
        <w:instrText>Up T</w:instrText>
      </w:r>
      <w:r w:rsidR="00C5380F">
        <w:rPr>
          <w:rFonts w:eastAsia="MS Mincho"/>
        </w:rPr>
        <w:instrText>o</w:instrText>
      </w:r>
      <w:r>
        <w:rPr>
          <w:rFonts w:eastAsia="MS Mincho"/>
        </w:rPr>
        <w:instrText>: Off/O</w:instrText>
      </w:r>
      <w:r w:rsidR="00C5380F">
        <w:rPr>
          <w:rFonts w:eastAsia="MS Mincho"/>
        </w:rPr>
        <w:instrText>n</w:instrText>
      </w:r>
      <w:r>
        <w:rPr>
          <w:rFonts w:eastAsia="MS Mincho"/>
        </w:rPr>
        <w:instrText>"</w:instrText>
      </w:r>
      <w:r>
        <w:instrText xml:space="preserve"> </w:instrText>
      </w:r>
      <w:r>
        <w:fldChar w:fldCharType="end"/>
      </w:r>
    </w:p>
    <w:p w14:paraId="2E09480C" w14:textId="4AC7B1CD" w:rsidR="00642018" w:rsidRDefault="00A10CED" w:rsidP="00122B36">
      <w:pPr>
        <w:pStyle w:val="annxxx"/>
      </w:pPr>
      <w:r>
        <w:t xml:space="preserve">Toggle between </w:t>
      </w:r>
      <w:r w:rsidR="00660DB1">
        <w:t>“</w:t>
      </w:r>
      <w:r>
        <w:t>off</w:t>
      </w:r>
      <w:r w:rsidR="00660DB1">
        <w:t>”</w:t>
      </w:r>
      <w:r>
        <w:t xml:space="preserve"> and </w:t>
      </w:r>
      <w:r w:rsidR="00660DB1">
        <w:t>“</w:t>
      </w:r>
      <w:r>
        <w:t>on</w:t>
      </w:r>
      <w:r w:rsidR="00660DB1">
        <w:t>”</w:t>
      </w:r>
      <w:r>
        <w:t xml:space="preserve"> to see or hide the portion of the design that would come after the selected point</w:t>
      </w:r>
      <w:r w:rsidR="00FC44AD">
        <w:t xml:space="preserve">. </w:t>
      </w:r>
      <w:r>
        <w:t>Use the arrow keys to move forward or back</w:t>
      </w:r>
      <w:r w:rsidR="00FC44AD">
        <w:t xml:space="preserve">. </w:t>
      </w:r>
      <w:r>
        <w:t xml:space="preserve">If you </w:t>
      </w:r>
      <w:r w:rsidR="001F40B3">
        <w:t>want</w:t>
      </w:r>
      <w:r>
        <w:t xml:space="preserve"> to edit an area, select the first </w:t>
      </w:r>
      <w:proofErr w:type="gramStart"/>
      <w:r>
        <w:t>stitch</w:t>
      </w:r>
      <w:proofErr w:type="gramEnd"/>
      <w:r>
        <w:t xml:space="preserve"> and turn on the </w:t>
      </w:r>
      <w:r w:rsidR="00660DB1">
        <w:t>“</w:t>
      </w:r>
      <w:r>
        <w:t>up to</w:t>
      </w:r>
      <w:r w:rsidR="00660DB1">
        <w:t>”</w:t>
      </w:r>
      <w:r>
        <w:t xml:space="preserve"> function</w:t>
      </w:r>
      <w:r w:rsidR="00FC44AD">
        <w:t xml:space="preserve">. </w:t>
      </w:r>
      <w:r>
        <w:t>Then use the right arrow key to watch each stitch, until you reach the stitch you want to change</w:t>
      </w:r>
      <w:r w:rsidR="00FC44AD">
        <w:t xml:space="preserve">. </w:t>
      </w:r>
      <w:r>
        <w:t>The left arrow will move you through the stitches backward toward the starting stitch</w:t>
      </w:r>
      <w:r w:rsidR="00CC3F5C">
        <w:t xml:space="preserve">. </w:t>
      </w:r>
      <w:commentRangeStart w:id="77"/>
      <w:r>
        <w:t xml:space="preserve">Check to see this is turned off if you have suddenly </w:t>
      </w:r>
      <w:r w:rsidR="00660DB1">
        <w:t>“</w:t>
      </w:r>
      <w:r>
        <w:t>lost</w:t>
      </w:r>
      <w:r w:rsidR="00660DB1">
        <w:t>”</w:t>
      </w:r>
      <w:r>
        <w:t xml:space="preserve"> part of your design</w:t>
      </w:r>
      <w:commentRangeEnd w:id="77"/>
      <w:r w:rsidR="001F40B3">
        <w:rPr>
          <w:rStyle w:val="CommentReference"/>
        </w:rPr>
        <w:commentReference w:id="77"/>
      </w:r>
      <w:r w:rsidR="00FC44AD">
        <w:t xml:space="preserve">. </w:t>
      </w:r>
      <w:r>
        <w:t xml:space="preserve">It can be a little startling. </w:t>
      </w:r>
    </w:p>
    <w:p w14:paraId="351DB27A" w14:textId="310C8A1B" w:rsidR="00642018" w:rsidRDefault="00A10CED" w:rsidP="00122B36">
      <w:pPr>
        <w:pStyle w:val="Heading2"/>
      </w:pPr>
      <w:bookmarkStart w:id="78" w:name="_Toc10370229"/>
      <w:bookmarkStart w:id="79" w:name="_Toc17183791"/>
      <w:bookmarkStart w:id="80" w:name="_Toc17190377"/>
      <w:bookmarkStart w:id="81" w:name="_Toc34272763"/>
      <w:bookmarkStart w:id="82" w:name="_Toc123100687"/>
      <w:bookmarkEnd w:id="78"/>
      <w:bookmarkEnd w:id="79"/>
      <w:r>
        <w:t>Pick color</w:t>
      </w:r>
      <w:bookmarkEnd w:id="80"/>
      <w:bookmarkEnd w:id="81"/>
      <w:bookmarkEnd w:id="82"/>
      <w:r>
        <w:fldChar w:fldCharType="begin"/>
      </w:r>
      <w:r>
        <w:instrText xml:space="preserve"> XE "</w:instrText>
      </w:r>
      <w:r>
        <w:rPr>
          <w:rFonts w:eastAsia="MS Mincho"/>
        </w:rPr>
        <w:instrText>Pick color"</w:instrText>
      </w:r>
      <w:r>
        <w:instrText xml:space="preserve"> </w:instrText>
      </w:r>
      <w:r>
        <w:fldChar w:fldCharType="end"/>
      </w:r>
    </w:p>
    <w:p w14:paraId="4F54BC0D" w14:textId="1D7A70BE" w:rsidR="00642018" w:rsidRDefault="00A10CED" w:rsidP="00122B36">
      <w:pPr>
        <w:pStyle w:val="annxxx"/>
      </w:pPr>
      <w:r>
        <w:t xml:space="preserve">Click on </w:t>
      </w:r>
      <w:r w:rsidR="00660DB1">
        <w:t>“</w:t>
      </w:r>
      <w:r>
        <w:t>pick color</w:t>
      </w:r>
      <w:r w:rsidR="00660DB1">
        <w:t>”</w:t>
      </w:r>
      <w:r>
        <w:t xml:space="preserve"> to show only the stitches of a single color</w:t>
      </w:r>
      <w:r w:rsidR="00FC44AD">
        <w:t xml:space="preserve">. </w:t>
      </w:r>
      <w:r>
        <w:t xml:space="preserve">With </w:t>
      </w:r>
      <w:r w:rsidR="00660DB1">
        <w:t>“</w:t>
      </w:r>
      <w:r>
        <w:t>pick color</w:t>
      </w:r>
      <w:r w:rsidR="00660DB1">
        <w:t>”</w:t>
      </w:r>
      <w:r>
        <w:t xml:space="preserve"> selected, you can </w:t>
      </w:r>
      <w:proofErr w:type="gramStart"/>
      <w:r>
        <w:t>left-click</w:t>
      </w:r>
      <w:proofErr w:type="gramEnd"/>
      <w:r>
        <w:t xml:space="preserve"> on the ordinal color boxes (left row) to select another color</w:t>
      </w:r>
      <w:r w:rsidR="00FC44AD">
        <w:t xml:space="preserve">. </w:t>
      </w:r>
      <w:r>
        <w:t xml:space="preserve">This is another feature that you should check if you have suddenly </w:t>
      </w:r>
      <w:r w:rsidR="00660DB1">
        <w:t>“</w:t>
      </w:r>
      <w:r>
        <w:t>lost</w:t>
      </w:r>
      <w:r w:rsidR="00660DB1">
        <w:t>”</w:t>
      </w:r>
      <w:r>
        <w:t xml:space="preserve"> part of your design.</w:t>
      </w:r>
    </w:p>
    <w:p w14:paraId="00BF0E60" w14:textId="2AD39611" w:rsidR="00642018" w:rsidRDefault="00A10CED" w:rsidP="00122B36">
      <w:pPr>
        <w:pStyle w:val="Heading2"/>
      </w:pPr>
      <w:bookmarkStart w:id="83" w:name="_Toc10370230"/>
      <w:bookmarkStart w:id="84" w:name="_Toc17183792"/>
      <w:bookmarkStart w:id="85" w:name="_Toc17190378"/>
      <w:bookmarkStart w:id="86" w:name="_Toc34272764"/>
      <w:bookmarkStart w:id="87" w:name="_Toc123100688"/>
      <w:bookmarkEnd w:id="83"/>
      <w:bookmarkEnd w:id="84"/>
      <w:r>
        <w:t>Select</w:t>
      </w:r>
      <w:bookmarkEnd w:id="85"/>
      <w:bookmarkEnd w:id="86"/>
      <w:bookmarkEnd w:id="87"/>
      <w:r>
        <w:fldChar w:fldCharType="begin"/>
      </w:r>
      <w:r>
        <w:instrText xml:space="preserve"> XE "</w:instrText>
      </w:r>
      <w:r>
        <w:rPr>
          <w:rFonts w:eastAsia="MS Mincho"/>
        </w:rPr>
        <w:instrText>Select"</w:instrText>
      </w:r>
      <w:r>
        <w:instrText xml:space="preserve"> </w:instrText>
      </w:r>
      <w:r>
        <w:fldChar w:fldCharType="end"/>
      </w:r>
    </w:p>
    <w:p w14:paraId="3C972F93" w14:textId="519613B3" w:rsidR="00642018" w:rsidRDefault="00A10CED" w:rsidP="00122B36">
      <w:pPr>
        <w:pStyle w:val="annxxx"/>
      </w:pPr>
      <w:r>
        <w:t xml:space="preserve">The </w:t>
      </w:r>
      <w:r w:rsidR="00660DB1">
        <w:t>“</w:t>
      </w:r>
      <w:r>
        <w:t>select</w:t>
      </w:r>
      <w:r w:rsidR="00660DB1">
        <w:t>”</w:t>
      </w:r>
      <w:r>
        <w:t xml:space="preserve"> box is right below the </w:t>
      </w:r>
      <w:r w:rsidR="00660DB1">
        <w:t>“</w:t>
      </w:r>
      <w:r>
        <w:t>pick color</w:t>
      </w:r>
      <w:r w:rsidR="00660DB1">
        <w:t>”</w:t>
      </w:r>
      <w:r>
        <w:t xml:space="preserve"> box</w:t>
      </w:r>
      <w:r w:rsidR="00FC44AD">
        <w:t xml:space="preserve">. </w:t>
      </w:r>
      <w:r>
        <w:t>If nothing is selected, this box will be empty</w:t>
      </w:r>
      <w:r w:rsidR="00FC44AD">
        <w:t xml:space="preserve">. </w:t>
      </w:r>
      <w:r>
        <w:t>If a stitch is selected, this box will show the stitch number</w:t>
      </w:r>
      <w:r w:rsidR="00FC44AD">
        <w:t xml:space="preserve">. </w:t>
      </w:r>
      <w:r>
        <w:t xml:space="preserve">If a form is selected, the </w:t>
      </w:r>
      <w:r w:rsidR="00660DB1">
        <w:t>“</w:t>
      </w:r>
      <w:r>
        <w:t>select</w:t>
      </w:r>
      <w:r w:rsidR="00660DB1">
        <w:t>”</w:t>
      </w:r>
      <w:r>
        <w:t xml:space="preserve"> box will show the form number</w:t>
      </w:r>
      <w:r w:rsidR="00FC44AD">
        <w:t xml:space="preserve">. </w:t>
      </w:r>
      <w:r>
        <w:t>If a form point is selected, the form point number is shown</w:t>
      </w:r>
      <w:r w:rsidR="00FC44AD">
        <w:t xml:space="preserve">. </w:t>
      </w:r>
      <w:r>
        <w:t xml:space="preserve">If multiple forms are selected, the </w:t>
      </w:r>
      <w:r w:rsidR="00660DB1">
        <w:t>“</w:t>
      </w:r>
      <w:r>
        <w:t>select</w:t>
      </w:r>
      <w:r w:rsidR="00660DB1">
        <w:t>”</w:t>
      </w:r>
      <w:r>
        <w:t xml:space="preserve"> box will be empty.</w:t>
      </w:r>
    </w:p>
    <w:p w14:paraId="0F08E4D0" w14:textId="35A2CD24" w:rsidR="00642018" w:rsidRDefault="00A10CED" w:rsidP="00122B36">
      <w:pPr>
        <w:pStyle w:val="Heading2"/>
      </w:pPr>
      <w:bookmarkStart w:id="88" w:name="_Toc10370231"/>
      <w:bookmarkStart w:id="89" w:name="_Toc17183793"/>
      <w:bookmarkStart w:id="90" w:name="_Toc17190379"/>
      <w:bookmarkStart w:id="91" w:name="_Toc34272765"/>
      <w:bookmarkStart w:id="92" w:name="_Toc123100689"/>
      <w:bookmarkEnd w:id="88"/>
      <w:bookmarkEnd w:id="89"/>
      <w:r>
        <w:t>Total</w:t>
      </w:r>
      <w:r w:rsidR="009E528F">
        <w:t xml:space="preserve"> (tot)</w:t>
      </w:r>
      <w:bookmarkEnd w:id="90"/>
      <w:bookmarkEnd w:id="91"/>
      <w:bookmarkEnd w:id="92"/>
      <w:r>
        <w:fldChar w:fldCharType="begin"/>
      </w:r>
      <w:r>
        <w:instrText xml:space="preserve"> XE "</w:instrText>
      </w:r>
      <w:r>
        <w:rPr>
          <w:rFonts w:eastAsia="MS Mincho"/>
        </w:rPr>
        <w:instrText>Total"</w:instrText>
      </w:r>
      <w:r>
        <w:instrText xml:space="preserve"> </w:instrText>
      </w:r>
      <w:r>
        <w:fldChar w:fldCharType="end"/>
      </w:r>
    </w:p>
    <w:p w14:paraId="633EA64C" w14:textId="66FDDAA9" w:rsidR="00642018" w:rsidRDefault="00A10CED" w:rsidP="00122B36">
      <w:pPr>
        <w:pStyle w:val="annxxx"/>
      </w:pPr>
      <w:r>
        <w:t>Shows the total number of stitches in your design</w:t>
      </w:r>
      <w:r w:rsidR="00FC44AD">
        <w:t xml:space="preserve">. </w:t>
      </w:r>
      <w:r>
        <w:t>For example, you might see tot 5000, if your design has 5000 stitches.</w:t>
      </w:r>
    </w:p>
    <w:p w14:paraId="757EAE4A" w14:textId="1E1551ED" w:rsidR="00642018" w:rsidRDefault="00A10CED" w:rsidP="00122B36">
      <w:pPr>
        <w:pStyle w:val="Heading2"/>
      </w:pPr>
      <w:bookmarkStart w:id="93" w:name="_Toc10370232"/>
      <w:bookmarkStart w:id="94" w:name="_Toc17183794"/>
      <w:bookmarkStart w:id="95" w:name="_Toc17190380"/>
      <w:bookmarkStart w:id="96" w:name="_Toc34272766"/>
      <w:bookmarkStart w:id="97" w:name="_Toc123100690"/>
      <w:bookmarkEnd w:id="93"/>
      <w:bookmarkEnd w:id="94"/>
      <w:r>
        <w:t xml:space="preserve">Maximum </w:t>
      </w:r>
      <w:r w:rsidR="006914AE">
        <w:t>s</w:t>
      </w:r>
      <w:r>
        <w:t xml:space="preserve">titch </w:t>
      </w:r>
      <w:r w:rsidR="006914AE">
        <w:t>l</w:t>
      </w:r>
      <w:r>
        <w:t>ength</w:t>
      </w:r>
      <w:r w:rsidR="009E528F">
        <w:t xml:space="preserve"> (max)</w:t>
      </w:r>
      <w:bookmarkEnd w:id="95"/>
      <w:bookmarkEnd w:id="96"/>
      <w:bookmarkEnd w:id="97"/>
      <w:r>
        <w:fldChar w:fldCharType="begin"/>
      </w:r>
      <w:r>
        <w:instrText xml:space="preserve"> XE "</w:instrText>
      </w:r>
      <w:r>
        <w:rPr>
          <w:rFonts w:eastAsia="MS Mincho"/>
        </w:rPr>
        <w:instrText xml:space="preserve">Maximum </w:instrText>
      </w:r>
      <w:r w:rsidR="00C5380F">
        <w:rPr>
          <w:rFonts w:eastAsia="MS Mincho"/>
        </w:rPr>
        <w:instrText>s</w:instrText>
      </w:r>
      <w:r>
        <w:rPr>
          <w:rFonts w:eastAsia="MS Mincho"/>
        </w:rPr>
        <w:instrText xml:space="preserve">titch </w:instrText>
      </w:r>
      <w:r w:rsidR="00C5380F">
        <w:rPr>
          <w:rFonts w:eastAsia="MS Mincho"/>
        </w:rPr>
        <w:instrText>l</w:instrText>
      </w:r>
      <w:r>
        <w:rPr>
          <w:rFonts w:eastAsia="MS Mincho"/>
        </w:rPr>
        <w:instrText>ength"</w:instrText>
      </w:r>
      <w:r>
        <w:instrText xml:space="preserve"> </w:instrText>
      </w:r>
      <w:r>
        <w:fldChar w:fldCharType="end"/>
      </w:r>
    </w:p>
    <w:p w14:paraId="17F13051" w14:textId="1FE9C046" w:rsidR="00642018" w:rsidRDefault="00A10CED" w:rsidP="00122B36">
      <w:pPr>
        <w:pStyle w:val="annxxx"/>
      </w:pPr>
      <w:r>
        <w:t xml:space="preserve">If nothing is selected, the </w:t>
      </w:r>
      <w:r w:rsidR="00660DB1">
        <w:t>“</w:t>
      </w:r>
      <w:r>
        <w:t>maximum stitch length</w:t>
      </w:r>
      <w:r w:rsidR="00660DB1">
        <w:t>”</w:t>
      </w:r>
      <w:r>
        <w:t xml:space="preserve"> box shows the longest stitch in the design</w:t>
      </w:r>
      <w:r w:rsidR="00FC44AD">
        <w:t xml:space="preserve">. </w:t>
      </w:r>
      <w:r>
        <w:t>If you have a form or a range of stitches selected, the maximum stitch box shows the longest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w:t>
      </w:r>
      <w:r w:rsidR="00E5332B">
        <w:t>right-click</w:t>
      </w:r>
      <w:r>
        <w:t>ing on the maximum stitch box</w:t>
      </w:r>
      <w:r w:rsidR="00FC44AD">
        <w:t xml:space="preserve">. </w:t>
      </w:r>
      <w:r>
        <w:t xml:space="preserve">After </w:t>
      </w:r>
      <w:r w:rsidR="00E5332B">
        <w:t>right-click</w:t>
      </w:r>
      <w:r>
        <w:t>ing, use the left arrow to select the next smallest stitch</w:t>
      </w:r>
      <w:r w:rsidR="00FC44AD">
        <w:t xml:space="preserve">. </w:t>
      </w:r>
      <w:r>
        <w:t>Use the right and left arrows to select successively larger or smaller stitches.</w:t>
      </w:r>
    </w:p>
    <w:p w14:paraId="1AD74867" w14:textId="22DF0C6B" w:rsidR="00642018" w:rsidRDefault="00A10CED" w:rsidP="00122B36">
      <w:pPr>
        <w:pStyle w:val="Heading2"/>
      </w:pPr>
      <w:bookmarkStart w:id="98" w:name="_Toc10370233"/>
      <w:bookmarkStart w:id="99" w:name="_Toc17183795"/>
      <w:bookmarkStart w:id="100" w:name="_Toc17190381"/>
      <w:bookmarkStart w:id="101" w:name="_Toc34272767"/>
      <w:bookmarkStart w:id="102" w:name="_Toc123100691"/>
      <w:bookmarkEnd w:id="98"/>
      <w:bookmarkEnd w:id="99"/>
      <w:r>
        <w:t xml:space="preserve">Minimum stitch </w:t>
      </w:r>
      <w:r w:rsidR="006914AE">
        <w:t>l</w:t>
      </w:r>
      <w:r>
        <w:t>ength</w:t>
      </w:r>
      <w:r w:rsidR="009E528F">
        <w:t xml:space="preserve"> (min)</w:t>
      </w:r>
      <w:bookmarkEnd w:id="100"/>
      <w:bookmarkEnd w:id="101"/>
      <w:bookmarkEnd w:id="102"/>
      <w:r>
        <w:fldChar w:fldCharType="begin"/>
      </w:r>
      <w:r>
        <w:instrText xml:space="preserve"> XE "</w:instrText>
      </w:r>
      <w:r>
        <w:rPr>
          <w:rFonts w:eastAsia="MS Mincho"/>
        </w:rPr>
        <w:instrText xml:space="preserve">Minimum stitch </w:instrText>
      </w:r>
      <w:r w:rsidR="00C5380F">
        <w:rPr>
          <w:rFonts w:eastAsia="MS Mincho"/>
        </w:rPr>
        <w:instrText>l</w:instrText>
      </w:r>
      <w:r>
        <w:rPr>
          <w:rFonts w:eastAsia="MS Mincho"/>
        </w:rPr>
        <w:instrText>ength"</w:instrText>
      </w:r>
      <w:r>
        <w:instrText xml:space="preserve"> </w:instrText>
      </w:r>
      <w:r>
        <w:fldChar w:fldCharType="end"/>
      </w:r>
    </w:p>
    <w:p w14:paraId="50015B01" w14:textId="46F7EF73" w:rsidR="00642018" w:rsidRDefault="00A10CED" w:rsidP="00122B36">
      <w:pPr>
        <w:pStyle w:val="annxxx"/>
      </w:pPr>
      <w:r>
        <w:t>If nothing is selected, the minimum stitch length box shows the shortest stitch in the design</w:t>
      </w:r>
      <w:r w:rsidR="00FC44AD">
        <w:t xml:space="preserve">. </w:t>
      </w:r>
      <w:r>
        <w:t>If you have a form or a range of stitches selected, the minimum stitch box shows the shortest stitch in the selected range</w:t>
      </w:r>
      <w:r w:rsidR="00FC44AD">
        <w:t xml:space="preserve">. </w:t>
      </w:r>
      <w:r>
        <w:t>You can show this stitch in the stitch window</w:t>
      </w:r>
      <w:r>
        <w:fldChar w:fldCharType="begin"/>
      </w:r>
      <w:r>
        <w:instrText xml:space="preserve"> </w:instrText>
      </w:r>
      <w:r w:rsidR="00677351">
        <w:instrText>XE “Stitch window”</w:instrText>
      </w:r>
      <w:r>
        <w:instrText xml:space="preserve"> </w:instrText>
      </w:r>
      <w:r>
        <w:fldChar w:fldCharType="end"/>
      </w:r>
      <w:r>
        <w:t xml:space="preserve"> by right-clicking on the minimum stitch box</w:t>
      </w:r>
      <w:r w:rsidR="00FC44AD">
        <w:t xml:space="preserve">. </w:t>
      </w:r>
      <w:r>
        <w:t xml:space="preserve">After </w:t>
      </w:r>
      <w:r w:rsidR="00E5332B">
        <w:t>right-click</w:t>
      </w:r>
      <w:r>
        <w:t>ing, use the right arrow to select the next larger stitch</w:t>
      </w:r>
      <w:r w:rsidR="00FC44AD">
        <w:t xml:space="preserve">. </w:t>
      </w:r>
      <w:r>
        <w:t>Use the right and left arrows to select successively larger or smaller stitches</w:t>
      </w:r>
      <w:r w:rsidR="00FC44AD">
        <w:t xml:space="preserve">. </w:t>
      </w:r>
      <w:r>
        <w:t xml:space="preserve">See </w:t>
      </w:r>
      <w:r w:rsidR="00660DB1">
        <w:t>“</w:t>
      </w:r>
      <w:hyperlink w:anchor="knots" w:history="1">
        <w:r w:rsidR="00C631E7">
          <w:rPr>
            <w:rStyle w:val="Hyperlink"/>
          </w:rPr>
          <w:t>Edit/</w:t>
        </w:r>
        <w:r>
          <w:rPr>
            <w:rStyle w:val="Hyperlink"/>
          </w:rPr>
          <w:t>Set/Knots</w:t>
        </w:r>
      </w:hyperlink>
      <w:r w:rsidR="00660DB1">
        <w:t>“</w:t>
      </w:r>
      <w:r>
        <w:t xml:space="preserve"> to learn how to use this function to check your design for knots.</w:t>
      </w:r>
    </w:p>
    <w:p w14:paraId="5F0D090E" w14:textId="39AE1D29" w:rsidR="00642018" w:rsidRDefault="00A10CED" w:rsidP="00122B36">
      <w:pPr>
        <w:pStyle w:val="Heading2"/>
      </w:pPr>
      <w:bookmarkStart w:id="103" w:name="_Toc10370234"/>
      <w:bookmarkStart w:id="104" w:name="_Toc17183796"/>
      <w:bookmarkStart w:id="105" w:name="_Toc17190382"/>
      <w:bookmarkStart w:id="106" w:name="_Toc34272768"/>
      <w:bookmarkStart w:id="107" w:name="_Toc123100692"/>
      <w:bookmarkEnd w:id="103"/>
      <w:bookmarkEnd w:id="104"/>
      <w:r>
        <w:lastRenderedPageBreak/>
        <w:t xml:space="preserve">Coordinate </w:t>
      </w:r>
      <w:r w:rsidR="00C631E7">
        <w:t>w</w:t>
      </w:r>
      <w:r>
        <w:t>indow</w:t>
      </w:r>
      <w:bookmarkEnd w:id="105"/>
      <w:bookmarkEnd w:id="106"/>
      <w:bookmarkEnd w:id="107"/>
      <w:r>
        <w:fldChar w:fldCharType="begin"/>
      </w:r>
      <w:r>
        <w:instrText xml:space="preserve"> XE "</w:instrText>
      </w:r>
      <w:r>
        <w:rPr>
          <w:rFonts w:eastAsia="MS Mincho"/>
        </w:rPr>
        <w:instrText xml:space="preserve">Coordinate </w:instrText>
      </w:r>
      <w:r w:rsidR="00C5380F">
        <w:rPr>
          <w:rFonts w:eastAsia="MS Mincho"/>
        </w:rPr>
        <w:instrText>w</w:instrText>
      </w:r>
      <w:r>
        <w:rPr>
          <w:rFonts w:eastAsia="MS Mincho"/>
        </w:rPr>
        <w:instrText>indow"</w:instrText>
      </w:r>
      <w:r>
        <w:instrText xml:space="preserve"> </w:instrText>
      </w:r>
      <w:r>
        <w:fldChar w:fldCharType="end"/>
      </w:r>
    </w:p>
    <w:p w14:paraId="12215A2C" w14:textId="50C5B278" w:rsidR="00642018" w:rsidRDefault="00A10CED" w:rsidP="00122B36">
      <w:pPr>
        <w:pStyle w:val="annxxx"/>
      </w:pPr>
      <w:r>
        <w:t>The x and y coordinates of the selected stitch or form point appears in this window</w:t>
      </w:r>
      <w:r w:rsidR="00FC44AD">
        <w:t xml:space="preserve">. </w:t>
      </w:r>
      <w:r>
        <w:t>If you hold down the shift key and move the mouse cursor the coordinates of the mouse cursor will appear in the coordinate window</w:t>
      </w:r>
    </w:p>
    <w:p w14:paraId="248CF5AB" w14:textId="38B921CD" w:rsidR="00642018" w:rsidRDefault="00A10CED" w:rsidP="00122B36">
      <w:pPr>
        <w:pStyle w:val="Heading2"/>
      </w:pPr>
      <w:bookmarkStart w:id="108" w:name="_Toc10370235"/>
      <w:bookmarkStart w:id="109" w:name="_Toc17183797"/>
      <w:bookmarkStart w:id="110" w:name="_Toc17190383"/>
      <w:bookmarkStart w:id="111" w:name="_Toc34272769"/>
      <w:bookmarkStart w:id="112" w:name="_Toc123100693"/>
      <w:bookmarkEnd w:id="108"/>
      <w:bookmarkEnd w:id="109"/>
      <w:r>
        <w:t>Layers</w:t>
      </w:r>
      <w:bookmarkEnd w:id="110"/>
      <w:bookmarkEnd w:id="111"/>
      <w:bookmarkEnd w:id="112"/>
      <w:r>
        <w:fldChar w:fldCharType="begin"/>
      </w:r>
      <w:r>
        <w:instrText xml:space="preserve"> XE "</w:instrText>
      </w:r>
      <w:r>
        <w:rPr>
          <w:rFonts w:eastAsia="MS Mincho"/>
        </w:rPr>
        <w:instrText>Layers"</w:instrText>
      </w:r>
      <w:r>
        <w:instrText xml:space="preserve"> </w:instrText>
      </w:r>
      <w:r>
        <w:fldChar w:fldCharType="end"/>
      </w:r>
    </w:p>
    <w:p w14:paraId="4EB976FD" w14:textId="77777777" w:rsidR="00642018" w:rsidRDefault="00A10CED" w:rsidP="00122B36">
      <w:pPr>
        <w:pStyle w:val="annxxx"/>
      </w:pPr>
      <w:r>
        <w:t>The layer of a selected stitch or form appears in this window.</w:t>
      </w:r>
    </w:p>
    <w:p w14:paraId="3C16A7E5" w14:textId="77777777" w:rsidR="00642018" w:rsidRDefault="00A10CED" w:rsidP="00122B36">
      <w:pPr>
        <w:pStyle w:val="Heading2"/>
      </w:pPr>
      <w:bookmarkStart w:id="113" w:name="_Toc10370236"/>
      <w:bookmarkStart w:id="114" w:name="_Toc17183798"/>
      <w:bookmarkStart w:id="115" w:name="_Toc17190384"/>
      <w:bookmarkStart w:id="116" w:name="_Toc34272770"/>
      <w:bookmarkStart w:id="117" w:name="_Toc123100694"/>
      <w:bookmarkEnd w:id="113"/>
      <w:bookmarkEnd w:id="114"/>
      <w:r>
        <w:t>Information boxes in thumbnail mode</w:t>
      </w:r>
      <w:bookmarkEnd w:id="115"/>
      <w:bookmarkEnd w:id="116"/>
      <w:bookmarkEnd w:id="117"/>
      <w:r>
        <w:fldChar w:fldCharType="begin"/>
      </w:r>
      <w:r>
        <w:instrText xml:space="preserve"> XE "</w:instrText>
      </w:r>
      <w:r>
        <w:rPr>
          <w:rFonts w:eastAsia="MS Mincho"/>
        </w:rPr>
        <w:instrText>Information boxes in thumbnail mode"</w:instrText>
      </w:r>
      <w:r>
        <w:instrText xml:space="preserve"> </w:instrText>
      </w:r>
      <w:r>
        <w:fldChar w:fldCharType="end"/>
      </w:r>
    </w:p>
    <w:p w14:paraId="4C33C9D1" w14:textId="70136AB0" w:rsidR="00642018" w:rsidRDefault="00A10CED" w:rsidP="00122B36">
      <w:pPr>
        <w:pStyle w:val="annxxx"/>
      </w:pPr>
      <w:r>
        <w:t xml:space="preserve">When you are viewing thumbnails, the four boxes below the </w:t>
      </w:r>
      <w:r w:rsidR="00660DB1">
        <w:t>“</w:t>
      </w:r>
      <w:r>
        <w:t>pick color</w:t>
      </w:r>
      <w:r w:rsidR="00660DB1">
        <w:t>”</w:t>
      </w:r>
      <w:r>
        <w:t xml:space="preserve"> box show the filenames of the four files in the thumbnail windows</w:t>
      </w:r>
      <w:r w:rsidR="00FC44AD">
        <w:t xml:space="preserve">. </w:t>
      </w:r>
      <w:r>
        <w:t xml:space="preserve">To view thumbnails of your designs, open a design and </w:t>
      </w:r>
      <w:r w:rsidR="00373FBB">
        <w:t>select</w:t>
      </w:r>
      <w:r w:rsidR="002D48FC">
        <w:t xml:space="preserve"> the</w:t>
      </w:r>
      <w:r>
        <w:t xml:space="preserve"> </w:t>
      </w:r>
      <w:r w:rsidR="00660DB1">
        <w:t>“</w:t>
      </w:r>
      <w:r>
        <w:t>T</w:t>
      </w:r>
      <w:r w:rsidR="00660DB1">
        <w:t>”</w:t>
      </w:r>
      <w:r>
        <w:t xml:space="preserve"> key</w:t>
      </w:r>
      <w:r w:rsidR="00FC44AD">
        <w:t xml:space="preserve">. </w:t>
      </w:r>
      <w:r>
        <w:t>You should see four boxes showing four of the designs in that directory, assuming there are four to be shown</w:t>
      </w:r>
      <w:r w:rsidR="00FC44AD">
        <w:t xml:space="preserve">. </w:t>
      </w:r>
      <w:r w:rsidR="00DB50E9">
        <w:t>Left-click</w:t>
      </w:r>
      <w:r>
        <w:t xml:space="preserve"> on one to open </w:t>
      </w:r>
      <w:r w:rsidR="001F40B3">
        <w:t>it or</w:t>
      </w:r>
      <w:r>
        <w:t xml:space="preserve"> use the up or down arrows to move through the directory of designs.</w:t>
      </w:r>
    </w:p>
    <w:p w14:paraId="79D237A8" w14:textId="03FCDF64" w:rsidR="00642018" w:rsidRDefault="00A10CED" w:rsidP="00122B36">
      <w:pPr>
        <w:pStyle w:val="Heading1"/>
      </w:pPr>
      <w:bookmarkStart w:id="118" w:name="_Toc10370237"/>
      <w:bookmarkStart w:id="119" w:name="_Toc17183799"/>
      <w:bookmarkStart w:id="120" w:name="_Toc17190385"/>
      <w:bookmarkStart w:id="121" w:name="_Toc34272771"/>
      <w:bookmarkStart w:id="122" w:name="_Toc123100695"/>
      <w:bookmarkEnd w:id="118"/>
      <w:bookmarkEnd w:id="119"/>
      <w:r>
        <w:t xml:space="preserve">Stitch </w:t>
      </w:r>
      <w:r w:rsidR="00C631E7">
        <w:t>e</w:t>
      </w:r>
      <w:r>
        <w:t>diting</w:t>
      </w:r>
      <w:bookmarkEnd w:id="120"/>
      <w:bookmarkEnd w:id="121"/>
      <w:bookmarkEnd w:id="122"/>
      <w:r>
        <w:fldChar w:fldCharType="begin"/>
      </w:r>
      <w:r>
        <w:instrText xml:space="preserve"> XE "</w:instrText>
      </w:r>
      <w:r>
        <w:rPr>
          <w:rFonts w:eastAsia="MS Mincho"/>
        </w:rPr>
        <w:instrText xml:space="preserve">Stitch </w:instrText>
      </w:r>
      <w:r w:rsidR="00C5380F">
        <w:rPr>
          <w:rFonts w:eastAsia="MS Mincho"/>
        </w:rPr>
        <w:instrText>e</w:instrText>
      </w:r>
      <w:r>
        <w:rPr>
          <w:rFonts w:eastAsia="MS Mincho"/>
        </w:rPr>
        <w:instrText>diting"</w:instrText>
      </w:r>
      <w:r>
        <w:instrText xml:space="preserve"> </w:instrText>
      </w:r>
      <w:r>
        <w:fldChar w:fldCharType="end"/>
      </w:r>
    </w:p>
    <w:p w14:paraId="10AE14FB" w14:textId="742A0959" w:rsidR="00642018" w:rsidRDefault="00AD6EB8" w:rsidP="00122B36">
      <w:pPr>
        <w:pStyle w:val="annxxx"/>
      </w:pPr>
      <w:r>
        <w:t>ThrEd</w:t>
      </w:r>
      <w:r w:rsidR="00A10CED">
        <w:t xml:space="preserve"> uses forms to remember most of the stitches in a design, but the user may want to add stitches. You may want to connect forms with lines of stitches to minimize jump stitches, or to change individual stitches in the fills made using </w:t>
      </w:r>
      <w:r w:rsidR="00660DB1">
        <w:t>“</w:t>
      </w:r>
      <w:r w:rsidR="00A10CED">
        <w:t>Fill</w:t>
      </w:r>
      <w:r w:rsidR="00660DB1">
        <w:t>”</w:t>
      </w:r>
      <w:r w:rsidR="00FC44AD">
        <w:t xml:space="preserve">. </w:t>
      </w:r>
      <w:r>
        <w:t>ThrEd</w:t>
      </w:r>
      <w:r w:rsidR="00A10CED">
        <w:t xml:space="preserve"> keeps track of stitches that are attached to forms and those that the user enters, but the rules are different for stitches that you put in</w:t>
      </w:r>
      <w:r w:rsidR="00FC44AD">
        <w:t xml:space="preserve">. </w:t>
      </w:r>
      <w:r>
        <w:t>ThrEd</w:t>
      </w:r>
      <w:r w:rsidR="00A10CED">
        <w:t xml:space="preserve"> tries to protect your stitches, but there are some situations where that can’t be done with a reasonable amount of effort</w:t>
      </w:r>
      <w:r w:rsidR="00FC44AD">
        <w:t xml:space="preserve">. </w:t>
      </w:r>
      <w:r w:rsidR="00A10CED">
        <w:t xml:space="preserve">So, if you </w:t>
      </w:r>
      <w:proofErr w:type="gramStart"/>
      <w:r w:rsidR="00A10CED">
        <w:t>fill</w:t>
      </w:r>
      <w:proofErr w:type="gramEnd"/>
      <w:r w:rsidR="00A10CED">
        <w:t xml:space="preserve"> a form and then edit the stitches in some way, don’t expect to be able to keep your edit after you refill a group of forms</w:t>
      </w:r>
      <w:r w:rsidR="00FC44AD">
        <w:t xml:space="preserve">. </w:t>
      </w:r>
      <w:r w:rsidR="00A10CED">
        <w:t xml:space="preserve">If you </w:t>
      </w:r>
      <w:proofErr w:type="gramStart"/>
      <w:r w:rsidR="00A10CED">
        <w:t>refill</w:t>
      </w:r>
      <w:proofErr w:type="gramEnd"/>
      <w:r w:rsidR="00A10CED">
        <w:t xml:space="preserve"> one form, </w:t>
      </w:r>
      <w:r>
        <w:t>ThrEd</w:t>
      </w:r>
      <w:r w:rsidR="00A10CED">
        <w:t xml:space="preserve"> will remind you that you have edited stitches, and you can decide if you want to go ahead.</w:t>
      </w:r>
    </w:p>
    <w:p w14:paraId="016798DC" w14:textId="45179B57" w:rsidR="00642018" w:rsidRDefault="00A10CED" w:rsidP="00122B36">
      <w:pPr>
        <w:pStyle w:val="Heading2"/>
      </w:pPr>
      <w:bookmarkStart w:id="123" w:name="_Toc10370238"/>
      <w:bookmarkStart w:id="124" w:name="_Toc17183800"/>
      <w:bookmarkStart w:id="125" w:name="_Toc17190386"/>
      <w:bookmarkStart w:id="126" w:name="_Toc34272772"/>
      <w:bookmarkStart w:id="127" w:name="_Toc123100696"/>
      <w:bookmarkEnd w:id="123"/>
      <w:bookmarkEnd w:id="124"/>
      <w:r>
        <w:t>Zoom and shift</w:t>
      </w:r>
      <w:bookmarkEnd w:id="125"/>
      <w:bookmarkEnd w:id="126"/>
      <w:bookmarkEnd w:id="127"/>
      <w:r>
        <w:fldChar w:fldCharType="begin"/>
      </w:r>
      <w:r>
        <w:instrText xml:space="preserve"> XE "</w:instrText>
      </w:r>
      <w:r>
        <w:rPr>
          <w:rFonts w:eastAsia="MS Mincho"/>
        </w:rPr>
        <w:instrText>Zoom and shift"</w:instrText>
      </w:r>
      <w:r>
        <w:instrText xml:space="preserve"> </w:instrText>
      </w:r>
      <w:r>
        <w:fldChar w:fldCharType="end"/>
      </w:r>
    </w:p>
    <w:p w14:paraId="7E5FE1D2" w14:textId="1653C3E1" w:rsidR="00642018" w:rsidRDefault="00A10CED" w:rsidP="00122B36">
      <w:pPr>
        <w:pStyle w:val="annxxx"/>
      </w:pPr>
      <w:r>
        <w:t>Zooming and shifting the viewpoint in a zoomed window are two of the most common operations in digitizing</w:t>
      </w:r>
      <w:r w:rsidR="00FC44AD">
        <w:t xml:space="preserve">. </w:t>
      </w:r>
      <w:r w:rsidR="00AD6EB8">
        <w:t>ThrEd</w:t>
      </w:r>
      <w:r>
        <w:t xml:space="preserve"> makes it easy</w:t>
      </w:r>
      <w:r w:rsidR="00FC44AD">
        <w:t xml:space="preserve">. </w:t>
      </w:r>
    </w:p>
    <w:p w14:paraId="3F673472" w14:textId="1EAA8004" w:rsidR="00642018" w:rsidRDefault="00A10CED" w:rsidP="00122B36">
      <w:pPr>
        <w:pStyle w:val="Heading2"/>
      </w:pPr>
      <w:bookmarkStart w:id="128" w:name="_Toc10370239"/>
      <w:bookmarkStart w:id="129" w:name="_Toc17183801"/>
      <w:bookmarkStart w:id="130" w:name="_Toc17190387"/>
      <w:bookmarkStart w:id="131" w:name="_Toc34272773"/>
      <w:bookmarkStart w:id="132" w:name="_Toc123100697"/>
      <w:bookmarkEnd w:id="128"/>
      <w:bookmarkEnd w:id="129"/>
      <w:r>
        <w:t>Zoo</w:t>
      </w:r>
      <w:bookmarkStart w:id="133" w:name="zooming"/>
      <w:bookmarkEnd w:id="130"/>
      <w:bookmarkEnd w:id="133"/>
      <w:r>
        <w:t>ming</w:t>
      </w:r>
      <w:bookmarkEnd w:id="131"/>
      <w:bookmarkEnd w:id="132"/>
      <w:r>
        <w:fldChar w:fldCharType="begin"/>
      </w:r>
      <w:r>
        <w:instrText xml:space="preserve"> XE "</w:instrText>
      </w:r>
      <w:r>
        <w:rPr>
          <w:rFonts w:eastAsia="MS Mincho"/>
        </w:rPr>
        <w:instrText>Zooming"</w:instrText>
      </w:r>
      <w:r>
        <w:instrText xml:space="preserve"> </w:instrText>
      </w:r>
      <w:r>
        <w:fldChar w:fldCharType="end"/>
      </w:r>
    </w:p>
    <w:p w14:paraId="7553C1DE" w14:textId="2BEC98A3" w:rsidR="00642018" w:rsidRDefault="00A10CED" w:rsidP="00122B36">
      <w:pPr>
        <w:pStyle w:val="annxxx"/>
      </w:pPr>
      <w:r>
        <w:t xml:space="preserve">The most convenient way to zoom to an area of the design you want to magnify, is to set a zoom mark by holding the mouse cursor over the desired area of the design and </w:t>
      </w:r>
      <w:r w:rsidR="00373FBB">
        <w:t>selecting</w:t>
      </w:r>
      <w:r>
        <w:t xml:space="preserve"> the </w:t>
      </w:r>
      <w:r w:rsidR="00660DB1">
        <w:t>“</w:t>
      </w:r>
      <w:r>
        <w:t>M</w:t>
      </w:r>
      <w:r w:rsidR="00660DB1">
        <w:t>”</w:t>
      </w:r>
      <w:r>
        <w:t xml:space="preserve"> key, to mark it</w:t>
      </w:r>
      <w:r w:rsidR="00FC44AD">
        <w:t xml:space="preserve">. </w:t>
      </w:r>
      <w:r>
        <w:t>A small cross will appear</w:t>
      </w:r>
      <w:r w:rsidR="00FC44AD">
        <w:t xml:space="preserve">. </w:t>
      </w:r>
      <w:r>
        <w:t xml:space="preserve">Then </w:t>
      </w:r>
      <w:r w:rsidR="00373FBB">
        <w:t>select</w:t>
      </w:r>
      <w:r w:rsidR="002D48FC">
        <w:t xml:space="preserve"> the</w:t>
      </w:r>
      <w:r>
        <w:t xml:space="preserve"> </w:t>
      </w:r>
      <w:r w:rsidR="00660DB1">
        <w:t>“</w:t>
      </w:r>
      <w:r>
        <w:t>Z</w:t>
      </w:r>
      <w:r w:rsidR="00660DB1">
        <w:t>”</w:t>
      </w:r>
      <w:r>
        <w:t xml:space="preserve"> key to zoom in. </w:t>
      </w:r>
      <w:r w:rsidR="00373FBB">
        <w:t>Select</w:t>
      </w:r>
      <w:r w:rsidR="002D48FC">
        <w:t xml:space="preserve"> the</w:t>
      </w:r>
      <w:r>
        <w:t xml:space="preserve"> </w:t>
      </w:r>
      <w:r w:rsidR="00660DB1">
        <w:t>“</w:t>
      </w:r>
      <w:r>
        <w:t>A</w:t>
      </w:r>
      <w:r w:rsidR="00660DB1">
        <w:t>”</w:t>
      </w:r>
      <w:r>
        <w:t xml:space="preserve"> key to zoom away</w:t>
      </w:r>
      <w:r w:rsidR="00FC44AD">
        <w:t xml:space="preserve">. </w:t>
      </w:r>
      <w:r>
        <w:t xml:space="preserve">You can also </w:t>
      </w:r>
      <w:r w:rsidR="00373FBB">
        <w:t>select</w:t>
      </w:r>
      <w:r w:rsidR="002D48FC">
        <w:t xml:space="preserve"> the</w:t>
      </w:r>
      <w:r>
        <w:t xml:space="preserve"> </w:t>
      </w:r>
      <w:r w:rsidR="00660DB1">
        <w:t>“</w:t>
      </w:r>
      <w:r>
        <w:t>X</w:t>
      </w:r>
      <w:r w:rsidR="00660DB1">
        <w:t>”</w:t>
      </w:r>
      <w:r>
        <w:t xml:space="preserve"> key to zoom all the way out to the full view of your design.</w:t>
      </w:r>
    </w:p>
    <w:p w14:paraId="2941544A" w14:textId="2180C943" w:rsidR="00642018" w:rsidRDefault="00A10CED" w:rsidP="00122B36">
      <w:pPr>
        <w:pStyle w:val="annxxx"/>
      </w:pPr>
      <w:r>
        <w:t xml:space="preserve">There are several other ways that </w:t>
      </w:r>
      <w:r w:rsidR="00AD6EB8">
        <w:t>ThrEd</w:t>
      </w:r>
      <w:r>
        <w:t xml:space="preserve"> determines the center of zoom when zooming</w:t>
      </w:r>
      <w:r>
        <w:fldChar w:fldCharType="begin"/>
      </w:r>
      <w:r>
        <w:instrText xml:space="preserve"> </w:instrText>
      </w:r>
      <w:r w:rsidR="00677351">
        <w:instrText>XE “Zooming”</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233"/>
        <w:gridCol w:w="6397"/>
      </w:tblGrid>
      <w:tr w:rsidR="00642018" w14:paraId="0C34424C" w14:textId="77777777" w:rsidTr="00D77338">
        <w:tc>
          <w:tcPr>
            <w:tcW w:w="22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B3492" w14:textId="77777777" w:rsidR="00642018" w:rsidRDefault="00A10CED" w:rsidP="00122B36">
            <w:pPr>
              <w:pStyle w:val="TableTitle"/>
            </w:pPr>
            <w:bookmarkStart w:id="134" w:name="_Toc10370240"/>
            <w:bookmarkStart w:id="135" w:name="_Toc17183802"/>
            <w:bookmarkEnd w:id="134"/>
            <w:bookmarkEnd w:id="135"/>
            <w:r>
              <w:t>Condition</w:t>
            </w:r>
          </w:p>
        </w:tc>
        <w:tc>
          <w:tcPr>
            <w:tcW w:w="639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F2C93F1" w14:textId="646E4811" w:rsidR="00642018" w:rsidRDefault="00A10CED" w:rsidP="00122B36">
            <w:pPr>
              <w:pStyle w:val="TableTitle"/>
            </w:pPr>
            <w:r>
              <w:t xml:space="preserve">How </w:t>
            </w:r>
            <w:r w:rsidR="00AD6EB8">
              <w:t>ThrEd</w:t>
            </w:r>
            <w:r>
              <w:t xml:space="preserve"> determines the new center of zoom</w:t>
            </w:r>
          </w:p>
        </w:tc>
      </w:tr>
      <w:tr w:rsidR="00642018" w14:paraId="2493B78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BE0047F" w14:textId="77777777" w:rsidR="00642018" w:rsidRDefault="00A10CED" w:rsidP="00122B36">
            <w:pPr>
              <w:pStyle w:val="atnxxx"/>
              <w:rPr>
                <w:lang w:val="de-DE"/>
              </w:rPr>
            </w:pPr>
            <w:r>
              <w:rPr>
                <w:lang w:val="de-DE"/>
              </w:rPr>
              <w:t>Zoom mark set</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6C196063" w14:textId="77777777" w:rsidR="00642018" w:rsidRDefault="00A10CED" w:rsidP="00122B36">
            <w:pPr>
              <w:pStyle w:val="atnxxx"/>
            </w:pPr>
            <w:r>
              <w:t>The zoom mark becomes the new center of zoom</w:t>
            </w:r>
          </w:p>
        </w:tc>
      </w:tr>
      <w:tr w:rsidR="00642018" w14:paraId="46766FFB"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1F41F0A" w14:textId="77777777" w:rsidR="00642018" w:rsidRDefault="00A10CED" w:rsidP="00122B36">
            <w:pPr>
              <w:pStyle w:val="atnxxx"/>
            </w:pPr>
            <w:r>
              <w:t>Stitch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D57A58A" w14:textId="46F3B58B" w:rsidR="00642018" w:rsidRDefault="00A10CED" w:rsidP="00122B36">
            <w:pPr>
              <w:pStyle w:val="atnxxx"/>
            </w:pPr>
            <w:r>
              <w:t>The selected stitch becomes the new center of zoom</w:t>
            </w:r>
            <w:r w:rsidR="00FC44AD">
              <w:t xml:space="preserve">. </w:t>
            </w:r>
          </w:p>
        </w:tc>
      </w:tr>
      <w:tr w:rsidR="00642018" w14:paraId="1A758822"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B2C9A6" w14:textId="77777777" w:rsidR="00642018" w:rsidRDefault="00A10CED" w:rsidP="00122B36">
            <w:pPr>
              <w:pStyle w:val="atnxxx"/>
            </w:pPr>
            <w:r>
              <w:lastRenderedPageBreak/>
              <w:t>Inserting a stitch</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0DEEBA80" w14:textId="20AE843D" w:rsidR="00642018" w:rsidRDefault="00A10CED" w:rsidP="00122B36">
            <w:pPr>
              <w:pStyle w:val="atnxxx"/>
            </w:pPr>
            <w:r>
              <w:t>If you are inserting a stitch between two stitches already in the design, the new center of zoom will be between the two stitches</w:t>
            </w:r>
            <w:r w:rsidR="00FC44AD">
              <w:t xml:space="preserve">. </w:t>
            </w:r>
          </w:p>
        </w:tc>
      </w:tr>
      <w:tr w:rsidR="00642018" w14:paraId="63521606"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F44CB5" w14:textId="77777777" w:rsidR="00642018" w:rsidRDefault="00A10CED" w:rsidP="00122B36">
            <w:pPr>
              <w:pStyle w:val="atnxxx"/>
            </w:pPr>
            <w:r>
              <w:t>Group of Stitches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C2F72C1" w14:textId="77777777" w:rsidR="00642018" w:rsidRDefault="00A10CED" w:rsidP="00122B36">
            <w:pPr>
              <w:pStyle w:val="atnxxx"/>
            </w:pPr>
            <w:r>
              <w:t>The center of the selected group of stitches becomes the new center of zoom.</w:t>
            </w:r>
          </w:p>
        </w:tc>
      </w:tr>
      <w:tr w:rsidR="00642018" w14:paraId="7D36653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3E20F" w14:textId="77777777" w:rsidR="00642018" w:rsidRDefault="00A10CED" w:rsidP="00122B36">
            <w:pPr>
              <w:pStyle w:val="atnxxx"/>
            </w:pPr>
            <w:r>
              <w:t>Form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7EA43947" w14:textId="77777777" w:rsidR="00642018" w:rsidRDefault="00A10CED" w:rsidP="00122B36">
            <w:pPr>
              <w:pStyle w:val="atnxxx"/>
            </w:pPr>
            <w:r>
              <w:t>The center of the form becomes the new center of zoom.</w:t>
            </w:r>
          </w:p>
        </w:tc>
      </w:tr>
      <w:tr w:rsidR="00642018" w14:paraId="0217F54A"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AD58B61" w14:textId="77777777" w:rsidR="00642018" w:rsidRDefault="00A10CED" w:rsidP="00122B36">
            <w:pPr>
              <w:pStyle w:val="atnxxx"/>
            </w:pPr>
            <w:r>
              <w:t>Form Point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5D50DC15" w14:textId="77777777" w:rsidR="00642018" w:rsidRDefault="00A10CED" w:rsidP="00122B36">
            <w:pPr>
              <w:pStyle w:val="atnxxx"/>
            </w:pPr>
            <w:r>
              <w:t>The form point becomes the new center of zoom.</w:t>
            </w:r>
          </w:p>
        </w:tc>
      </w:tr>
      <w:tr w:rsidR="00642018" w14:paraId="748FB695" w14:textId="77777777" w:rsidTr="00D77338">
        <w:tc>
          <w:tcPr>
            <w:tcW w:w="2233"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29BB52" w14:textId="77777777" w:rsidR="00642018" w:rsidRDefault="00A10CED" w:rsidP="00122B36">
            <w:pPr>
              <w:pStyle w:val="atnxxx"/>
            </w:pPr>
            <w:r>
              <w:t>Group of Forms Selected.</w:t>
            </w:r>
          </w:p>
        </w:tc>
        <w:tc>
          <w:tcPr>
            <w:tcW w:w="6397" w:type="dxa"/>
            <w:tcBorders>
              <w:top w:val="nil"/>
              <w:left w:val="nil"/>
              <w:bottom w:val="single" w:sz="4" w:space="0" w:color="auto"/>
              <w:right w:val="single" w:sz="4" w:space="0" w:color="auto"/>
            </w:tcBorders>
            <w:tcMar>
              <w:top w:w="0" w:type="dxa"/>
              <w:left w:w="108" w:type="dxa"/>
              <w:bottom w:w="0" w:type="dxa"/>
              <w:right w:w="108" w:type="dxa"/>
            </w:tcMar>
          </w:tcPr>
          <w:p w14:paraId="180435C6" w14:textId="77777777" w:rsidR="00642018" w:rsidRDefault="00A10CED" w:rsidP="00122B36">
            <w:pPr>
              <w:pStyle w:val="atnxxx"/>
            </w:pPr>
            <w:r>
              <w:t>The center of the group of forms becomes the new center of zoom.</w:t>
            </w:r>
          </w:p>
        </w:tc>
      </w:tr>
    </w:tbl>
    <w:p w14:paraId="1B08B652" w14:textId="0E02D196" w:rsidR="00642018" w:rsidRDefault="00A10CED" w:rsidP="00122B36">
      <w:pPr>
        <w:pStyle w:val="annxxx"/>
      </w:pPr>
      <w:r>
        <w:t>You can also make a zoom window</w:t>
      </w:r>
      <w:r w:rsidR="00FC44AD">
        <w:t xml:space="preserve">. </w:t>
      </w:r>
      <w:r w:rsidR="00373FBB">
        <w:t>Select</w:t>
      </w:r>
      <w:r w:rsidR="002D48FC">
        <w:t xml:space="preserve"> </w:t>
      </w:r>
      <w:r w:rsidR="00660DB1">
        <w:t>“</w:t>
      </w:r>
      <w:r>
        <w:t>Q</w:t>
      </w:r>
      <w:r w:rsidR="00660DB1">
        <w:t>”</w:t>
      </w:r>
      <w:r>
        <w:t xml:space="preserve"> or </w:t>
      </w:r>
      <w:r w:rsidR="00660DB1">
        <w:t>“</w:t>
      </w:r>
      <w:r>
        <w:t>Escape</w:t>
      </w:r>
      <w:r w:rsidR="00660DB1">
        <w:t>”</w:t>
      </w:r>
      <w:r>
        <w:t xml:space="preserve"> to make sure that nothing is selected and that there is no zoom mark</w:t>
      </w:r>
      <w:r w:rsidR="00FC44AD">
        <w:t xml:space="preserve">. </w:t>
      </w:r>
      <w:r>
        <w:t xml:space="preserve">Then select </w:t>
      </w:r>
      <w:r w:rsidR="00660DB1">
        <w:t>“</w:t>
      </w:r>
      <w:r>
        <w:t>in</w:t>
      </w:r>
      <w:r w:rsidR="00660DB1">
        <w:t>”</w:t>
      </w:r>
      <w:r>
        <w:t xml:space="preserve"> from the </w:t>
      </w:r>
      <w:r w:rsidR="00AD6EB8">
        <w:t>ThrEd</w:t>
      </w:r>
      <w:r>
        <w:t xml:space="preserve"> menu bar</w:t>
      </w:r>
      <w:r w:rsidR="00FC44AD">
        <w:t xml:space="preserve">. </w:t>
      </w:r>
      <w:r>
        <w:t xml:space="preserve">The mouse cursor will turn into a cross. Then you can </w:t>
      </w:r>
      <w:proofErr w:type="gramStart"/>
      <w:r>
        <w:t>left-drag</w:t>
      </w:r>
      <w:proofErr w:type="gramEnd"/>
      <w:r>
        <w:t xml:space="preserve"> the mouse cursor to create a zoom window</w:t>
      </w:r>
      <w:r w:rsidR="00FC44AD">
        <w:t xml:space="preserve">. </w:t>
      </w:r>
      <w:r>
        <w:t xml:space="preserve">When you release the left mouse button, </w:t>
      </w:r>
      <w:r w:rsidR="00AD6EB8">
        <w:t>ThrEd</w:t>
      </w:r>
      <w:r>
        <w:t xml:space="preserve"> will zoom in to the window you made.</w:t>
      </w:r>
    </w:p>
    <w:p w14:paraId="38471964" w14:textId="49CFE032" w:rsidR="00642018" w:rsidRDefault="00A10CED" w:rsidP="00122B36">
      <w:pPr>
        <w:pStyle w:val="Heading2"/>
      </w:pPr>
      <w:bookmarkStart w:id="136" w:name="_Toc10370241"/>
      <w:bookmarkStart w:id="137" w:name="_Toc17183803"/>
      <w:bookmarkStart w:id="138" w:name="_Toc17190389"/>
      <w:bookmarkStart w:id="139" w:name="_Toc34272775"/>
      <w:bookmarkStart w:id="140" w:name="_Toc123100698"/>
      <w:bookmarkEnd w:id="136"/>
      <w:bookmarkEnd w:id="137"/>
      <w:r>
        <w:t>Shifting</w:t>
      </w:r>
      <w:bookmarkEnd w:id="138"/>
      <w:bookmarkEnd w:id="139"/>
      <w:bookmarkEnd w:id="140"/>
      <w:r>
        <w:fldChar w:fldCharType="begin"/>
      </w:r>
      <w:r>
        <w:instrText xml:space="preserve"> XE "</w:instrText>
      </w:r>
      <w:r>
        <w:rPr>
          <w:rFonts w:eastAsia="MS Mincho"/>
        </w:rPr>
        <w:instrText>Shifting"</w:instrText>
      </w:r>
      <w:r>
        <w:instrText xml:space="preserve"> </w:instrText>
      </w:r>
      <w:r>
        <w:fldChar w:fldCharType="end"/>
      </w:r>
    </w:p>
    <w:p w14:paraId="1AA5F49C" w14:textId="31B1DEB5" w:rsidR="00642018" w:rsidRDefault="00A10CED" w:rsidP="00122B36">
      <w:pPr>
        <w:pStyle w:val="annxxx"/>
      </w:pPr>
      <w:r>
        <w:t>There are many times when you may want to see different parts of the design without zooming out</w:t>
      </w:r>
      <w:r w:rsidR="00FC44AD">
        <w:t xml:space="preserve">. </w:t>
      </w:r>
      <w:r>
        <w:t xml:space="preserve">In </w:t>
      </w:r>
      <w:r w:rsidR="00AD6EB8">
        <w:t>ThrEd</w:t>
      </w:r>
      <w:r>
        <w:t xml:space="preserve">, you can just hold your mouse cursor over the spot you want to become the new center of zoom and </w:t>
      </w:r>
      <w:r w:rsidR="00373FBB">
        <w:t>select</w:t>
      </w:r>
      <w:r w:rsidR="002D48FC">
        <w:t xml:space="preserve"> the</w:t>
      </w:r>
      <w:r>
        <w:t xml:space="preserve"> </w:t>
      </w:r>
      <w:r w:rsidR="00660DB1">
        <w:t>“</w:t>
      </w:r>
      <w:r>
        <w:t>S</w:t>
      </w:r>
      <w:r w:rsidR="00660DB1">
        <w:t>”</w:t>
      </w:r>
      <w:r>
        <w:t xml:space="preserve"> key.</w:t>
      </w:r>
    </w:p>
    <w:p w14:paraId="6BA5D1FF" w14:textId="0302B36B" w:rsidR="00642018" w:rsidRDefault="00A10CED" w:rsidP="00122B36">
      <w:pPr>
        <w:pStyle w:val="annxxx"/>
      </w:pPr>
      <w:r>
        <w:t>To do the same thing with scroll bars, you must move your mouse to the vertical scroll bar and drag, and then to the horizontal scroll bar and drag</w:t>
      </w:r>
      <w:r w:rsidR="00FC44AD">
        <w:t xml:space="preserve">. </w:t>
      </w:r>
      <w:r>
        <w:t>If the part of the design is out of the stitch window</w:t>
      </w:r>
      <w:r>
        <w:fldChar w:fldCharType="begin"/>
      </w:r>
      <w:r>
        <w:instrText xml:space="preserve"> </w:instrText>
      </w:r>
      <w:r w:rsidR="00677351">
        <w:instrText>XE “Stitch window”</w:instrText>
      </w:r>
      <w:r>
        <w:instrText xml:space="preserve"> </w:instrText>
      </w:r>
      <w:r>
        <w:fldChar w:fldCharType="end"/>
      </w:r>
      <w:r>
        <w:t xml:space="preserve">, things in scroll bar land can be even more difficult, but using the </w:t>
      </w:r>
      <w:r w:rsidR="00660DB1">
        <w:t>“</w:t>
      </w:r>
      <w:r>
        <w:t>S</w:t>
      </w:r>
      <w:r w:rsidR="00660DB1">
        <w:t>”</w:t>
      </w:r>
      <w:r>
        <w:t xml:space="preserve"> key repeatedly you can easily move to any part of your design without ever taking your mouse out of the stitch window.</w:t>
      </w:r>
    </w:p>
    <w:p w14:paraId="53760EDC" w14:textId="6577D318" w:rsidR="00642018" w:rsidRDefault="00AD6EB8" w:rsidP="00122B36">
      <w:pPr>
        <w:pStyle w:val="annxxx"/>
      </w:pPr>
      <w:r>
        <w:t>ThrEd</w:t>
      </w:r>
      <w:r w:rsidR="00A10CED">
        <w:t xml:space="preserve"> also has scroll bars for those who prefer them.</w:t>
      </w:r>
    </w:p>
    <w:p w14:paraId="7324E510" w14:textId="00F5A89C" w:rsidR="00642018" w:rsidRDefault="00A10CED" w:rsidP="00122B36">
      <w:pPr>
        <w:pStyle w:val="Heading2"/>
      </w:pPr>
      <w:bookmarkStart w:id="141" w:name="_Toc10370242"/>
      <w:bookmarkStart w:id="142" w:name="_Toc17183804"/>
      <w:bookmarkStart w:id="143" w:name="_Toc17190390"/>
      <w:bookmarkStart w:id="144" w:name="_Toc34272776"/>
      <w:bookmarkStart w:id="145" w:name="_Toc123100699"/>
      <w:bookmarkEnd w:id="141"/>
      <w:bookmarkEnd w:id="142"/>
      <w:r>
        <w:t>Setting stitches</w:t>
      </w:r>
      <w:bookmarkEnd w:id="143"/>
      <w:bookmarkEnd w:id="144"/>
      <w:bookmarkEnd w:id="145"/>
      <w:r>
        <w:fldChar w:fldCharType="begin"/>
      </w:r>
      <w:r>
        <w:instrText xml:space="preserve"> XE "</w:instrText>
      </w:r>
      <w:r>
        <w:rPr>
          <w:rFonts w:eastAsia="MS Mincho"/>
        </w:rPr>
        <w:instrText>Setting stitches"</w:instrText>
      </w:r>
      <w:r>
        <w:instrText xml:space="preserve"> </w:instrText>
      </w:r>
      <w:r>
        <w:fldChar w:fldCharType="end"/>
      </w:r>
    </w:p>
    <w:p w14:paraId="69747A2A" w14:textId="14C1D726" w:rsidR="00642018" w:rsidRDefault="00A10CED" w:rsidP="00122B36">
      <w:pPr>
        <w:pStyle w:val="annxxx"/>
      </w:pPr>
      <w:r>
        <w:t xml:space="preserve">When </w:t>
      </w:r>
      <w:r w:rsidR="00AD6EB8">
        <w:t>ThrEd</w:t>
      </w:r>
      <w:r>
        <w:t xml:space="preserve"> begins running, it is ready to set stitches with just a left mouse click</w:t>
      </w:r>
      <w:r w:rsidR="00FC44AD">
        <w:t xml:space="preserve">. </w:t>
      </w:r>
      <w:r>
        <w:t>You should see the vertical needle cursor</w:t>
      </w:r>
      <w:r w:rsidR="00FC44AD">
        <w:t xml:space="preserve">. </w:t>
      </w:r>
      <w:r>
        <w:t>The needle cursors are used to indicate stitch-setting modes.</w:t>
      </w:r>
    </w:p>
    <w:tbl>
      <w:tblPr>
        <w:tblW w:w="0" w:type="auto"/>
        <w:tblCellMar>
          <w:left w:w="0" w:type="dxa"/>
          <w:right w:w="0" w:type="dxa"/>
        </w:tblCellMar>
        <w:tblLook w:val="0000" w:firstRow="0" w:lastRow="0" w:firstColumn="0" w:lastColumn="0" w:noHBand="0" w:noVBand="0"/>
      </w:tblPr>
      <w:tblGrid>
        <w:gridCol w:w="2386"/>
        <w:gridCol w:w="1692"/>
        <w:gridCol w:w="4552"/>
      </w:tblGrid>
      <w:tr w:rsidR="00642018" w14:paraId="4E94920F" w14:textId="77777777" w:rsidTr="00D77338">
        <w:tc>
          <w:tcPr>
            <w:tcW w:w="23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38466" w14:textId="17D85DE1" w:rsidR="00642018" w:rsidRDefault="00A10CED" w:rsidP="00122B36">
            <w:pPr>
              <w:pStyle w:val="TableTitle"/>
            </w:pPr>
            <w:r>
              <w:t xml:space="preserve">Needle </w:t>
            </w:r>
            <w:r w:rsidR="00D77338">
              <w:t>c</w:t>
            </w:r>
            <w:r>
              <w:t xml:space="preserve">ursor </w:t>
            </w:r>
            <w:r w:rsidR="00D77338">
              <w:t>t</w:t>
            </w:r>
            <w:r>
              <w:t>ype</w:t>
            </w:r>
          </w:p>
        </w:tc>
        <w:tc>
          <w:tcPr>
            <w:tcW w:w="169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27AF04E" w14:textId="77777777" w:rsidR="00642018" w:rsidRDefault="00A10CED" w:rsidP="00122B36">
            <w:pPr>
              <w:pStyle w:val="TableTitle"/>
            </w:pPr>
            <w:r>
              <w:t>Mode</w:t>
            </w:r>
          </w:p>
        </w:tc>
        <w:tc>
          <w:tcPr>
            <w:tcW w:w="455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61C377" w14:textId="39C7F7D9" w:rsidR="00642018" w:rsidRDefault="00A10CED" w:rsidP="00122B36">
            <w:pPr>
              <w:pStyle w:val="TableTitle"/>
            </w:pPr>
            <w:r>
              <w:t xml:space="preserve">How to get the </w:t>
            </w:r>
            <w:r w:rsidR="00D77338">
              <w:t>c</w:t>
            </w:r>
            <w:r>
              <w:t>ursor:</w:t>
            </w:r>
          </w:p>
        </w:tc>
      </w:tr>
      <w:tr w:rsidR="00642018" w14:paraId="281AD3F1" w14:textId="77777777" w:rsidTr="00D77338">
        <w:trPr>
          <w:cantSplit/>
        </w:trPr>
        <w:tc>
          <w:tcPr>
            <w:tcW w:w="2386" w:type="dxa"/>
            <w:vMerge w:val="restart"/>
            <w:tcBorders>
              <w:top w:val="nil"/>
              <w:left w:val="single" w:sz="4" w:space="0" w:color="auto"/>
              <w:bottom w:val="single" w:sz="4" w:space="0" w:color="auto"/>
              <w:right w:val="single" w:sz="4" w:space="0" w:color="auto"/>
            </w:tcBorders>
            <w:tcMar>
              <w:top w:w="0" w:type="dxa"/>
              <w:left w:w="108" w:type="dxa"/>
              <w:bottom w:w="0" w:type="dxa"/>
              <w:right w:w="108" w:type="dxa"/>
            </w:tcMar>
          </w:tcPr>
          <w:p w14:paraId="34B41D98" w14:textId="77777777" w:rsidR="00642018" w:rsidRDefault="00A10CED" w:rsidP="00122B36">
            <w:pPr>
              <w:pStyle w:val="annxxx"/>
            </w:pPr>
            <w:r>
              <w:t>Vertical</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CE02961" w14:textId="77777777" w:rsidR="00642018" w:rsidRDefault="00A10CED" w:rsidP="00122B36">
            <w:pPr>
              <w:pStyle w:val="annxxx"/>
            </w:pPr>
            <w:r>
              <w:t>Add to beginning.</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EA07449" w14:textId="5F8577E1" w:rsidR="00642018" w:rsidRDefault="00A10CED" w:rsidP="00122B36">
            <w:pPr>
              <w:pStyle w:val="annxxx"/>
            </w:pPr>
            <w:r>
              <w:t xml:space="preserve">Hold down a </w:t>
            </w:r>
            <w:r w:rsidR="00660DB1">
              <w:t>“</w:t>
            </w:r>
            <w:r>
              <w:t>Shift</w:t>
            </w:r>
            <w:r w:rsidR="00660DB1">
              <w:t>”</w:t>
            </w:r>
            <w:r>
              <w:t xml:space="preserve"> key and </w:t>
            </w:r>
            <w:r w:rsidR="00373FBB">
              <w:t>select</w:t>
            </w:r>
            <w:r w:rsidR="002D48FC">
              <w:t xml:space="preserve"> </w:t>
            </w:r>
            <w:r w:rsidR="00660DB1">
              <w:t>“</w:t>
            </w:r>
            <w:r>
              <w:t>Home</w:t>
            </w:r>
            <w:r w:rsidR="00660DB1">
              <w:t>”</w:t>
            </w:r>
            <w:r>
              <w:t>.</w:t>
            </w:r>
          </w:p>
          <w:p w14:paraId="2C99ECB6" w14:textId="547586BE" w:rsidR="00642018" w:rsidRDefault="00660DB1" w:rsidP="00122B36">
            <w:pPr>
              <w:pStyle w:val="annxxx"/>
            </w:pPr>
            <w:r>
              <w:t>“</w:t>
            </w:r>
            <w:r w:rsidR="00A10CED">
              <w:t>Shift/Home</w:t>
            </w:r>
            <w:r>
              <w:t>”</w:t>
            </w:r>
          </w:p>
        </w:tc>
      </w:tr>
      <w:tr w:rsidR="00642018" w14:paraId="2A8C6BB5" w14:textId="77777777" w:rsidTr="00D77338">
        <w:trPr>
          <w:cantSplit/>
        </w:trPr>
        <w:tc>
          <w:tcPr>
            <w:tcW w:w="0" w:type="auto"/>
            <w:vMerge/>
            <w:tcBorders>
              <w:top w:val="nil"/>
              <w:left w:val="single" w:sz="4" w:space="0" w:color="auto"/>
              <w:bottom w:val="single" w:sz="4" w:space="0" w:color="auto"/>
              <w:right w:val="single" w:sz="4" w:space="0" w:color="auto"/>
            </w:tcBorders>
            <w:vAlign w:val="center"/>
          </w:tcPr>
          <w:p w14:paraId="28418584" w14:textId="77777777" w:rsidR="00642018" w:rsidRDefault="00642018" w:rsidP="00122B36"/>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74ABDEEF" w14:textId="77777777" w:rsidR="00642018" w:rsidRDefault="00A10CED" w:rsidP="00122B36">
            <w:pPr>
              <w:pStyle w:val="annxxx"/>
            </w:pPr>
            <w:r>
              <w:t>Add to end</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009469B2" w14:textId="3A01CFDB" w:rsidR="00642018" w:rsidRDefault="00A10CED" w:rsidP="00122B36">
            <w:pPr>
              <w:pStyle w:val="annxxx"/>
            </w:pPr>
            <w:r>
              <w:t xml:space="preserve">Select </w:t>
            </w:r>
            <w:r w:rsidR="00660DB1">
              <w:t>“</w:t>
            </w:r>
            <w:r>
              <w:t>add</w:t>
            </w:r>
            <w:r w:rsidR="00660DB1">
              <w:t>”</w:t>
            </w:r>
            <w:r>
              <w:t xml:space="preserve"> from the main menu </w:t>
            </w:r>
            <w:r w:rsidR="00D77338">
              <w:t>bar or</w:t>
            </w:r>
            <w:r>
              <w:t xml:space="preserve"> </w:t>
            </w:r>
            <w:proofErr w:type="gramStart"/>
            <w:r>
              <w:t>Hold</w:t>
            </w:r>
            <w:proofErr w:type="gramEnd"/>
            <w:r>
              <w:t xml:space="preserve"> down a </w:t>
            </w:r>
            <w:r w:rsidR="00660DB1">
              <w:t>“</w:t>
            </w:r>
            <w:r>
              <w:t>Shift</w:t>
            </w:r>
            <w:r w:rsidR="00660DB1">
              <w:t>”</w:t>
            </w:r>
            <w:r>
              <w:t xml:space="preserve"> key and </w:t>
            </w:r>
            <w:r w:rsidR="00373FBB">
              <w:t>select</w:t>
            </w:r>
            <w:r w:rsidR="002D48FC">
              <w:t xml:space="preserve"> </w:t>
            </w:r>
            <w:r w:rsidR="00660DB1">
              <w:t>“</w:t>
            </w:r>
            <w:r>
              <w:t>End</w:t>
            </w:r>
            <w:r w:rsidR="00660DB1">
              <w:t>”</w:t>
            </w:r>
            <w:r>
              <w:t>.</w:t>
            </w:r>
          </w:p>
          <w:p w14:paraId="58A7704F" w14:textId="7A5A0EE9" w:rsidR="00642018" w:rsidRDefault="00660DB1" w:rsidP="00122B36">
            <w:pPr>
              <w:pStyle w:val="annxxx"/>
            </w:pPr>
            <w:r>
              <w:t>“</w:t>
            </w:r>
            <w:r w:rsidR="00A10CED">
              <w:t>Shift/End</w:t>
            </w:r>
            <w:r>
              <w:t>”</w:t>
            </w:r>
          </w:p>
        </w:tc>
      </w:tr>
      <w:tr w:rsidR="00642018" w14:paraId="723FEE5D" w14:textId="77777777" w:rsidTr="00D77338">
        <w:tc>
          <w:tcPr>
            <w:tcW w:w="238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80CB7FF" w14:textId="77777777" w:rsidR="00642018" w:rsidRDefault="00A10CED" w:rsidP="00122B36">
            <w:pPr>
              <w:pStyle w:val="annxxx"/>
            </w:pPr>
            <w:r>
              <w:lastRenderedPageBreak/>
              <w:t>Rotating</w:t>
            </w:r>
          </w:p>
        </w:tc>
        <w:tc>
          <w:tcPr>
            <w:tcW w:w="1692" w:type="dxa"/>
            <w:tcBorders>
              <w:top w:val="nil"/>
              <w:left w:val="nil"/>
              <w:bottom w:val="single" w:sz="4" w:space="0" w:color="auto"/>
              <w:right w:val="single" w:sz="4" w:space="0" w:color="auto"/>
            </w:tcBorders>
            <w:tcMar>
              <w:top w:w="0" w:type="dxa"/>
              <w:left w:w="108" w:type="dxa"/>
              <w:bottom w:w="0" w:type="dxa"/>
              <w:right w:w="108" w:type="dxa"/>
            </w:tcMar>
          </w:tcPr>
          <w:p w14:paraId="4AFBA926" w14:textId="77777777" w:rsidR="00642018" w:rsidRDefault="00A10CED" w:rsidP="00122B36">
            <w:pPr>
              <w:pStyle w:val="annxxx"/>
            </w:pPr>
            <w:r>
              <w:t>Insert</w:t>
            </w:r>
          </w:p>
        </w:tc>
        <w:tc>
          <w:tcPr>
            <w:tcW w:w="4552" w:type="dxa"/>
            <w:tcBorders>
              <w:top w:val="nil"/>
              <w:left w:val="nil"/>
              <w:bottom w:val="single" w:sz="4" w:space="0" w:color="auto"/>
              <w:right w:val="single" w:sz="4" w:space="0" w:color="auto"/>
            </w:tcBorders>
            <w:tcMar>
              <w:top w:w="0" w:type="dxa"/>
              <w:left w:w="108" w:type="dxa"/>
              <w:bottom w:w="0" w:type="dxa"/>
              <w:right w:w="108" w:type="dxa"/>
            </w:tcMar>
          </w:tcPr>
          <w:p w14:paraId="3394E5C8" w14:textId="131A6ED3" w:rsidR="00642018" w:rsidRDefault="00A10CED" w:rsidP="00122B36">
            <w:pPr>
              <w:pStyle w:val="annxxx"/>
            </w:pPr>
            <w:r>
              <w:t xml:space="preserve">Hold the mouse cursor near the stitch you want to interrupt and </w:t>
            </w:r>
            <w:r w:rsidR="00373FBB">
              <w:t>select</w:t>
            </w:r>
            <w:r w:rsidR="002D48FC">
              <w:t xml:space="preserve"> the</w:t>
            </w:r>
            <w:r>
              <w:t xml:space="preserve"> </w:t>
            </w:r>
            <w:r w:rsidR="00660DB1">
              <w:t>“</w:t>
            </w:r>
            <w:r>
              <w:t>space</w:t>
            </w:r>
            <w:r w:rsidR="00660DB1">
              <w:t>”</w:t>
            </w:r>
            <w:r>
              <w:t xml:space="preserve"> bar.</w:t>
            </w:r>
          </w:p>
        </w:tc>
      </w:tr>
    </w:tbl>
    <w:p w14:paraId="69DC696B" w14:textId="1EC3D583" w:rsidR="00642018" w:rsidRDefault="00A10CED" w:rsidP="00122B36">
      <w:pPr>
        <w:pStyle w:val="annxxx"/>
      </w:pPr>
      <w:r>
        <w:t xml:space="preserve">To move stitches instead of setting them, exit the </w:t>
      </w:r>
      <w:r w:rsidR="00660DB1">
        <w:t>“</w:t>
      </w:r>
      <w:r>
        <w:t>set stitch</w:t>
      </w:r>
      <w:r w:rsidR="00660DB1">
        <w:t>”</w:t>
      </w:r>
      <w:r>
        <w:t xml:space="preserve"> mode by </w:t>
      </w:r>
      <w:r w:rsidR="00373FBB">
        <w:t>selecting</w:t>
      </w:r>
      <w:r>
        <w:t xml:space="preserve"> the </w:t>
      </w:r>
      <w:r w:rsidR="00660DB1">
        <w:t>“</w:t>
      </w:r>
      <w:r>
        <w:t>escape</w:t>
      </w:r>
      <w:r w:rsidR="00660DB1">
        <w:t>”</w:t>
      </w:r>
      <w:r>
        <w:t xml:space="preserve"> key, the ‘Q</w:t>
      </w:r>
      <w:r w:rsidR="00660DB1">
        <w:t>”</w:t>
      </w:r>
      <w:r>
        <w:t xml:space="preserve"> key, or by right-clicking on an empty part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When you exit the </w:t>
      </w:r>
      <w:r w:rsidR="00660DB1">
        <w:t>“</w:t>
      </w:r>
      <w:r>
        <w:t>set stitch</w:t>
      </w:r>
      <w:r w:rsidR="00660DB1">
        <w:t>”</w:t>
      </w:r>
      <w:r>
        <w:t xml:space="preserve"> mode the mouse cursor will change from a needle to an arrow</w:t>
      </w:r>
      <w:r w:rsidR="00FC44AD">
        <w:t xml:space="preserve">. </w:t>
      </w:r>
      <w:r>
        <w:t xml:space="preserve">If you have forms near the place you want to set stitches, you can turn off the forms temporarily, by </w:t>
      </w:r>
      <w:r w:rsidR="00373FBB">
        <w:t>selecting</w:t>
      </w:r>
      <w:r>
        <w:t xml:space="preserve"> </w:t>
      </w:r>
      <w:r w:rsidR="00660DB1">
        <w:t>“</w:t>
      </w:r>
      <w:r>
        <w:t>K</w:t>
      </w:r>
      <w:r w:rsidR="00660DB1">
        <w:t>”</w:t>
      </w:r>
      <w:r>
        <w:t xml:space="preserve"> or selecting </w:t>
      </w:r>
      <w:r w:rsidR="00660DB1">
        <w:t>“</w:t>
      </w:r>
      <w:proofErr w:type="spellStart"/>
      <w:r w:rsidR="00D77338">
        <w:t>Frm</w:t>
      </w:r>
      <w:proofErr w:type="spellEnd"/>
      <w:r w:rsidR="00D77338">
        <w:t>+</w:t>
      </w:r>
      <w:r>
        <w:t>/-</w:t>
      </w:r>
      <w:r w:rsidR="00660DB1">
        <w:t>”</w:t>
      </w:r>
      <w:r>
        <w:t xml:space="preserve"> on the menu</w:t>
      </w:r>
      <w:r w:rsidR="00FC44AD">
        <w:t xml:space="preserve">. </w:t>
      </w:r>
      <w:r>
        <w:t xml:space="preserve">Turning off the forms makes it easier to set stitches because the program selects a form point before a stitch point when it </w:t>
      </w:r>
      <w:r w:rsidR="00CF09D0">
        <w:t>must</w:t>
      </w:r>
      <w:r>
        <w:t xml:space="preserve"> choose between them.</w:t>
      </w:r>
    </w:p>
    <w:p w14:paraId="47C52BE6" w14:textId="51F33E5A" w:rsidR="00642018" w:rsidRDefault="00A10CED" w:rsidP="00122B36">
      <w:pPr>
        <w:pStyle w:val="annxxx"/>
      </w:pPr>
      <w:r>
        <w:t xml:space="preserve">When you see the arrow, you are in </w:t>
      </w:r>
      <w:r w:rsidR="00660DB1">
        <w:t>“</w:t>
      </w:r>
      <w:r>
        <w:t>move</w:t>
      </w:r>
      <w:r w:rsidR="00660DB1">
        <w:t>”</w:t>
      </w:r>
      <w:r>
        <w:t xml:space="preserve"> mode</w:t>
      </w:r>
      <w:r w:rsidR="00FC44AD">
        <w:t xml:space="preserve">. </w:t>
      </w:r>
      <w:r>
        <w:t xml:space="preserve">You can then move stitches by holding the mouse cursor near the stitch and </w:t>
      </w:r>
      <w:r w:rsidR="00CF09D0">
        <w:t>left-clicking</w:t>
      </w:r>
      <w:r w:rsidR="00FC44AD">
        <w:t xml:space="preserve">. </w:t>
      </w:r>
      <w:r>
        <w:t>While holding the left mouse button down, drag the stitch by moving the mouse</w:t>
      </w:r>
      <w:r w:rsidR="00FC44AD">
        <w:t xml:space="preserve">. </w:t>
      </w:r>
      <w:r>
        <w:t>Release the left mouse button when you have the stitch where you want it.</w:t>
      </w:r>
    </w:p>
    <w:p w14:paraId="72320452" w14:textId="73B165F9" w:rsidR="00642018" w:rsidRDefault="00A10CED" w:rsidP="00122B36">
      <w:pPr>
        <w:pStyle w:val="annxxx"/>
      </w:pPr>
      <w:r>
        <w:t>There are four ways to get out of move mode and set more stitches: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57"/>
        <w:gridCol w:w="6773"/>
      </w:tblGrid>
      <w:tr w:rsidR="00147DD5" w14:paraId="3C7C4685" w14:textId="77777777" w:rsidTr="00CF09D0">
        <w:tc>
          <w:tcPr>
            <w:tcW w:w="1857" w:type="dxa"/>
            <w:tcMar>
              <w:top w:w="0" w:type="dxa"/>
              <w:left w:w="108" w:type="dxa"/>
              <w:bottom w:w="0" w:type="dxa"/>
              <w:right w:w="108" w:type="dxa"/>
            </w:tcMar>
          </w:tcPr>
          <w:p w14:paraId="448150C6" w14:textId="4B881915" w:rsidR="00147DD5" w:rsidRDefault="00147DD5" w:rsidP="00122B36">
            <w:pPr>
              <w:pStyle w:val="TableTitle"/>
            </w:pPr>
            <w:r>
              <w:t>Key</w:t>
            </w:r>
          </w:p>
        </w:tc>
        <w:tc>
          <w:tcPr>
            <w:tcW w:w="6773" w:type="dxa"/>
            <w:tcMar>
              <w:top w:w="0" w:type="dxa"/>
              <w:left w:w="108" w:type="dxa"/>
              <w:bottom w:w="0" w:type="dxa"/>
              <w:right w:w="108" w:type="dxa"/>
            </w:tcMar>
          </w:tcPr>
          <w:p w14:paraId="3004A009" w14:textId="2321598E" w:rsidR="00147DD5" w:rsidRDefault="00147DD5" w:rsidP="00122B36">
            <w:pPr>
              <w:pStyle w:val="TableTitle"/>
            </w:pPr>
            <w:r>
              <w:t>Action</w:t>
            </w:r>
          </w:p>
        </w:tc>
      </w:tr>
      <w:tr w:rsidR="00642018" w14:paraId="0D11FC50" w14:textId="77777777" w:rsidTr="00CF09D0">
        <w:tc>
          <w:tcPr>
            <w:tcW w:w="1857" w:type="dxa"/>
            <w:tcMar>
              <w:top w:w="0" w:type="dxa"/>
              <w:left w:w="108" w:type="dxa"/>
              <w:bottom w:w="0" w:type="dxa"/>
              <w:right w:w="108" w:type="dxa"/>
            </w:tcMar>
          </w:tcPr>
          <w:p w14:paraId="4709E417" w14:textId="77777777" w:rsidR="00642018" w:rsidRDefault="00A10CED" w:rsidP="00122B36">
            <w:pPr>
              <w:pStyle w:val="atnxxx"/>
            </w:pPr>
            <w:r>
              <w:t>Space Bar</w:t>
            </w:r>
          </w:p>
        </w:tc>
        <w:tc>
          <w:tcPr>
            <w:tcW w:w="6773" w:type="dxa"/>
            <w:tcMar>
              <w:top w:w="0" w:type="dxa"/>
              <w:left w:w="108" w:type="dxa"/>
              <w:bottom w:w="0" w:type="dxa"/>
              <w:right w:w="108" w:type="dxa"/>
            </w:tcMar>
          </w:tcPr>
          <w:p w14:paraId="61802B82" w14:textId="2752FD5D" w:rsidR="00642018" w:rsidRDefault="00A10CED" w:rsidP="00122B36">
            <w:pPr>
              <w:pStyle w:val="atnxxx"/>
            </w:pPr>
            <w:r>
              <w:t>Hold the mouse cursor near the stitch where you want to insert more stitches</w:t>
            </w:r>
            <w:r w:rsidR="00CC3F5C">
              <w:t xml:space="preserve">. </w:t>
            </w:r>
            <w:r w:rsidR="00373FBB">
              <w:t>Select</w:t>
            </w:r>
            <w:r w:rsidR="002D48FC">
              <w:t xml:space="preserve"> the</w:t>
            </w:r>
            <w:r>
              <w:t xml:space="preserve"> </w:t>
            </w:r>
            <w:r w:rsidR="00660DB1">
              <w:t>“</w:t>
            </w:r>
            <w:r>
              <w:t>space</w:t>
            </w:r>
            <w:r w:rsidR="00660DB1">
              <w:t>”</w:t>
            </w:r>
            <w:r>
              <w:t xml:space="preserve"> bar</w:t>
            </w:r>
            <w:r w:rsidR="00FC44AD">
              <w:t xml:space="preserve">. </w:t>
            </w:r>
            <w:r>
              <w:t>You will then see two lines going to the nearest two stitch points</w:t>
            </w:r>
            <w:r w:rsidR="00FC44AD">
              <w:t xml:space="preserve">. </w:t>
            </w:r>
            <w:r>
              <w:t>These lines should be different colors</w:t>
            </w:r>
            <w:r w:rsidR="00FC44AD">
              <w:t xml:space="preserve">. </w:t>
            </w:r>
            <w:r>
              <w:t>The exact colors you see will depend on the background color you have set</w:t>
            </w:r>
            <w:r w:rsidR="00FC44AD">
              <w:t xml:space="preserve">. </w:t>
            </w:r>
            <w:r>
              <w:t>One color will indicate the stitch to be set, and the other will show a connection to the next stitch in the stitch order</w:t>
            </w:r>
            <w:r w:rsidR="00FC44AD">
              <w:t xml:space="preserve">. </w:t>
            </w:r>
            <w:proofErr w:type="gramStart"/>
            <w:r>
              <w:t>Left-click</w:t>
            </w:r>
            <w:proofErr w:type="gramEnd"/>
            <w:r>
              <w:t xml:space="preserve"> to set stitches.</w:t>
            </w:r>
          </w:p>
        </w:tc>
      </w:tr>
      <w:tr w:rsidR="00642018" w14:paraId="7F01BE3C" w14:textId="77777777" w:rsidTr="00CF09D0">
        <w:tc>
          <w:tcPr>
            <w:tcW w:w="1857" w:type="dxa"/>
            <w:tcMar>
              <w:top w:w="0" w:type="dxa"/>
              <w:left w:w="108" w:type="dxa"/>
              <w:bottom w:w="0" w:type="dxa"/>
              <w:right w:w="108" w:type="dxa"/>
            </w:tcMar>
          </w:tcPr>
          <w:p w14:paraId="060933A0" w14:textId="06E6C881" w:rsidR="00642018" w:rsidRDefault="00660DB1" w:rsidP="00122B36">
            <w:pPr>
              <w:pStyle w:val="atnxxx"/>
            </w:pPr>
            <w:r>
              <w:t>“</w:t>
            </w:r>
            <w:r w:rsidR="00A10CED">
              <w:t>Home/Control</w:t>
            </w:r>
            <w:r>
              <w:t>”</w:t>
            </w:r>
          </w:p>
        </w:tc>
        <w:tc>
          <w:tcPr>
            <w:tcW w:w="6773" w:type="dxa"/>
            <w:tcMar>
              <w:top w:w="0" w:type="dxa"/>
              <w:left w:w="108" w:type="dxa"/>
              <w:bottom w:w="0" w:type="dxa"/>
              <w:right w:w="108" w:type="dxa"/>
            </w:tcMar>
          </w:tcPr>
          <w:p w14:paraId="2A0E3B32" w14:textId="52F594D6"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Home</w:t>
            </w:r>
            <w:r w:rsidR="00660DB1">
              <w:t>”</w:t>
            </w:r>
            <w:r>
              <w:t xml:space="preserve"> key</w:t>
            </w:r>
            <w:r w:rsidR="00FC44AD">
              <w:t xml:space="preserve">. </w:t>
            </w:r>
            <w:r>
              <w:t>You will see a line from the mouse cursor to the first stitch in your design</w:t>
            </w:r>
            <w:r w:rsidR="00FC44AD">
              <w:t xml:space="preserve">. </w:t>
            </w:r>
            <w:proofErr w:type="gramStart"/>
            <w:r>
              <w:t>Left-click</w:t>
            </w:r>
            <w:proofErr w:type="gramEnd"/>
            <w:r>
              <w:t xml:space="preserve"> to set stitches.</w:t>
            </w:r>
          </w:p>
        </w:tc>
      </w:tr>
      <w:tr w:rsidR="00642018" w14:paraId="44A41EC5" w14:textId="77777777" w:rsidTr="00CF09D0">
        <w:tc>
          <w:tcPr>
            <w:tcW w:w="1857" w:type="dxa"/>
            <w:tcMar>
              <w:top w:w="0" w:type="dxa"/>
              <w:left w:w="108" w:type="dxa"/>
              <w:bottom w:w="0" w:type="dxa"/>
              <w:right w:w="108" w:type="dxa"/>
            </w:tcMar>
          </w:tcPr>
          <w:p w14:paraId="00EBF22C" w14:textId="6FC3EB5A" w:rsidR="00642018" w:rsidRDefault="00660DB1" w:rsidP="00122B36">
            <w:pPr>
              <w:pStyle w:val="atnxxx"/>
            </w:pPr>
            <w:r>
              <w:t>“</w:t>
            </w:r>
            <w:r w:rsidR="00A10CED">
              <w:t>End/Control</w:t>
            </w:r>
            <w:r>
              <w:t>”</w:t>
            </w:r>
          </w:p>
        </w:tc>
        <w:tc>
          <w:tcPr>
            <w:tcW w:w="6773" w:type="dxa"/>
            <w:tcMar>
              <w:top w:w="0" w:type="dxa"/>
              <w:left w:w="108" w:type="dxa"/>
              <w:bottom w:w="0" w:type="dxa"/>
              <w:right w:w="108" w:type="dxa"/>
            </w:tcMar>
          </w:tcPr>
          <w:p w14:paraId="76B62486" w14:textId="01188811" w:rsidR="00642018" w:rsidRDefault="00A10CED" w:rsidP="00122B36">
            <w:pPr>
              <w:pStyle w:val="atnxxx"/>
            </w:pPr>
            <w:r>
              <w:t xml:space="preserve">Hold down a </w:t>
            </w:r>
            <w:r w:rsidR="00660DB1">
              <w:t>“</w:t>
            </w:r>
            <w:r>
              <w:t>Ctrl</w:t>
            </w:r>
            <w:r w:rsidR="00660DB1">
              <w:t>”</w:t>
            </w:r>
            <w:r>
              <w:t xml:space="preserve"> key and </w:t>
            </w:r>
            <w:r w:rsidR="00373FBB">
              <w:t>select</w:t>
            </w:r>
            <w:r w:rsidR="002D48FC">
              <w:t xml:space="preserve"> the</w:t>
            </w:r>
            <w:r>
              <w:t xml:space="preserve"> </w:t>
            </w:r>
            <w:r w:rsidR="00660DB1">
              <w:t>“</w:t>
            </w:r>
            <w:r>
              <w:t>End</w:t>
            </w:r>
            <w:r w:rsidR="00660DB1">
              <w:t>”</w:t>
            </w:r>
            <w:r>
              <w:t xml:space="preserve"> key. You will see a line from the mouse cursor to the last stitch in your design</w:t>
            </w:r>
            <w:r w:rsidR="00FC44AD">
              <w:t xml:space="preserve">. </w:t>
            </w:r>
            <w:proofErr w:type="gramStart"/>
            <w:r>
              <w:t>Left-click</w:t>
            </w:r>
            <w:proofErr w:type="gramEnd"/>
            <w:r>
              <w:t xml:space="preserve"> to set stitches.</w:t>
            </w:r>
          </w:p>
        </w:tc>
      </w:tr>
      <w:tr w:rsidR="00642018" w14:paraId="50B5FFCD" w14:textId="77777777" w:rsidTr="00CF09D0">
        <w:tc>
          <w:tcPr>
            <w:tcW w:w="1857" w:type="dxa"/>
            <w:tcMar>
              <w:top w:w="0" w:type="dxa"/>
              <w:left w:w="108" w:type="dxa"/>
              <w:bottom w:w="0" w:type="dxa"/>
              <w:right w:w="108" w:type="dxa"/>
            </w:tcMar>
          </w:tcPr>
          <w:p w14:paraId="673D34C5" w14:textId="77777777" w:rsidR="00642018" w:rsidRDefault="00A10CED" w:rsidP="00122B36">
            <w:pPr>
              <w:pStyle w:val="atnxxx"/>
            </w:pPr>
            <w:r>
              <w:t>Add</w:t>
            </w:r>
          </w:p>
        </w:tc>
        <w:tc>
          <w:tcPr>
            <w:tcW w:w="6773" w:type="dxa"/>
            <w:tcMar>
              <w:top w:w="0" w:type="dxa"/>
              <w:left w:w="108" w:type="dxa"/>
              <w:bottom w:w="0" w:type="dxa"/>
              <w:right w:w="108" w:type="dxa"/>
            </w:tcMar>
          </w:tcPr>
          <w:p w14:paraId="321E552A" w14:textId="1D794166" w:rsidR="00642018" w:rsidRDefault="00A10CED" w:rsidP="00122B36">
            <w:pPr>
              <w:pStyle w:val="atnxxx"/>
            </w:pPr>
            <w:r>
              <w:t xml:space="preserve">Select </w:t>
            </w:r>
            <w:r w:rsidR="00660DB1">
              <w:t>“</w:t>
            </w:r>
            <w:r>
              <w:t>add</w:t>
            </w:r>
            <w:r w:rsidR="00660DB1">
              <w:t>”</w:t>
            </w:r>
            <w:r>
              <w:t xml:space="preserve"> from the main menu</w:t>
            </w:r>
            <w:r w:rsidR="00FC44AD">
              <w:t xml:space="preserve">. </w:t>
            </w:r>
            <w:r>
              <w:t xml:space="preserve">This works the same as </w:t>
            </w:r>
            <w:r w:rsidR="00660DB1">
              <w:t>“</w:t>
            </w:r>
            <w:r>
              <w:t>End/Control</w:t>
            </w:r>
            <w:r w:rsidR="00660DB1">
              <w:t>”</w:t>
            </w:r>
          </w:p>
        </w:tc>
      </w:tr>
    </w:tbl>
    <w:p w14:paraId="71CC0CAF" w14:textId="2EF61689" w:rsidR="00642018" w:rsidRDefault="00A10CED" w:rsidP="00122B36">
      <w:pPr>
        <w:pStyle w:val="annxxx"/>
      </w:pPr>
      <w:r>
        <w:t xml:space="preserve">You should always be able to exit the stitch mode by </w:t>
      </w:r>
      <w:r w:rsidR="00373FBB">
        <w:t>selecting</w:t>
      </w:r>
      <w:r>
        <w:t xml:space="preserve"> </w:t>
      </w:r>
      <w:r w:rsidR="00660DB1">
        <w:t>“</w:t>
      </w:r>
      <w:proofErr w:type="gramStart"/>
      <w:r>
        <w:t>esc</w:t>
      </w:r>
      <w:r w:rsidR="00660DB1">
        <w:t>”</w:t>
      </w:r>
      <w:r>
        <w:t>(</w:t>
      </w:r>
      <w:proofErr w:type="gramEnd"/>
      <w:r>
        <w:t xml:space="preserve">escape)or </w:t>
      </w:r>
      <w:r w:rsidR="00660DB1">
        <w:t>“</w:t>
      </w:r>
      <w:r>
        <w:t>Q</w:t>
      </w:r>
      <w:r w:rsidR="00660DB1">
        <w:t>”</w:t>
      </w:r>
      <w:r>
        <w:t xml:space="preserve"> or by right-clicking on an empty area of the design.</w:t>
      </w:r>
    </w:p>
    <w:p w14:paraId="3C0F9122" w14:textId="4A591518" w:rsidR="00642018" w:rsidRDefault="00A10CED" w:rsidP="00122B36">
      <w:pPr>
        <w:pStyle w:val="Heading2"/>
      </w:pPr>
      <w:bookmarkStart w:id="146" w:name="_Toc10370243"/>
      <w:bookmarkStart w:id="147" w:name="_Toc17183805"/>
      <w:bookmarkStart w:id="148" w:name="_Toc17190391"/>
      <w:bookmarkStart w:id="149" w:name="_Toc34272777"/>
      <w:bookmarkStart w:id="150" w:name="_Toc123100700"/>
      <w:bookmarkEnd w:id="146"/>
      <w:bookmarkEnd w:id="147"/>
      <w:r>
        <w:t>Selecting single stitches</w:t>
      </w:r>
      <w:bookmarkEnd w:id="148"/>
      <w:bookmarkEnd w:id="149"/>
      <w:bookmarkEnd w:id="150"/>
      <w:r>
        <w:fldChar w:fldCharType="begin"/>
      </w:r>
      <w:r>
        <w:instrText xml:space="preserve"> XE "</w:instrText>
      </w:r>
      <w:r>
        <w:rPr>
          <w:rFonts w:eastAsia="MS Mincho"/>
        </w:rPr>
        <w:instrText>Selecting single stitches"</w:instrText>
      </w:r>
      <w:r>
        <w:instrText xml:space="preserve"> </w:instrText>
      </w:r>
      <w:r>
        <w:fldChar w:fldCharType="end"/>
      </w:r>
    </w:p>
    <w:p w14:paraId="3C3F8D0F" w14:textId="0B54883D" w:rsidR="00642018" w:rsidRDefault="00A10CED" w:rsidP="00122B36">
      <w:pPr>
        <w:pStyle w:val="annxxx"/>
      </w:pPr>
      <w:r>
        <w:t>To select a single stitch, hold your mouse cursor near the stitch you want to select and right-click</w:t>
      </w:r>
      <w:r w:rsidR="00FC44AD">
        <w:t xml:space="preserve">. </w:t>
      </w:r>
      <w:r>
        <w:t>You will see a small arrow showing you the direction of the stitch</w:t>
      </w:r>
      <w:r w:rsidR="00FC44AD">
        <w:t xml:space="preserve">. </w:t>
      </w:r>
      <w:r>
        <w:t xml:space="preserve">You can use the right and left arrow keys to move to the next stitch or the previous stitch. </w:t>
      </w:r>
    </w:p>
    <w:p w14:paraId="6D134BC4" w14:textId="013B1E05" w:rsidR="00642018" w:rsidRDefault="00A10CED" w:rsidP="00122B36">
      <w:pPr>
        <w:pStyle w:val="annxxx"/>
      </w:pPr>
      <w:r>
        <w:lastRenderedPageBreak/>
        <w:t xml:space="preserve">Sometimes it can be difficult to select stitches because they are close to a form point and </w:t>
      </w:r>
      <w:r w:rsidR="00AD6EB8">
        <w:t>ThrEd</w:t>
      </w:r>
      <w:r>
        <w:t xml:space="preserve"> will select the form point first</w:t>
      </w:r>
      <w:r w:rsidR="00FC44AD">
        <w:t xml:space="preserve">. </w:t>
      </w:r>
      <w:r>
        <w:t xml:space="preserve">Then you can select the stitch by holding your mouse cursor near the point you want to select and </w:t>
      </w:r>
      <w:r w:rsidR="00373FBB">
        <w:t>selecting</w:t>
      </w:r>
      <w:r>
        <w:t xml:space="preserve"> the </w:t>
      </w:r>
      <w:r w:rsidR="00660DB1">
        <w:t>“</w:t>
      </w:r>
      <w:r>
        <w:t>C</w:t>
      </w:r>
      <w:r w:rsidR="00660DB1">
        <w:t>”</w:t>
      </w:r>
      <w:r>
        <w:t xml:space="preserve"> key</w:t>
      </w:r>
      <w:r w:rsidR="00FC44AD">
        <w:t xml:space="preserve">. </w:t>
      </w:r>
      <w:r w:rsidR="00AD6EB8">
        <w:t>ThrEd</w:t>
      </w:r>
      <w:r>
        <w:t xml:space="preserve"> will then ignore the form point and select the stitch. (Or turn off the form, by </w:t>
      </w:r>
      <w:r w:rsidR="00373FBB">
        <w:t>selecting</w:t>
      </w:r>
      <w:r>
        <w:t xml:space="preserve"> </w:t>
      </w:r>
      <w:r w:rsidR="00660DB1">
        <w:t>“</w:t>
      </w:r>
      <w:proofErr w:type="spellStart"/>
      <w:r w:rsidR="00D77338">
        <w:t>Frm</w:t>
      </w:r>
      <w:proofErr w:type="spellEnd"/>
      <w:r w:rsidR="00D77338">
        <w:t>+</w:t>
      </w:r>
      <w:r>
        <w:t xml:space="preserve">/- or the </w:t>
      </w:r>
      <w:r w:rsidR="00660DB1">
        <w:t>“</w:t>
      </w:r>
      <w:r>
        <w:t>K</w:t>
      </w:r>
      <w:r w:rsidR="00660DB1">
        <w:t>”</w:t>
      </w:r>
      <w:r>
        <w:t xml:space="preserve"> key as described above.)</w:t>
      </w:r>
    </w:p>
    <w:p w14:paraId="184E9DCF" w14:textId="21C61996" w:rsidR="00642018" w:rsidRDefault="00A10CED" w:rsidP="00122B36">
      <w:pPr>
        <w:pStyle w:val="annxxx"/>
      </w:pPr>
      <w:r>
        <w:t>Sometimes it may be difficult to select the stitch you want because stitches are right on top of each other</w:t>
      </w:r>
      <w:r w:rsidR="00FC44AD">
        <w:t xml:space="preserve">. </w:t>
      </w:r>
      <w:r>
        <w:t xml:space="preserve">In this situation, you can use the </w:t>
      </w:r>
      <w:r w:rsidR="00660DB1">
        <w:t>“</w:t>
      </w:r>
      <w:r>
        <w:t>V</w:t>
      </w:r>
      <w:r w:rsidR="00660DB1">
        <w:t>”</w:t>
      </w:r>
      <w:r>
        <w:t xml:space="preserve"> key to get an idea of how many stitches are stacked</w:t>
      </w:r>
      <w:r w:rsidR="00FC44AD">
        <w:t xml:space="preserve">. </w:t>
      </w:r>
      <w:r>
        <w:t xml:space="preserve">Hold the mouse cursor near the stitches and </w:t>
      </w:r>
      <w:r w:rsidR="00373FBB">
        <w:t>select</w:t>
      </w:r>
      <w:r w:rsidR="002D48FC">
        <w:t xml:space="preserve"> the</w:t>
      </w:r>
      <w:r>
        <w:t xml:space="preserve"> </w:t>
      </w:r>
      <w:r w:rsidR="00660DB1">
        <w:t>“</w:t>
      </w:r>
      <w:r>
        <w:t>V</w:t>
      </w:r>
      <w:r w:rsidR="00660DB1">
        <w:t>”</w:t>
      </w:r>
      <w:r>
        <w:t xml:space="preserve"> key</w:t>
      </w:r>
      <w:r w:rsidR="00FC44AD">
        <w:t xml:space="preserve">. </w:t>
      </w:r>
      <w:r w:rsidR="00AD6EB8">
        <w:t>ThrEd</w:t>
      </w:r>
      <w:r>
        <w:t xml:space="preserve"> will draw boxes around the four closest stitches</w:t>
      </w:r>
      <w:r w:rsidR="00FC44AD">
        <w:t xml:space="preserve">. </w:t>
      </w:r>
      <w:r>
        <w:t>The box around the closest stitch will be the smallest, and the box around the farthest stitch will be the largest</w:t>
      </w:r>
      <w:r w:rsidR="00FC44AD">
        <w:t xml:space="preserve">. </w:t>
      </w:r>
      <w:r>
        <w:t xml:space="preserve">You can move the stitches by </w:t>
      </w:r>
      <w:proofErr w:type="gramStart"/>
      <w:r>
        <w:t>left-clicking</w:t>
      </w:r>
      <w:proofErr w:type="gramEnd"/>
      <w:r>
        <w:t xml:space="preserve"> in the boxes and dragging.</w:t>
      </w:r>
    </w:p>
    <w:p w14:paraId="1B08CE91" w14:textId="6B0A895A" w:rsidR="00642018" w:rsidRDefault="00A10CED" w:rsidP="00122B36">
      <w:pPr>
        <w:pStyle w:val="annxxx"/>
      </w:pPr>
      <w:r>
        <w:t>You may also select single stitches by right-clicking on the color bar</w:t>
      </w:r>
      <w:r>
        <w:fldChar w:fldCharType="begin"/>
      </w:r>
      <w:r>
        <w:instrText xml:space="preserve"> </w:instrText>
      </w:r>
      <w:r w:rsidR="00677351">
        <w:instrText>XE “Color bar”</w:instrText>
      </w:r>
      <w:r>
        <w:instrText xml:space="preserve"> </w:instrText>
      </w:r>
      <w:r>
        <w:fldChar w:fldCharType="end"/>
      </w:r>
      <w:r w:rsidR="00FC44AD">
        <w:t xml:space="preserve">. </w:t>
      </w:r>
      <w:r>
        <w:t>A small select indicator bar will appear on the color bar, and the stitch select arrow will appear at the stitch you have selected in the stitch window</w:t>
      </w:r>
      <w:r>
        <w:fldChar w:fldCharType="begin"/>
      </w:r>
      <w:r>
        <w:instrText xml:space="preserve"> </w:instrText>
      </w:r>
      <w:r w:rsidR="00677351">
        <w:instrText>XE “Stitch window”</w:instrText>
      </w:r>
      <w:r>
        <w:instrText xml:space="preserve"> </w:instrText>
      </w:r>
      <w:r>
        <w:fldChar w:fldCharType="end"/>
      </w:r>
      <w:r>
        <w:t>.</w:t>
      </w:r>
    </w:p>
    <w:p w14:paraId="3BE94547" w14:textId="2001012D" w:rsidR="00642018" w:rsidRDefault="00A10CED" w:rsidP="00122B36">
      <w:pPr>
        <w:pStyle w:val="annxxx"/>
      </w:pPr>
      <w:r>
        <w:t xml:space="preserve">With no stitch selected, you can select the first stitch in your design by </w:t>
      </w:r>
      <w:r w:rsidR="00373FBB">
        <w:t>selecting</w:t>
      </w:r>
      <w:r>
        <w:t xml:space="preserve"> the home key or the last stitch in your design by </w:t>
      </w:r>
      <w:r w:rsidR="00373FBB">
        <w:t>selecting</w:t>
      </w:r>
      <w:r>
        <w:t xml:space="preserve"> the end key</w:t>
      </w:r>
      <w:r w:rsidR="00FC44AD">
        <w:t xml:space="preserve">. </w:t>
      </w:r>
      <w:r>
        <w:t>If you have a stitch selected, then the home key will take you to the first stitch in that color and the end key will take you to the last stitch in that color.</w:t>
      </w:r>
    </w:p>
    <w:p w14:paraId="7F137BE5" w14:textId="7388EF4D" w:rsidR="00642018" w:rsidRDefault="00A10CED" w:rsidP="00122B36">
      <w:pPr>
        <w:pStyle w:val="annxxx"/>
      </w:pPr>
      <w:r>
        <w:t xml:space="preserve">If you have a group of stitches selected, </w:t>
      </w:r>
      <w:r w:rsidR="00373FBB">
        <w:t>selecting</w:t>
      </w:r>
      <w:r>
        <w:t xml:space="preserve"> the left bracket key, </w:t>
      </w:r>
      <w:r w:rsidR="00660DB1">
        <w:t>“</w:t>
      </w:r>
      <w:r>
        <w:t>[</w:t>
      </w:r>
      <w:r w:rsidR="00660DB1">
        <w:t>“</w:t>
      </w:r>
      <w:r>
        <w:t>, will de-select the group and select the first individual stitch in the selected group.</w:t>
      </w:r>
    </w:p>
    <w:p w14:paraId="29850EDB" w14:textId="36ACE1E4" w:rsidR="00642018" w:rsidRDefault="00A10CED" w:rsidP="00122B36">
      <w:pPr>
        <w:pStyle w:val="annxxx"/>
      </w:pPr>
      <w:r>
        <w:t xml:space="preserve">If you have a group of stitches selected, </w:t>
      </w:r>
      <w:r w:rsidR="00373FBB">
        <w:t>selecting</w:t>
      </w:r>
      <w:r>
        <w:t xml:space="preserve"> the right bracket key, </w:t>
      </w:r>
      <w:r w:rsidR="00660DB1">
        <w:t>“</w:t>
      </w:r>
      <w:r>
        <w:t>]</w:t>
      </w:r>
      <w:r w:rsidR="00660DB1">
        <w:t>”</w:t>
      </w:r>
      <w:r>
        <w:t>, will de-select the group and select the last stitch in the selected group.</w:t>
      </w:r>
    </w:p>
    <w:p w14:paraId="7097BB67" w14:textId="77777777" w:rsidR="00642018" w:rsidRDefault="00A10CED" w:rsidP="00122B36">
      <w:pPr>
        <w:pStyle w:val="annxxx"/>
      </w:pPr>
      <w:r>
        <w:t>You can use the bracket keys with the group selects to quickly find the first and last stitch of a form fill.</w:t>
      </w:r>
    </w:p>
    <w:p w14:paraId="07FD4214" w14:textId="77777777" w:rsidR="00642018" w:rsidRDefault="00A10CED" w:rsidP="00122B36">
      <w:pPr>
        <w:pStyle w:val="annxxx"/>
      </w:pPr>
      <w:r>
        <w:t>You may also select a stitch by entering a number at any time except when you are entering a number into a dialog box.</w:t>
      </w:r>
    </w:p>
    <w:p w14:paraId="19DC9CDC" w14:textId="32A20DCB" w:rsidR="00642018" w:rsidRDefault="00A10CED" w:rsidP="00122B36">
      <w:pPr>
        <w:pStyle w:val="Heading2"/>
      </w:pPr>
      <w:bookmarkStart w:id="151" w:name="_Toc10370244"/>
      <w:bookmarkStart w:id="152" w:name="_Toc17183806"/>
      <w:bookmarkStart w:id="153" w:name="_Toc17190392"/>
      <w:bookmarkStart w:id="154" w:name="_Toc34272778"/>
      <w:bookmarkStart w:id="155" w:name="_Toc123100701"/>
      <w:bookmarkEnd w:id="151"/>
      <w:bookmarkEnd w:id="152"/>
      <w:r>
        <w:lastRenderedPageBreak/>
        <w:t>Selecting groups of stitches</w:t>
      </w:r>
      <w:bookmarkEnd w:id="153"/>
      <w:bookmarkEnd w:id="154"/>
      <w:bookmarkEnd w:id="155"/>
      <w:r>
        <w:fldChar w:fldCharType="begin"/>
      </w:r>
      <w:r>
        <w:instrText xml:space="preserve"> XE "</w:instrText>
      </w:r>
      <w:r>
        <w:rPr>
          <w:rFonts w:eastAsia="MS Mincho"/>
        </w:rPr>
        <w:instrText>Selecting groups of stitches"</w:instrText>
      </w:r>
      <w:r>
        <w:instrText xml:space="preserve"> </w:instrText>
      </w:r>
      <w:r>
        <w:fldChar w:fldCharType="end"/>
      </w:r>
    </w:p>
    <w:p w14:paraId="3F7A621D" w14:textId="2D8817ED" w:rsidR="00642018" w:rsidRDefault="00A10CED" w:rsidP="00B401D1">
      <w:pPr>
        <w:pStyle w:val="annxxx"/>
        <w:keepNext/>
      </w:pPr>
      <w:r>
        <w:t>One way is to start by selecting a single stitch</w:t>
      </w:r>
      <w:r w:rsidR="00FC44AD">
        <w:t xml:space="preserve">. </w:t>
      </w:r>
      <w:r>
        <w:t>Then there are seven basic ways you can expand your selection to a group of stitches:</w:t>
      </w:r>
    </w:p>
    <w:tbl>
      <w:tblPr>
        <w:tblW w:w="0" w:type="auto"/>
        <w:tblCellMar>
          <w:left w:w="0" w:type="dxa"/>
          <w:right w:w="0" w:type="dxa"/>
        </w:tblCellMar>
        <w:tblLook w:val="0000" w:firstRow="0" w:lastRow="0" w:firstColumn="0" w:lastColumn="0" w:noHBand="0" w:noVBand="0"/>
      </w:tblPr>
      <w:tblGrid>
        <w:gridCol w:w="1634"/>
        <w:gridCol w:w="6996"/>
      </w:tblGrid>
      <w:tr w:rsidR="00147DD5" w14:paraId="761B799C"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B3B5C" w14:textId="7CF33FE8" w:rsidR="00147DD5" w:rsidRDefault="00147DD5" w:rsidP="00B401D1">
            <w:pPr>
              <w:pStyle w:val="TableTitle"/>
            </w:pPr>
            <w:r>
              <w:t>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930F45D" w14:textId="369CB8F4" w:rsidR="00147DD5" w:rsidRDefault="00147DD5" w:rsidP="00B401D1">
            <w:pPr>
              <w:pStyle w:val="TableTitle"/>
            </w:pPr>
            <w:r>
              <w:t>Action</w:t>
            </w:r>
          </w:p>
        </w:tc>
      </w:tr>
      <w:tr w:rsidR="00642018" w14:paraId="3841260E" w14:textId="77777777" w:rsidTr="00CF09D0">
        <w:tc>
          <w:tcPr>
            <w:tcW w:w="16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B6D96" w14:textId="3D76D5D1" w:rsidR="00642018" w:rsidRDefault="00660DB1" w:rsidP="00B401D1">
            <w:pPr>
              <w:pStyle w:val="atnxxx"/>
              <w:keepNext/>
            </w:pPr>
            <w:r>
              <w:t>“</w:t>
            </w:r>
            <w:r w:rsidR="00A10CED">
              <w:t>G</w:t>
            </w:r>
            <w:r>
              <w:t>”</w:t>
            </w:r>
            <w:r w:rsidR="00A10CED">
              <w:t xml:space="preserve"> key</w:t>
            </w:r>
          </w:p>
        </w:tc>
        <w:tc>
          <w:tcPr>
            <w:tcW w:w="699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F800BE" w14:textId="200B5323" w:rsidR="00642018" w:rsidRDefault="00373FBB" w:rsidP="00B401D1">
            <w:pPr>
              <w:pStyle w:val="atnxxx"/>
              <w:keepNext/>
            </w:pPr>
            <w:r>
              <w:t>Select</w:t>
            </w:r>
            <w:r w:rsidR="002D48FC">
              <w:t xml:space="preserve"> the</w:t>
            </w:r>
            <w:r w:rsidR="00A10CED">
              <w:t xml:space="preserve"> </w:t>
            </w:r>
            <w:r w:rsidR="00660DB1">
              <w:t>“</w:t>
            </w:r>
            <w:r w:rsidR="00A10CED">
              <w:t>G</w:t>
            </w:r>
            <w:r w:rsidR="00660DB1">
              <w:t>”</w:t>
            </w:r>
            <w:r w:rsidR="00A10CED">
              <w:t xml:space="preserve"> key</w:t>
            </w:r>
            <w:r w:rsidR="00FC44AD">
              <w:t xml:space="preserve">. </w:t>
            </w:r>
            <w:r w:rsidR="00A10CED">
              <w:t xml:space="preserve">This puts you in </w:t>
            </w:r>
            <w:r w:rsidR="00660DB1">
              <w:t>“</w:t>
            </w:r>
            <w:r w:rsidR="00A10CED">
              <w:t>group select</w:t>
            </w:r>
            <w:r w:rsidR="00660DB1">
              <w:t>”</w:t>
            </w:r>
            <w:r w:rsidR="00A10CED">
              <w:t xml:space="preserve"> mode and fixes one end of your group selection</w:t>
            </w:r>
            <w:r w:rsidR="00FC44AD">
              <w:t xml:space="preserve">. </w:t>
            </w:r>
            <w:r w:rsidR="00A10CED">
              <w:t>Then use the arrow keys to move the other end.</w:t>
            </w:r>
          </w:p>
        </w:tc>
      </w:tr>
      <w:tr w:rsidR="00642018" w14:paraId="6C1428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65DC74B" w14:textId="58B765FC" w:rsidR="00642018" w:rsidRDefault="00660DB1" w:rsidP="00B401D1">
            <w:pPr>
              <w:pStyle w:val="atnxxx"/>
              <w:keepNext/>
            </w:pPr>
            <w:r>
              <w:t>“</w:t>
            </w:r>
            <w:r w:rsidR="00A10CED">
              <w:t>Shift/arrow</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46B36AC7" w14:textId="0F2B81E5" w:rsidR="00642018" w:rsidRDefault="00A10CED" w:rsidP="00B401D1">
            <w:pPr>
              <w:pStyle w:val="atnxxx"/>
              <w:keepNext/>
            </w:pPr>
            <w:r>
              <w:t xml:space="preserve">Hold down a </w:t>
            </w:r>
            <w:r w:rsidR="00660DB1">
              <w:t>“</w:t>
            </w:r>
            <w:r>
              <w:t>shift</w:t>
            </w:r>
            <w:r w:rsidR="00660DB1">
              <w:t>”</w:t>
            </w:r>
            <w:r>
              <w:t xml:space="preserve"> key and </w:t>
            </w:r>
            <w:r w:rsidR="00373FBB">
              <w:t>select</w:t>
            </w:r>
            <w:r>
              <w:t xml:space="preserve"> an </w:t>
            </w:r>
            <w:r w:rsidR="00660DB1">
              <w:t>“</w:t>
            </w:r>
            <w:r>
              <w:t>arrow</w:t>
            </w:r>
            <w:r w:rsidR="00660DB1">
              <w:t>”</w:t>
            </w:r>
            <w:r>
              <w:t xml:space="preserve"> key</w:t>
            </w:r>
            <w:r w:rsidR="00FC44AD">
              <w:t xml:space="preserve">. </w:t>
            </w:r>
            <w:r>
              <w:t xml:space="preserve">This has the same effect as </w:t>
            </w:r>
            <w:r w:rsidR="00373FBB">
              <w:t>selecting</w:t>
            </w:r>
            <w:r>
              <w:t xml:space="preserve"> the </w:t>
            </w:r>
            <w:r w:rsidR="00660DB1">
              <w:t>“</w:t>
            </w:r>
            <w:r>
              <w:t>G</w:t>
            </w:r>
            <w:r w:rsidR="00660DB1">
              <w:t>”</w:t>
            </w:r>
            <w:r>
              <w:t>, but it also moves the unfixed end of your group selection</w:t>
            </w:r>
            <w:r w:rsidR="00FC44AD">
              <w:t xml:space="preserve">. </w:t>
            </w:r>
            <w:r>
              <w:t xml:space="preserve">You may then use the </w:t>
            </w:r>
            <w:r w:rsidR="00660DB1">
              <w:t>“</w:t>
            </w:r>
            <w:r>
              <w:t>arrow</w:t>
            </w:r>
            <w:r w:rsidR="00660DB1">
              <w:t>”</w:t>
            </w:r>
            <w:r>
              <w:t xml:space="preserve"> keys with, or without, the </w:t>
            </w:r>
            <w:r w:rsidR="00660DB1">
              <w:t>“</w:t>
            </w:r>
            <w:r>
              <w:t>shift</w:t>
            </w:r>
            <w:r w:rsidR="00660DB1">
              <w:t>”</w:t>
            </w:r>
            <w:r>
              <w:t xml:space="preserve"> to further adjust the selection.</w:t>
            </w:r>
          </w:p>
        </w:tc>
      </w:tr>
      <w:tr w:rsidR="00642018" w14:paraId="63E2B355"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8C976" w14:textId="26AE9197" w:rsidR="00642018" w:rsidRDefault="00660DB1" w:rsidP="00B401D1">
            <w:pPr>
              <w:pStyle w:val="atnxxx"/>
              <w:keepNext/>
            </w:pPr>
            <w:r>
              <w:t>“</w:t>
            </w:r>
            <w:r w:rsidR="00A10CED">
              <w:t>Shift/home</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3B05ADA0" w14:textId="3DA81E3D" w:rsidR="00642018" w:rsidRDefault="00A10CED" w:rsidP="00B401D1">
            <w:pPr>
              <w:pStyle w:val="atnxxx"/>
              <w:keepNext/>
            </w:pPr>
            <w:r>
              <w:t xml:space="preserve">Hold down a shift key and </w:t>
            </w:r>
            <w:r w:rsidR="00373FBB">
              <w:t>select</w:t>
            </w:r>
            <w:r>
              <w:t xml:space="preserve"> home</w:t>
            </w:r>
            <w:r w:rsidR="00FC44AD">
              <w:t xml:space="preserve">. </w:t>
            </w:r>
            <w:r w:rsidR="00AD6EB8">
              <w:t>ThrEd</w:t>
            </w:r>
            <w:r>
              <w:t xml:space="preserve"> will move the unfixed end of your selection to the beginning of the color.</w:t>
            </w:r>
          </w:p>
        </w:tc>
      </w:tr>
      <w:tr w:rsidR="00642018" w14:paraId="1CA735A9"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B06A66A" w14:textId="283E409E" w:rsidR="00642018" w:rsidRDefault="00660DB1" w:rsidP="00B401D1">
            <w:pPr>
              <w:pStyle w:val="atnxxx"/>
              <w:keepNext/>
            </w:pPr>
            <w:r>
              <w:t>“</w:t>
            </w:r>
            <w:r w:rsidR="00A10CED">
              <w:t>Shift/end</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92ADE84" w14:textId="204255E5" w:rsidR="00642018" w:rsidRDefault="00A10CED" w:rsidP="00B401D1">
            <w:pPr>
              <w:pStyle w:val="atnxxx"/>
              <w:keepNext/>
            </w:pPr>
            <w:r>
              <w:t xml:space="preserve">Hold down a shift key and </w:t>
            </w:r>
            <w:r w:rsidR="00373FBB">
              <w:t>select</w:t>
            </w:r>
            <w:r>
              <w:t xml:space="preserve"> end</w:t>
            </w:r>
            <w:r w:rsidR="00FC44AD">
              <w:t xml:space="preserve">. </w:t>
            </w:r>
            <w:r w:rsidR="00AD6EB8">
              <w:t>ThrEd</w:t>
            </w:r>
            <w:r>
              <w:t xml:space="preserve"> will move the unfixed end of your selection to the end of the color.</w:t>
            </w:r>
          </w:p>
        </w:tc>
      </w:tr>
      <w:tr w:rsidR="00642018" w14:paraId="27B5697F"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267B7" w14:textId="2DA2AD95" w:rsidR="00642018" w:rsidRDefault="00660DB1" w:rsidP="00B401D1">
            <w:pPr>
              <w:pStyle w:val="atnxxx"/>
              <w:keepNext/>
            </w:pPr>
            <w:r>
              <w:t>“</w:t>
            </w:r>
            <w:r w:rsidR="00A10CED">
              <w:t>Shift/right-click</w:t>
            </w:r>
            <w:r>
              <w: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E11B0B9" w14:textId="2CE1027E" w:rsidR="00642018" w:rsidRDefault="00A10CED" w:rsidP="00B401D1">
            <w:pPr>
              <w:pStyle w:val="atnxxx"/>
              <w:keepNext/>
            </w:pPr>
            <w:r>
              <w:t xml:space="preserve">Hold down a </w:t>
            </w:r>
            <w:r w:rsidR="00660DB1">
              <w:t>“</w:t>
            </w:r>
            <w:r>
              <w:t>shift</w:t>
            </w:r>
            <w:r w:rsidR="00660DB1">
              <w:t>”</w:t>
            </w:r>
            <w:r>
              <w:t xml:space="preserve"> key and right-click near another stitch point</w:t>
            </w:r>
            <w:r w:rsidR="00FC44AD">
              <w:t xml:space="preserve">. </w:t>
            </w:r>
            <w:r w:rsidR="00AD6EB8">
              <w:t>ThrEd</w:t>
            </w:r>
            <w:r>
              <w:t xml:space="preserve"> will group select from </w:t>
            </w:r>
            <w:proofErr w:type="gramStart"/>
            <w:r>
              <w:t>you</w:t>
            </w:r>
            <w:proofErr w:type="gramEnd"/>
            <w:r>
              <w:t xml:space="preserve"> original selection to the stitch near your right-click</w:t>
            </w:r>
            <w:r w:rsidR="00FC44AD">
              <w:t xml:space="preserve">. </w:t>
            </w:r>
            <w:r>
              <w:t>Use the arrow keys to fine-tune your selection.</w:t>
            </w:r>
          </w:p>
        </w:tc>
      </w:tr>
      <w:tr w:rsidR="00642018" w14:paraId="195755B2"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59D0121" w14:textId="7AA8F245" w:rsidR="00642018" w:rsidRDefault="00660DB1" w:rsidP="00B401D1">
            <w:pPr>
              <w:pStyle w:val="atnxxx"/>
              <w:keepNext/>
            </w:pPr>
            <w:r>
              <w:t>“</w:t>
            </w:r>
            <w:r w:rsidR="00A10CED">
              <w:t>Shift/right-click</w:t>
            </w:r>
            <w:r>
              <w:t>”</w:t>
            </w:r>
            <w:r w:rsidR="00A10CED">
              <w:t xml:space="preserve"> on the color bar</w:t>
            </w:r>
            <w:r w:rsidR="00A10CED">
              <w:fldChar w:fldCharType="begin"/>
            </w:r>
            <w:r w:rsidR="00A10CED">
              <w:instrText xml:space="preserve"> </w:instrText>
            </w:r>
            <w:r w:rsidR="00677351">
              <w:instrText>XE “Color bar”</w:instrText>
            </w:r>
            <w:r w:rsidR="00A10CED">
              <w:instrText xml:space="preserve"> </w:instrText>
            </w:r>
            <w:r w:rsidR="00A10CED">
              <w:fldChar w:fldCharType="end"/>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23414095" w14:textId="00DD050B" w:rsidR="00642018" w:rsidRDefault="00A10CED" w:rsidP="00B401D1">
            <w:pPr>
              <w:pStyle w:val="atnxxx"/>
              <w:keepNext/>
            </w:pPr>
            <w:r>
              <w:t xml:space="preserve">Hold down a </w:t>
            </w:r>
            <w:r w:rsidR="00660DB1">
              <w:t>“</w:t>
            </w:r>
            <w:r>
              <w:t>shift</w:t>
            </w:r>
            <w:r w:rsidR="00660DB1">
              <w:t>”</w:t>
            </w:r>
            <w:r>
              <w:t xml:space="preserve"> key and right-click near another point on the color bar.</w:t>
            </w:r>
            <w:r>
              <w:fldChar w:fldCharType="begin"/>
            </w:r>
            <w:r>
              <w:instrText xml:space="preserve"> </w:instrText>
            </w:r>
            <w:r w:rsidR="00677351">
              <w:instrText>XE “Color bar”</w:instrText>
            </w:r>
            <w:r>
              <w:instrText xml:space="preserve"> </w:instrText>
            </w:r>
            <w:r>
              <w:fldChar w:fldCharType="end"/>
            </w:r>
            <w:r>
              <w:t xml:space="preserve">  </w:t>
            </w:r>
            <w:r w:rsidR="00AD6EB8">
              <w:t>ThrEd</w:t>
            </w:r>
            <w:r>
              <w:t xml:space="preserve"> will group select from your original selection to the stitch near your right-click</w:t>
            </w:r>
            <w:r w:rsidR="00FC44AD">
              <w:t xml:space="preserve">. </w:t>
            </w:r>
            <w:r>
              <w:t>Use the arrow keys to fine-tune your selection, while continuing to hold down the Shift key.</w:t>
            </w:r>
          </w:p>
        </w:tc>
      </w:tr>
      <w:tr w:rsidR="00642018" w14:paraId="399E9FC0" w14:textId="77777777" w:rsidTr="00CF09D0">
        <w:tc>
          <w:tcPr>
            <w:tcW w:w="163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7F3EAB" w14:textId="77777777" w:rsidR="00642018" w:rsidRDefault="00A10CED" w:rsidP="00122B36">
            <w:pPr>
              <w:pStyle w:val="atnxxx"/>
            </w:pPr>
            <w:r>
              <w:t>Box select</w:t>
            </w:r>
          </w:p>
        </w:tc>
        <w:tc>
          <w:tcPr>
            <w:tcW w:w="6996" w:type="dxa"/>
            <w:tcBorders>
              <w:top w:val="nil"/>
              <w:left w:val="nil"/>
              <w:bottom w:val="single" w:sz="4" w:space="0" w:color="auto"/>
              <w:right w:val="single" w:sz="4" w:space="0" w:color="auto"/>
            </w:tcBorders>
            <w:tcMar>
              <w:top w:w="0" w:type="dxa"/>
              <w:left w:w="108" w:type="dxa"/>
              <w:bottom w:w="0" w:type="dxa"/>
              <w:right w:w="108" w:type="dxa"/>
            </w:tcMar>
          </w:tcPr>
          <w:p w14:paraId="1A93F805" w14:textId="4B1ABD56" w:rsidR="00642018" w:rsidRDefault="00A10CED" w:rsidP="00122B36">
            <w:pPr>
              <w:pStyle w:val="atnxxx"/>
            </w:pPr>
            <w:r>
              <w:t xml:space="preserve">Click on the </w:t>
            </w:r>
            <w:r w:rsidR="00660DB1">
              <w:t>“</w:t>
            </w:r>
            <w:r>
              <w:t>Box Select</w:t>
            </w:r>
            <w:r w:rsidR="00660DB1">
              <w:t>”</w:t>
            </w:r>
            <w:r>
              <w:t xml:space="preserve"> box at the left of your screen directly under the </w:t>
            </w:r>
            <w:r w:rsidR="00660DB1">
              <w:t>“</w:t>
            </w:r>
            <w:r>
              <w:t>pick color</w:t>
            </w:r>
            <w:r w:rsidR="00660DB1">
              <w:t>”</w:t>
            </w:r>
            <w:r>
              <w:t xml:space="preserve"> tool</w:t>
            </w:r>
            <w:r w:rsidR="00FC44AD">
              <w:t xml:space="preserve">. </w:t>
            </w:r>
            <w:r>
              <w:t>The mouse cursor will change into a cross</w:t>
            </w:r>
            <w:r w:rsidR="00FC44AD">
              <w:t xml:space="preserve">. </w:t>
            </w:r>
            <w:proofErr w:type="gramStart"/>
            <w:r>
              <w:t>Left-click</w:t>
            </w:r>
            <w:proofErr w:type="gramEnd"/>
            <w:r>
              <w:t xml:space="preserve"> and drag to draw a box around your originally selected stitch</w:t>
            </w:r>
            <w:r w:rsidR="00FC44AD">
              <w:t xml:space="preserve">. </w:t>
            </w:r>
            <w:r w:rsidR="00AD6EB8">
              <w:t>ThrEd</w:t>
            </w:r>
            <w:r>
              <w:t xml:space="preserve"> will select all stitches inside the box that are connected to the original stitch.</w:t>
            </w:r>
          </w:p>
        </w:tc>
      </w:tr>
    </w:tbl>
    <w:p w14:paraId="1D3235EA" w14:textId="4716CB99" w:rsidR="00642018" w:rsidRDefault="00A10CED" w:rsidP="00122B36">
      <w:pPr>
        <w:pStyle w:val="annxxx"/>
      </w:pPr>
      <w:r>
        <w:t xml:space="preserve">Select all the stitches in the design using the </w:t>
      </w:r>
      <w:r w:rsidR="00660DB1">
        <w:t>“</w:t>
      </w:r>
      <w:r>
        <w:t>A/ Control</w:t>
      </w:r>
      <w:r w:rsidR="00660DB1">
        <w:t>”</w:t>
      </w:r>
      <w:r>
        <w:t xml:space="preserve"> key combination, or use </w:t>
      </w:r>
      <w:r w:rsidR="00660DB1">
        <w:t>“</w:t>
      </w:r>
      <w:r>
        <w:t>select all stitches</w:t>
      </w:r>
      <w:r w:rsidR="00660DB1">
        <w:t>”</w:t>
      </w:r>
      <w:r>
        <w:t xml:space="preserve"> from the </w:t>
      </w:r>
      <w:r w:rsidR="00660DB1">
        <w:t>“</w:t>
      </w:r>
      <w:r>
        <w:t>edit</w:t>
      </w:r>
      <w:r w:rsidR="00660DB1">
        <w:t>”</w:t>
      </w:r>
      <w:r>
        <w:t xml:space="preserve"> menu.</w:t>
      </w:r>
    </w:p>
    <w:p w14:paraId="2A4B136C" w14:textId="230AB50F" w:rsidR="00642018" w:rsidRDefault="00A10CED" w:rsidP="00122B36">
      <w:pPr>
        <w:pStyle w:val="annxxx"/>
      </w:pPr>
      <w:r>
        <w:t>Select all of the stitches in any color by left-clicking on the color in the color bar</w:t>
      </w:r>
      <w:r>
        <w:fldChar w:fldCharType="begin"/>
      </w:r>
      <w:r>
        <w:instrText xml:space="preserve"> </w:instrText>
      </w:r>
      <w:r w:rsidR="00677351">
        <w:instrText>XE “Color bar”</w:instrText>
      </w:r>
      <w:r>
        <w:instrText xml:space="preserve"> </w:instrText>
      </w:r>
      <w:r>
        <w:fldChar w:fldCharType="end"/>
      </w:r>
      <w:r>
        <w:t>.</w:t>
      </w:r>
    </w:p>
    <w:p w14:paraId="1D34DFAB" w14:textId="77777777" w:rsidR="00642018" w:rsidRDefault="00A10CED" w:rsidP="00122B36">
      <w:pPr>
        <w:pStyle w:val="annxxx"/>
      </w:pPr>
      <w:r>
        <w:t>Selecting stitches in forms is covered in the Forms section.</w:t>
      </w:r>
    </w:p>
    <w:p w14:paraId="107556E6" w14:textId="7A457C52" w:rsidR="00642018" w:rsidRDefault="00A10CED" w:rsidP="00122B36">
      <w:pPr>
        <w:pStyle w:val="Heading2"/>
      </w:pPr>
      <w:bookmarkStart w:id="156" w:name="_Toc10370245"/>
      <w:bookmarkStart w:id="157" w:name="_Toc17183807"/>
      <w:bookmarkStart w:id="158" w:name="_Toc17190393"/>
      <w:bookmarkStart w:id="159" w:name="_Toc34272779"/>
      <w:bookmarkStart w:id="160" w:name="_Toc123100702"/>
      <w:bookmarkEnd w:id="156"/>
      <w:bookmarkEnd w:id="157"/>
      <w:r>
        <w:t>Rot</w:t>
      </w:r>
      <w:bookmarkStart w:id="161" w:name="rotext"/>
      <w:bookmarkEnd w:id="158"/>
      <w:bookmarkEnd w:id="161"/>
      <w:r>
        <w:t>a</w:t>
      </w:r>
      <w:bookmarkStart w:id="162" w:name="rotop"/>
      <w:bookmarkEnd w:id="162"/>
      <w:r>
        <w:t>ting</w:t>
      </w:r>
      <w:bookmarkEnd w:id="159"/>
      <w:bookmarkEnd w:id="160"/>
      <w:r>
        <w:fldChar w:fldCharType="begin"/>
      </w:r>
      <w:r>
        <w:instrText xml:space="preserve"> XE "</w:instrText>
      </w:r>
      <w:r>
        <w:rPr>
          <w:rFonts w:eastAsia="MS Mincho"/>
        </w:rPr>
        <w:instrText>Rotating"</w:instrText>
      </w:r>
      <w:r>
        <w:instrText xml:space="preserve"> </w:instrText>
      </w:r>
      <w:r>
        <w:fldChar w:fldCharType="end"/>
      </w:r>
    </w:p>
    <w:p w14:paraId="00937CBE" w14:textId="0B10167B" w:rsidR="00642018" w:rsidRDefault="00AD6EB8" w:rsidP="00122B36">
      <w:pPr>
        <w:pStyle w:val="annxxx"/>
      </w:pPr>
      <w:r>
        <w:t>ThrEd</w:t>
      </w:r>
      <w:r w:rsidR="00A10CED">
        <w:t xml:space="preserve"> offers several ways to rotate the entire design, a form, or a group of stitches</w:t>
      </w:r>
      <w:r w:rsidR="00FC44AD">
        <w:t xml:space="preserve">. </w:t>
      </w:r>
      <w:r w:rsidR="00A10CED">
        <w:t>One set of commands just rotates the selection</w:t>
      </w:r>
      <w:r w:rsidR="00FC44AD">
        <w:t xml:space="preserve">. </w:t>
      </w:r>
      <w:r w:rsidR="00A10CED">
        <w:t xml:space="preserve">The other group of commands, </w:t>
      </w:r>
      <w:r w:rsidR="00660DB1">
        <w:t>“</w:t>
      </w:r>
      <w:r w:rsidR="00A10CED">
        <w:t>Rotate and Duplicate</w:t>
      </w:r>
      <w:r w:rsidR="00660DB1">
        <w:t>”</w:t>
      </w:r>
      <w:r w:rsidR="00A10CED">
        <w:t xml:space="preserve"> makes a new copy of the selected items in the rotated location</w:t>
      </w:r>
      <w:r w:rsidR="00FC44AD">
        <w:t xml:space="preserve">. </w:t>
      </w:r>
      <w:r w:rsidR="00A10CED">
        <w:t xml:space="preserve">Rotate and Duplicate </w:t>
      </w:r>
      <w:r w:rsidR="00CF09D0">
        <w:t>don’t</w:t>
      </w:r>
      <w:r w:rsidR="00A10CED">
        <w:t xml:space="preserve"> work on the entire design. You can use the </w:t>
      </w:r>
      <w:r w:rsidR="00660DB1">
        <w:t>“</w:t>
      </w:r>
      <w:r w:rsidR="00A10CED">
        <w:t>Rotate</w:t>
      </w:r>
      <w:r w:rsidR="00660DB1">
        <w:t>”</w:t>
      </w:r>
      <w:r w:rsidR="00A10CED">
        <w:t xml:space="preserve"> command in both an interactive mode and a </w:t>
      </w:r>
      <w:hyperlink w:anchor="comrot" w:history="1">
        <w:r w:rsidR="00A10CED">
          <w:rPr>
            <w:rStyle w:val="Hyperlink"/>
          </w:rPr>
          <w:t>command mode</w:t>
        </w:r>
      </w:hyperlink>
      <w:r w:rsidR="00A10CED">
        <w:t xml:space="preserve">. </w:t>
      </w:r>
    </w:p>
    <w:tbl>
      <w:tblPr>
        <w:tblW w:w="0" w:type="auto"/>
        <w:tblCellMar>
          <w:left w:w="0" w:type="dxa"/>
          <w:right w:w="0" w:type="dxa"/>
        </w:tblCellMar>
        <w:tblLook w:val="0000" w:firstRow="0" w:lastRow="0" w:firstColumn="0" w:lastColumn="0" w:noHBand="0" w:noVBand="0"/>
      </w:tblPr>
      <w:tblGrid>
        <w:gridCol w:w="3017"/>
        <w:gridCol w:w="5613"/>
      </w:tblGrid>
      <w:tr w:rsidR="00642018" w:rsidRPr="00147DD5" w14:paraId="12B19BD5" w14:textId="77777777" w:rsidTr="00CF09D0">
        <w:tc>
          <w:tcPr>
            <w:tcW w:w="30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AF996" w14:textId="77777777" w:rsidR="00642018" w:rsidRPr="00147DD5" w:rsidRDefault="00A10CED" w:rsidP="00122B36">
            <w:pPr>
              <w:pStyle w:val="TableTitle"/>
            </w:pPr>
            <w:r w:rsidRPr="00147DD5">
              <w:lastRenderedPageBreak/>
              <w:t>Access</w:t>
            </w:r>
          </w:p>
        </w:tc>
        <w:tc>
          <w:tcPr>
            <w:tcW w:w="561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DE5C48A" w14:textId="77777777" w:rsidR="00642018" w:rsidRPr="00147DD5" w:rsidRDefault="00A10CED" w:rsidP="00122B36">
            <w:pPr>
              <w:pStyle w:val="TableTitle"/>
            </w:pPr>
            <w:r w:rsidRPr="00147DD5">
              <w:t>Description</w:t>
            </w:r>
          </w:p>
        </w:tc>
      </w:tr>
      <w:tr w:rsidR="00642018" w14:paraId="21D9087B"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2B3E89C" w14:textId="5A297BAD" w:rsidR="00642018" w:rsidRDefault="00660DB1" w:rsidP="00122B36">
            <w:pPr>
              <w:pStyle w:val="atnxxx"/>
            </w:pPr>
            <w:r>
              <w:t>“</w:t>
            </w:r>
            <w:hyperlink w:anchor="mainrot" w:history="1">
              <w:r w:rsidR="00A10CED">
                <w:rPr>
                  <w:rStyle w:val="Hyperlink"/>
                </w:rPr>
                <w:t>rot</w:t>
              </w:r>
            </w:hyperlink>
            <w:r>
              <w:t>“</w:t>
            </w:r>
            <w:r w:rsidR="00A10CED">
              <w:t xml:space="preserve"> from the main menu bar</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0AEF8549" w14:textId="34DC47AF" w:rsidR="00642018" w:rsidRDefault="00A10CED" w:rsidP="00122B36">
            <w:pPr>
              <w:pStyle w:val="atnxxx"/>
            </w:pPr>
            <w:r>
              <w:t>Interactive rotate</w:t>
            </w:r>
            <w:r w:rsidR="00FC44AD">
              <w:t xml:space="preserve">. </w:t>
            </w:r>
            <w:r>
              <w:t>Allows you to rotate a selection using a rotate handle.</w:t>
            </w:r>
          </w:p>
        </w:tc>
      </w:tr>
      <w:tr w:rsidR="00642018" w14:paraId="3A7FB14D"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270AB0" w14:textId="421D0E87" w:rsidR="00642018" w:rsidRDefault="00660DB1" w:rsidP="00122B36">
            <w:pPr>
              <w:pStyle w:val="atnxxx"/>
            </w:pPr>
            <w:r>
              <w:t>“</w:t>
            </w:r>
            <w:hyperlink w:anchor="rotate" w:history="1">
              <w:r w:rsidR="00A10CED">
                <w:rPr>
                  <w:rStyle w:val="Hyperlink"/>
                </w:rPr>
                <w:t>Rotate/Command</w:t>
              </w:r>
            </w:hyperlink>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AD1B7A9" w14:textId="5F2EDDCD" w:rsidR="00642018" w:rsidRDefault="00A10CED" w:rsidP="00122B36">
            <w:pPr>
              <w:pStyle w:val="atnxxx"/>
            </w:pPr>
            <w:r>
              <w:t xml:space="preserve">Command </w:t>
            </w:r>
            <w:proofErr w:type="gramStart"/>
            <w:r>
              <w:t>rotate</w:t>
            </w:r>
            <w:proofErr w:type="gramEnd"/>
            <w:r w:rsidR="00FC44AD">
              <w:t xml:space="preserve">. </w:t>
            </w:r>
            <w:r>
              <w:t>Allows you to enter rotate angle in degrees.</w:t>
            </w:r>
          </w:p>
        </w:tc>
      </w:tr>
      <w:tr w:rsidR="00642018" w14:paraId="3EA04D4F"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FC1A7D2" w14:textId="562E1DCA" w:rsidR="00642018" w:rsidRDefault="00660DB1" w:rsidP="00122B36">
            <w:pPr>
              <w:pStyle w:val="atnxxx"/>
            </w:pPr>
            <w:r>
              <w:t>“</w:t>
            </w:r>
            <w:r w:rsidR="00A10CED">
              <w:t>Rotate/Again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534FFCC1" w14:textId="77777777" w:rsidR="00642018" w:rsidRDefault="00A10CED" w:rsidP="00122B36">
            <w:pPr>
              <w:pStyle w:val="atnxxx"/>
            </w:pPr>
            <w:r>
              <w:t>Rotates by the previously entered angle.</w:t>
            </w:r>
          </w:p>
        </w:tc>
      </w:tr>
      <w:tr w:rsidR="00642018" w14:paraId="7EF608CA"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6C29755" w14:textId="3919E2D4" w:rsidR="00642018" w:rsidRDefault="00660DB1" w:rsidP="00122B36">
            <w:pPr>
              <w:pStyle w:val="annxxx"/>
            </w:pPr>
            <w:r>
              <w:t>“</w:t>
            </w:r>
            <w:r w:rsidR="00A10CED">
              <w:t>Rotate/and Duplicate</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1234643C" w14:textId="77777777" w:rsidR="00642018" w:rsidRDefault="00A10CED" w:rsidP="00122B36">
            <w:pPr>
              <w:pStyle w:val="annxxx"/>
            </w:pPr>
            <w:r>
              <w:t>Creates a new item, the duplicate of the one selected and rotates it by the entered angle</w:t>
            </w:r>
          </w:p>
        </w:tc>
      </w:tr>
      <w:tr w:rsidR="00642018" w14:paraId="40D19F5E"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BC3A06" w14:textId="2748CF26" w:rsidR="00642018" w:rsidRDefault="00660DB1" w:rsidP="00122B36">
            <w:pPr>
              <w:pStyle w:val="annxxx"/>
            </w:pPr>
            <w:r>
              <w:t>“</w:t>
            </w:r>
            <w:r w:rsidR="00A10CED">
              <w:t>Rotate/and Duplicate Again</w:t>
            </w:r>
            <w:r>
              <w:t>”</w:t>
            </w:r>
            <w:r w:rsidR="00A10CED">
              <w:t xml:space="preserve"> from the edit menu.</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30ACFC6" w14:textId="77777777" w:rsidR="00642018" w:rsidRDefault="00A10CED" w:rsidP="00122B36">
            <w:pPr>
              <w:pStyle w:val="annxxx"/>
            </w:pPr>
            <w:r>
              <w:t>Creates a new item the duplicate of that selected and rotates it by the previously entered angle.</w:t>
            </w:r>
          </w:p>
        </w:tc>
      </w:tr>
      <w:tr w:rsidR="00642018" w14:paraId="1AF08AB6" w14:textId="77777777" w:rsidTr="00CF09D0">
        <w:tc>
          <w:tcPr>
            <w:tcW w:w="301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DBBB14" w14:textId="77777777" w:rsidR="00642018" w:rsidRDefault="00000000" w:rsidP="00122B36">
            <w:pPr>
              <w:pStyle w:val="annxxx"/>
            </w:pPr>
            <w:hyperlink w:anchor="pagup" w:history="1">
              <w:r w:rsidR="00A10CED">
                <w:rPr>
                  <w:rStyle w:val="Hyperlink"/>
                </w:rPr>
                <w:t>Page up and down</w:t>
              </w:r>
            </w:hyperlink>
            <w:r w:rsidR="00A10CED">
              <w:t xml:space="preserve"> from the keyboard</w:t>
            </w:r>
          </w:p>
        </w:tc>
        <w:tc>
          <w:tcPr>
            <w:tcW w:w="5613" w:type="dxa"/>
            <w:tcBorders>
              <w:top w:val="nil"/>
              <w:left w:val="nil"/>
              <w:bottom w:val="single" w:sz="4" w:space="0" w:color="auto"/>
              <w:right w:val="single" w:sz="4" w:space="0" w:color="auto"/>
            </w:tcBorders>
            <w:tcMar>
              <w:top w:w="0" w:type="dxa"/>
              <w:left w:w="108" w:type="dxa"/>
              <w:bottom w:w="0" w:type="dxa"/>
              <w:right w:w="108" w:type="dxa"/>
            </w:tcMar>
          </w:tcPr>
          <w:p w14:paraId="3CA4D79E" w14:textId="77777777" w:rsidR="00642018" w:rsidRDefault="00A10CED" w:rsidP="00122B36">
            <w:pPr>
              <w:pStyle w:val="annxxx"/>
            </w:pPr>
            <w:r>
              <w:t>Use these commands for hot-key access to rotate and rotate and duplicate commands.</w:t>
            </w:r>
          </w:p>
        </w:tc>
      </w:tr>
    </w:tbl>
    <w:p w14:paraId="1EB0161A" w14:textId="0C2A1EBE" w:rsidR="00642018" w:rsidRDefault="00A10CED" w:rsidP="00122B36">
      <w:pPr>
        <w:pStyle w:val="Heading3"/>
      </w:pPr>
      <w:bookmarkStart w:id="163" w:name="_Toc10370246"/>
      <w:bookmarkStart w:id="164" w:name="_Toc17183808"/>
      <w:bookmarkStart w:id="165" w:name="_Toc17190394"/>
      <w:bookmarkStart w:id="166" w:name="_Toc34272780"/>
      <w:bookmarkEnd w:id="163"/>
      <w:bookmarkEnd w:id="164"/>
      <w:r>
        <w:t>Comma</w:t>
      </w:r>
      <w:bookmarkStart w:id="167" w:name="comrot"/>
      <w:bookmarkEnd w:id="165"/>
      <w:bookmarkEnd w:id="167"/>
      <w:r>
        <w:t>nd Mode Rotate</w:t>
      </w:r>
      <w:bookmarkEnd w:id="166"/>
      <w:r>
        <w:fldChar w:fldCharType="begin"/>
      </w:r>
      <w:r>
        <w:instrText xml:space="preserve"> XE "</w:instrText>
      </w:r>
      <w:r>
        <w:rPr>
          <w:rFonts w:eastAsia="MS Mincho"/>
        </w:rPr>
        <w:instrText>Command Mode Rotate"</w:instrText>
      </w:r>
      <w:r>
        <w:instrText xml:space="preserve"> </w:instrText>
      </w:r>
      <w:r>
        <w:fldChar w:fldCharType="end"/>
      </w:r>
      <w:r>
        <w:fldChar w:fldCharType="begin"/>
      </w:r>
      <w:r>
        <w:instrText xml:space="preserve"> XE "</w:instrText>
      </w:r>
      <w:r>
        <w:rPr>
          <w:rFonts w:eastAsia="MS Mincho"/>
        </w:rPr>
        <w:instrText>Rotate"</w:instrText>
      </w:r>
      <w:r>
        <w:instrText xml:space="preserve"> </w:instrText>
      </w:r>
      <w:r>
        <w:fldChar w:fldCharType="end"/>
      </w:r>
    </w:p>
    <w:p w14:paraId="644CAF1F" w14:textId="23DB391D" w:rsidR="00642018" w:rsidRDefault="00A10CED" w:rsidP="00122B36">
      <w:pPr>
        <w:pStyle w:val="annxxx"/>
      </w:pPr>
      <w:r>
        <w:t>When using command mode rotate you can set a mark to indicate the center of rotation</w:t>
      </w:r>
      <w:r w:rsidR="00FC44AD">
        <w:t xml:space="preserve">. </w:t>
      </w:r>
      <w:r>
        <w:t xml:space="preserve">If you don’t set the mark, </w:t>
      </w:r>
      <w:r w:rsidR="00AD6EB8">
        <w:t>ThrEd</w:t>
      </w:r>
      <w:r>
        <w:t xml:space="preserve"> sets the center of rotation at the center of the rotate selection</w:t>
      </w:r>
      <w:r w:rsidR="00FC44AD">
        <w:t xml:space="preserve">. </w:t>
      </w:r>
      <w:r>
        <w:t xml:space="preserve">For example, if you have the </w:t>
      </w:r>
      <w:proofErr w:type="gramStart"/>
      <w:r>
        <w:t>rotate</w:t>
      </w:r>
      <w:proofErr w:type="gramEnd"/>
      <w:r>
        <w:t xml:space="preserve"> angle set at 60 degrees, and you select a form, and set a mark near the form, then </w:t>
      </w:r>
      <w:r w:rsidR="00373FBB">
        <w:t>select</w:t>
      </w:r>
      <w:r w:rsidR="002D48FC">
        <w:t xml:space="preserve"> the</w:t>
      </w:r>
      <w:r>
        <w:t xml:space="preserve"> Page </w:t>
      </w:r>
      <w:proofErr w:type="spellStart"/>
      <w:r>
        <w:t>up+Shift</w:t>
      </w:r>
      <w:proofErr w:type="spellEnd"/>
      <w:r>
        <w:t xml:space="preserve"> key 5 times, you can quickly create a perfect circle of forms centered on your mark.</w:t>
      </w:r>
    </w:p>
    <w:p w14:paraId="6CE723A2" w14:textId="1AB262BF" w:rsidR="00642018" w:rsidRDefault="00A10CED" w:rsidP="00122B36">
      <w:pPr>
        <w:pStyle w:val="Heading1"/>
      </w:pPr>
      <w:bookmarkStart w:id="168" w:name="_Toc10370247"/>
      <w:bookmarkStart w:id="169" w:name="_Toc17183809"/>
      <w:bookmarkStart w:id="170" w:name="_Toc17190395"/>
      <w:bookmarkStart w:id="171" w:name="_Toc34272781"/>
      <w:bookmarkStart w:id="172" w:name="_Toc123100703"/>
      <w:bookmarkEnd w:id="168"/>
      <w:bookmarkEnd w:id="169"/>
      <w:r>
        <w:t>Forms</w:t>
      </w:r>
      <w:bookmarkEnd w:id="170"/>
      <w:bookmarkEnd w:id="171"/>
      <w:bookmarkEnd w:id="172"/>
      <w:r>
        <w:fldChar w:fldCharType="begin"/>
      </w:r>
      <w:r>
        <w:instrText xml:space="preserve"> XE "</w:instrText>
      </w:r>
      <w:r>
        <w:rPr>
          <w:rFonts w:eastAsia="MS Mincho"/>
        </w:rPr>
        <w:instrText>Forms"</w:instrText>
      </w:r>
      <w:r>
        <w:instrText xml:space="preserve"> </w:instrText>
      </w:r>
      <w:r>
        <w:fldChar w:fldCharType="end"/>
      </w:r>
    </w:p>
    <w:p w14:paraId="7A4EE2DA" w14:textId="4C8E700C" w:rsidR="00642018" w:rsidRDefault="00A10CED" w:rsidP="00122B36">
      <w:pPr>
        <w:pStyle w:val="annxxx"/>
      </w:pPr>
      <w:r>
        <w:t>Forms are used to create, edit, and delete large groups of stitches</w:t>
      </w:r>
      <w:r w:rsidR="00FC44AD">
        <w:t xml:space="preserve">. </w:t>
      </w:r>
      <w:r>
        <w:t>The stitches are created when the forms are filled</w:t>
      </w:r>
      <w:r w:rsidR="00FC44AD">
        <w:t xml:space="preserve">. </w:t>
      </w:r>
      <w:r>
        <w:t>The forms are automatically refilled every time the form is edited</w:t>
      </w:r>
      <w:r w:rsidR="00FC44AD">
        <w:t xml:space="preserve">. </w:t>
      </w:r>
      <w:r>
        <w:t xml:space="preserve">Forms can be used to select, </w:t>
      </w:r>
      <w:r w:rsidR="00CF09D0">
        <w:t>move,</w:t>
      </w:r>
      <w:r>
        <w:t xml:space="preserve"> and delete groups of stitches.</w:t>
      </w:r>
    </w:p>
    <w:p w14:paraId="3F61BFB4" w14:textId="73A730A2" w:rsidR="00642018" w:rsidRDefault="00A10CED" w:rsidP="00122B36">
      <w:pPr>
        <w:pStyle w:val="annxxx"/>
      </w:pPr>
      <w:r>
        <w:t>Although forms are a powerful and useful tool, they are not as clever as a good digitizer</w:t>
      </w:r>
      <w:r w:rsidR="00FC44AD">
        <w:t xml:space="preserve">. </w:t>
      </w:r>
      <w:r>
        <w:t>It is usually best to use forms to get your design set up close to the way you want it</w:t>
      </w:r>
      <w:r w:rsidR="00FC44AD">
        <w:t xml:space="preserve">. </w:t>
      </w:r>
      <w:r>
        <w:t xml:space="preserve">Then you can sort the design to get adequate sequencing. Then you might want to copy the design to a new name and either turn off the forms (go to the menu bar across the top of the screen and click </w:t>
      </w:r>
      <w:r w:rsidR="00660DB1">
        <w:t>“</w:t>
      </w:r>
      <w:proofErr w:type="spellStart"/>
      <w:r>
        <w:t>frm</w:t>
      </w:r>
      <w:proofErr w:type="spellEnd"/>
      <w:r>
        <w:t>-</w:t>
      </w:r>
      <w:r w:rsidR="00660DB1">
        <w:t>”</w:t>
      </w:r>
      <w:r w:rsidR="00CF09D0">
        <w:t>) or</w:t>
      </w:r>
      <w:r>
        <w:t xml:space="preserve"> delete them and put in your finishing touches</w:t>
      </w:r>
      <w:r w:rsidR="00FC44AD">
        <w:t xml:space="preserve">. </w:t>
      </w:r>
      <w:r>
        <w:t xml:space="preserve">Some designs can be done entirely using forms, and some users may prefer to do the design entirely without forms using </w:t>
      </w:r>
      <w:proofErr w:type="spellStart"/>
      <w:r w:rsidR="00AD6EB8">
        <w:t>ThrEd</w:t>
      </w:r>
      <w:r>
        <w:t>’s</w:t>
      </w:r>
      <w:proofErr w:type="spellEnd"/>
      <w:r>
        <w:t xml:space="preserve"> excellent stitch editing</w:t>
      </w:r>
      <w:r>
        <w:fldChar w:fldCharType="begin"/>
      </w:r>
      <w:r>
        <w:instrText xml:space="preserve"> XE "</w:instrText>
      </w:r>
      <w:r>
        <w:rPr>
          <w:rFonts w:eastAsia="MS Mincho"/>
        </w:rPr>
        <w:instrText>stitch editing"</w:instrText>
      </w:r>
      <w:r>
        <w:instrText xml:space="preserve"> </w:instrText>
      </w:r>
      <w:r>
        <w:fldChar w:fldCharType="end"/>
      </w:r>
      <w:r>
        <w:t xml:space="preserve"> capabilities.</w:t>
      </w:r>
    </w:p>
    <w:p w14:paraId="240435A2" w14:textId="64101193" w:rsidR="00642018" w:rsidRDefault="00A10CED" w:rsidP="00122B36">
      <w:pPr>
        <w:pStyle w:val="Heading2"/>
      </w:pPr>
      <w:bookmarkStart w:id="173" w:name="_Toc10370248"/>
      <w:bookmarkStart w:id="174" w:name="_Toc17183810"/>
      <w:bookmarkStart w:id="175" w:name="_Toc17190396"/>
      <w:bookmarkStart w:id="176" w:name="_Toc34272782"/>
      <w:bookmarkStart w:id="177" w:name="_Toc123100704"/>
      <w:bookmarkEnd w:id="173"/>
      <w:bookmarkEnd w:id="174"/>
      <w:r>
        <w:t xml:space="preserve">Disappearing </w:t>
      </w:r>
      <w:r w:rsidR="009129D9">
        <w:t>f</w:t>
      </w:r>
      <w:r>
        <w:t>orms</w:t>
      </w:r>
      <w:bookmarkEnd w:id="175"/>
      <w:bookmarkEnd w:id="176"/>
      <w:bookmarkEnd w:id="177"/>
      <w:r>
        <w:fldChar w:fldCharType="begin"/>
      </w:r>
      <w:r>
        <w:instrText xml:space="preserve"> XE "</w:instrText>
      </w:r>
      <w:r>
        <w:rPr>
          <w:rFonts w:eastAsia="MS Mincho"/>
        </w:rPr>
        <w:instrText xml:space="preserve">Disappearing </w:instrText>
      </w:r>
      <w:r w:rsidR="009129D9">
        <w:rPr>
          <w:rFonts w:eastAsia="MS Mincho"/>
        </w:rPr>
        <w:instrText>f</w:instrText>
      </w:r>
      <w:r>
        <w:rPr>
          <w:rFonts w:eastAsia="MS Mincho"/>
        </w:rPr>
        <w:instrText>orms"</w:instrText>
      </w:r>
      <w:r>
        <w:instrText xml:space="preserve"> </w:instrText>
      </w:r>
      <w:r>
        <w:fldChar w:fldCharType="end"/>
      </w:r>
    </w:p>
    <w:p w14:paraId="508A4824" w14:textId="240D8293" w:rsidR="00642018" w:rsidRDefault="00A10CED" w:rsidP="00122B36">
      <w:pPr>
        <w:pStyle w:val="annxxx"/>
      </w:pPr>
      <w:r>
        <w:t>Because forms are drawn so that they can be seen on any color background, they will become invisible if you put two of them right on top of each other</w:t>
      </w:r>
      <w:r w:rsidR="00FC44AD">
        <w:t xml:space="preserve">. </w:t>
      </w:r>
      <w:r>
        <w:t>This can happen in various ways</w:t>
      </w:r>
      <w:r w:rsidR="00FC44AD">
        <w:t xml:space="preserve">. </w:t>
      </w:r>
      <w:r>
        <w:t>You can put forms directly on top of one another by doing a rotate and copy with a rotation angle of zero</w:t>
      </w:r>
      <w:r w:rsidR="00FC44AD">
        <w:t xml:space="preserve">. </w:t>
      </w:r>
      <w:r>
        <w:t xml:space="preserve">Or you can end up with two forms on top of one another if you are copying forms </w:t>
      </w:r>
      <w:r>
        <w:lastRenderedPageBreak/>
        <w:t>to different layers, though there is some protection from this mishap provided by the fact that forms on different layers are drawn in slightly different colors.</w:t>
      </w:r>
    </w:p>
    <w:p w14:paraId="63FE6112" w14:textId="77777777" w:rsidR="00642018" w:rsidRDefault="00A10CED" w:rsidP="00122B36">
      <w:pPr>
        <w:pStyle w:val="annxxx"/>
      </w:pPr>
      <w:r>
        <w:t>If you suspect that you have lost a couple of forms, there are three things you can do to find them.</w:t>
      </w:r>
    </w:p>
    <w:tbl>
      <w:tblPr>
        <w:tblW w:w="0" w:type="auto"/>
        <w:tblCellMar>
          <w:left w:w="0" w:type="dxa"/>
          <w:right w:w="0" w:type="dxa"/>
        </w:tblCellMar>
        <w:tblLook w:val="0000" w:firstRow="0" w:lastRow="0" w:firstColumn="0" w:lastColumn="0" w:noHBand="0" w:noVBand="0"/>
      </w:tblPr>
      <w:tblGrid>
        <w:gridCol w:w="8856"/>
      </w:tblGrid>
      <w:tr w:rsidR="00642018" w14:paraId="716F96E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DEE122" w14:textId="68417C44" w:rsidR="00642018" w:rsidRDefault="00A10CED" w:rsidP="00122B36">
            <w:pPr>
              <w:pStyle w:val="annxxx"/>
            </w:pPr>
            <w:r>
              <w:t>If you know the approximate location of the lost forms, use the box select to select the area they are in</w:t>
            </w:r>
            <w:r w:rsidR="00FC44AD">
              <w:t xml:space="preserve">. </w:t>
            </w:r>
            <w:r>
              <w:t>When the form is selected, you will be able to see it.</w:t>
            </w:r>
          </w:p>
        </w:tc>
      </w:tr>
      <w:tr w:rsidR="00642018" w14:paraId="744D42E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FD665F" w14:textId="32BBE857" w:rsidR="00642018" w:rsidRDefault="00373FBB" w:rsidP="00122B36">
            <w:pPr>
              <w:pStyle w:val="atnxxx"/>
            </w:pPr>
            <w:r>
              <w:t>Select</w:t>
            </w:r>
            <w:r w:rsidR="002D48FC">
              <w:t xml:space="preserve"> the</w:t>
            </w:r>
            <w:r w:rsidR="00A10CED">
              <w:t xml:space="preserve"> up or down arrow to select the next form in the sequence.</w:t>
            </w:r>
          </w:p>
        </w:tc>
      </w:tr>
      <w:tr w:rsidR="00642018" w14:paraId="3B9B4D14"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0D2D9A" w14:textId="6FC6EB96" w:rsidR="00642018" w:rsidRDefault="00373FBB" w:rsidP="00122B36">
            <w:pPr>
              <w:pStyle w:val="annxxx"/>
            </w:pPr>
            <w:r>
              <w:t>Select</w:t>
            </w:r>
            <w:r w:rsidR="002D48FC">
              <w:t xml:space="preserve"> the</w:t>
            </w:r>
            <w:r w:rsidR="00A10CED">
              <w:t xml:space="preserve"> apostrophe key or </w:t>
            </w:r>
            <w:r w:rsidR="00CF09D0">
              <w:t>select “</w:t>
            </w:r>
            <w:r w:rsidR="00A10CED">
              <w:t xml:space="preserve">Design </w:t>
            </w:r>
            <w:r w:rsidR="00CF09D0">
              <w:t>i</w:t>
            </w:r>
            <w:r w:rsidR="00A10CED">
              <w:t>nformation</w:t>
            </w:r>
            <w:r w:rsidR="00660DB1">
              <w:t>”</w:t>
            </w:r>
            <w:r w:rsidR="00A10CED">
              <w:t xml:space="preserve"> from the view menu</w:t>
            </w:r>
            <w:r w:rsidR="00FC44AD">
              <w:t xml:space="preserve">. </w:t>
            </w:r>
            <w:r w:rsidR="00A10CED">
              <w:t>This will show the number of forms you have in your design.</w:t>
            </w:r>
          </w:p>
        </w:tc>
      </w:tr>
    </w:tbl>
    <w:p w14:paraId="4FE8D3D4" w14:textId="40BF6D48" w:rsidR="00642018" w:rsidRDefault="00A10CED" w:rsidP="00122B36">
      <w:pPr>
        <w:pStyle w:val="Heading1"/>
      </w:pPr>
      <w:bookmarkStart w:id="178" w:name="_Toc17183811"/>
      <w:bookmarkStart w:id="179" w:name="_Toc17190397"/>
      <w:bookmarkStart w:id="180" w:name="_Toc10370249"/>
      <w:bookmarkStart w:id="181" w:name="_Toc34272783"/>
      <w:bookmarkStart w:id="182" w:name="_Toc123100705"/>
      <w:bookmarkEnd w:id="178"/>
      <w:bookmarkEnd w:id="179"/>
      <w:r>
        <w:t xml:space="preserve">Editing </w:t>
      </w:r>
      <w:r w:rsidR="00C631E7">
        <w:t>g</w:t>
      </w:r>
      <w:r>
        <w:t xml:space="preserve">roups of </w:t>
      </w:r>
      <w:r w:rsidR="00C631E7">
        <w:t>f</w:t>
      </w:r>
      <w:r>
        <w:t xml:space="preserve">orm </w:t>
      </w:r>
      <w:r w:rsidR="00C631E7">
        <w:t>p</w:t>
      </w:r>
      <w:r>
        <w:t>oints</w:t>
      </w:r>
      <w:bookmarkEnd w:id="180"/>
      <w:bookmarkEnd w:id="181"/>
      <w:bookmarkEnd w:id="182"/>
      <w:r>
        <w:fldChar w:fldCharType="begin"/>
      </w:r>
      <w:r>
        <w:instrText xml:space="preserve"> XE "</w:instrText>
      </w:r>
      <w:r>
        <w:rPr>
          <w:rFonts w:eastAsia="MS Mincho"/>
        </w:rPr>
        <w:instrText xml:space="preserve">Editing </w:instrText>
      </w:r>
      <w:r w:rsidR="009129D9">
        <w:rPr>
          <w:rFonts w:eastAsia="MS Mincho"/>
        </w:rPr>
        <w:instrText>g</w:instrText>
      </w:r>
      <w:r>
        <w:rPr>
          <w:rFonts w:eastAsia="MS Mincho"/>
        </w:rPr>
        <w:instrText xml:space="preserve">roups of </w:instrText>
      </w:r>
      <w:r w:rsidR="009129D9">
        <w:rPr>
          <w:rFonts w:eastAsia="MS Mincho"/>
        </w:rPr>
        <w:instrText>f</w:instrText>
      </w:r>
      <w:r>
        <w:rPr>
          <w:rFonts w:eastAsia="MS Mincho"/>
        </w:rPr>
        <w:instrText xml:space="preserve">orm </w:instrText>
      </w:r>
      <w:r w:rsidR="009129D9">
        <w:rPr>
          <w:rFonts w:eastAsia="MS Mincho"/>
        </w:rPr>
        <w:instrText>p</w:instrText>
      </w:r>
      <w:r>
        <w:rPr>
          <w:rFonts w:eastAsia="MS Mincho"/>
        </w:rPr>
        <w:instrText>oints"</w:instrText>
      </w:r>
      <w:r>
        <w:instrText xml:space="preserve"> </w:instrText>
      </w:r>
      <w:r>
        <w:fldChar w:fldCharType="end"/>
      </w:r>
    </w:p>
    <w:p w14:paraId="32134482" w14:textId="141F8492" w:rsidR="00642018" w:rsidRDefault="00A10CED" w:rsidP="00122B36">
      <w:pPr>
        <w:pStyle w:val="annxxx"/>
      </w:pPr>
      <w:r>
        <w:t xml:space="preserve">To select a form point, hold the mouse cursor over the form point and </w:t>
      </w:r>
      <w:r w:rsidR="00373FBB">
        <w:t>select</w:t>
      </w:r>
      <w:r w:rsidR="002D48FC">
        <w:t xml:space="preserve"> the</w:t>
      </w:r>
      <w:r>
        <w:t xml:space="preserve"> ‘Y</w:t>
      </w:r>
      <w:r w:rsidR="00660DB1">
        <w:t>”</w:t>
      </w:r>
      <w:r>
        <w:t xml:space="preserve"> key or hold down the shift key and right-click</w:t>
      </w:r>
      <w:r w:rsidR="00FC44AD">
        <w:t xml:space="preserve">. </w:t>
      </w:r>
      <w:r>
        <w:t xml:space="preserve">With a form point selected, </w:t>
      </w:r>
      <w:r w:rsidR="00373FBB">
        <w:t>select</w:t>
      </w:r>
      <w:r w:rsidR="002D48FC">
        <w:t xml:space="preserve"> the</w:t>
      </w:r>
      <w:r>
        <w:t xml:space="preserve"> left or right arrow key, and a range of form points will be selected</w:t>
      </w:r>
      <w:r w:rsidR="00FC44AD">
        <w:t xml:space="preserve">. </w:t>
      </w:r>
    </w:p>
    <w:p w14:paraId="2837F68F" w14:textId="6B86F952" w:rsidR="00642018" w:rsidRDefault="00A10CED" w:rsidP="00122B36">
      <w:pPr>
        <w:pStyle w:val="annxxx"/>
      </w:pPr>
      <w:r>
        <w:t>Or you can select one form point and then hold the mouse cursor over another form point, hold down the shift key, and right-click, and a group of form points will be selected</w:t>
      </w:r>
      <w:r w:rsidR="00FC44AD">
        <w:t xml:space="preserve">. </w:t>
      </w:r>
      <w:r>
        <w:t>This method only works if you want to select less than half the form points in a form</w:t>
      </w:r>
      <w:r w:rsidR="00FC44AD">
        <w:t xml:space="preserve">. </w:t>
      </w:r>
      <w:r>
        <w:t>If you want to select more than that, you need to use the arrow keys.</w:t>
      </w:r>
    </w:p>
    <w:p w14:paraId="05FAA2CC" w14:textId="51295565" w:rsidR="00642018" w:rsidRDefault="00A10CED" w:rsidP="00122B36">
      <w:pPr>
        <w:pStyle w:val="annxxx"/>
      </w:pPr>
      <w:r>
        <w:t>Once you have selected a group of form points you can stretch, shrink, move, or flip horizontally and vertically</w:t>
      </w:r>
      <w:r w:rsidR="00FC44AD">
        <w:t xml:space="preserve">. </w:t>
      </w:r>
      <w:r>
        <w:t xml:space="preserve">You can also put a group of form points on the clipboard by selecting them and </w:t>
      </w:r>
      <w:r w:rsidR="00373FBB">
        <w:t>selecting</w:t>
      </w:r>
      <w:r>
        <w:t xml:space="preserve"> Control-C or Control-X.</w:t>
      </w:r>
    </w:p>
    <w:p w14:paraId="7B440D39" w14:textId="36BD85E7" w:rsidR="00642018" w:rsidRDefault="00A10CED" w:rsidP="00122B36">
      <w:pPr>
        <w:pStyle w:val="annxxx"/>
      </w:pPr>
      <w:r>
        <w:t>Once you have form points on the clipboard, you can paste them into your design</w:t>
      </w:r>
      <w:r w:rsidR="00FC44AD">
        <w:t xml:space="preserve">. </w:t>
      </w:r>
      <w:r>
        <w:t>If you have no form point selected, pasting form points will create a new form</w:t>
      </w:r>
      <w:r w:rsidR="00FC44AD">
        <w:t xml:space="preserve">. </w:t>
      </w:r>
      <w:r>
        <w:t>If you have a form point selected, the pasted form points will be put in the new form after the selected form point.</w:t>
      </w:r>
    </w:p>
    <w:p w14:paraId="7CBC4ED8" w14:textId="7136DA83" w:rsidR="00642018" w:rsidRDefault="00A10CED" w:rsidP="00122B36">
      <w:pPr>
        <w:pStyle w:val="Heading1"/>
      </w:pPr>
      <w:bookmarkStart w:id="183" w:name="_Toc17183812"/>
      <w:bookmarkStart w:id="184" w:name="_Toc17190398"/>
      <w:bookmarkStart w:id="185" w:name="_Toc34272784"/>
      <w:bookmarkStart w:id="186" w:name="_Toc123100706"/>
      <w:bookmarkEnd w:id="183"/>
      <w:r>
        <w:t>Interactive</w:t>
      </w:r>
      <w:bookmarkStart w:id="187" w:name="autotrace"/>
      <w:bookmarkEnd w:id="184"/>
      <w:bookmarkEnd w:id="187"/>
      <w:r>
        <w:t xml:space="preserve"> </w:t>
      </w:r>
      <w:r w:rsidR="00C631E7">
        <w:t>a</w:t>
      </w:r>
      <w:r>
        <w:t xml:space="preserve">uto </w:t>
      </w:r>
      <w:r w:rsidR="00C631E7">
        <w:t>t</w:t>
      </w:r>
      <w:r>
        <w:t>race</w:t>
      </w:r>
      <w:bookmarkEnd w:id="185"/>
      <w:bookmarkEnd w:id="186"/>
      <w:r>
        <w:fldChar w:fldCharType="begin"/>
      </w:r>
      <w:r>
        <w:instrText xml:space="preserve"> XE "</w:instrText>
      </w:r>
      <w:r>
        <w:rPr>
          <w:rFonts w:eastAsia="MS Mincho"/>
        </w:rPr>
        <w:instrText xml:space="preserve">Interactive </w:instrText>
      </w:r>
      <w:r w:rsidR="009129D9">
        <w:rPr>
          <w:rFonts w:eastAsia="MS Mincho"/>
        </w:rPr>
        <w:instrText>a</w:instrText>
      </w:r>
      <w:r>
        <w:rPr>
          <w:rFonts w:eastAsia="MS Mincho"/>
        </w:rPr>
        <w:instrText xml:space="preserve">uto </w:instrText>
      </w:r>
      <w:r w:rsidR="009129D9">
        <w:rPr>
          <w:rFonts w:eastAsia="MS Mincho"/>
        </w:rPr>
        <w:instrText>t</w:instrText>
      </w:r>
      <w:r>
        <w:rPr>
          <w:rFonts w:eastAsia="MS Mincho"/>
        </w:rPr>
        <w:instrText>race"</w:instrText>
      </w:r>
      <w:r>
        <w:instrText xml:space="preserve"> </w:instrText>
      </w:r>
      <w:r>
        <w:fldChar w:fldCharType="end"/>
      </w:r>
    </w:p>
    <w:p w14:paraId="5F29C082" w14:textId="24DD5102" w:rsidR="00642018" w:rsidRDefault="00A10CED" w:rsidP="00122B36">
      <w:pPr>
        <w:pStyle w:val="annxxx"/>
      </w:pPr>
      <w:r>
        <w:t>Interactive auto trace may help you make forms from bitmaps</w:t>
      </w:r>
      <w:r w:rsidR="00FC44AD">
        <w:t xml:space="preserve">. </w:t>
      </w:r>
      <w:r>
        <w:t>The user can load a bitmap, use auto trace to select parts of the bitmap, and then create a form from the selected parts of the bitmap.</w:t>
      </w:r>
    </w:p>
    <w:p w14:paraId="5FCB27CC" w14:textId="17E79F0E" w:rsidR="00642018" w:rsidRDefault="00A10CED" w:rsidP="00122B36">
      <w:pPr>
        <w:pStyle w:val="annxxx"/>
      </w:pPr>
      <w:r>
        <w:t>When using auto trace, it is important to keep in mind the various bitmaps involved</w:t>
      </w:r>
      <w:r w:rsidR="00FC44AD">
        <w:t xml:space="preserve">. </w:t>
      </w:r>
      <w:r>
        <w:t>Originally, a bitmap is located on the hard disk or CD</w:t>
      </w:r>
      <w:r w:rsidR="00FC44AD">
        <w:t xml:space="preserve">. </w:t>
      </w:r>
      <w:r>
        <w:t xml:space="preserve">Then you use the </w:t>
      </w:r>
      <w:r w:rsidR="00660DB1">
        <w:t>“</w:t>
      </w:r>
      <w:r>
        <w:t>Load Bitmap</w:t>
      </w:r>
      <w:r w:rsidR="00660DB1">
        <w:t>”</w:t>
      </w:r>
      <w:r>
        <w:t xml:space="preserve"> function to load it into memory</w:t>
      </w:r>
      <w:r w:rsidR="00FC44AD">
        <w:t xml:space="preserve">. </w:t>
      </w:r>
      <w:r>
        <w:t>The next step is to select pixels from the loaded bitmap, which are copied into a select bitmap</w:t>
      </w:r>
      <w:r w:rsidR="00FC44AD">
        <w:t xml:space="preserve">. </w:t>
      </w:r>
      <w:r>
        <w:t>The next step is to draw a line around the edges of the select bitmap</w:t>
      </w:r>
      <w:r w:rsidR="00FC44AD">
        <w:t xml:space="preserve">. </w:t>
      </w:r>
      <w:r>
        <w:t>These lines are copied into an edge bitmap and displayed on the screen</w:t>
      </w:r>
      <w:r w:rsidR="00FC44AD">
        <w:t xml:space="preserve">. </w:t>
      </w:r>
      <w:r>
        <w:t xml:space="preserve">When the edge bitmap is displayed, you can click near one of the edges, and a </w:t>
      </w:r>
      <w:r w:rsidR="00AD6EB8">
        <w:t>ThrEd</w:t>
      </w:r>
      <w:r>
        <w:t xml:space="preserve"> will automatically create a form.</w:t>
      </w:r>
    </w:p>
    <w:p w14:paraId="0FC29E85" w14:textId="218B1D37" w:rsidR="00642018" w:rsidRDefault="00A10CED" w:rsidP="00122B36">
      <w:pPr>
        <w:pStyle w:val="annxxx"/>
      </w:pPr>
      <w:r>
        <w:t xml:space="preserve">If the bitmap you are working with is large, YOU MAY HAVE TO ZOOM IN to see the edge bitmap because the windows stretch bits function that </w:t>
      </w:r>
      <w:r w:rsidR="00AD6EB8">
        <w:t>ThrEd</w:t>
      </w:r>
      <w:r>
        <w:t xml:space="preserve"> uses may not show all the individual bits.</w:t>
      </w:r>
    </w:p>
    <w:p w14:paraId="38480CE3" w14:textId="09F4E2E0" w:rsidR="00642018" w:rsidRDefault="00A10CED" w:rsidP="00122B36">
      <w:pPr>
        <w:pStyle w:val="annxxx"/>
      </w:pPr>
      <w:r>
        <w:lastRenderedPageBreak/>
        <w:t>This sounds a little complicated, and maybe it is, but it all happens very rapidly, and should become much easier with a little practice</w:t>
      </w:r>
      <w:r w:rsidR="00FC44AD">
        <w:t xml:space="preserve">. </w:t>
      </w:r>
      <w:r>
        <w:t xml:space="preserve">See Also </w:t>
      </w:r>
      <w:hyperlink w:anchor="tracf" w:history="1">
        <w:r>
          <w:rPr>
            <w:rStyle w:val="Hyperlink"/>
          </w:rPr>
          <w:t>Trace</w:t>
        </w:r>
      </w:hyperlink>
      <w:r>
        <w:t>.</w:t>
      </w:r>
    </w:p>
    <w:p w14:paraId="3F233FA0" w14:textId="57C39AEC" w:rsidR="00642018" w:rsidRDefault="00A10CED" w:rsidP="00122B36">
      <w:pPr>
        <w:pStyle w:val="Heading2"/>
      </w:pPr>
      <w:bookmarkStart w:id="188" w:name="_Toc10370250"/>
      <w:bookmarkStart w:id="189" w:name="_Toc17183813"/>
      <w:bookmarkStart w:id="190" w:name="_Toc17190399"/>
      <w:bookmarkStart w:id="191" w:name="_Toc34272785"/>
      <w:bookmarkStart w:id="192" w:name="_Toc123100707"/>
      <w:bookmarkEnd w:id="188"/>
      <w:bookmarkEnd w:id="189"/>
      <w:r>
        <w:t>Tracing monochrome bitmaps</w:t>
      </w:r>
      <w:bookmarkEnd w:id="190"/>
      <w:bookmarkEnd w:id="191"/>
      <w:bookmarkEnd w:id="192"/>
      <w:r>
        <w:fldChar w:fldCharType="begin"/>
      </w:r>
      <w:r>
        <w:instrText xml:space="preserve"> XE "</w:instrText>
      </w:r>
      <w:r>
        <w:rPr>
          <w:rFonts w:eastAsia="MS Mincho"/>
        </w:rPr>
        <w:instrText>Tracing monochrome bitmaps"</w:instrText>
      </w:r>
      <w:r>
        <w:instrText xml:space="preserve"> </w:instrText>
      </w:r>
      <w:r>
        <w:fldChar w:fldCharType="end"/>
      </w:r>
    </w:p>
    <w:p w14:paraId="464CAAD3" w14:textId="697BDEED" w:rsidR="00642018" w:rsidRDefault="00A10CED" w:rsidP="00122B36">
      <w:pPr>
        <w:pStyle w:val="annxxx"/>
      </w:pPr>
      <w:r>
        <w:t>Monochrome</w:t>
      </w:r>
      <w:r w:rsidR="008C481E">
        <w:t xml:space="preserve"> or</w:t>
      </w:r>
      <w:r>
        <w:t xml:space="preserve"> </w:t>
      </w:r>
      <w:r w:rsidR="008C481E">
        <w:t>“</w:t>
      </w:r>
      <w:r>
        <w:t>black and white</w:t>
      </w:r>
      <w:r w:rsidR="008C481E">
        <w:t>”</w:t>
      </w:r>
      <w:r>
        <w:t xml:space="preserve"> bitmaps are the easiest</w:t>
      </w:r>
      <w:r w:rsidR="00FC44AD">
        <w:t xml:space="preserve">. </w:t>
      </w:r>
      <w:r>
        <w:t xml:space="preserve">Just load the bitmap, then hold down the control key and </w:t>
      </w:r>
      <w:r w:rsidR="00373FBB">
        <w:t>select</w:t>
      </w:r>
      <w:r>
        <w:t xml:space="preserve"> </w:t>
      </w:r>
      <w:r w:rsidR="00660DB1">
        <w:t>“</w:t>
      </w:r>
      <w:r>
        <w:t>T</w:t>
      </w:r>
      <w:r w:rsidR="00660DB1">
        <w:t>”</w:t>
      </w:r>
      <w:r w:rsidR="00FC44AD">
        <w:t xml:space="preserve">. </w:t>
      </w:r>
      <w:r w:rsidR="00DB50E9">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to bring up the edge bitmap</w:t>
      </w:r>
      <w:r w:rsidR="00FC44AD">
        <w:t xml:space="preserve">. </w:t>
      </w:r>
      <w:r>
        <w:t>YOU MAY HAVE TO ZOOM IN to see the edge bitmap</w:t>
      </w:r>
      <w:r w:rsidR="00FC44AD">
        <w:t xml:space="preserve">. </w:t>
      </w:r>
      <w:r>
        <w:t xml:space="preserve">Then you can </w:t>
      </w:r>
      <w:proofErr w:type="gramStart"/>
      <w:r>
        <w:t>left-click</w:t>
      </w:r>
      <w:proofErr w:type="gramEnd"/>
      <w:r>
        <w:t xml:space="preserve"> near one of the edges, and the program will make your forms</w:t>
      </w:r>
      <w:r w:rsidR="00FC44AD">
        <w:t xml:space="preserve">. </w:t>
      </w:r>
      <w:r>
        <w:t xml:space="preserve">If your bitmap is a line drawing, </w:t>
      </w:r>
      <w:r w:rsidR="00AD6EB8">
        <w:t>ThrEd</w:t>
      </w:r>
      <w:r>
        <w:t xml:space="preserve"> will trace both sides of the line, and you may have to delete some form points and change the freehand form to a line form</w:t>
      </w:r>
      <w:r w:rsidR="00FC44AD">
        <w:t xml:space="preserve">. </w:t>
      </w:r>
      <w:r>
        <w:t xml:space="preserve">To change a freehand form to a line form, select the form, </w:t>
      </w:r>
      <w:r w:rsidR="00373FBB">
        <w:t>select</w:t>
      </w:r>
      <w:r w:rsidR="002D48FC">
        <w:t xml:space="preserve"> the</w:t>
      </w:r>
      <w:r>
        <w:t xml:space="preserve"> </w:t>
      </w:r>
      <w:r w:rsidR="00660DB1">
        <w:t>“</w:t>
      </w:r>
      <w:r>
        <w:t>F</w:t>
      </w:r>
      <w:r w:rsidR="00660DB1">
        <w:t>”</w:t>
      </w:r>
      <w:r>
        <w:t xml:space="preserve"> </w:t>
      </w:r>
      <w:r w:rsidR="00B401D1">
        <w:t>key,</w:t>
      </w:r>
      <w:r>
        <w:t xml:space="preserve"> and click on the first line in the form-form, on the word freehand or line</w:t>
      </w:r>
      <w:r w:rsidR="00FC44AD">
        <w:t xml:space="preserve">. </w:t>
      </w:r>
      <w:r w:rsidR="00AD6EB8">
        <w:t>ThrEd</w:t>
      </w:r>
      <w:r>
        <w:t xml:space="preserve"> will toggle between the two types and will change the selected form to the type written in the form data box. </w:t>
      </w:r>
    </w:p>
    <w:p w14:paraId="0642485B" w14:textId="3D219F5E" w:rsidR="00642018" w:rsidRDefault="00A10CED" w:rsidP="00122B36">
      <w:pPr>
        <w:pStyle w:val="annxxx"/>
      </w:pPr>
      <w:r>
        <w:t xml:space="preserve">If your trace has too few or too many points, change the </w:t>
      </w:r>
      <w:r w:rsidR="00660DB1">
        <w:t>“</w:t>
      </w:r>
      <w:proofErr w:type="spellStart"/>
      <w:r>
        <w:t>len</w:t>
      </w:r>
      <w:proofErr w:type="spellEnd"/>
      <w:r w:rsidR="00660DB1">
        <w:t>”</w:t>
      </w:r>
      <w:r>
        <w:t xml:space="preserve"> or </w:t>
      </w:r>
      <w:r w:rsidR="00660DB1">
        <w:t>“</w:t>
      </w:r>
      <w:proofErr w:type="spellStart"/>
      <w:r>
        <w:t>pnts</w:t>
      </w:r>
      <w:proofErr w:type="spellEnd"/>
      <w:r w:rsidR="00660DB1">
        <w:t>”</w:t>
      </w:r>
      <w:r>
        <w:t xml:space="preserve"> values in the two info boxes at the lower left of the </w:t>
      </w:r>
      <w:r w:rsidR="00AD6EB8">
        <w:t>ThrEd</w:t>
      </w:r>
      <w:r>
        <w:t xml:space="preserve"> window</w:t>
      </w:r>
      <w:r w:rsidR="00FC44AD">
        <w:t xml:space="preserve">. </w:t>
      </w:r>
      <w:r w:rsidR="00B401D1">
        <w:t>To</w:t>
      </w:r>
      <w:r>
        <w:t xml:space="preserve"> make more points set the </w:t>
      </w:r>
      <w:r w:rsidR="00660DB1">
        <w:t>“</w:t>
      </w:r>
      <w:proofErr w:type="spellStart"/>
      <w:r>
        <w:t>len</w:t>
      </w:r>
      <w:proofErr w:type="spellEnd"/>
      <w:r w:rsidR="00660DB1">
        <w:t>”</w:t>
      </w:r>
      <w:r>
        <w:t xml:space="preserve"> value smaller, or the </w:t>
      </w:r>
      <w:r w:rsidR="00660DB1">
        <w:t>“</w:t>
      </w:r>
      <w:proofErr w:type="spellStart"/>
      <w:r>
        <w:t>pnts</w:t>
      </w:r>
      <w:proofErr w:type="spellEnd"/>
      <w:r w:rsidR="00660DB1">
        <w:t>”</w:t>
      </w:r>
      <w:r>
        <w:t xml:space="preserve"> value larger.</w:t>
      </w:r>
    </w:p>
    <w:p w14:paraId="37DE8D85" w14:textId="5C5B8F75" w:rsidR="00642018" w:rsidRDefault="00A10CED" w:rsidP="00122B36">
      <w:pPr>
        <w:pStyle w:val="Heading2"/>
      </w:pPr>
      <w:bookmarkStart w:id="193" w:name="_Toc10370251"/>
      <w:bookmarkStart w:id="194" w:name="_Toc17183814"/>
      <w:bookmarkStart w:id="195" w:name="_Toc17190400"/>
      <w:bookmarkStart w:id="196" w:name="_Toc34272786"/>
      <w:bookmarkStart w:id="197" w:name="_Toc123100708"/>
      <w:bookmarkEnd w:id="193"/>
      <w:bookmarkEnd w:id="194"/>
      <w:r>
        <w:t xml:space="preserve">Tracing </w:t>
      </w:r>
      <w:r w:rsidR="00E5332B">
        <w:t>24-bit</w:t>
      </w:r>
      <w:r>
        <w:t xml:space="preserve"> color bitmaps</w:t>
      </w:r>
      <w:bookmarkEnd w:id="195"/>
      <w:bookmarkEnd w:id="196"/>
      <w:bookmarkEnd w:id="197"/>
      <w:r>
        <w:fldChar w:fldCharType="begin"/>
      </w:r>
      <w:r>
        <w:instrText xml:space="preserve"> XE "</w:instrText>
      </w:r>
      <w:r>
        <w:rPr>
          <w:rFonts w:eastAsia="MS Mincho"/>
        </w:rPr>
        <w:instrText>Tracing 24</w:instrText>
      </w:r>
      <w:r w:rsidR="009129D9">
        <w:rPr>
          <w:rFonts w:eastAsia="MS Mincho"/>
        </w:rPr>
        <w:instrText>-</w:instrText>
      </w:r>
      <w:r>
        <w:rPr>
          <w:rFonts w:eastAsia="MS Mincho"/>
        </w:rPr>
        <w:instrText>bit color bitmaps"</w:instrText>
      </w:r>
      <w:r>
        <w:instrText xml:space="preserve"> </w:instrText>
      </w:r>
      <w:r>
        <w:fldChar w:fldCharType="end"/>
      </w:r>
    </w:p>
    <w:p w14:paraId="6FE80593" w14:textId="77777777" w:rsidR="00642018" w:rsidRDefault="00A10CED" w:rsidP="00122B36">
      <w:pPr>
        <w:pStyle w:val="annxxx"/>
      </w:pPr>
      <w:r>
        <w:t>Color bitmaps have thousands of times more possible combinations than black and white bitmaps, so it is a little more complicated to trace them, but not thousands of times more difficult by any means.</w:t>
      </w:r>
    </w:p>
    <w:p w14:paraId="332AC593" w14:textId="13A05E5E" w:rsidR="00642018" w:rsidRDefault="00A10CED" w:rsidP="00122B36">
      <w:pPr>
        <w:pStyle w:val="annxxx"/>
      </w:pPr>
      <w:r>
        <w:t xml:space="preserve">To trace a color bitmap, put your mouse cursor near the edge of the object you want to outline, </w:t>
      </w:r>
      <w:r w:rsidR="00E5332B">
        <w:t>then</w:t>
      </w:r>
      <w:r>
        <w:t xml:space="preserve"> </w:t>
      </w:r>
      <w:r w:rsidR="00373FBB">
        <w:t>select</w:t>
      </w:r>
      <w:r>
        <w:t xml:space="preserve"> the ‘U</w:t>
      </w:r>
      <w:r w:rsidR="00660DB1">
        <w:t>”</w:t>
      </w:r>
      <w:r>
        <w:t xml:space="preserve"> key</w:t>
      </w:r>
      <w:r w:rsidR="00FC44AD">
        <w:t xml:space="preserve">. </w:t>
      </w:r>
      <w:r w:rsidR="00AD6EB8">
        <w:t>ThrEd</w:t>
      </w:r>
      <w:r>
        <w:t xml:space="preserve"> will read the pixel of the bitmap nearest the mouse </w:t>
      </w:r>
      <w:r w:rsidR="00E5332B">
        <w:t>cursor and</w:t>
      </w:r>
      <w:r>
        <w:t xml:space="preserve"> show you all the pixels that have blue green and red values greater than the pixel you chose</w:t>
      </w:r>
      <w:r w:rsidR="00FC44AD">
        <w:t xml:space="preserve">. </w:t>
      </w:r>
      <w:r>
        <w:t>The rest of the bitmap will be black</w:t>
      </w:r>
      <w:r w:rsidR="00FC44AD">
        <w:t xml:space="preserve">. </w:t>
      </w:r>
      <w:r>
        <w:t xml:space="preserve">If you want to modify this choice, you can move the mouse cursor and </w:t>
      </w:r>
      <w:r w:rsidR="00373FBB">
        <w:t>select</w:t>
      </w:r>
      <w:r w:rsidR="002D48FC">
        <w:t xml:space="preserve"> </w:t>
      </w:r>
      <w:r w:rsidR="00660DB1">
        <w:t>“</w:t>
      </w:r>
      <w:r>
        <w:t>U</w:t>
      </w:r>
      <w:r w:rsidR="00660DB1">
        <w:t>”</w:t>
      </w:r>
      <w:r>
        <w:t xml:space="preserve"> again or you can use the trace control panel, which will appear on the left side of the </w:t>
      </w:r>
      <w:r w:rsidR="00AD6EB8">
        <w:t>ThrEd</w:t>
      </w:r>
      <w:r>
        <w:t xml:space="preserve"> screen</w:t>
      </w:r>
      <w:r w:rsidR="00FC44AD">
        <w:t xml:space="preserve">. </w:t>
      </w:r>
      <w:r>
        <w:t>When you have selected the bits you want</w:t>
      </w:r>
      <w:r w:rsidR="00E5332B">
        <w:t>,</w:t>
      </w:r>
      <w:r>
        <w:t xml:space="preserve"> you can </w:t>
      </w:r>
      <w:r w:rsidR="001F40B3">
        <w:t>left-click</w:t>
      </w:r>
      <w:r>
        <w:t xml:space="preserve"> or </w:t>
      </w:r>
      <w:r w:rsidR="00E5332B">
        <w:t>right-click</w:t>
      </w:r>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and the edge bitmap will appear, then you can </w:t>
      </w:r>
      <w:r w:rsidR="001F40B3">
        <w:t>left-click</w:t>
      </w:r>
      <w:r>
        <w:t xml:space="preserve"> near one of the outlines and </w:t>
      </w:r>
      <w:r w:rsidR="00AD6EB8">
        <w:t>ThrEd</w:t>
      </w:r>
      <w:r>
        <w:t xml:space="preserve"> will create a form. </w:t>
      </w:r>
    </w:p>
    <w:p w14:paraId="0AEA64E8" w14:textId="3527C0D3" w:rsidR="00642018" w:rsidRDefault="00A10CED" w:rsidP="00122B36">
      <w:pPr>
        <w:pStyle w:val="annxxx"/>
      </w:pPr>
      <w:r>
        <w:t xml:space="preserve">You can also put your mouse cursor anywhere on the bitmap and </w:t>
      </w:r>
      <w:r w:rsidR="00373FBB">
        <w:t>select</w:t>
      </w:r>
      <w:r>
        <w:t xml:space="preserve"> the ‘N</w:t>
      </w:r>
      <w:r w:rsidR="00660DB1">
        <w:t>”</w:t>
      </w:r>
      <w:r>
        <w:t xml:space="preserve"> key and </w:t>
      </w:r>
      <w:r w:rsidR="00AD6EB8">
        <w:t>ThrEd</w:t>
      </w:r>
      <w:r>
        <w:t xml:space="preserve"> will select all the pixels with RGB values less </w:t>
      </w:r>
      <w:proofErr w:type="gramStart"/>
      <w:r>
        <w:t>that</w:t>
      </w:r>
      <w:proofErr w:type="gramEnd"/>
      <w:r>
        <w:t xml:space="preserve"> the pixel near the mouse cursor</w:t>
      </w:r>
      <w:r w:rsidR="00FC44AD">
        <w:t xml:space="preserve">. </w:t>
      </w:r>
      <w:r>
        <w:t xml:space="preserve">If you do this when you have already </w:t>
      </w:r>
      <w:proofErr w:type="gramStart"/>
      <w:r w:rsidR="00373FBB">
        <w:t>select</w:t>
      </w:r>
      <w:proofErr w:type="gramEnd"/>
      <w:r w:rsidR="002D48FC">
        <w:t xml:space="preserve"> the</w:t>
      </w:r>
      <w:r>
        <w:t xml:space="preserve"> </w:t>
      </w:r>
      <w:r w:rsidR="00660DB1">
        <w:t>“</w:t>
      </w:r>
      <w:r>
        <w:t>U</w:t>
      </w:r>
      <w:r w:rsidR="00660DB1">
        <w:t>”</w:t>
      </w:r>
      <w:r>
        <w:t xml:space="preserve"> key, </w:t>
      </w:r>
      <w:r w:rsidR="00AD6EB8">
        <w:t>ThrEd</w:t>
      </w:r>
      <w:r>
        <w:t xml:space="preserve"> will select pixels between the two values.</w:t>
      </w:r>
    </w:p>
    <w:p w14:paraId="5D2DDD37" w14:textId="4A084A62" w:rsidR="00642018" w:rsidRDefault="00A10CED" w:rsidP="00122B36">
      <w:pPr>
        <w:pStyle w:val="Heading3"/>
      </w:pPr>
      <w:bookmarkStart w:id="198" w:name="_Toc10370252"/>
      <w:bookmarkStart w:id="199" w:name="_Toc17183815"/>
      <w:bookmarkStart w:id="200" w:name="_Toc17190401"/>
      <w:bookmarkStart w:id="201" w:name="_Toc34272787"/>
      <w:bookmarkEnd w:id="198"/>
      <w:bookmarkEnd w:id="199"/>
      <w:r>
        <w:t>Using the trace control panel</w:t>
      </w:r>
      <w:bookmarkEnd w:id="200"/>
      <w:bookmarkEnd w:id="201"/>
      <w:r>
        <w:fldChar w:fldCharType="begin"/>
      </w:r>
      <w:r>
        <w:instrText xml:space="preserve"> XE "</w:instrText>
      </w:r>
      <w:r>
        <w:rPr>
          <w:rFonts w:eastAsia="MS Mincho"/>
        </w:rPr>
        <w:instrText>Using the trace control panel"</w:instrText>
      </w:r>
      <w:r>
        <w:instrText xml:space="preserve"> </w:instrText>
      </w:r>
      <w:r>
        <w:fldChar w:fldCharType="end"/>
      </w:r>
    </w:p>
    <w:p w14:paraId="438C6504" w14:textId="0B859334" w:rsidR="00642018" w:rsidRDefault="00A10CED" w:rsidP="00122B36">
      <w:pPr>
        <w:pStyle w:val="annxxx"/>
      </w:pPr>
      <w:r>
        <w:t xml:space="preserve">The trace control panel appears when </w:t>
      </w:r>
      <w:r w:rsidR="00AD6EB8">
        <w:t>ThrEd</w:t>
      </w:r>
      <w:r>
        <w:t xml:space="preserve"> is in trace mode and controls which pixels are selected</w:t>
      </w:r>
      <w:r w:rsidR="00FC44AD">
        <w:t xml:space="preserve">. </w:t>
      </w:r>
      <w:r>
        <w:t xml:space="preserve">The color </w:t>
      </w:r>
      <w:proofErr w:type="gramStart"/>
      <w:r>
        <w:t>select</w:t>
      </w:r>
      <w:proofErr w:type="gramEnd"/>
      <w:r>
        <w:t xml:space="preserve"> ribbons at the top show, and </w:t>
      </w:r>
      <w:proofErr w:type="gramStart"/>
      <w:r>
        <w:t>control,</w:t>
      </w:r>
      <w:proofErr w:type="gramEnd"/>
      <w:r>
        <w:t xml:space="preserve"> the colors that are selected</w:t>
      </w:r>
      <w:r w:rsidR="00FC44AD">
        <w:t xml:space="preserve">. </w:t>
      </w:r>
      <w:r w:rsidR="00DB50E9">
        <w:t>Left-click</w:t>
      </w:r>
      <w:r>
        <w:t xml:space="preserve"> on one of these ribbons to set the top of the selected range, and </w:t>
      </w:r>
      <w:r w:rsidR="00E5332B">
        <w:t>right-click</w:t>
      </w:r>
      <w:r>
        <w:t xml:space="preserve"> to set the bottom</w:t>
      </w:r>
      <w:r w:rsidR="00FC44AD">
        <w:t xml:space="preserve">. </w:t>
      </w:r>
      <w:r>
        <w:t>Hold down the shift key and click on a color select ribbon to select the entire range of pixels in that color.</w:t>
      </w:r>
    </w:p>
    <w:p w14:paraId="7C0C22B7" w14:textId="38E23E6F" w:rsidR="00642018" w:rsidRDefault="00A10CED" w:rsidP="00122B36">
      <w:pPr>
        <w:pStyle w:val="annxxx"/>
      </w:pPr>
      <w:r>
        <w:t>Below the color select ribbons are on/off buttons that turn the ribbons on and off</w:t>
      </w:r>
      <w:r w:rsidR="00FC44AD">
        <w:t xml:space="preserve">. </w:t>
      </w:r>
      <w:r>
        <w:t xml:space="preserve">If the ribbons are turned </w:t>
      </w:r>
      <w:proofErr w:type="gramStart"/>
      <w:r>
        <w:t>off</w:t>
      </w:r>
      <w:proofErr w:type="gramEnd"/>
      <w:r>
        <w:t xml:space="preserve"> they have no effect on the pixels that are selected</w:t>
      </w:r>
      <w:r w:rsidR="00FC44AD">
        <w:t xml:space="preserve">. </w:t>
      </w:r>
      <w:proofErr w:type="gramStart"/>
      <w:r w:rsidR="00DB50E9">
        <w:t>Left-click</w:t>
      </w:r>
      <w:r>
        <w:t>ing</w:t>
      </w:r>
      <w:proofErr w:type="gramEnd"/>
      <w:r>
        <w:t xml:space="preserve"> on these buttons turns them on and off.</w:t>
      </w:r>
    </w:p>
    <w:p w14:paraId="789CC5A1" w14:textId="4823FC3B" w:rsidR="00642018" w:rsidRDefault="00A10CED" w:rsidP="00122B36">
      <w:pPr>
        <w:pStyle w:val="annxxx"/>
      </w:pPr>
      <w:r>
        <w:lastRenderedPageBreak/>
        <w:t>Below the on/off buttons are two rows of number boxes that show the same information in the color select ribbons, but in numerical form</w:t>
      </w:r>
      <w:r w:rsidR="00FC44AD">
        <w:t xml:space="preserve">. </w:t>
      </w:r>
      <w:proofErr w:type="gramStart"/>
      <w:r w:rsidR="00DB50E9">
        <w:t>Left-click</w:t>
      </w:r>
      <w:proofErr w:type="gramEnd"/>
      <w:r>
        <w:t xml:space="preserve"> on these buttons to change the numbers</w:t>
      </w:r>
      <w:r w:rsidR="00FC44AD">
        <w:t xml:space="preserve">. </w:t>
      </w:r>
      <w:r>
        <w:t>The top row of numbers shows the high limit of color values selected, and the bottom row of numbers shows the low limit.</w:t>
      </w:r>
    </w:p>
    <w:p w14:paraId="6755D4C0" w14:textId="4FC86D5F" w:rsidR="00642018" w:rsidRPr="005350E9" w:rsidRDefault="00A10CED" w:rsidP="005350E9">
      <w:pPr>
        <w:keepNext/>
      </w:pPr>
      <w:r w:rsidRPr="005350E9">
        <w:t>The following table shows the functions of the seven buttons available in trace mode</w:t>
      </w:r>
      <w:r w:rsidR="00FC44AD" w:rsidRPr="005350E9">
        <w:t xml:space="preserve">. </w:t>
      </w:r>
      <w:r w:rsidRPr="005350E9">
        <w:t xml:space="preserve">These buttons are below the number </w:t>
      </w:r>
      <w:r w:rsidR="001F40B3" w:rsidRPr="005350E9">
        <w:t>boxes.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8"/>
        <w:gridCol w:w="1546"/>
        <w:gridCol w:w="6392"/>
      </w:tblGrid>
      <w:tr w:rsidR="00642018" w14:paraId="5669DF7F" w14:textId="77777777" w:rsidTr="001F40B3">
        <w:tc>
          <w:tcPr>
            <w:tcW w:w="8856" w:type="dxa"/>
            <w:gridSpan w:val="3"/>
            <w:tcMar>
              <w:top w:w="0" w:type="dxa"/>
              <w:left w:w="108" w:type="dxa"/>
              <w:bottom w:w="0" w:type="dxa"/>
              <w:right w:w="108" w:type="dxa"/>
            </w:tcMar>
          </w:tcPr>
          <w:p w14:paraId="62CFBBF0" w14:textId="77777777" w:rsidR="00642018" w:rsidRDefault="00A10CED" w:rsidP="00122B36">
            <w:pPr>
              <w:pStyle w:val="TableTitle"/>
            </w:pPr>
            <w:r>
              <w:t>Trace Mode Buttons</w:t>
            </w:r>
          </w:p>
        </w:tc>
      </w:tr>
      <w:tr w:rsidR="00642018" w14:paraId="452E3C64" w14:textId="77777777" w:rsidTr="001F40B3">
        <w:tc>
          <w:tcPr>
            <w:tcW w:w="918" w:type="dxa"/>
            <w:tcMar>
              <w:top w:w="0" w:type="dxa"/>
              <w:left w:w="108" w:type="dxa"/>
              <w:bottom w:w="0" w:type="dxa"/>
              <w:right w:w="108" w:type="dxa"/>
            </w:tcMar>
          </w:tcPr>
          <w:p w14:paraId="36AFE7E6" w14:textId="77777777" w:rsidR="00642018" w:rsidRDefault="00A10CED" w:rsidP="005350E9">
            <w:pPr>
              <w:pStyle w:val="annxxx"/>
              <w:keepNext/>
            </w:pPr>
            <w:proofErr w:type="spellStart"/>
            <w:r>
              <w:t>len</w:t>
            </w:r>
            <w:proofErr w:type="spellEnd"/>
            <w:r>
              <w:t>:</w:t>
            </w:r>
          </w:p>
        </w:tc>
        <w:tc>
          <w:tcPr>
            <w:tcW w:w="1546" w:type="dxa"/>
            <w:tcMar>
              <w:top w:w="0" w:type="dxa"/>
              <w:left w:w="108" w:type="dxa"/>
              <w:bottom w:w="0" w:type="dxa"/>
              <w:right w:w="108" w:type="dxa"/>
            </w:tcMar>
          </w:tcPr>
          <w:p w14:paraId="15603774" w14:textId="77777777" w:rsidR="00642018" w:rsidRDefault="00A10CED" w:rsidP="005350E9">
            <w:pPr>
              <w:pStyle w:val="annxxx"/>
              <w:keepNext/>
            </w:pPr>
            <w:r>
              <w:t>Length</w:t>
            </w:r>
          </w:p>
        </w:tc>
        <w:tc>
          <w:tcPr>
            <w:tcW w:w="6392" w:type="dxa"/>
            <w:tcMar>
              <w:top w:w="0" w:type="dxa"/>
              <w:left w:w="108" w:type="dxa"/>
              <w:bottom w:w="0" w:type="dxa"/>
              <w:right w:w="108" w:type="dxa"/>
            </w:tcMar>
          </w:tcPr>
          <w:p w14:paraId="273C08E7" w14:textId="673D1630" w:rsidR="00642018" w:rsidRDefault="00A10CED" w:rsidP="005350E9">
            <w:pPr>
              <w:pStyle w:val="antxxx"/>
              <w:keepNext/>
            </w:pPr>
            <w:r>
              <w:t xml:space="preserve">When you are creating a form from the edge bitmap, </w:t>
            </w:r>
            <w:r w:rsidR="00AD6EB8">
              <w:t>ThrEd</w:t>
            </w:r>
            <w:r>
              <w:t xml:space="preserve"> starts with a pixel close to the mouse cursor</w:t>
            </w:r>
            <w:r w:rsidR="00FC44AD">
              <w:t xml:space="preserve">. </w:t>
            </w:r>
            <w:r>
              <w:t>It then takes each pixel in turn and checks to see how far it is from the original pixel. If it is further than the number entered in the length box, it creates a form point</w:t>
            </w:r>
            <w:r w:rsidR="00FC44AD">
              <w:t xml:space="preserve">. </w:t>
            </w:r>
            <w:r>
              <w:t xml:space="preserve">To change this number, </w:t>
            </w:r>
            <w:proofErr w:type="gramStart"/>
            <w:r w:rsidR="001F40B3">
              <w:t>left-click</w:t>
            </w:r>
            <w:proofErr w:type="gramEnd"/>
            <w:r>
              <w:t xml:space="preserve"> on the length box.</w:t>
            </w:r>
          </w:p>
        </w:tc>
      </w:tr>
      <w:tr w:rsidR="00642018" w14:paraId="146A73EB" w14:textId="77777777" w:rsidTr="001F40B3">
        <w:tc>
          <w:tcPr>
            <w:tcW w:w="918" w:type="dxa"/>
            <w:tcMar>
              <w:top w:w="0" w:type="dxa"/>
              <w:left w:w="108" w:type="dxa"/>
              <w:bottom w:w="0" w:type="dxa"/>
              <w:right w:w="108" w:type="dxa"/>
            </w:tcMar>
          </w:tcPr>
          <w:p w14:paraId="19CFA431" w14:textId="77777777" w:rsidR="00642018" w:rsidRDefault="00A10CED" w:rsidP="005350E9">
            <w:pPr>
              <w:pStyle w:val="annxxx"/>
              <w:keepNext/>
            </w:pPr>
            <w:proofErr w:type="spellStart"/>
            <w:r>
              <w:t>pnts</w:t>
            </w:r>
            <w:proofErr w:type="spellEnd"/>
            <w:r>
              <w:t>:</w:t>
            </w:r>
          </w:p>
        </w:tc>
        <w:tc>
          <w:tcPr>
            <w:tcW w:w="1546" w:type="dxa"/>
            <w:tcMar>
              <w:top w:w="0" w:type="dxa"/>
              <w:left w:w="108" w:type="dxa"/>
              <w:bottom w:w="0" w:type="dxa"/>
              <w:right w:w="108" w:type="dxa"/>
            </w:tcMar>
          </w:tcPr>
          <w:p w14:paraId="4DDAB9CD" w14:textId="77777777" w:rsidR="00642018" w:rsidRDefault="00A10CED" w:rsidP="005350E9">
            <w:pPr>
              <w:pStyle w:val="annxxx"/>
              <w:keepNext/>
            </w:pPr>
            <w:r>
              <w:t>Point</w:t>
            </w:r>
          </w:p>
        </w:tc>
        <w:tc>
          <w:tcPr>
            <w:tcW w:w="6392" w:type="dxa"/>
            <w:tcMar>
              <w:top w:w="0" w:type="dxa"/>
              <w:left w:w="108" w:type="dxa"/>
              <w:bottom w:w="0" w:type="dxa"/>
              <w:right w:w="108" w:type="dxa"/>
            </w:tcMar>
          </w:tcPr>
          <w:p w14:paraId="5B16CAAF" w14:textId="7ED687B6" w:rsidR="00642018" w:rsidRDefault="00A10CED" w:rsidP="005350E9">
            <w:pPr>
              <w:pStyle w:val="annxxx"/>
              <w:keepNext/>
            </w:pPr>
            <w:r>
              <w:t xml:space="preserve">After </w:t>
            </w:r>
            <w:r w:rsidR="00AD6EB8">
              <w:t>ThrEd</w:t>
            </w:r>
            <w:r>
              <w:t xml:space="preserve"> has created form points, it deletes those that are nearly in a straight line</w:t>
            </w:r>
            <w:r w:rsidR="00FC44AD">
              <w:t xml:space="preserve">. </w:t>
            </w:r>
            <w:r>
              <w:t>The higher the number in the point info box, the fewer points will be deleted</w:t>
            </w:r>
            <w:r w:rsidR="00FC44AD">
              <w:t xml:space="preserve">. </w:t>
            </w:r>
            <w:r>
              <w:t xml:space="preserve">Change this number by </w:t>
            </w:r>
            <w:proofErr w:type="gramStart"/>
            <w:r w:rsidR="001F40B3">
              <w:t>left-click</w:t>
            </w:r>
            <w:r>
              <w:t>ing</w:t>
            </w:r>
            <w:proofErr w:type="gramEnd"/>
            <w:r>
              <w:t xml:space="preserve"> on the box.</w:t>
            </w:r>
          </w:p>
        </w:tc>
      </w:tr>
      <w:tr w:rsidR="00642018" w14:paraId="6E2AFCDB" w14:textId="77777777" w:rsidTr="001F40B3">
        <w:tc>
          <w:tcPr>
            <w:tcW w:w="918" w:type="dxa"/>
            <w:tcMar>
              <w:top w:w="0" w:type="dxa"/>
              <w:left w:w="108" w:type="dxa"/>
              <w:bottom w:w="0" w:type="dxa"/>
              <w:right w:w="108" w:type="dxa"/>
            </w:tcMar>
          </w:tcPr>
          <w:p w14:paraId="52EDB7C4" w14:textId="77777777" w:rsidR="00642018" w:rsidRDefault="00A10CED" w:rsidP="005350E9">
            <w:pPr>
              <w:pStyle w:val="annxxx"/>
              <w:keepNext/>
            </w:pPr>
            <w:r>
              <w:t>find edges</w:t>
            </w:r>
          </w:p>
        </w:tc>
        <w:tc>
          <w:tcPr>
            <w:tcW w:w="1546" w:type="dxa"/>
            <w:tcMar>
              <w:top w:w="0" w:type="dxa"/>
              <w:left w:w="108" w:type="dxa"/>
              <w:bottom w:w="0" w:type="dxa"/>
              <w:right w:w="108" w:type="dxa"/>
            </w:tcMar>
          </w:tcPr>
          <w:p w14:paraId="04AFB94B" w14:textId="77777777" w:rsidR="00642018" w:rsidRDefault="00A10CED" w:rsidP="005350E9">
            <w:pPr>
              <w:pStyle w:val="annxxx"/>
              <w:keepNext/>
            </w:pPr>
            <w:r>
              <w:t>Find Edges</w:t>
            </w:r>
          </w:p>
        </w:tc>
        <w:tc>
          <w:tcPr>
            <w:tcW w:w="6392" w:type="dxa"/>
            <w:tcMar>
              <w:top w:w="0" w:type="dxa"/>
              <w:left w:w="108" w:type="dxa"/>
              <w:bottom w:w="0" w:type="dxa"/>
              <w:right w:w="108" w:type="dxa"/>
            </w:tcMar>
          </w:tcPr>
          <w:p w14:paraId="6464129D" w14:textId="17F7B3D9" w:rsidR="00642018" w:rsidRDefault="001F40B3" w:rsidP="005350E9">
            <w:pPr>
              <w:pStyle w:val="annxxx"/>
              <w:keepNext/>
            </w:pPr>
            <w:r>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p>
        </w:tc>
      </w:tr>
      <w:tr w:rsidR="00642018" w14:paraId="4DBD5CA7" w14:textId="77777777" w:rsidTr="001F40B3">
        <w:tc>
          <w:tcPr>
            <w:tcW w:w="918" w:type="dxa"/>
            <w:tcMar>
              <w:top w:w="0" w:type="dxa"/>
              <w:left w:w="108" w:type="dxa"/>
              <w:bottom w:w="0" w:type="dxa"/>
              <w:right w:w="108" w:type="dxa"/>
            </w:tcMar>
          </w:tcPr>
          <w:p w14:paraId="04119CA9" w14:textId="77777777" w:rsidR="00642018" w:rsidRDefault="00A10CED" w:rsidP="005350E9">
            <w:pPr>
              <w:pStyle w:val="annxxx"/>
              <w:keepNext/>
            </w:pPr>
            <w:r>
              <w:t xml:space="preserve">hide </w:t>
            </w:r>
            <w:proofErr w:type="spellStart"/>
            <w:r>
              <w:t>bmap</w:t>
            </w:r>
            <w:proofErr w:type="spellEnd"/>
          </w:p>
        </w:tc>
        <w:tc>
          <w:tcPr>
            <w:tcW w:w="1546" w:type="dxa"/>
            <w:tcMar>
              <w:top w:w="0" w:type="dxa"/>
              <w:left w:w="108" w:type="dxa"/>
              <w:bottom w:w="0" w:type="dxa"/>
              <w:right w:w="108" w:type="dxa"/>
            </w:tcMar>
          </w:tcPr>
          <w:p w14:paraId="32B3C262" w14:textId="77777777" w:rsidR="00642018" w:rsidRDefault="00A10CED" w:rsidP="005350E9">
            <w:pPr>
              <w:pStyle w:val="annxxx"/>
              <w:keepNext/>
            </w:pPr>
            <w:r>
              <w:t>Hide/Show Bitmap</w:t>
            </w:r>
          </w:p>
        </w:tc>
        <w:tc>
          <w:tcPr>
            <w:tcW w:w="6392" w:type="dxa"/>
            <w:tcMar>
              <w:top w:w="0" w:type="dxa"/>
              <w:left w:w="108" w:type="dxa"/>
              <w:bottom w:w="0" w:type="dxa"/>
              <w:right w:w="108" w:type="dxa"/>
            </w:tcMar>
          </w:tcPr>
          <w:p w14:paraId="353502E8" w14:textId="77777777" w:rsidR="00642018" w:rsidRDefault="00A10CED" w:rsidP="005350E9">
            <w:pPr>
              <w:pStyle w:val="annxxx"/>
              <w:keepNext/>
            </w:pPr>
            <w:r>
              <w:t>Hides or shows the bitmap.</w:t>
            </w:r>
          </w:p>
        </w:tc>
      </w:tr>
      <w:tr w:rsidR="00642018" w14:paraId="09E99385" w14:textId="77777777" w:rsidTr="001F40B3">
        <w:tc>
          <w:tcPr>
            <w:tcW w:w="918" w:type="dxa"/>
            <w:tcMar>
              <w:top w:w="0" w:type="dxa"/>
              <w:left w:w="108" w:type="dxa"/>
              <w:bottom w:w="0" w:type="dxa"/>
              <w:right w:w="108" w:type="dxa"/>
            </w:tcMar>
          </w:tcPr>
          <w:p w14:paraId="7498571B" w14:textId="77777777" w:rsidR="00642018" w:rsidRDefault="00A10CED" w:rsidP="005350E9">
            <w:pPr>
              <w:pStyle w:val="annxxx"/>
              <w:keepNext/>
            </w:pPr>
            <w:proofErr w:type="spellStart"/>
            <w:r>
              <w:t>rst</w:t>
            </w:r>
            <w:proofErr w:type="spellEnd"/>
            <w:r>
              <w:t xml:space="preserve"> </w:t>
            </w:r>
            <w:proofErr w:type="spellStart"/>
            <w:r>
              <w:t>frm</w:t>
            </w:r>
            <w:proofErr w:type="spellEnd"/>
            <w:r>
              <w:t xml:space="preserve"> pix</w:t>
            </w:r>
          </w:p>
        </w:tc>
        <w:tc>
          <w:tcPr>
            <w:tcW w:w="1546" w:type="dxa"/>
            <w:tcMar>
              <w:top w:w="0" w:type="dxa"/>
              <w:left w:w="108" w:type="dxa"/>
              <w:bottom w:w="0" w:type="dxa"/>
              <w:right w:w="108" w:type="dxa"/>
            </w:tcMar>
          </w:tcPr>
          <w:p w14:paraId="1352A6A4" w14:textId="77777777" w:rsidR="00642018" w:rsidRDefault="00A10CED" w:rsidP="005350E9">
            <w:pPr>
              <w:pStyle w:val="annxxx"/>
              <w:keepNext/>
            </w:pPr>
            <w:r>
              <w:t>Reset Form Pixels</w:t>
            </w:r>
          </w:p>
        </w:tc>
        <w:tc>
          <w:tcPr>
            <w:tcW w:w="6392" w:type="dxa"/>
            <w:tcMar>
              <w:top w:w="0" w:type="dxa"/>
              <w:left w:w="108" w:type="dxa"/>
              <w:bottom w:w="0" w:type="dxa"/>
              <w:right w:w="108" w:type="dxa"/>
            </w:tcMar>
          </w:tcPr>
          <w:p w14:paraId="64CF908E" w14:textId="77777777" w:rsidR="00642018" w:rsidRDefault="00A10CED" w:rsidP="005350E9">
            <w:pPr>
              <w:pStyle w:val="annxxx"/>
              <w:keepNext/>
            </w:pPr>
            <w:r>
              <w:t>Finds the pixels in the bitmap under a form line and turns them black.</w:t>
            </w:r>
          </w:p>
        </w:tc>
      </w:tr>
      <w:tr w:rsidR="00642018" w14:paraId="088B8C95" w14:textId="77777777" w:rsidTr="001F40B3">
        <w:tc>
          <w:tcPr>
            <w:tcW w:w="918" w:type="dxa"/>
            <w:tcMar>
              <w:top w:w="0" w:type="dxa"/>
              <w:left w:w="108" w:type="dxa"/>
              <w:bottom w:w="0" w:type="dxa"/>
              <w:right w:w="108" w:type="dxa"/>
            </w:tcMar>
          </w:tcPr>
          <w:p w14:paraId="60CD196D" w14:textId="77777777" w:rsidR="00642018" w:rsidRDefault="00A10CED" w:rsidP="005350E9">
            <w:pPr>
              <w:pStyle w:val="annxxx"/>
              <w:keepNext/>
            </w:pPr>
            <w:proofErr w:type="spellStart"/>
            <w:r>
              <w:t>sel</w:t>
            </w:r>
            <w:proofErr w:type="spellEnd"/>
            <w:r>
              <w:t xml:space="preserve"> colors</w:t>
            </w:r>
          </w:p>
        </w:tc>
        <w:tc>
          <w:tcPr>
            <w:tcW w:w="1546" w:type="dxa"/>
            <w:tcMar>
              <w:top w:w="0" w:type="dxa"/>
              <w:left w:w="108" w:type="dxa"/>
              <w:bottom w:w="0" w:type="dxa"/>
              <w:right w:w="108" w:type="dxa"/>
            </w:tcMar>
          </w:tcPr>
          <w:p w14:paraId="375548B5" w14:textId="77777777" w:rsidR="00642018" w:rsidRDefault="00A10CED" w:rsidP="005350E9">
            <w:pPr>
              <w:pStyle w:val="annxxx"/>
              <w:keepNext/>
            </w:pPr>
            <w:r>
              <w:t>Select Colors</w:t>
            </w:r>
          </w:p>
        </w:tc>
        <w:tc>
          <w:tcPr>
            <w:tcW w:w="6392" w:type="dxa"/>
            <w:tcMar>
              <w:top w:w="0" w:type="dxa"/>
              <w:left w:w="108" w:type="dxa"/>
              <w:bottom w:w="0" w:type="dxa"/>
              <w:right w:w="108" w:type="dxa"/>
            </w:tcMar>
          </w:tcPr>
          <w:p w14:paraId="5DD326FC" w14:textId="60B31BFA" w:rsidR="00642018" w:rsidRDefault="00A10CED" w:rsidP="005350E9">
            <w:pPr>
              <w:pStyle w:val="annxxx"/>
              <w:keepNext/>
            </w:pPr>
            <w:proofErr w:type="gramStart"/>
            <w:r>
              <w:t>Takes</w:t>
            </w:r>
            <w:proofErr w:type="gramEnd"/>
            <w:r>
              <w:t xml:space="preserve"> each pixel in turn and checks to see which color is brightest</w:t>
            </w:r>
            <w:r w:rsidR="00FC44AD">
              <w:t xml:space="preserve">. </w:t>
            </w:r>
            <w:r>
              <w:t>Then it deletes the other two colors.</w:t>
            </w:r>
          </w:p>
        </w:tc>
      </w:tr>
      <w:tr w:rsidR="00642018" w14:paraId="10907FFE" w14:textId="77777777" w:rsidTr="001F40B3">
        <w:tc>
          <w:tcPr>
            <w:tcW w:w="918" w:type="dxa"/>
            <w:tcMar>
              <w:top w:w="0" w:type="dxa"/>
              <w:left w:w="108" w:type="dxa"/>
              <w:bottom w:w="0" w:type="dxa"/>
              <w:right w:w="108" w:type="dxa"/>
            </w:tcMar>
          </w:tcPr>
          <w:p w14:paraId="6C9CED58" w14:textId="77777777" w:rsidR="00642018" w:rsidRDefault="00A10CED" w:rsidP="00122B36">
            <w:pPr>
              <w:pStyle w:val="annxxx"/>
            </w:pPr>
            <w:r>
              <w:t>show edges</w:t>
            </w:r>
          </w:p>
        </w:tc>
        <w:tc>
          <w:tcPr>
            <w:tcW w:w="1546" w:type="dxa"/>
            <w:tcMar>
              <w:top w:w="0" w:type="dxa"/>
              <w:left w:w="108" w:type="dxa"/>
              <w:bottom w:w="0" w:type="dxa"/>
              <w:right w:w="108" w:type="dxa"/>
            </w:tcMar>
          </w:tcPr>
          <w:p w14:paraId="5B4A322B" w14:textId="77777777" w:rsidR="00642018" w:rsidRDefault="00A10CED" w:rsidP="00122B36">
            <w:pPr>
              <w:pStyle w:val="annxxx"/>
            </w:pPr>
            <w:r>
              <w:t>Show Traced Edges</w:t>
            </w:r>
          </w:p>
        </w:tc>
        <w:tc>
          <w:tcPr>
            <w:tcW w:w="6392" w:type="dxa"/>
            <w:tcMar>
              <w:top w:w="0" w:type="dxa"/>
              <w:left w:w="108" w:type="dxa"/>
              <w:bottom w:w="0" w:type="dxa"/>
              <w:right w:w="108" w:type="dxa"/>
            </w:tcMar>
          </w:tcPr>
          <w:p w14:paraId="4873765C" w14:textId="77777777" w:rsidR="00642018" w:rsidRDefault="00A10CED" w:rsidP="00122B36">
            <w:pPr>
              <w:pStyle w:val="annxxx"/>
            </w:pPr>
            <w:r>
              <w:t>Shows the traced edges of a bitmap based on the settings of the trace control panel.</w:t>
            </w:r>
          </w:p>
        </w:tc>
      </w:tr>
    </w:tbl>
    <w:p w14:paraId="74087956" w14:textId="0116EE87" w:rsidR="00642018" w:rsidRDefault="00A10CED" w:rsidP="00122B36">
      <w:pPr>
        <w:pStyle w:val="Heading3"/>
      </w:pPr>
      <w:bookmarkStart w:id="202" w:name="_Toc10370253"/>
      <w:bookmarkStart w:id="203" w:name="_Toc17183816"/>
      <w:bookmarkStart w:id="204" w:name="_Toc17190402"/>
      <w:bookmarkStart w:id="205" w:name="_Toc34272788"/>
      <w:bookmarkEnd w:id="202"/>
      <w:bookmarkEnd w:id="203"/>
      <w:r>
        <w:t>Changing the bitmap image</w:t>
      </w:r>
      <w:bookmarkEnd w:id="204"/>
      <w:bookmarkEnd w:id="205"/>
      <w:r>
        <w:fldChar w:fldCharType="begin"/>
      </w:r>
      <w:r>
        <w:instrText xml:space="preserve"> XE "</w:instrText>
      </w:r>
      <w:r>
        <w:rPr>
          <w:rFonts w:eastAsia="MS Mincho"/>
        </w:rPr>
        <w:instrText>Changing the bitmap image"</w:instrText>
      </w:r>
      <w:r>
        <w:instrText xml:space="preserve"> </w:instrText>
      </w:r>
      <w:r>
        <w:fldChar w:fldCharType="end"/>
      </w:r>
    </w:p>
    <w:p w14:paraId="0423C677" w14:textId="09142DAF" w:rsidR="00642018" w:rsidRDefault="00AD6EB8" w:rsidP="00122B36">
      <w:pPr>
        <w:pStyle w:val="annxxx"/>
      </w:pPr>
      <w:r>
        <w:t>ThrEd</w:t>
      </w:r>
      <w:r w:rsidR="00A10CED">
        <w:t xml:space="preserve"> provides the ability to change the bitmap image before using the trace functions</w:t>
      </w:r>
      <w:r w:rsidR="00FC44AD">
        <w:t xml:space="preserve">. </w:t>
      </w:r>
      <w:r w:rsidR="00A10CED">
        <w:t xml:space="preserve">There are three functions that can do this: </w:t>
      </w:r>
      <w:r w:rsidR="00660DB1">
        <w:t>“</w:t>
      </w:r>
      <w:r w:rsidR="00A10CED">
        <w:t>reset form pixels</w:t>
      </w:r>
      <w:r w:rsidR="00660DB1">
        <w:t>”</w:t>
      </w:r>
      <w:r w:rsidR="00A10CED">
        <w:t xml:space="preserve"> (H), </w:t>
      </w:r>
      <w:r w:rsidR="00660DB1">
        <w:t>“</w:t>
      </w:r>
      <w:r w:rsidR="00A10CED">
        <w:t>find edges</w:t>
      </w:r>
      <w:r w:rsidR="00660DB1">
        <w:t>”</w:t>
      </w:r>
      <w:r w:rsidR="00A10CED">
        <w:t xml:space="preserve"> (</w:t>
      </w:r>
      <w:proofErr w:type="spellStart"/>
      <w:r w:rsidR="00CC3F5C">
        <w:t>Ctrl+U</w:t>
      </w:r>
      <w:proofErr w:type="spellEnd"/>
      <w:r w:rsidR="00A10CED">
        <w:t xml:space="preserve">), and </w:t>
      </w:r>
      <w:r w:rsidR="00660DB1">
        <w:t>“</w:t>
      </w:r>
      <w:r w:rsidR="00A10CED">
        <w:t>select colors</w:t>
      </w:r>
      <w:r w:rsidR="00660DB1">
        <w:t>”</w:t>
      </w:r>
      <w:r w:rsidR="00A10CED">
        <w:t xml:space="preserve"> (</w:t>
      </w:r>
      <w:proofErr w:type="spellStart"/>
      <w:r w:rsidR="00CC3F5C">
        <w:t>Ctrl+H</w:t>
      </w:r>
      <w:proofErr w:type="spellEnd"/>
      <w:r w:rsidR="00A10CED">
        <w:t xml:space="preserve">). </w:t>
      </w:r>
    </w:p>
    <w:p w14:paraId="6B817E32" w14:textId="6E899904" w:rsidR="00642018" w:rsidRDefault="00A10CED" w:rsidP="00122B36">
      <w:pPr>
        <w:pStyle w:val="annxxx"/>
      </w:pPr>
      <w:r>
        <w:t>Reset form pixels finds the pixels in the bitmap under a form line and turns them black</w:t>
      </w:r>
      <w:r w:rsidR="00FC44AD">
        <w:t xml:space="preserve">. </w:t>
      </w:r>
      <w:r>
        <w:t xml:space="preserve">You can use this function to make sure that </w:t>
      </w:r>
      <w:r w:rsidR="00660DB1">
        <w:t>“</w:t>
      </w:r>
      <w:r>
        <w:t>show traced edges</w:t>
      </w:r>
      <w:r w:rsidR="00660DB1">
        <w:t>”</w:t>
      </w:r>
      <w:r>
        <w:t xml:space="preserve"> has edges at forms you have already created.</w:t>
      </w:r>
    </w:p>
    <w:p w14:paraId="61D3427E" w14:textId="164BA4CB" w:rsidR="00642018" w:rsidRDefault="00660DB1" w:rsidP="00122B36">
      <w:pPr>
        <w:pStyle w:val="annxxx"/>
      </w:pPr>
      <w:r>
        <w:lastRenderedPageBreak/>
        <w:t>“</w:t>
      </w:r>
      <w:r w:rsidR="00A10CED">
        <w:t>Find edges</w:t>
      </w:r>
      <w:r>
        <w:t>”</w:t>
      </w:r>
      <w:r w:rsidR="00A10CED">
        <w:t xml:space="preserve"> is </w:t>
      </w:r>
      <w:r w:rsidR="001F40B3">
        <w:t>like</w:t>
      </w:r>
      <w:r w:rsidR="00A10CED">
        <w:t xml:space="preserve"> the find edges functions in other graphics programs</w:t>
      </w:r>
      <w:r w:rsidR="00FC44AD">
        <w:t xml:space="preserve">. </w:t>
      </w:r>
      <w:r w:rsidR="00A10CED">
        <w:t>It makes the pixels that are most different from their neighboring pixels brightest</w:t>
      </w:r>
      <w:r w:rsidR="00FC44AD">
        <w:t xml:space="preserve">. </w:t>
      </w:r>
      <w:r w:rsidR="00A10CED">
        <w:t>Pixels that are exactly like all the neighboring pixels will become black</w:t>
      </w:r>
      <w:r w:rsidR="00FC44AD">
        <w:t xml:space="preserve">. </w:t>
      </w:r>
      <w:r w:rsidR="00A10CED">
        <w:t xml:space="preserve">To call the find edges function, hold down the control key and </w:t>
      </w:r>
      <w:r w:rsidR="00373FBB">
        <w:t>select</w:t>
      </w:r>
      <w:r w:rsidR="00A10CED">
        <w:t xml:space="preserve"> </w:t>
      </w:r>
      <w:r>
        <w:t>“</w:t>
      </w:r>
      <w:r w:rsidR="00A10CED">
        <w:t>H</w:t>
      </w:r>
      <w:r>
        <w:t>”</w:t>
      </w:r>
      <w:r w:rsidR="00A10CED">
        <w:t xml:space="preserve"> select </w:t>
      </w:r>
      <w:r>
        <w:t>“</w:t>
      </w:r>
      <w:r w:rsidR="00C631E7">
        <w:t>Edit/</w:t>
      </w:r>
      <w:r w:rsidR="00A10CED">
        <w:t>Trace/Find edges</w:t>
      </w:r>
      <w:r>
        <w:t>”</w:t>
      </w:r>
      <w:r w:rsidR="00A10CED">
        <w:t xml:space="preserve">, or </w:t>
      </w:r>
      <w:r w:rsidR="001F40B3">
        <w:t>left-click</w:t>
      </w:r>
      <w:r w:rsidR="00A10CED">
        <w:t xml:space="preserve"> on the </w:t>
      </w:r>
      <w:r>
        <w:t>“</w:t>
      </w:r>
      <w:r w:rsidR="00A10CED">
        <w:t>find edges</w:t>
      </w:r>
      <w:r>
        <w:t>”</w:t>
      </w:r>
      <w:r w:rsidR="00A10CED">
        <w:t xml:space="preserve"> button in trace mode</w:t>
      </w:r>
      <w:r w:rsidR="00FC44AD">
        <w:t xml:space="preserve">. </w:t>
      </w:r>
      <w:r w:rsidR="00373FBB">
        <w:t>Select</w:t>
      </w:r>
      <w:r w:rsidR="002D48FC">
        <w:t xml:space="preserve"> </w:t>
      </w:r>
      <w:r w:rsidR="00A10CED">
        <w:t>escape to return to the original bitmap.</w:t>
      </w:r>
    </w:p>
    <w:p w14:paraId="00AABF35" w14:textId="61FFCD39" w:rsidR="00642018" w:rsidRDefault="00A10CED" w:rsidP="00122B36">
      <w:pPr>
        <w:pStyle w:val="annxxx"/>
      </w:pPr>
      <w:r>
        <w:t>Each pixel in a 24-bit color bitmap has a blue, red, and green color value</w:t>
      </w:r>
      <w:r w:rsidR="00FC44AD">
        <w:t xml:space="preserve">. </w:t>
      </w:r>
      <w:r w:rsidR="00660DB1">
        <w:t>“</w:t>
      </w:r>
      <w:r>
        <w:t>Select colors</w:t>
      </w:r>
      <w:r w:rsidR="00660DB1">
        <w:t>”</w:t>
      </w:r>
      <w:r>
        <w:t xml:space="preserve"> takes each pixel in turn and checks to see which color is brightest</w:t>
      </w:r>
      <w:r w:rsidR="00FC44AD">
        <w:t xml:space="preserve">. </w:t>
      </w:r>
      <w:r>
        <w:t>Then it deletes the other two colors</w:t>
      </w:r>
      <w:r w:rsidR="00FC44AD">
        <w:t xml:space="preserve">. </w:t>
      </w:r>
      <w:r>
        <w:t>This can make the bitmap easier to trace</w:t>
      </w:r>
      <w:r w:rsidR="00FC44AD">
        <w:t xml:space="preserve">. </w:t>
      </w:r>
    </w:p>
    <w:p w14:paraId="31760928" w14:textId="326A47C7" w:rsidR="00642018" w:rsidRDefault="00A10CED" w:rsidP="00122B36">
      <w:pPr>
        <w:pStyle w:val="Heading2"/>
      </w:pPr>
      <w:bookmarkStart w:id="206" w:name="_Toc10370254"/>
      <w:bookmarkStart w:id="207" w:name="_Toc17183817"/>
      <w:bookmarkStart w:id="208" w:name="_Toc17190403"/>
      <w:bookmarkStart w:id="209" w:name="_Toc34272789"/>
      <w:bookmarkStart w:id="210" w:name="_Toc123100709"/>
      <w:bookmarkEnd w:id="206"/>
      <w:bookmarkEnd w:id="207"/>
      <w:r>
        <w:t>Saving the bitmap</w:t>
      </w:r>
      <w:bookmarkEnd w:id="208"/>
      <w:bookmarkEnd w:id="209"/>
      <w:bookmarkEnd w:id="210"/>
      <w:r>
        <w:fldChar w:fldCharType="begin"/>
      </w:r>
      <w:r>
        <w:instrText xml:space="preserve"> XE "</w:instrText>
      </w:r>
      <w:r>
        <w:rPr>
          <w:rFonts w:eastAsia="MS Mincho"/>
        </w:rPr>
        <w:instrText>Saving the bitmap"</w:instrText>
      </w:r>
      <w:r>
        <w:instrText xml:space="preserve"> </w:instrText>
      </w:r>
      <w:r>
        <w:fldChar w:fldCharType="end"/>
      </w:r>
    </w:p>
    <w:p w14:paraId="184A0027" w14:textId="694F2D36" w:rsidR="00642018" w:rsidRDefault="00A10CED" w:rsidP="00122B36">
      <w:pPr>
        <w:pStyle w:val="annxxx"/>
      </w:pPr>
      <w:r>
        <w:t>This function only works when a 24-bit color bitmap is loaded</w:t>
      </w:r>
      <w:r w:rsidR="00FC44AD">
        <w:t xml:space="preserve">. </w:t>
      </w:r>
      <w:r>
        <w:t>It saves the bitmap just as you see it on the screen</w:t>
      </w:r>
      <w:r w:rsidR="00FC44AD">
        <w:t xml:space="preserve">. </w:t>
      </w:r>
      <w:r>
        <w:t xml:space="preserve">You can process the bitmap with </w:t>
      </w:r>
      <w:r w:rsidR="00AD6EB8">
        <w:t>ThrEd</w:t>
      </w:r>
      <w:r>
        <w:t>, then save it to disk, and load it into another graphics program</w:t>
      </w:r>
      <w:r w:rsidR="00FC44AD">
        <w:t xml:space="preserve">. </w:t>
      </w:r>
      <w:r>
        <w:t xml:space="preserve">Select </w:t>
      </w:r>
      <w:r w:rsidR="00660DB1">
        <w:t>“</w:t>
      </w:r>
      <w:r>
        <w:t>file/Save bitmap</w:t>
      </w:r>
      <w:r w:rsidR="00660DB1">
        <w:t>”</w:t>
      </w:r>
      <w:r>
        <w:t>.</w:t>
      </w:r>
    </w:p>
    <w:p w14:paraId="69F4951F" w14:textId="525EF763" w:rsidR="00642018" w:rsidRDefault="00A10CED" w:rsidP="00122B36">
      <w:pPr>
        <w:pStyle w:val="Heading2"/>
      </w:pPr>
      <w:bookmarkStart w:id="211" w:name="_Toc10370255"/>
      <w:bookmarkStart w:id="212" w:name="_Toc17183818"/>
      <w:bookmarkStart w:id="213" w:name="_Toc17190404"/>
      <w:bookmarkStart w:id="214" w:name="_Toc34272790"/>
      <w:bookmarkStart w:id="215" w:name="_Toc123100710"/>
      <w:bookmarkEnd w:id="211"/>
      <w:bookmarkEnd w:id="212"/>
      <w:r>
        <w:t>Hiding the bitmap</w:t>
      </w:r>
      <w:bookmarkEnd w:id="213"/>
      <w:bookmarkEnd w:id="214"/>
      <w:bookmarkEnd w:id="215"/>
      <w:r>
        <w:fldChar w:fldCharType="begin"/>
      </w:r>
      <w:r>
        <w:instrText xml:space="preserve"> XE "</w:instrText>
      </w:r>
      <w:r>
        <w:rPr>
          <w:rFonts w:eastAsia="MS Mincho"/>
        </w:rPr>
        <w:instrText>Hiding the bitmap"</w:instrText>
      </w:r>
      <w:r>
        <w:instrText xml:space="preserve"> </w:instrText>
      </w:r>
      <w:r>
        <w:fldChar w:fldCharType="end"/>
      </w:r>
    </w:p>
    <w:p w14:paraId="6709AA40" w14:textId="45CB665A" w:rsidR="00642018" w:rsidRDefault="00A10CED" w:rsidP="00122B36">
      <w:pPr>
        <w:pStyle w:val="annxxx"/>
      </w:pPr>
      <w:r>
        <w:t xml:space="preserve">You can easily hide the bitmap and show it again by holding down the shift key and </w:t>
      </w:r>
      <w:r w:rsidR="00373FBB">
        <w:t>selecting</w:t>
      </w:r>
      <w:r>
        <w:t xml:space="preserve"> </w:t>
      </w:r>
      <w:r w:rsidR="00660DB1">
        <w:t>“</w:t>
      </w:r>
      <w:r>
        <w:t>X</w:t>
      </w:r>
      <w:r w:rsidR="00660DB1">
        <w:t>”</w:t>
      </w:r>
      <w:r w:rsidR="00FC44AD">
        <w:t xml:space="preserve">. </w:t>
      </w:r>
      <w:r>
        <w:t xml:space="preserve">You can also select </w:t>
      </w:r>
      <w:r w:rsidR="00660DB1">
        <w:t>“</w:t>
      </w:r>
      <w:r w:rsidR="00C631E7">
        <w:t>Edit/</w:t>
      </w:r>
      <w:r>
        <w:t>Trace/Hide bitmap</w:t>
      </w:r>
      <w:r w:rsidR="001F40B3">
        <w:t>” or</w:t>
      </w:r>
      <w:r>
        <w:t xml:space="preserve"> select the </w:t>
      </w:r>
      <w:r w:rsidR="00660DB1">
        <w:t>“</w:t>
      </w:r>
      <w:r>
        <w:t xml:space="preserve">hide </w:t>
      </w:r>
      <w:proofErr w:type="spellStart"/>
      <w:r>
        <w:t>bmap</w:t>
      </w:r>
      <w:proofErr w:type="spellEnd"/>
      <w:r w:rsidR="00660DB1">
        <w:t>”</w:t>
      </w:r>
      <w:r>
        <w:t xml:space="preserve"> button in trace mode.</w:t>
      </w:r>
    </w:p>
    <w:p w14:paraId="78D555A1" w14:textId="2383A279" w:rsidR="00642018" w:rsidRDefault="00A10CED" w:rsidP="00122B36">
      <w:pPr>
        <w:pStyle w:val="Heading2"/>
      </w:pPr>
      <w:r>
        <w:br w:type="page"/>
      </w:r>
      <w:bookmarkStart w:id="216" w:name="_Toc10370256"/>
      <w:bookmarkStart w:id="217" w:name="_Toc17183819"/>
      <w:bookmarkStart w:id="218" w:name="_Toc17190405"/>
      <w:bookmarkStart w:id="219" w:name="_Toc34272791"/>
      <w:bookmarkStart w:id="220" w:name="_Toc123100711"/>
      <w:bookmarkEnd w:id="216"/>
      <w:bookmarkEnd w:id="217"/>
      <w:r>
        <w:lastRenderedPageBreak/>
        <w:t>Trace functions and mouse clicks</w:t>
      </w:r>
      <w:bookmarkEnd w:id="218"/>
      <w:bookmarkEnd w:id="219"/>
      <w:bookmarkEnd w:id="220"/>
      <w:r>
        <w:fldChar w:fldCharType="begin"/>
      </w:r>
      <w:r>
        <w:instrText xml:space="preserve"> XE "</w:instrText>
      </w:r>
      <w:r>
        <w:rPr>
          <w:rFonts w:eastAsia="MS Mincho"/>
        </w:rPr>
        <w:instrText>Trace functions and mouse clicks"</w:instrText>
      </w:r>
      <w: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23"/>
        <w:gridCol w:w="7133"/>
      </w:tblGrid>
      <w:tr w:rsidR="00642018" w14:paraId="62A58065" w14:textId="77777777" w:rsidTr="001F40B3">
        <w:tc>
          <w:tcPr>
            <w:tcW w:w="1723" w:type="dxa"/>
            <w:tcMar>
              <w:top w:w="0" w:type="dxa"/>
              <w:left w:w="108" w:type="dxa"/>
              <w:bottom w:w="0" w:type="dxa"/>
              <w:right w:w="108" w:type="dxa"/>
            </w:tcMar>
          </w:tcPr>
          <w:p w14:paraId="2B42EF69" w14:textId="77777777" w:rsidR="00642018" w:rsidRDefault="00A10CED" w:rsidP="00122B36">
            <w:pPr>
              <w:pStyle w:val="annxxx"/>
            </w:pPr>
            <w:r>
              <w:t>Create a Form</w:t>
            </w:r>
          </w:p>
        </w:tc>
        <w:tc>
          <w:tcPr>
            <w:tcW w:w="7133" w:type="dxa"/>
            <w:tcMar>
              <w:top w:w="0" w:type="dxa"/>
              <w:left w:w="108" w:type="dxa"/>
              <w:bottom w:w="0" w:type="dxa"/>
              <w:right w:w="108" w:type="dxa"/>
            </w:tcMar>
          </w:tcPr>
          <w:p w14:paraId="41E7549A" w14:textId="65CD3E1B" w:rsidR="00642018" w:rsidRDefault="00A10CED" w:rsidP="00122B36">
            <w:pPr>
              <w:pStyle w:val="annxxx"/>
            </w:pPr>
            <w:r>
              <w:t xml:space="preserve">To create a </w:t>
            </w:r>
            <w:r w:rsidR="001F40B3">
              <w:t>form,</w:t>
            </w:r>
            <w:r>
              <w:t xml:space="preserve"> you must have done </w:t>
            </w:r>
            <w:r w:rsidR="00660DB1">
              <w:t>“</w:t>
            </w:r>
            <w:r>
              <w:t>Show traced edges</w:t>
            </w:r>
            <w:r w:rsidR="00660DB1">
              <w:t>”</w:t>
            </w:r>
            <w:r w:rsidR="00FC44AD">
              <w:t xml:space="preserve">. </w:t>
            </w:r>
            <w:proofErr w:type="gramStart"/>
            <w:r w:rsidR="00DB50E9">
              <w:t>Left-click</w:t>
            </w:r>
            <w:proofErr w:type="gramEnd"/>
            <w:r>
              <w:t xml:space="preserve"> near a traced edge, and a form will be created.</w:t>
            </w:r>
          </w:p>
        </w:tc>
      </w:tr>
      <w:tr w:rsidR="00642018" w14:paraId="0A0C2431" w14:textId="77777777" w:rsidTr="001F40B3">
        <w:tc>
          <w:tcPr>
            <w:tcW w:w="1723" w:type="dxa"/>
            <w:tcMar>
              <w:top w:w="0" w:type="dxa"/>
              <w:left w:w="108" w:type="dxa"/>
              <w:bottom w:w="0" w:type="dxa"/>
              <w:right w:w="108" w:type="dxa"/>
            </w:tcMar>
          </w:tcPr>
          <w:p w14:paraId="023B847A" w14:textId="77777777" w:rsidR="00642018" w:rsidRDefault="00A10CED" w:rsidP="00122B36">
            <w:pPr>
              <w:pStyle w:val="annxxx"/>
            </w:pPr>
            <w:r>
              <w:t>Color Select Ribbon</w:t>
            </w:r>
          </w:p>
        </w:tc>
        <w:tc>
          <w:tcPr>
            <w:tcW w:w="7133" w:type="dxa"/>
            <w:tcMar>
              <w:top w:w="0" w:type="dxa"/>
              <w:left w:w="108" w:type="dxa"/>
              <w:bottom w:w="0" w:type="dxa"/>
              <w:right w:w="108" w:type="dxa"/>
            </w:tcMar>
          </w:tcPr>
          <w:tbl>
            <w:tblPr>
              <w:tblW w:w="6907" w:type="dxa"/>
              <w:tblCellMar>
                <w:left w:w="0" w:type="dxa"/>
                <w:right w:w="0" w:type="dxa"/>
              </w:tblCellMar>
              <w:tblLook w:val="0000" w:firstRow="0" w:lastRow="0" w:firstColumn="0" w:lastColumn="0" w:noHBand="0" w:noVBand="0"/>
            </w:tblPr>
            <w:tblGrid>
              <w:gridCol w:w="3042"/>
              <w:gridCol w:w="3865"/>
            </w:tblGrid>
            <w:tr w:rsidR="00642018" w14:paraId="3C5236C1"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5F15F" w14:textId="77777777" w:rsidR="00642018" w:rsidRDefault="00A10CED" w:rsidP="00122B36">
                  <w:pPr>
                    <w:pStyle w:val="annxxx"/>
                  </w:pPr>
                  <w:r>
                    <w:t>Set the upper limit</w:t>
                  </w:r>
                </w:p>
              </w:tc>
              <w:tc>
                <w:tcPr>
                  <w:tcW w:w="386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C199411" w14:textId="2B7A16BA" w:rsidR="00642018" w:rsidRDefault="00DB50E9" w:rsidP="00122B36">
                  <w:pPr>
                    <w:pStyle w:val="annxxx"/>
                  </w:pPr>
                  <w:r>
                    <w:t>Left-click</w:t>
                  </w:r>
                  <w:r w:rsidR="00A10CED">
                    <w:t xml:space="preserve"> on the color select ribbon or </w:t>
                  </w:r>
                  <w:r w:rsidR="001F40B3">
                    <w:t>left-click</w:t>
                  </w:r>
                  <w:r w:rsidR="00A10CED">
                    <w:t xml:space="preserve"> on the top number below the color select ribbon.</w:t>
                  </w:r>
                </w:p>
              </w:tc>
            </w:tr>
            <w:tr w:rsidR="00642018" w14:paraId="36947026"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0B5724" w14:textId="77777777" w:rsidR="00642018" w:rsidRDefault="00A10CED" w:rsidP="00122B36">
                  <w:pPr>
                    <w:pStyle w:val="annxxx"/>
                  </w:pPr>
                  <w:r>
                    <w:t>Set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031ACF6E" w14:textId="5B5943BE" w:rsidR="00642018" w:rsidRDefault="00C631E7" w:rsidP="00122B36">
                  <w:pPr>
                    <w:pStyle w:val="annxxx"/>
                  </w:pPr>
                  <w:r>
                    <w:t>Right-click</w:t>
                  </w:r>
                  <w:r w:rsidR="00A10CED">
                    <w:t xml:space="preserve"> on the color select ribbon or </w:t>
                  </w:r>
                  <w:r w:rsidR="001F40B3">
                    <w:t>left-click</w:t>
                  </w:r>
                  <w:r w:rsidR="00A10CED">
                    <w:t xml:space="preserve"> on the bottom number below the color select ribbon.</w:t>
                  </w:r>
                </w:p>
              </w:tc>
            </w:tr>
            <w:tr w:rsidR="00642018" w14:paraId="154A7545"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9F3CB1" w14:textId="77777777" w:rsidR="00642018" w:rsidRDefault="00A10CED" w:rsidP="00122B36">
                  <w:pPr>
                    <w:pStyle w:val="annxxx"/>
                  </w:pPr>
                  <w:r>
                    <w:t>Maximize the upper limit and minimize the lower limit.</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32E84FCF" w14:textId="377F55BD" w:rsidR="00642018" w:rsidRDefault="00A10CED" w:rsidP="00122B36">
                  <w:pPr>
                    <w:pStyle w:val="annxxx"/>
                  </w:pPr>
                  <w:r>
                    <w:t xml:space="preserve">Hold down the shift key and </w:t>
                  </w:r>
                  <w:proofErr w:type="gramStart"/>
                  <w:r w:rsidR="001F40B3">
                    <w:t>left-click</w:t>
                  </w:r>
                  <w:proofErr w:type="gramEnd"/>
                  <w:r>
                    <w:t xml:space="preserve"> on the color select ribbon.</w:t>
                  </w:r>
                </w:p>
              </w:tc>
            </w:tr>
            <w:tr w:rsidR="00642018" w14:paraId="667F97EE"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4818CF7" w14:textId="77777777" w:rsidR="00642018" w:rsidRDefault="00A10CED" w:rsidP="00122B36">
                  <w:pPr>
                    <w:pStyle w:val="annxxx"/>
                  </w:pPr>
                  <w:r>
                    <w:t>Turn a color ribbon on or off.</w:t>
                  </w:r>
                </w:p>
              </w:tc>
              <w:tc>
                <w:tcPr>
                  <w:tcW w:w="3865" w:type="dxa"/>
                  <w:tcBorders>
                    <w:top w:val="nil"/>
                    <w:left w:val="nil"/>
                    <w:bottom w:val="single" w:sz="4" w:space="0" w:color="auto"/>
                    <w:right w:val="single" w:sz="4" w:space="0" w:color="auto"/>
                  </w:tcBorders>
                  <w:tcMar>
                    <w:top w:w="0" w:type="dxa"/>
                    <w:left w:w="108" w:type="dxa"/>
                    <w:bottom w:w="0" w:type="dxa"/>
                    <w:right w:w="108" w:type="dxa"/>
                  </w:tcMar>
                </w:tcPr>
                <w:p w14:paraId="5909C2B6" w14:textId="2EC29F01" w:rsidR="00642018" w:rsidRDefault="00DB50E9" w:rsidP="00122B36">
                  <w:pPr>
                    <w:pStyle w:val="annxxx"/>
                  </w:pPr>
                  <w:proofErr w:type="gramStart"/>
                  <w:r>
                    <w:t>Left-click</w:t>
                  </w:r>
                  <w:proofErr w:type="gramEnd"/>
                  <w:r w:rsidR="00A10CED">
                    <w:t xml:space="preserve"> on the on or off below the color select ribbon.</w:t>
                  </w:r>
                </w:p>
              </w:tc>
            </w:tr>
          </w:tbl>
          <w:p w14:paraId="47F4812B" w14:textId="77777777" w:rsidR="00642018" w:rsidRDefault="00642018" w:rsidP="00122B36"/>
        </w:tc>
      </w:tr>
      <w:tr w:rsidR="00642018" w14:paraId="4E18513C" w14:textId="77777777" w:rsidTr="001F40B3">
        <w:tc>
          <w:tcPr>
            <w:tcW w:w="1723" w:type="dxa"/>
            <w:tcMar>
              <w:top w:w="0" w:type="dxa"/>
              <w:left w:w="108" w:type="dxa"/>
              <w:bottom w:w="0" w:type="dxa"/>
              <w:right w:w="108" w:type="dxa"/>
            </w:tcMar>
          </w:tcPr>
          <w:p w14:paraId="0ED52FEA" w14:textId="77777777" w:rsidR="00642018" w:rsidRDefault="00A10CED" w:rsidP="00122B36">
            <w:pPr>
              <w:pStyle w:val="annxxx"/>
            </w:pPr>
            <w:r>
              <w:t>Enter Trace Mode</w:t>
            </w:r>
          </w:p>
        </w:tc>
        <w:tc>
          <w:tcPr>
            <w:tcW w:w="7133" w:type="dxa"/>
            <w:tcMar>
              <w:top w:w="0" w:type="dxa"/>
              <w:left w:w="108" w:type="dxa"/>
              <w:bottom w:w="0" w:type="dxa"/>
              <w:right w:w="108" w:type="dxa"/>
            </w:tcMar>
          </w:tcPr>
          <w:p w14:paraId="239BDBC2" w14:textId="77777777" w:rsidR="00642018" w:rsidRDefault="00A10CED" w:rsidP="00122B36">
            <w:pPr>
              <w:pStyle w:val="annxxx"/>
            </w:pPr>
            <w:r>
              <w:t>There are five ways to enter the trace mode:</w:t>
            </w:r>
          </w:p>
          <w:tbl>
            <w:tblPr>
              <w:tblW w:w="0" w:type="auto"/>
              <w:tblCellMar>
                <w:left w:w="0" w:type="dxa"/>
                <w:right w:w="0" w:type="dxa"/>
              </w:tblCellMar>
              <w:tblLook w:val="0000" w:firstRow="0" w:lastRow="0" w:firstColumn="0" w:lastColumn="0" w:noHBand="0" w:noVBand="0"/>
            </w:tblPr>
            <w:tblGrid>
              <w:gridCol w:w="3042"/>
              <w:gridCol w:w="3855"/>
            </w:tblGrid>
            <w:tr w:rsidR="00642018" w14:paraId="6FC32C94" w14:textId="77777777">
              <w:tc>
                <w:tcPr>
                  <w:tcW w:w="30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4A5A59" w14:textId="15784764" w:rsidR="00642018" w:rsidRDefault="00A10CED" w:rsidP="00122B36">
                  <w:pPr>
                    <w:pStyle w:val="annxxx"/>
                  </w:pPr>
                  <w:r>
                    <w:t xml:space="preserve">Hold down the Control key and </w:t>
                  </w:r>
                  <w:r w:rsidR="00373FBB">
                    <w:t>select</w:t>
                  </w:r>
                  <w:r w:rsidR="002D48FC">
                    <w:t xml:space="preserve"> </w:t>
                  </w:r>
                  <w:r w:rsidR="00660DB1">
                    <w:t>“</w:t>
                  </w:r>
                  <w:r>
                    <w:t>T</w:t>
                  </w:r>
                  <w:r w:rsidR="00660DB1">
                    <w:t>”</w:t>
                  </w:r>
                  <w:r>
                    <w:t xml:space="preserve"> or </w:t>
                  </w:r>
                  <w:r w:rsidR="001F40B3">
                    <w:t>select “</w:t>
                  </w:r>
                  <w:r w:rsidR="00C631E7">
                    <w:t>Edit/</w:t>
                  </w:r>
                  <w:commentRangeStart w:id="221"/>
                  <w:r>
                    <w:t>Trace/Trace Mode</w:t>
                  </w:r>
                  <w:commentRangeEnd w:id="221"/>
                  <w:r w:rsidR="00DB50E9">
                    <w:rPr>
                      <w:rStyle w:val="CommentReference"/>
                    </w:rPr>
                    <w:commentReference w:id="221"/>
                  </w:r>
                  <w:r w:rsidR="00660DB1">
                    <w:t>”</w:t>
                  </w:r>
                </w:p>
              </w:tc>
              <w:tc>
                <w:tcPr>
                  <w:tcW w:w="3855"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78DD01" w14:textId="29F8AB3E" w:rsidR="00642018" w:rsidRDefault="00A10CED" w:rsidP="00122B36">
                  <w:pPr>
                    <w:pStyle w:val="annxxx"/>
                  </w:pPr>
                  <w:r>
                    <w:t xml:space="preserve">If the user has set the pixel selection settings, </w:t>
                  </w:r>
                  <w:r w:rsidR="00AD6EB8">
                    <w:t>ThrEd</w:t>
                  </w:r>
                  <w:r>
                    <w:t xml:space="preserve"> filters the bitmap using these settings</w:t>
                  </w:r>
                  <w:r w:rsidR="00FC44AD">
                    <w:t xml:space="preserve">. </w:t>
                  </w:r>
                  <w:r>
                    <w:t>If the user has</w:t>
                  </w:r>
                  <w:r w:rsidR="001F40B3">
                    <w:t xml:space="preserve"> not</w:t>
                  </w:r>
                  <w:r>
                    <w:t xml:space="preserve"> set the pixel selection settings, </w:t>
                  </w:r>
                  <w:r w:rsidR="00AD6EB8">
                    <w:t>ThrEd</w:t>
                  </w:r>
                  <w:r>
                    <w:t xml:space="preserve"> calculates the lower limit for pixel selection.</w:t>
                  </w:r>
                </w:p>
              </w:tc>
            </w:tr>
            <w:tr w:rsidR="00642018" w14:paraId="702A9C28"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9212F7" w14:textId="32E66D4D"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U</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57EE6878" w14:textId="55CD9772" w:rsidR="00642018" w:rsidRDefault="00A10CED" w:rsidP="00122B36">
                  <w:pPr>
                    <w:pStyle w:val="annxxx"/>
                  </w:pPr>
                  <w:r>
                    <w:t>Selects all pixels brighter than the one near the mouse cursor</w:t>
                  </w:r>
                  <w:r w:rsidR="00FC44AD">
                    <w:t xml:space="preserve">. </w:t>
                  </w:r>
                </w:p>
              </w:tc>
            </w:tr>
            <w:tr w:rsidR="00642018" w14:paraId="106F9332"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DB59F32" w14:textId="7680F2E0" w:rsidR="00642018" w:rsidRDefault="00A10CED" w:rsidP="00122B36">
                  <w:pPr>
                    <w:pStyle w:val="annxxx"/>
                  </w:pPr>
                  <w:r>
                    <w:t xml:space="preserve">Place the mouse cursor near the edge of an object on the bitmap and </w:t>
                  </w:r>
                  <w:r w:rsidR="00373FBB">
                    <w:t>select</w:t>
                  </w:r>
                  <w:r w:rsidR="002D48FC">
                    <w:t xml:space="preserve"> the</w:t>
                  </w:r>
                  <w:r>
                    <w:t xml:space="preserve"> </w:t>
                  </w:r>
                  <w:r w:rsidR="00660DB1">
                    <w:t>“</w:t>
                  </w:r>
                  <w:r>
                    <w:t>N</w:t>
                  </w:r>
                  <w:r w:rsidR="00660DB1">
                    <w:t>”</w:t>
                  </w:r>
                  <w:r>
                    <w:t xml:space="preserve"> key.</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2BA913F6" w14:textId="38BDA298" w:rsidR="00642018" w:rsidRDefault="00A10CED" w:rsidP="00122B36">
                  <w:pPr>
                    <w:pStyle w:val="annxxx"/>
                  </w:pPr>
                  <w:r>
                    <w:t xml:space="preserve">Selects all </w:t>
                  </w:r>
                  <w:proofErr w:type="gramStart"/>
                  <w:r>
                    <w:t>pixels</w:t>
                  </w:r>
                  <w:proofErr w:type="gramEnd"/>
                  <w:r>
                    <w:t xml:space="preserve"> dimmer than the one near the mouse cursor</w:t>
                  </w:r>
                  <w:r w:rsidR="00FC44AD">
                    <w:t xml:space="preserve">. </w:t>
                  </w:r>
                </w:p>
              </w:tc>
            </w:tr>
            <w:tr w:rsidR="00642018" w14:paraId="58D1ACD4"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6E9BF0" w14:textId="2E0ECA73" w:rsidR="00642018" w:rsidRDefault="00A10CED" w:rsidP="00122B36">
                  <w:pPr>
                    <w:pStyle w:val="annxxx"/>
                  </w:pP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6561178F" w14:textId="77777777" w:rsidR="00642018" w:rsidRDefault="00A10CED" w:rsidP="00122B36">
                  <w:pPr>
                    <w:pStyle w:val="annxxx"/>
                  </w:pPr>
                  <w:r>
                    <w:t>Shows only the brightest color in each pixel</w:t>
                  </w:r>
                </w:p>
              </w:tc>
            </w:tr>
            <w:tr w:rsidR="00642018" w14:paraId="37E334CB" w14:textId="77777777">
              <w:tc>
                <w:tcPr>
                  <w:tcW w:w="304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E01FB9" w14:textId="33540396" w:rsidR="00642018" w:rsidRDefault="00373FBB" w:rsidP="00122B36">
                  <w:pPr>
                    <w:pStyle w:val="annxxx"/>
                  </w:pPr>
                  <w:r>
                    <w:lastRenderedPageBreak/>
                    <w:t>Select</w:t>
                  </w:r>
                  <w:r w:rsidR="002D48FC">
                    <w:t xml:space="preserve"> </w:t>
                  </w:r>
                  <w:r w:rsidR="00660DB1">
                    <w:t>“</w:t>
                  </w:r>
                  <w:r w:rsidR="00A10CED">
                    <w:t>H</w:t>
                  </w:r>
                  <w:r w:rsidR="00660DB1">
                    <w:t>”</w:t>
                  </w:r>
                  <w:r w:rsidR="00A10CED">
                    <w:t xml:space="preserve"> or select </w:t>
                  </w:r>
                  <w:r w:rsidR="00660DB1">
                    <w:t>“</w:t>
                  </w:r>
                  <w:r w:rsidR="00C631E7">
                    <w:t>Edit/</w:t>
                  </w:r>
                  <w:r w:rsidR="00A10CED">
                    <w:t>Trace/Reset Form Pixels</w:t>
                  </w:r>
                </w:p>
              </w:tc>
              <w:tc>
                <w:tcPr>
                  <w:tcW w:w="3855" w:type="dxa"/>
                  <w:tcBorders>
                    <w:top w:val="nil"/>
                    <w:left w:val="nil"/>
                    <w:bottom w:val="single" w:sz="4" w:space="0" w:color="auto"/>
                    <w:right w:val="single" w:sz="4" w:space="0" w:color="auto"/>
                  </w:tcBorders>
                  <w:tcMar>
                    <w:top w:w="0" w:type="dxa"/>
                    <w:left w:w="108" w:type="dxa"/>
                    <w:bottom w:w="0" w:type="dxa"/>
                    <w:right w:w="108" w:type="dxa"/>
                  </w:tcMar>
                </w:tcPr>
                <w:p w14:paraId="772DECD2" w14:textId="77777777" w:rsidR="00642018" w:rsidRDefault="00A10CED" w:rsidP="00122B36">
                  <w:pPr>
                    <w:pStyle w:val="annxxx"/>
                  </w:pPr>
                  <w:r>
                    <w:t>Turns all pixels under forms lines black.</w:t>
                  </w:r>
                </w:p>
              </w:tc>
            </w:tr>
          </w:tbl>
          <w:p w14:paraId="226D1701" w14:textId="77777777" w:rsidR="00642018" w:rsidRDefault="00642018" w:rsidP="00122B36"/>
        </w:tc>
      </w:tr>
      <w:tr w:rsidR="00642018" w14:paraId="2119D197" w14:textId="77777777" w:rsidTr="001F40B3">
        <w:tc>
          <w:tcPr>
            <w:tcW w:w="1723" w:type="dxa"/>
            <w:tcMar>
              <w:top w:w="0" w:type="dxa"/>
              <w:left w:w="108" w:type="dxa"/>
              <w:bottom w:w="0" w:type="dxa"/>
              <w:right w:w="108" w:type="dxa"/>
            </w:tcMar>
          </w:tcPr>
          <w:p w14:paraId="491DF8A6" w14:textId="77777777" w:rsidR="00642018" w:rsidRDefault="00A10CED" w:rsidP="00122B36">
            <w:pPr>
              <w:pStyle w:val="annxxx"/>
            </w:pPr>
            <w:r>
              <w:lastRenderedPageBreak/>
              <w:t>Find edges</w:t>
            </w:r>
          </w:p>
        </w:tc>
        <w:tc>
          <w:tcPr>
            <w:tcW w:w="7133" w:type="dxa"/>
            <w:tcMar>
              <w:top w:w="0" w:type="dxa"/>
              <w:left w:w="108" w:type="dxa"/>
              <w:bottom w:w="0" w:type="dxa"/>
              <w:right w:w="108" w:type="dxa"/>
            </w:tcMar>
          </w:tcPr>
          <w:p w14:paraId="1DD8CC14" w14:textId="42897099" w:rsidR="00642018" w:rsidRDefault="00A10CED" w:rsidP="00122B36">
            <w:pPr>
              <w:pStyle w:val="annxxx"/>
            </w:pPr>
            <w:r>
              <w:t>Changes the bitmap to highlight the edges of objects</w:t>
            </w:r>
            <w:r w:rsidR="00FC44AD">
              <w:t xml:space="preserve">. </w:t>
            </w:r>
            <w:r>
              <w:t xml:space="preserve">Hold down the control key and </w:t>
            </w:r>
            <w:r w:rsidR="00373FBB">
              <w:t>select</w:t>
            </w:r>
            <w:r w:rsidR="002D48FC">
              <w:t xml:space="preserve"> </w:t>
            </w:r>
            <w:r w:rsidR="00660DB1">
              <w:t>“</w:t>
            </w:r>
            <w:r>
              <w:t>U</w:t>
            </w:r>
            <w:r w:rsidR="00660DB1">
              <w:t>”</w:t>
            </w:r>
            <w:r>
              <w:t xml:space="preserve"> or select </w:t>
            </w:r>
            <w:r w:rsidR="00660DB1">
              <w:t>“</w:t>
            </w:r>
            <w:r w:rsidR="00C631E7">
              <w:t>Edit/</w:t>
            </w:r>
            <w:r>
              <w:t>Trace/Find edges</w:t>
            </w:r>
            <w:r w:rsidR="00660DB1">
              <w:t>”</w:t>
            </w:r>
            <w:r>
              <w:t>.</w:t>
            </w:r>
          </w:p>
        </w:tc>
      </w:tr>
      <w:tr w:rsidR="00642018" w14:paraId="71209D17" w14:textId="77777777" w:rsidTr="001F40B3">
        <w:tc>
          <w:tcPr>
            <w:tcW w:w="1723" w:type="dxa"/>
            <w:tcMar>
              <w:top w:w="0" w:type="dxa"/>
              <w:left w:w="108" w:type="dxa"/>
              <w:bottom w:w="0" w:type="dxa"/>
              <w:right w:w="108" w:type="dxa"/>
            </w:tcMar>
          </w:tcPr>
          <w:p w14:paraId="768A5BC7" w14:textId="77777777" w:rsidR="00642018" w:rsidRDefault="00A10CED" w:rsidP="00122B36">
            <w:pPr>
              <w:pStyle w:val="annxxx"/>
            </w:pPr>
            <w:r>
              <w:t>Hide/Show bitmap</w:t>
            </w:r>
          </w:p>
        </w:tc>
        <w:tc>
          <w:tcPr>
            <w:tcW w:w="7133" w:type="dxa"/>
            <w:tcMar>
              <w:top w:w="0" w:type="dxa"/>
              <w:left w:w="108" w:type="dxa"/>
              <w:bottom w:w="0" w:type="dxa"/>
              <w:right w:w="108" w:type="dxa"/>
            </w:tcMar>
          </w:tcPr>
          <w:p w14:paraId="34EFDDE6" w14:textId="0CD1D550" w:rsidR="00642018" w:rsidRDefault="00A10CED" w:rsidP="00122B36">
            <w:pPr>
              <w:pStyle w:val="annxxx"/>
            </w:pPr>
            <w:r>
              <w:t xml:space="preserve">Hold down the Shift key and </w:t>
            </w:r>
            <w:r w:rsidR="00373FBB">
              <w:t>select</w:t>
            </w:r>
            <w:r w:rsidR="002D48FC">
              <w:t xml:space="preserve"> </w:t>
            </w:r>
            <w:r w:rsidR="00660DB1">
              <w:t>“</w:t>
            </w:r>
            <w:r>
              <w:t>X</w:t>
            </w:r>
            <w:r w:rsidR="00660DB1">
              <w:t>”</w:t>
            </w:r>
            <w:r>
              <w:t xml:space="preserve">, select </w:t>
            </w:r>
            <w:r w:rsidR="00660DB1">
              <w:t>“</w:t>
            </w:r>
            <w:r w:rsidR="00C631E7">
              <w:t>Edit/</w:t>
            </w:r>
            <w:r>
              <w:t>Trace/Hide Bitmap</w:t>
            </w:r>
            <w:r w:rsidR="00660DB1">
              <w:t>”</w:t>
            </w:r>
            <w:r>
              <w:t xml:space="preserve">, or select </w:t>
            </w:r>
            <w:r w:rsidR="00660DB1">
              <w:t>“</w:t>
            </w:r>
            <w:r>
              <w:t>file/Hide Bitmap</w:t>
            </w:r>
            <w:r w:rsidR="00660DB1">
              <w:t>”</w:t>
            </w:r>
            <w:r>
              <w:t>.</w:t>
            </w:r>
          </w:p>
        </w:tc>
      </w:tr>
      <w:tr w:rsidR="00642018" w14:paraId="786F2E9C" w14:textId="77777777" w:rsidTr="001F40B3">
        <w:tc>
          <w:tcPr>
            <w:tcW w:w="1723" w:type="dxa"/>
            <w:tcMar>
              <w:top w:w="0" w:type="dxa"/>
              <w:left w:w="108" w:type="dxa"/>
              <w:bottom w:w="0" w:type="dxa"/>
              <w:right w:w="108" w:type="dxa"/>
            </w:tcMar>
          </w:tcPr>
          <w:p w14:paraId="0B3761B6" w14:textId="77777777" w:rsidR="00642018" w:rsidRDefault="00A10CED" w:rsidP="00122B36">
            <w:pPr>
              <w:pStyle w:val="annxxx"/>
            </w:pPr>
            <w:r>
              <w:t>Load bitmap</w:t>
            </w:r>
          </w:p>
        </w:tc>
        <w:tc>
          <w:tcPr>
            <w:tcW w:w="7133" w:type="dxa"/>
            <w:tcMar>
              <w:top w:w="0" w:type="dxa"/>
              <w:left w:w="108" w:type="dxa"/>
              <w:bottom w:w="0" w:type="dxa"/>
              <w:right w:w="108" w:type="dxa"/>
            </w:tcMar>
          </w:tcPr>
          <w:p w14:paraId="66AC3B63" w14:textId="2A9C7672" w:rsidR="00642018" w:rsidRDefault="00A10CED" w:rsidP="00122B36">
            <w:pPr>
              <w:pStyle w:val="annxxx"/>
            </w:pPr>
            <w:r>
              <w:t xml:space="preserve">Select </w:t>
            </w:r>
            <w:r w:rsidR="00660DB1">
              <w:t>“</w:t>
            </w:r>
            <w:r>
              <w:t>file/Load Bitmap</w:t>
            </w:r>
            <w:r w:rsidR="00660DB1">
              <w:t>”</w:t>
            </w:r>
            <w:r>
              <w:t>.</w:t>
            </w:r>
          </w:p>
        </w:tc>
      </w:tr>
      <w:tr w:rsidR="00642018" w14:paraId="441CC047" w14:textId="77777777" w:rsidTr="001F40B3">
        <w:tc>
          <w:tcPr>
            <w:tcW w:w="1723" w:type="dxa"/>
            <w:tcMar>
              <w:top w:w="0" w:type="dxa"/>
              <w:left w:w="108" w:type="dxa"/>
              <w:bottom w:w="0" w:type="dxa"/>
              <w:right w:w="108" w:type="dxa"/>
            </w:tcMar>
          </w:tcPr>
          <w:p w14:paraId="5C5C1B38" w14:textId="77777777" w:rsidR="00642018" w:rsidRDefault="00A10CED" w:rsidP="00122B36">
            <w:pPr>
              <w:pStyle w:val="annxxx"/>
            </w:pPr>
            <w:r>
              <w:t>Reset Form Pixels</w:t>
            </w:r>
          </w:p>
        </w:tc>
        <w:tc>
          <w:tcPr>
            <w:tcW w:w="7133" w:type="dxa"/>
            <w:tcMar>
              <w:top w:w="0" w:type="dxa"/>
              <w:left w:w="108" w:type="dxa"/>
              <w:bottom w:w="0" w:type="dxa"/>
              <w:right w:w="108" w:type="dxa"/>
            </w:tcMar>
          </w:tcPr>
          <w:p w14:paraId="548D199F" w14:textId="77777777" w:rsidR="00642018" w:rsidRDefault="00A10CED" w:rsidP="00122B36">
            <w:pPr>
              <w:pStyle w:val="annxxx"/>
            </w:pPr>
            <w:r>
              <w:t>Finds the pixels in the bitmap under a form line and turns them black.</w:t>
            </w:r>
          </w:p>
        </w:tc>
      </w:tr>
      <w:tr w:rsidR="00642018" w14:paraId="5975A252" w14:textId="77777777" w:rsidTr="001F40B3">
        <w:tc>
          <w:tcPr>
            <w:tcW w:w="1723" w:type="dxa"/>
            <w:tcMar>
              <w:top w:w="0" w:type="dxa"/>
              <w:left w:w="108" w:type="dxa"/>
              <w:bottom w:w="0" w:type="dxa"/>
              <w:right w:w="108" w:type="dxa"/>
            </w:tcMar>
          </w:tcPr>
          <w:p w14:paraId="1E0943A1" w14:textId="77777777" w:rsidR="00642018" w:rsidRDefault="00A10CED" w:rsidP="00122B36">
            <w:pPr>
              <w:pStyle w:val="annxxx"/>
            </w:pPr>
            <w:r>
              <w:t>Save Bitmap</w:t>
            </w:r>
          </w:p>
        </w:tc>
        <w:tc>
          <w:tcPr>
            <w:tcW w:w="7133" w:type="dxa"/>
            <w:tcMar>
              <w:top w:w="0" w:type="dxa"/>
              <w:left w:w="108" w:type="dxa"/>
              <w:bottom w:w="0" w:type="dxa"/>
              <w:right w:w="108" w:type="dxa"/>
            </w:tcMar>
          </w:tcPr>
          <w:p w14:paraId="6474372D" w14:textId="041C3432" w:rsidR="00642018" w:rsidRDefault="00A10CED" w:rsidP="00122B36">
            <w:pPr>
              <w:pStyle w:val="annxxx"/>
            </w:pPr>
            <w:r>
              <w:t>Saves the bitmap as it is shown on the screen</w:t>
            </w:r>
            <w:r w:rsidR="00FC44AD">
              <w:t xml:space="preserve">. </w:t>
            </w:r>
            <w:r>
              <w:t>This only works when you have loaded a 24-bit color bitmap</w:t>
            </w:r>
            <w:r w:rsidR="00FC44AD">
              <w:t xml:space="preserve">. </w:t>
            </w:r>
            <w:r>
              <w:t xml:space="preserve">Select </w:t>
            </w:r>
            <w:r w:rsidR="00660DB1">
              <w:t>“</w:t>
            </w:r>
            <w:r>
              <w:t>file/Save Bitmap</w:t>
            </w:r>
            <w:r w:rsidR="00660DB1">
              <w:t>”</w:t>
            </w:r>
            <w:r>
              <w:t>.</w:t>
            </w:r>
          </w:p>
        </w:tc>
      </w:tr>
      <w:tr w:rsidR="00642018" w14:paraId="1B3DE480" w14:textId="77777777" w:rsidTr="001F40B3">
        <w:tc>
          <w:tcPr>
            <w:tcW w:w="1723" w:type="dxa"/>
            <w:tcMar>
              <w:top w:w="0" w:type="dxa"/>
              <w:left w:w="108" w:type="dxa"/>
              <w:bottom w:w="0" w:type="dxa"/>
              <w:right w:w="108" w:type="dxa"/>
            </w:tcMar>
          </w:tcPr>
          <w:p w14:paraId="10E10FFD" w14:textId="77777777" w:rsidR="00642018" w:rsidRDefault="00A10CED" w:rsidP="00122B36">
            <w:pPr>
              <w:pStyle w:val="annxxx"/>
            </w:pPr>
            <w:r>
              <w:t>Select colors</w:t>
            </w:r>
          </w:p>
        </w:tc>
        <w:tc>
          <w:tcPr>
            <w:tcW w:w="7133" w:type="dxa"/>
            <w:tcMar>
              <w:top w:w="0" w:type="dxa"/>
              <w:left w:w="108" w:type="dxa"/>
              <w:bottom w:w="0" w:type="dxa"/>
              <w:right w:w="108" w:type="dxa"/>
            </w:tcMar>
          </w:tcPr>
          <w:p w14:paraId="252F1B7A" w14:textId="0628EB0E" w:rsidR="00642018" w:rsidRDefault="00A10CED" w:rsidP="00122B36">
            <w:pPr>
              <w:pStyle w:val="annxxx"/>
            </w:pPr>
            <w:r>
              <w:t>Shows the primary colors of a bitmap</w:t>
            </w:r>
            <w:r w:rsidR="00FC44AD">
              <w:t xml:space="preserve">. </w:t>
            </w:r>
            <w:r>
              <w:t xml:space="preserve">Hold down the control key and </w:t>
            </w:r>
            <w:r w:rsidR="00373FBB">
              <w:t>select</w:t>
            </w:r>
            <w:r w:rsidR="002D48FC">
              <w:t xml:space="preserve"> </w:t>
            </w:r>
            <w:r w:rsidR="00660DB1">
              <w:t>“</w:t>
            </w:r>
            <w:r>
              <w:t>H</w:t>
            </w:r>
            <w:r w:rsidR="00660DB1">
              <w:t>”</w:t>
            </w:r>
            <w:r>
              <w:t xml:space="preserve"> or select </w:t>
            </w:r>
            <w:r w:rsidR="00660DB1">
              <w:t>“</w:t>
            </w:r>
            <w:r w:rsidR="00C631E7">
              <w:t>Edit/</w:t>
            </w:r>
            <w:r>
              <w:t>Trace/Select colors</w:t>
            </w:r>
            <w:r w:rsidR="00660DB1">
              <w:t>”</w:t>
            </w:r>
            <w:r>
              <w:t>.</w:t>
            </w:r>
          </w:p>
        </w:tc>
      </w:tr>
      <w:tr w:rsidR="00642018" w14:paraId="46350722" w14:textId="77777777" w:rsidTr="001F40B3">
        <w:tc>
          <w:tcPr>
            <w:tcW w:w="1723" w:type="dxa"/>
            <w:tcMar>
              <w:top w:w="0" w:type="dxa"/>
              <w:left w:w="108" w:type="dxa"/>
              <w:bottom w:w="0" w:type="dxa"/>
              <w:right w:w="108" w:type="dxa"/>
            </w:tcMar>
          </w:tcPr>
          <w:p w14:paraId="3073B96C" w14:textId="77777777" w:rsidR="00642018" w:rsidRDefault="00A10CED" w:rsidP="00122B36">
            <w:pPr>
              <w:pStyle w:val="annxxx"/>
            </w:pPr>
            <w:r>
              <w:t>Set color select high limit</w:t>
            </w:r>
          </w:p>
        </w:tc>
        <w:tc>
          <w:tcPr>
            <w:tcW w:w="7133" w:type="dxa"/>
            <w:tcMar>
              <w:top w:w="0" w:type="dxa"/>
              <w:left w:w="108" w:type="dxa"/>
              <w:bottom w:w="0" w:type="dxa"/>
              <w:right w:w="108" w:type="dxa"/>
            </w:tcMar>
          </w:tcPr>
          <w:p w14:paraId="629D438B" w14:textId="24BCEB6B" w:rsidR="00642018" w:rsidRDefault="00A10CED" w:rsidP="00122B36">
            <w:pPr>
              <w:pStyle w:val="annxxx"/>
            </w:pPr>
            <w:r>
              <w:t>Sets the high limit for a color select ribbon</w:t>
            </w:r>
            <w:r w:rsidR="00FC44AD">
              <w:t xml:space="preserve">. </w:t>
            </w:r>
            <w:r>
              <w:t>Pixels less bright than this limit will be displayed.</w:t>
            </w:r>
          </w:p>
        </w:tc>
      </w:tr>
      <w:tr w:rsidR="00642018" w14:paraId="5E6B0B38" w14:textId="77777777" w:rsidTr="001F40B3">
        <w:tc>
          <w:tcPr>
            <w:tcW w:w="1723" w:type="dxa"/>
            <w:tcMar>
              <w:top w:w="0" w:type="dxa"/>
              <w:left w:w="108" w:type="dxa"/>
              <w:bottom w:w="0" w:type="dxa"/>
              <w:right w:w="108" w:type="dxa"/>
            </w:tcMar>
          </w:tcPr>
          <w:p w14:paraId="7B5F82CF" w14:textId="77777777" w:rsidR="00642018" w:rsidRDefault="00A10CED" w:rsidP="00122B36">
            <w:pPr>
              <w:pStyle w:val="annxxx"/>
            </w:pPr>
            <w:r>
              <w:t>Show traced edges</w:t>
            </w:r>
          </w:p>
        </w:tc>
        <w:tc>
          <w:tcPr>
            <w:tcW w:w="7133" w:type="dxa"/>
            <w:tcMar>
              <w:top w:w="0" w:type="dxa"/>
              <w:left w:w="108" w:type="dxa"/>
              <w:bottom w:w="0" w:type="dxa"/>
              <w:right w:w="108" w:type="dxa"/>
            </w:tcMar>
          </w:tcPr>
          <w:p w14:paraId="1A2A28C7" w14:textId="5EF9F3CD" w:rsidR="00642018" w:rsidRDefault="00A10CED" w:rsidP="00122B36">
            <w:pPr>
              <w:pStyle w:val="annxxx"/>
            </w:pPr>
            <w:r>
              <w:t>Shows the traced edges of a bitmap based on the settings of the trace control panel</w:t>
            </w:r>
            <w:r w:rsidR="00FC44AD">
              <w:t xml:space="preserve">. </w:t>
            </w:r>
            <w:r>
              <w:t xml:space="preserve">To call this function right or </w:t>
            </w:r>
            <w:proofErr w:type="gramStart"/>
            <w:r w:rsidR="001F40B3">
              <w:t>left-click</w:t>
            </w:r>
            <w:proofErr w:type="gramEnd"/>
            <w:r>
              <w:t xml:space="preserve"> on the stitch window</w:t>
            </w:r>
            <w:r>
              <w:fldChar w:fldCharType="begin"/>
            </w:r>
            <w:r>
              <w:instrText xml:space="preserve"> </w:instrText>
            </w:r>
            <w:r w:rsidR="00677351">
              <w:instrText>XE “Stitch window”</w:instrText>
            </w:r>
            <w:r>
              <w:instrText xml:space="preserve"> </w:instrText>
            </w:r>
            <w:r>
              <w:fldChar w:fldCharType="end"/>
            </w:r>
            <w:r>
              <w:t xml:space="preserve"> while the trace bitmap is showing, or select </w:t>
            </w:r>
            <w:r w:rsidR="00660DB1">
              <w:t>“</w:t>
            </w:r>
            <w:r w:rsidR="00C631E7">
              <w:t>Edit/</w:t>
            </w:r>
            <w:r>
              <w:t>Trace/Show traced edges</w:t>
            </w:r>
            <w:r w:rsidR="00660DB1">
              <w:t>”</w:t>
            </w:r>
            <w:r w:rsidR="00FC44AD">
              <w:t xml:space="preserve">. </w:t>
            </w:r>
            <w:r>
              <w:t>If the bitmap you are working with is large, YOU MAY HAVE TO ZOOM IN to see the edge bitmap</w:t>
            </w:r>
          </w:p>
        </w:tc>
      </w:tr>
    </w:tbl>
    <w:p w14:paraId="4B9A54A3" w14:textId="0C9616BE" w:rsidR="00642018" w:rsidRDefault="00A10CED" w:rsidP="00122B36">
      <w:pPr>
        <w:pStyle w:val="Heading1"/>
      </w:pPr>
      <w:bookmarkStart w:id="222" w:name="_Toc10370257"/>
      <w:bookmarkStart w:id="223" w:name="_Toc17183820"/>
      <w:bookmarkStart w:id="224" w:name="_Textured_Fill:"/>
      <w:bookmarkStart w:id="225" w:name="_Underlay_for_Fills"/>
      <w:bookmarkStart w:id="226" w:name="_Toc34272792"/>
      <w:bookmarkStart w:id="227" w:name="_Toc123100712"/>
      <w:bookmarkEnd w:id="222"/>
      <w:bookmarkEnd w:id="223"/>
      <w:bookmarkEnd w:id="224"/>
      <w:bookmarkEnd w:id="225"/>
      <w:r>
        <w:t>U</w:t>
      </w:r>
      <w:bookmarkEnd w:id="226"/>
      <w:r w:rsidR="00C631E7">
        <w:t>nderlay for fills</w:t>
      </w:r>
      <w:bookmarkEnd w:id="227"/>
      <w:r w:rsidR="00C5380F">
        <w:fldChar w:fldCharType="begin"/>
      </w:r>
      <w:r w:rsidR="00C5380F">
        <w:instrText xml:space="preserve"> XE "</w:instrText>
      </w:r>
      <w:r w:rsidR="00C5380F" w:rsidRPr="001B09BB">
        <w:instrText>Underlay for fills</w:instrText>
      </w:r>
      <w:r w:rsidR="00C5380F">
        <w:instrText xml:space="preserve">" </w:instrText>
      </w:r>
      <w:r w:rsidR="00C5380F">
        <w:fldChar w:fldCharType="end"/>
      </w:r>
    </w:p>
    <w:p w14:paraId="7AADBD44" w14:textId="7BBA1AC3" w:rsidR="00642018" w:rsidRDefault="00A10CED" w:rsidP="00122B36">
      <w:pPr>
        <w:pStyle w:val="Heading2"/>
      </w:pPr>
      <w:bookmarkStart w:id="228" w:name="_Toc34272793"/>
      <w:bookmarkStart w:id="229" w:name="_Toc123100713"/>
      <w:r>
        <w:t xml:space="preserve">Center </w:t>
      </w:r>
      <w:proofErr w:type="gramStart"/>
      <w:r w:rsidR="009129D9">
        <w:t>w</w:t>
      </w:r>
      <w:r>
        <w:t>alk</w:t>
      </w:r>
      <w:bookmarkEnd w:id="228"/>
      <w:bookmarkEnd w:id="229"/>
      <w:proofErr w:type="gramEnd"/>
      <w:r>
        <w:fldChar w:fldCharType="begin"/>
      </w:r>
      <w:r>
        <w:instrText xml:space="preserve"> XE "</w:instrText>
      </w:r>
      <w:r>
        <w:rPr>
          <w:rFonts w:eastAsia="MS Mincho"/>
        </w:rPr>
        <w:instrText xml:space="preserve">Center </w:instrText>
      </w:r>
      <w:r w:rsidR="009129D9">
        <w:rPr>
          <w:rFonts w:eastAsia="MS Mincho"/>
        </w:rPr>
        <w:instrText>w</w:instrText>
      </w:r>
      <w:r>
        <w:rPr>
          <w:rFonts w:eastAsia="MS Mincho"/>
        </w:rPr>
        <w:instrText>alk"</w:instrText>
      </w:r>
      <w:r>
        <w:instrText xml:space="preserve"> </w:instrText>
      </w:r>
      <w:r>
        <w:fldChar w:fldCharType="end"/>
      </w:r>
    </w:p>
    <w:p w14:paraId="7642C18D" w14:textId="02222839" w:rsidR="00642018" w:rsidRDefault="00A10CED" w:rsidP="00122B36">
      <w:pPr>
        <w:pStyle w:val="annxxx"/>
      </w:pPr>
      <w:r>
        <w:t xml:space="preserve">Center </w:t>
      </w:r>
      <w:proofErr w:type="gramStart"/>
      <w:r>
        <w:t>walk</w:t>
      </w:r>
      <w:proofErr w:type="gramEnd"/>
      <w:r>
        <w:t xml:space="preserve"> puts a single line of running stitches in the center of a free-hand form</w:t>
      </w:r>
      <w:r w:rsidR="00FC44AD">
        <w:t xml:space="preserve">. </w:t>
      </w:r>
      <w:r>
        <w:t>If the form has d-lines, the stitches will go from the center of one d-line to the center of the next</w:t>
      </w:r>
      <w:r w:rsidR="00FC44AD">
        <w:t xml:space="preserve">. </w:t>
      </w:r>
      <w:r>
        <w:t xml:space="preserve">To put </w:t>
      </w:r>
      <w:proofErr w:type="gramStart"/>
      <w:r>
        <w:t>center</w:t>
      </w:r>
      <w:proofErr w:type="gramEnd"/>
      <w:r>
        <w:t xml:space="preserve"> walk in a form, select the form, and then </w:t>
      </w:r>
      <w:r w:rsidR="00373FBB">
        <w:t>select</w:t>
      </w:r>
      <w:r w:rsidR="002D48FC">
        <w:t xml:space="preserve"> the</w:t>
      </w:r>
      <w:r>
        <w:t xml:space="preserve"> </w:t>
      </w:r>
      <w:r w:rsidR="00660DB1">
        <w:t>“</w:t>
      </w:r>
      <w:r>
        <w:t>F</w:t>
      </w:r>
      <w:r w:rsidR="00660DB1">
        <w:t>”</w:t>
      </w:r>
      <w:r>
        <w:t xml:space="preserve"> key</w:t>
      </w:r>
      <w:r w:rsidR="00FC44AD">
        <w:t xml:space="preserve">. </w:t>
      </w:r>
      <w:r>
        <w:t>The form data box should appear</w:t>
      </w:r>
      <w:r w:rsidR="00FC44AD">
        <w:t xml:space="preserve">. </w:t>
      </w:r>
      <w:proofErr w:type="gramStart"/>
      <w:r w:rsidR="00DB50E9">
        <w:t>Left-click</w:t>
      </w:r>
      <w:proofErr w:type="gramEnd"/>
      <w:r>
        <w:t xml:space="preserve"> on the center walk entry in the form data box to turn center walk on or off</w:t>
      </w:r>
      <w:r w:rsidR="00FC44AD">
        <w:t xml:space="preserve">. </w:t>
      </w:r>
      <w:r>
        <w:t xml:space="preserve">You can also use </w:t>
      </w:r>
      <w:hyperlink w:anchor="_Form_Update:" w:history="1">
        <w:r>
          <w:rPr>
            <w:rStyle w:val="Hyperlink"/>
          </w:rPr>
          <w:t>update form</w:t>
        </w:r>
      </w:hyperlink>
      <w:r>
        <w:t xml:space="preserve"> to turn center walk on or off for a group of forms.</w:t>
      </w:r>
    </w:p>
    <w:p w14:paraId="7A083521" w14:textId="77777777" w:rsidR="00642018" w:rsidRDefault="00A10CED" w:rsidP="00122B36">
      <w:pPr>
        <w:pStyle w:val="annxxx"/>
      </w:pPr>
      <w:r>
        <w:t>The underlay color is the same for center walk, edge walk, and underlay.</w:t>
      </w:r>
    </w:p>
    <w:p w14:paraId="27EB3D62" w14:textId="2F9B8631" w:rsidR="00642018" w:rsidRDefault="00A10CED" w:rsidP="00122B36">
      <w:pPr>
        <w:pStyle w:val="Heading2"/>
      </w:pPr>
      <w:bookmarkStart w:id="230" w:name="_Toc34272794"/>
      <w:bookmarkStart w:id="231" w:name="_Toc123100714"/>
      <w:r>
        <w:t>Edge walk</w:t>
      </w:r>
      <w:bookmarkEnd w:id="230"/>
      <w:bookmarkEnd w:id="231"/>
      <w:r>
        <w:fldChar w:fldCharType="begin"/>
      </w:r>
      <w:r>
        <w:instrText xml:space="preserve"> XE "</w:instrText>
      </w:r>
      <w:r>
        <w:rPr>
          <w:rFonts w:eastAsia="MS Mincho"/>
        </w:rPr>
        <w:instrText>Edge walk"</w:instrText>
      </w:r>
      <w:r>
        <w:instrText xml:space="preserve"> </w:instrText>
      </w:r>
      <w:r>
        <w:fldChar w:fldCharType="end"/>
      </w:r>
    </w:p>
    <w:p w14:paraId="069E9EF7" w14:textId="43BD33D5" w:rsidR="00642018" w:rsidRDefault="00A10CED" w:rsidP="00122B36">
      <w:pPr>
        <w:pStyle w:val="annxxx"/>
      </w:pPr>
      <w:r>
        <w:t>Edge walk puts a line of stitches near the edge of a form</w:t>
      </w:r>
      <w:r w:rsidR="00FC44AD">
        <w:t xml:space="preserve">. </w:t>
      </w:r>
      <w:r>
        <w:t>The distance of the stitches from the edge of the form is determined by the indent</w:t>
      </w:r>
      <w:r w:rsidR="00FC44AD">
        <w:t xml:space="preserve">. </w:t>
      </w:r>
      <w:r>
        <w:t xml:space="preserve">You can turn the edge walk on and off and set </w:t>
      </w:r>
      <w:r>
        <w:lastRenderedPageBreak/>
        <w:t>the indent using the form data box</w:t>
      </w:r>
      <w:r w:rsidR="00FC44AD">
        <w:t xml:space="preserve">. </w:t>
      </w:r>
      <w:r>
        <w:t xml:space="preserve">If you want the edge walk to be outside the </w:t>
      </w:r>
      <w:r w:rsidR="00DB50E9">
        <w:t>form,</w:t>
      </w:r>
      <w:r>
        <w:t xml:space="preserve"> put a negative number into the indent</w:t>
      </w:r>
      <w:r w:rsidR="00FC44AD">
        <w:t xml:space="preserve"> </w:t>
      </w:r>
      <w:r>
        <w:t xml:space="preserve">(Put a minus sign in front of the </w:t>
      </w:r>
      <w:r w:rsidR="00DB50E9">
        <w:t>number)</w:t>
      </w:r>
      <w:r w:rsidR="00666896">
        <w:t>.</w:t>
      </w:r>
      <w:r w:rsidR="00DB50E9">
        <w:t xml:space="preserve"> The</w:t>
      </w:r>
      <w:r>
        <w:t xml:space="preserve"> indent also effects the underlay, and how </w:t>
      </w:r>
      <w:r w:rsidR="00AD6EB8">
        <w:t>ThrEd</w:t>
      </w:r>
      <w:r>
        <w:t xml:space="preserve"> retraces its steps when it has </w:t>
      </w:r>
      <w:r w:rsidR="00660DB1">
        <w:t>“</w:t>
      </w:r>
      <w:r>
        <w:t>stitched itself into a corner</w:t>
      </w:r>
      <w:r w:rsidR="00660DB1">
        <w:t>”</w:t>
      </w:r>
      <w:r>
        <w:t xml:space="preserve"> doing a vertical or textured fill.</w:t>
      </w:r>
    </w:p>
    <w:p w14:paraId="0E450C5A" w14:textId="1A75AEAA" w:rsidR="00642018" w:rsidRDefault="00A10CED" w:rsidP="00122B36">
      <w:pPr>
        <w:pStyle w:val="Heading2"/>
      </w:pPr>
      <w:bookmarkStart w:id="232" w:name="_Toc34272795"/>
      <w:bookmarkStart w:id="233" w:name="_Toc123100715"/>
      <w:r>
        <w:t>Underlay</w:t>
      </w:r>
      <w:bookmarkEnd w:id="232"/>
      <w:bookmarkEnd w:id="233"/>
      <w:r>
        <w:fldChar w:fldCharType="begin"/>
      </w:r>
      <w:r>
        <w:instrText xml:space="preserve"> XE "</w:instrText>
      </w:r>
      <w:r>
        <w:rPr>
          <w:rFonts w:eastAsia="MS Mincho"/>
        </w:rPr>
        <w:instrText>Underlay"</w:instrText>
      </w:r>
      <w:r>
        <w:instrText xml:space="preserve"> </w:instrText>
      </w:r>
      <w:r>
        <w:fldChar w:fldCharType="end"/>
      </w:r>
    </w:p>
    <w:p w14:paraId="09F78907" w14:textId="482E90EE" w:rsidR="00642018" w:rsidRDefault="00A10CED" w:rsidP="00122B36">
      <w:pPr>
        <w:pStyle w:val="annxxx"/>
      </w:pPr>
      <w:r>
        <w:t>Underlay is an angle fill</w:t>
      </w:r>
      <w:r>
        <w:fldChar w:fldCharType="begin"/>
      </w:r>
      <w:r>
        <w:instrText xml:space="preserve"> XE </w:instrText>
      </w:r>
      <w:r w:rsidR="00677351">
        <w:instrText>“Angle fill”</w:instrText>
      </w:r>
      <w:r>
        <w:instrText xml:space="preserve"> </w:instrText>
      </w:r>
      <w:r>
        <w:fldChar w:fldCharType="end"/>
      </w:r>
      <w:r>
        <w:t xml:space="preserve"> with square edges and an indent</w:t>
      </w:r>
      <w:r w:rsidR="00FC44AD">
        <w:t xml:space="preserve">. </w:t>
      </w:r>
      <w:r>
        <w:t xml:space="preserve">In most cases the indent is set so that the underlay doesn’t quite </w:t>
      </w:r>
      <w:r w:rsidR="00666896">
        <w:t>go to</w:t>
      </w:r>
      <w:r>
        <w:t xml:space="preserve"> the edge of the form</w:t>
      </w:r>
      <w:r w:rsidR="00FC44AD">
        <w:t xml:space="preserve">. </w:t>
      </w:r>
      <w:r>
        <w:t xml:space="preserve">You can turn the underlay on or off using the form data box. You can also use the form data box to set the indent, </w:t>
      </w:r>
      <w:r w:rsidR="00666896">
        <w:t>spacing,</w:t>
      </w:r>
      <w:r>
        <w:t xml:space="preserve"> angle, and color</w:t>
      </w:r>
      <w:r w:rsidR="00FC44AD">
        <w:t xml:space="preserve">. </w:t>
      </w:r>
      <w:r>
        <w:t xml:space="preserve">Select the form and </w:t>
      </w:r>
      <w:r w:rsidR="00373FBB">
        <w:t>select</w:t>
      </w:r>
      <w:r>
        <w:t xml:space="preserve"> </w:t>
      </w:r>
      <w:r w:rsidR="00660DB1">
        <w:t>“</w:t>
      </w:r>
      <w:r>
        <w:t>F</w:t>
      </w:r>
      <w:r w:rsidR="00660DB1">
        <w:t>”</w:t>
      </w:r>
      <w:r>
        <w:t xml:space="preserve"> to get the form data box.</w:t>
      </w:r>
    </w:p>
    <w:p w14:paraId="78508B16" w14:textId="1BE28D74" w:rsidR="00642018" w:rsidRDefault="008C481E" w:rsidP="00122B36">
      <w:pPr>
        <w:pStyle w:val="Heading2"/>
      </w:pPr>
      <w:bookmarkStart w:id="234" w:name="_Toc34272796"/>
      <w:bookmarkStart w:id="235" w:name="_Toc123100716"/>
      <w:r>
        <w:t>Fill</w:t>
      </w:r>
      <w:r w:rsidR="00A10CED">
        <w:t xml:space="preserve"> </w:t>
      </w:r>
      <w:r>
        <w:t>s</w:t>
      </w:r>
      <w:r w:rsidR="00A10CED">
        <w:t>tart</w:t>
      </w:r>
      <w:bookmarkEnd w:id="234"/>
      <w:bookmarkEnd w:id="235"/>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s</w:instrText>
      </w:r>
      <w:r w:rsidR="00A10CED">
        <w:rPr>
          <w:rFonts w:eastAsia="MS Mincho"/>
        </w:rPr>
        <w:instrText>tart"</w:instrText>
      </w:r>
      <w:r w:rsidR="00A10CED">
        <w:instrText xml:space="preserve"> </w:instrText>
      </w:r>
      <w:r w:rsidR="00A10CED">
        <w:fldChar w:fldCharType="end"/>
      </w:r>
    </w:p>
    <w:p w14:paraId="44F4B803" w14:textId="46DD2907" w:rsidR="00642018" w:rsidRDefault="00A10CED" w:rsidP="00122B36">
      <w:pPr>
        <w:pStyle w:val="annxxx"/>
      </w:pPr>
      <w:r>
        <w:t>Use the form data box data box to set the form start</w:t>
      </w:r>
      <w:r w:rsidR="00FC44AD">
        <w:t xml:space="preserve">. </w:t>
      </w:r>
      <w:r>
        <w:t xml:space="preserve">To get that box, select the form, and </w:t>
      </w:r>
      <w:r w:rsidR="00373FBB">
        <w:t>select</w:t>
      </w:r>
      <w:r>
        <w:t xml:space="preserve"> </w:t>
      </w:r>
      <w:r w:rsidR="00660DB1">
        <w:t>“</w:t>
      </w:r>
      <w:r>
        <w:t>F</w:t>
      </w:r>
      <w:r w:rsidR="00660DB1">
        <w:t>”</w:t>
      </w:r>
      <w:r w:rsidR="00FC44AD">
        <w:t xml:space="preserve">. </w:t>
      </w:r>
      <w:r>
        <w:t>This function will change the start of the fill, but it sets a line of stitches from the point you set to the place where the form fill starts</w:t>
      </w:r>
      <w:r w:rsidR="00FC44AD">
        <w:t xml:space="preserve">. </w:t>
      </w:r>
      <w:r>
        <w:t>If the form is a line form, the stitches will be set along the border of the form</w:t>
      </w:r>
      <w:r w:rsidR="00FC44AD">
        <w:t xml:space="preserve">. </w:t>
      </w:r>
      <w:r>
        <w:t>If the form is freehand, the stitches set from the start point to the start of the fill will be set along a line that is indented from the edge of the form</w:t>
      </w:r>
      <w:r w:rsidR="00FC44AD">
        <w:t xml:space="preserve">. </w:t>
      </w:r>
      <w:r>
        <w:t>The amount of indent can be set using the indent variable on the form data box.</w:t>
      </w:r>
    </w:p>
    <w:p w14:paraId="7B443004" w14:textId="4AB320D3" w:rsidR="00642018" w:rsidRDefault="008C481E" w:rsidP="00122B36">
      <w:pPr>
        <w:pStyle w:val="Heading2"/>
      </w:pPr>
      <w:bookmarkStart w:id="236" w:name="_Form_End:"/>
      <w:bookmarkStart w:id="237" w:name="_Toc34272797"/>
      <w:bookmarkStart w:id="238" w:name="_Toc123100717"/>
      <w:bookmarkEnd w:id="236"/>
      <w:r>
        <w:t>Fill</w:t>
      </w:r>
      <w:r w:rsidR="00A10CED">
        <w:t xml:space="preserve"> End</w:t>
      </w:r>
      <w:bookmarkEnd w:id="237"/>
      <w:bookmarkEnd w:id="238"/>
      <w:r w:rsidR="00A10CED">
        <w:fldChar w:fldCharType="begin"/>
      </w:r>
      <w:r w:rsidR="00A10CED">
        <w:instrText xml:space="preserve"> XE "</w:instrText>
      </w:r>
      <w:r w:rsidR="00A10CED">
        <w:rPr>
          <w:rFonts w:eastAsia="MS Mincho"/>
        </w:rPr>
        <w:instrText>F</w:instrText>
      </w:r>
      <w:r w:rsidR="009129D9">
        <w:rPr>
          <w:rFonts w:eastAsia="MS Mincho"/>
        </w:rPr>
        <w:instrText>ill</w:instrText>
      </w:r>
      <w:r w:rsidR="00A10CED">
        <w:rPr>
          <w:rFonts w:eastAsia="MS Mincho"/>
        </w:rPr>
        <w:instrText xml:space="preserve"> </w:instrText>
      </w:r>
      <w:r w:rsidR="009129D9">
        <w:rPr>
          <w:rFonts w:eastAsia="MS Mincho"/>
        </w:rPr>
        <w:instrText>e</w:instrText>
      </w:r>
      <w:r w:rsidR="00A10CED">
        <w:rPr>
          <w:rFonts w:eastAsia="MS Mincho"/>
        </w:rPr>
        <w:instrText>nd"</w:instrText>
      </w:r>
      <w:r w:rsidR="00A10CED">
        <w:instrText xml:space="preserve"> </w:instrText>
      </w:r>
      <w:r w:rsidR="00A10CED">
        <w:fldChar w:fldCharType="end"/>
      </w:r>
    </w:p>
    <w:p w14:paraId="01F2FCFF" w14:textId="7FFA0E7F" w:rsidR="00642018" w:rsidRDefault="00A10CED" w:rsidP="00122B36">
      <w:pPr>
        <w:pStyle w:val="annxxx"/>
      </w:pPr>
      <w:r>
        <w:t xml:space="preserve">Select the form, and </w:t>
      </w:r>
      <w:r w:rsidR="00373FBB">
        <w:t>select</w:t>
      </w:r>
      <w:r>
        <w:t xml:space="preserve"> </w:t>
      </w:r>
      <w:r w:rsidR="00660DB1">
        <w:t>“</w:t>
      </w:r>
      <w:r>
        <w:t>F</w:t>
      </w:r>
      <w:r w:rsidR="00660DB1">
        <w:t>”</w:t>
      </w:r>
      <w:bookmarkStart w:id="239" w:name="_Toc17190406"/>
      <w:r>
        <w:t xml:space="preserve"> to get the form data box data </w:t>
      </w:r>
      <w:r w:rsidR="00666896">
        <w:t>box and</w:t>
      </w:r>
      <w:r>
        <w:t xml:space="preserve"> use the form data box to set the </w:t>
      </w:r>
      <w:r w:rsidR="008C481E">
        <w:t>fill</w:t>
      </w:r>
      <w:r>
        <w:t xml:space="preserve"> end</w:t>
      </w:r>
      <w:r w:rsidR="00FC44AD">
        <w:t xml:space="preserve">. </w:t>
      </w:r>
      <w:r>
        <w:t>This function will change the end of the fill, but it does that by setting a line of stitches from the place where the fill ends to the point you set</w:t>
      </w:r>
      <w:r w:rsidR="00FC44AD">
        <w:t xml:space="preserve">. </w:t>
      </w:r>
      <w:r>
        <w:t>If the form is line form, the stitches will be set along the border of the form</w:t>
      </w:r>
      <w:r w:rsidR="00FC44AD">
        <w:t xml:space="preserve">. </w:t>
      </w:r>
      <w:r>
        <w:t>If the form is freehand, the stitches set from the end point to the end of the fill will be set along a line that is indented from the edge of the form</w:t>
      </w:r>
      <w:r w:rsidR="00FC44AD">
        <w:t xml:space="preserve">. </w:t>
      </w:r>
      <w:r>
        <w:t>The amount of indent can be set using the indent variable on the form data box.</w:t>
      </w:r>
    </w:p>
    <w:p w14:paraId="61E079B5" w14:textId="77777777" w:rsidR="00642018" w:rsidRDefault="00A10CED" w:rsidP="00122B36">
      <w:pPr>
        <w:pStyle w:val="annxxx"/>
      </w:pPr>
      <w:r>
        <w:t>The stitches set by this function will be stitched after the form fill has stitched, but before the border is stitched.</w:t>
      </w:r>
    </w:p>
    <w:p w14:paraId="7BAA0200" w14:textId="34D45E5D" w:rsidR="00642018" w:rsidRDefault="00A10CED" w:rsidP="00122B36">
      <w:pPr>
        <w:pStyle w:val="Heading1"/>
      </w:pPr>
      <w:bookmarkStart w:id="240" w:name="_Toc34272798"/>
      <w:bookmarkStart w:id="241" w:name="_Toc123100718"/>
      <w:r>
        <w:t>Nu</w:t>
      </w:r>
      <w:bookmarkStart w:id="242" w:name="nudg"/>
      <w:bookmarkEnd w:id="239"/>
      <w:bookmarkEnd w:id="242"/>
      <w:r>
        <w:t>dge (</w:t>
      </w:r>
      <w:r w:rsidR="009E528F">
        <w:t xml:space="preserve">Ctrl + </w:t>
      </w:r>
      <w:r>
        <w:t>arrow keys)</w:t>
      </w:r>
      <w:bookmarkEnd w:id="240"/>
      <w:bookmarkEnd w:id="241"/>
      <w:r>
        <w:fldChar w:fldCharType="begin"/>
      </w:r>
      <w:r>
        <w:instrText xml:space="preserve"> XE "</w:instrText>
      </w:r>
      <w:r>
        <w:rPr>
          <w:rFonts w:eastAsia="MS Mincho"/>
        </w:rPr>
        <w:instrText>Nudge"</w:instrText>
      </w:r>
      <w:r>
        <w:instrText xml:space="preserve"> </w:instrText>
      </w:r>
      <w:r>
        <w:fldChar w:fldCharType="end"/>
      </w:r>
    </w:p>
    <w:p w14:paraId="441BA466" w14:textId="6C755348" w:rsidR="00642018" w:rsidRDefault="00A10CED" w:rsidP="00122B36">
      <w:pPr>
        <w:pStyle w:val="annxxx"/>
      </w:pPr>
      <w:r>
        <w:t xml:space="preserve">Nudge length is controlled by the </w:t>
      </w:r>
      <w:r w:rsidR="00660DB1">
        <w:t>“</w:t>
      </w:r>
      <w:r>
        <w:t>Nudge</w:t>
      </w:r>
      <w:r w:rsidR="00660DB1">
        <w:t>”</w:t>
      </w:r>
      <w:r>
        <w:t xml:space="preserve"> on the preference menu and </w:t>
      </w:r>
      <w:r w:rsidR="00660DB1">
        <w:t>“</w:t>
      </w:r>
      <w:r w:rsidR="00D77338">
        <w:t>View/</w:t>
      </w:r>
      <w:r>
        <w:t xml:space="preserve">Set/Nudge </w:t>
      </w:r>
      <w:r w:rsidR="008C481E">
        <w:t>p</w:t>
      </w:r>
      <w:r>
        <w:t>ixels</w:t>
      </w:r>
      <w:r w:rsidR="00660DB1">
        <w:t>”</w:t>
      </w:r>
      <w:r w:rsidR="00FC44AD">
        <w:t xml:space="preserve">. </w:t>
      </w:r>
      <w:r>
        <w:t>The exact behavior of this function depends on what is selected</w:t>
      </w:r>
      <w:r w:rsidR="00FC44AD">
        <w:t xml:space="preserve">. </w:t>
      </w:r>
      <w:r>
        <w:t xml:space="preserve">If anything is selected, it is moved by the </w:t>
      </w:r>
      <w:r w:rsidR="00660DB1">
        <w:t>“</w:t>
      </w:r>
      <w:r>
        <w:t xml:space="preserve">Nudge </w:t>
      </w:r>
      <w:r w:rsidR="00660DB1">
        <w:t>“</w:t>
      </w:r>
      <w:r w:rsidR="00FC44AD">
        <w:t xml:space="preserve">. </w:t>
      </w:r>
      <w:r>
        <w:t>If nothing is selected, the cursor is moved by the nudge pixels.</w:t>
      </w:r>
    </w:p>
    <w:p w14:paraId="737EB432" w14:textId="537DA2EF" w:rsidR="00642018" w:rsidRDefault="00A10CED" w:rsidP="00122B36">
      <w:pPr>
        <w:pStyle w:val="Heading1"/>
      </w:pPr>
      <w:bookmarkStart w:id="243" w:name="_Toc10370258"/>
      <w:bookmarkStart w:id="244" w:name="_Toc17183821"/>
      <w:bookmarkStart w:id="245" w:name="_Toc17190407"/>
      <w:bookmarkStart w:id="246" w:name="_Toc34272799"/>
      <w:bookmarkStart w:id="247" w:name="_Toc123100719"/>
      <w:bookmarkEnd w:id="243"/>
      <w:bookmarkEnd w:id="244"/>
      <w:r>
        <w:t xml:space="preserve">Color </w:t>
      </w:r>
      <w:r w:rsidR="00C631E7">
        <w:t>m</w:t>
      </w:r>
      <w:r>
        <w:t>anagement</w:t>
      </w:r>
      <w:bookmarkEnd w:id="245"/>
      <w:bookmarkEnd w:id="246"/>
      <w:bookmarkEnd w:id="247"/>
      <w:r>
        <w:fldChar w:fldCharType="begin"/>
      </w:r>
      <w:r>
        <w:instrText xml:space="preserve"> XE "</w:instrText>
      </w:r>
      <w:r>
        <w:rPr>
          <w:rFonts w:eastAsia="MS Mincho"/>
        </w:rPr>
        <w:instrText xml:space="preserve">Color </w:instrText>
      </w:r>
      <w:r w:rsidR="009129D9">
        <w:rPr>
          <w:rFonts w:eastAsia="MS Mincho"/>
        </w:rPr>
        <w:instrText>m</w:instrText>
      </w:r>
      <w:r>
        <w:rPr>
          <w:rFonts w:eastAsia="MS Mincho"/>
        </w:rPr>
        <w:instrText>anagement"</w:instrText>
      </w:r>
      <w:r>
        <w:instrText xml:space="preserve"> </w:instrText>
      </w:r>
      <w:r>
        <w:fldChar w:fldCharType="end"/>
      </w:r>
    </w:p>
    <w:p w14:paraId="5ED3C584" w14:textId="27A2F700" w:rsidR="00642018" w:rsidRDefault="00A10CED" w:rsidP="00122B36">
      <w:pPr>
        <w:pStyle w:val="annxxx"/>
      </w:pPr>
      <w:r>
        <w:t xml:space="preserve">When you use the </w:t>
      </w:r>
      <w:r w:rsidR="00660DB1">
        <w:t>“</w:t>
      </w:r>
      <w:r w:rsidR="00C631E7">
        <w:t>Edit/</w:t>
      </w:r>
      <w:r>
        <w:t>sort</w:t>
      </w:r>
      <w:r w:rsidR="00660DB1">
        <w:t>”</w:t>
      </w:r>
      <w:r>
        <w:t xml:space="preserve"> functions, </w:t>
      </w:r>
      <w:r w:rsidR="00AD6EB8">
        <w:t>ThrEd</w:t>
      </w:r>
      <w:r>
        <w:t xml:space="preserve"> always sorts your design according to the color order on the color controls on the left of the </w:t>
      </w:r>
      <w:r w:rsidR="00AD6EB8">
        <w:t>ThrEd</w:t>
      </w:r>
      <w:r>
        <w:t xml:space="preserve"> window</w:t>
      </w:r>
      <w:r w:rsidR="00FC44AD">
        <w:t xml:space="preserve">. </w:t>
      </w:r>
      <w:r>
        <w:t>The color management functions allow you to change the order of these colors</w:t>
      </w:r>
      <w:r w:rsidR="00FC44AD">
        <w:t xml:space="preserve">. </w:t>
      </w:r>
      <w:r>
        <w:t xml:space="preserve">When you use the color management functions, </w:t>
      </w:r>
      <w:r w:rsidR="00AD6EB8">
        <w:t>ThrEd</w:t>
      </w:r>
      <w:r>
        <w:t xml:space="preserve"> automatically updates the colors in the forms and stitches in your design.</w:t>
      </w:r>
    </w:p>
    <w:p w14:paraId="7D4D53C2" w14:textId="63C0E33C" w:rsidR="00642018" w:rsidRDefault="00A10CED" w:rsidP="00122B36">
      <w:pPr>
        <w:pStyle w:val="Heading2"/>
      </w:pPr>
      <w:bookmarkStart w:id="248" w:name="_Toc10370259"/>
      <w:bookmarkStart w:id="249" w:name="_Toc17183822"/>
      <w:bookmarkStart w:id="250" w:name="_Toc17190408"/>
      <w:bookmarkStart w:id="251" w:name="_Toc34272800"/>
      <w:bookmarkStart w:id="252" w:name="_Toc123100720"/>
      <w:bookmarkEnd w:id="248"/>
      <w:bookmarkEnd w:id="249"/>
      <w:r>
        <w:lastRenderedPageBreak/>
        <w:t xml:space="preserve">Switch </w:t>
      </w:r>
      <w:r w:rsidR="009129D9">
        <w:t>c</w:t>
      </w:r>
      <w:r>
        <w:t>olors</w:t>
      </w:r>
      <w:bookmarkEnd w:id="250"/>
      <w:bookmarkEnd w:id="251"/>
      <w:bookmarkEnd w:id="252"/>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olors"</w:instrText>
      </w:r>
      <w:r>
        <w:instrText xml:space="preserve"> </w:instrText>
      </w:r>
      <w:r>
        <w:fldChar w:fldCharType="end"/>
      </w:r>
    </w:p>
    <w:p w14:paraId="1A932E84" w14:textId="45E19CBF" w:rsidR="00642018" w:rsidRDefault="00A10CED" w:rsidP="00122B36">
      <w:pPr>
        <w:pStyle w:val="annxxx"/>
      </w:pPr>
      <w:r>
        <w:t xml:space="preserve">To switch the order of two colors, put your mouse cursor over one of the color boxes on the far left of the </w:t>
      </w:r>
      <w:r w:rsidR="00AD6EB8">
        <w:t>ThrEd</w:t>
      </w:r>
      <w:r>
        <w:t xml:space="preserve"> window</w:t>
      </w:r>
      <w:r w:rsidR="00FC44AD">
        <w:t xml:space="preserve">. </w:t>
      </w:r>
      <w:r>
        <w:t>Then hold down the left mouse button and move your cursor to another one of these color boxes</w:t>
      </w:r>
      <w:r w:rsidR="00FC44AD">
        <w:t xml:space="preserve">. </w:t>
      </w:r>
      <w:r w:rsidR="00AD6EB8">
        <w:t>ThrEd</w:t>
      </w:r>
      <w:r>
        <w:t xml:space="preserve"> will switch the two colors</w:t>
      </w:r>
      <w:r w:rsidR="00FC44AD">
        <w:t xml:space="preserve">. </w:t>
      </w:r>
      <w:r>
        <w:t>This function requires you to use only the boxes on the far left of the screen because the left mouse click on the second column of boxes is used to define colors</w:t>
      </w:r>
      <w:r w:rsidR="00FC44AD">
        <w:t xml:space="preserve">. </w:t>
      </w:r>
      <w:r>
        <w:t>The insert and delete functions will work with either of the two columns of color boxes.</w:t>
      </w:r>
    </w:p>
    <w:p w14:paraId="1B6C4D4E" w14:textId="25D6BF0A" w:rsidR="00642018" w:rsidRDefault="00A10CED" w:rsidP="00122B36">
      <w:pPr>
        <w:pStyle w:val="annxxx"/>
      </w:pPr>
      <w:r>
        <w:t>Use this function when you want to change the sort order of your design</w:t>
      </w:r>
      <w:r w:rsidR="00FC44AD">
        <w:t xml:space="preserve">. </w:t>
      </w:r>
      <w:r>
        <w:t xml:space="preserve">The stitch ordering won’t change until you use one of the </w:t>
      </w:r>
      <w:r w:rsidR="00666896">
        <w:t>sorting</w:t>
      </w:r>
      <w:r>
        <w:t xml:space="preserve"> functions.</w:t>
      </w:r>
    </w:p>
    <w:p w14:paraId="24DE6A87" w14:textId="4A4EEF20" w:rsidR="00642018" w:rsidRDefault="00A10CED" w:rsidP="00122B36">
      <w:pPr>
        <w:pStyle w:val="Heading2"/>
      </w:pPr>
      <w:bookmarkStart w:id="253" w:name="_Toc17183823"/>
      <w:bookmarkStart w:id="254" w:name="_Toc17190409"/>
      <w:bookmarkStart w:id="255" w:name="_Toc34272801"/>
      <w:bookmarkStart w:id="256" w:name="_Toc123100721"/>
      <w:bookmarkEnd w:id="253"/>
      <w:r>
        <w:t xml:space="preserve">Switch </w:t>
      </w:r>
      <w:r w:rsidR="009129D9">
        <w:t>c</w:t>
      </w:r>
      <w:r>
        <w:t xml:space="preserve">olor </w:t>
      </w:r>
      <w:r w:rsidR="009129D9">
        <w:t>v</w:t>
      </w:r>
      <w:r>
        <w:t>alues</w:t>
      </w:r>
      <w:bookmarkEnd w:id="254"/>
      <w:bookmarkEnd w:id="255"/>
      <w:bookmarkEnd w:id="256"/>
      <w:r>
        <w:fldChar w:fldCharType="begin"/>
      </w:r>
      <w:r>
        <w:instrText xml:space="preserve"> XE "</w:instrText>
      </w:r>
      <w:r>
        <w:rPr>
          <w:rFonts w:eastAsia="MS Mincho"/>
        </w:rPr>
        <w:instrText xml:space="preserve">Switch </w:instrText>
      </w:r>
      <w:r w:rsidR="009129D9">
        <w:rPr>
          <w:rFonts w:eastAsia="MS Mincho"/>
        </w:rPr>
        <w:instrText>c</w:instrText>
      </w:r>
      <w:r>
        <w:rPr>
          <w:rFonts w:eastAsia="MS Mincho"/>
        </w:rPr>
        <w:instrText xml:space="preserve">olor </w:instrText>
      </w:r>
      <w:r w:rsidR="009129D9">
        <w:rPr>
          <w:rFonts w:eastAsia="MS Mincho"/>
        </w:rPr>
        <w:instrText>v</w:instrText>
      </w:r>
      <w:r>
        <w:rPr>
          <w:rFonts w:eastAsia="MS Mincho"/>
        </w:rPr>
        <w:instrText>alues"</w:instrText>
      </w:r>
      <w:r>
        <w:instrText xml:space="preserve"> </w:instrText>
      </w:r>
      <w:r>
        <w:fldChar w:fldCharType="end"/>
      </w:r>
    </w:p>
    <w:p w14:paraId="03A97192" w14:textId="64DA2571" w:rsidR="00642018" w:rsidRDefault="00A10CED" w:rsidP="00122B36">
      <w:pPr>
        <w:pStyle w:val="annxxx"/>
      </w:pPr>
      <w:r>
        <w:t xml:space="preserve">To switch color </w:t>
      </w:r>
      <w:r w:rsidR="00666896">
        <w:t>values,</w:t>
      </w:r>
      <w:r>
        <w:t xml:space="preserve"> hold down the control key and drag the color you want to switch to the color you want to switch it with</w:t>
      </w:r>
      <w:r w:rsidR="00FC44AD">
        <w:t xml:space="preserve">. </w:t>
      </w:r>
      <w:r>
        <w:t>Use this function when you want to change the sort order and the colors of your design.</w:t>
      </w:r>
    </w:p>
    <w:p w14:paraId="1676AE2E" w14:textId="7C4A57BB" w:rsidR="00642018" w:rsidRDefault="00A10CED" w:rsidP="00122B36">
      <w:pPr>
        <w:pStyle w:val="Heading2"/>
      </w:pPr>
      <w:bookmarkStart w:id="257" w:name="_Toc17183824"/>
      <w:bookmarkStart w:id="258" w:name="_Toc17190410"/>
      <w:bookmarkStart w:id="259" w:name="_Toc34272802"/>
      <w:bookmarkStart w:id="260" w:name="_Toc123100722"/>
      <w:bookmarkEnd w:id="257"/>
      <w:r>
        <w:t xml:space="preserve">Copy </w:t>
      </w:r>
      <w:r w:rsidR="009129D9">
        <w:t>c</w:t>
      </w:r>
      <w:r>
        <w:t>olors</w:t>
      </w:r>
      <w:bookmarkEnd w:id="258"/>
      <w:bookmarkEnd w:id="259"/>
      <w:bookmarkEnd w:id="260"/>
      <w:r>
        <w:fldChar w:fldCharType="begin"/>
      </w:r>
      <w:r>
        <w:instrText xml:space="preserve"> XE "</w:instrText>
      </w:r>
      <w:r>
        <w:rPr>
          <w:rFonts w:eastAsia="MS Mincho"/>
        </w:rPr>
        <w:instrText xml:space="preserve">Copy </w:instrText>
      </w:r>
      <w:r w:rsidR="009129D9">
        <w:rPr>
          <w:rFonts w:eastAsia="MS Mincho"/>
        </w:rPr>
        <w:instrText>c</w:instrText>
      </w:r>
      <w:r>
        <w:rPr>
          <w:rFonts w:eastAsia="MS Mincho"/>
        </w:rPr>
        <w:instrText>olors"</w:instrText>
      </w:r>
      <w:r>
        <w:instrText xml:space="preserve"> </w:instrText>
      </w:r>
      <w:r>
        <w:fldChar w:fldCharType="end"/>
      </w:r>
    </w:p>
    <w:p w14:paraId="6204E0C4" w14:textId="130ACA4A" w:rsidR="00642018" w:rsidRDefault="00A10CED" w:rsidP="00122B36">
      <w:pPr>
        <w:pStyle w:val="annxxx"/>
      </w:pPr>
      <w:r>
        <w:t xml:space="preserve">Works just like </w:t>
      </w:r>
      <w:r w:rsidR="008C481E">
        <w:t>switching</w:t>
      </w:r>
      <w:r>
        <w:t xml:space="preserve"> color</w:t>
      </w:r>
      <w:r w:rsidR="008C481E">
        <w:t xml:space="preserve"> values</w:t>
      </w:r>
      <w:r>
        <w:t>, except that copy colors makes the two colors the same</w:t>
      </w:r>
      <w:r w:rsidR="00FC44AD">
        <w:t xml:space="preserve">. </w:t>
      </w:r>
      <w:r>
        <w:t>Copy colors by holding down the shift key and dragging the color you want to copy.</w:t>
      </w:r>
    </w:p>
    <w:p w14:paraId="702FB909" w14:textId="6F3D6711" w:rsidR="00642018" w:rsidRDefault="00A10CED" w:rsidP="00122B36">
      <w:pPr>
        <w:pStyle w:val="Heading2"/>
      </w:pPr>
      <w:bookmarkStart w:id="261" w:name="_Toc10370260"/>
      <w:bookmarkStart w:id="262" w:name="_Toc17183825"/>
      <w:bookmarkStart w:id="263" w:name="_Toc17190411"/>
      <w:bookmarkStart w:id="264" w:name="_Toc34272803"/>
      <w:bookmarkStart w:id="265" w:name="_Toc123100723"/>
      <w:bookmarkEnd w:id="261"/>
      <w:bookmarkEnd w:id="262"/>
      <w:r>
        <w:t xml:space="preserve">Insert </w:t>
      </w:r>
      <w:r w:rsidR="009129D9">
        <w:t>c</w:t>
      </w:r>
      <w:r>
        <w:t>olor</w:t>
      </w:r>
      <w:bookmarkEnd w:id="263"/>
      <w:bookmarkEnd w:id="264"/>
      <w:bookmarkEnd w:id="265"/>
      <w:r>
        <w:fldChar w:fldCharType="begin"/>
      </w:r>
      <w:r>
        <w:instrText xml:space="preserve"> XE "</w:instrText>
      </w:r>
      <w:r>
        <w:rPr>
          <w:rFonts w:eastAsia="MS Mincho"/>
        </w:rPr>
        <w:instrText xml:space="preserve">Insert </w:instrText>
      </w:r>
      <w:r w:rsidR="009129D9">
        <w:rPr>
          <w:rFonts w:eastAsia="MS Mincho"/>
        </w:rPr>
        <w:instrText>c</w:instrText>
      </w:r>
      <w:r>
        <w:rPr>
          <w:rFonts w:eastAsia="MS Mincho"/>
        </w:rPr>
        <w:instrText>olor"</w:instrText>
      </w:r>
      <w:r>
        <w:instrText xml:space="preserve"> </w:instrText>
      </w:r>
      <w:r>
        <w:fldChar w:fldCharType="end"/>
      </w:r>
    </w:p>
    <w:p w14:paraId="71DA7571" w14:textId="3F784E49"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insert</w:t>
      </w:r>
      <w:r w:rsidR="00660DB1">
        <w:t>”</w:t>
      </w:r>
      <w:r>
        <w:t xml:space="preserve"> key</w:t>
      </w:r>
      <w:r w:rsidR="00FC44AD">
        <w:t xml:space="preserve">. </w:t>
      </w:r>
      <w:r>
        <w:t>A color will be inserted</w:t>
      </w:r>
      <w:r w:rsidR="00FC44AD">
        <w:t xml:space="preserve">. </w:t>
      </w:r>
      <w:r>
        <w:t>You will get an error message if all colors are in use.</w:t>
      </w:r>
    </w:p>
    <w:p w14:paraId="64D874E6" w14:textId="40911B07" w:rsidR="00642018" w:rsidRDefault="00A10CED" w:rsidP="00122B36">
      <w:pPr>
        <w:pStyle w:val="Heading2"/>
      </w:pPr>
      <w:bookmarkStart w:id="266" w:name="_Toc10370261"/>
      <w:bookmarkStart w:id="267" w:name="_Toc17183826"/>
      <w:bookmarkStart w:id="268" w:name="_Toc17190412"/>
      <w:bookmarkStart w:id="269" w:name="_Toc34272804"/>
      <w:bookmarkStart w:id="270" w:name="_Toc123100724"/>
      <w:bookmarkEnd w:id="266"/>
      <w:bookmarkEnd w:id="267"/>
      <w:r>
        <w:t xml:space="preserve">Delete </w:t>
      </w:r>
      <w:r w:rsidR="009129D9">
        <w:t>c</w:t>
      </w:r>
      <w:r>
        <w:t>olor</w:t>
      </w:r>
      <w:bookmarkEnd w:id="268"/>
      <w:bookmarkEnd w:id="269"/>
      <w:bookmarkEnd w:id="270"/>
      <w:r>
        <w:fldChar w:fldCharType="begin"/>
      </w:r>
      <w:r>
        <w:instrText xml:space="preserve"> XE "</w:instrText>
      </w:r>
      <w:r>
        <w:rPr>
          <w:rFonts w:eastAsia="MS Mincho"/>
        </w:rPr>
        <w:instrText xml:space="preserve">Delete </w:instrText>
      </w:r>
      <w:r w:rsidR="009129D9">
        <w:rPr>
          <w:rFonts w:eastAsia="MS Mincho"/>
        </w:rPr>
        <w:instrText>c</w:instrText>
      </w:r>
      <w:r>
        <w:rPr>
          <w:rFonts w:eastAsia="MS Mincho"/>
        </w:rPr>
        <w:instrText>olor"</w:instrText>
      </w:r>
      <w:r>
        <w:instrText xml:space="preserve"> </w:instrText>
      </w:r>
      <w:r>
        <w:fldChar w:fldCharType="end"/>
      </w:r>
    </w:p>
    <w:p w14:paraId="5F097757" w14:textId="5344E0EA" w:rsidR="00642018" w:rsidRDefault="00A10CED" w:rsidP="00122B36">
      <w:pPr>
        <w:pStyle w:val="annxxx"/>
      </w:pPr>
      <w:r>
        <w:t xml:space="preserve">Hold your mouse cursor over a color box on the left of the </w:t>
      </w:r>
      <w:r w:rsidR="00AD6EB8">
        <w:t>ThrEd</w:t>
      </w:r>
      <w:r>
        <w:t xml:space="preserve"> window</w:t>
      </w:r>
      <w:r w:rsidR="00FC44AD">
        <w:t xml:space="preserve">. </w:t>
      </w:r>
      <w:r w:rsidR="00373FBB">
        <w:t>Select</w:t>
      </w:r>
      <w:r w:rsidR="002D48FC">
        <w:t xml:space="preserve"> the</w:t>
      </w:r>
      <w:r>
        <w:t xml:space="preserve"> </w:t>
      </w:r>
      <w:r w:rsidR="00660DB1">
        <w:t>“</w:t>
      </w:r>
      <w:r>
        <w:t>delete</w:t>
      </w:r>
      <w:r w:rsidR="00660DB1">
        <w:t>”</w:t>
      </w:r>
      <w:r>
        <w:t xml:space="preserve"> key</w:t>
      </w:r>
      <w:r w:rsidR="00FC44AD">
        <w:t xml:space="preserve">. </w:t>
      </w:r>
      <w:r>
        <w:t>The color under the mouse cursor will be deleted</w:t>
      </w:r>
      <w:r w:rsidR="00FC44AD">
        <w:t xml:space="preserve">. </w:t>
      </w:r>
      <w:r w:rsidR="00AD6EB8">
        <w:t>ThrEd</w:t>
      </w:r>
      <w:r>
        <w:t xml:space="preserve"> will not delete a color that is being used.</w:t>
      </w:r>
    </w:p>
    <w:p w14:paraId="09343201" w14:textId="3C698507" w:rsidR="00642018" w:rsidRDefault="00A10CED" w:rsidP="00122B36">
      <w:pPr>
        <w:pStyle w:val="Heading1"/>
      </w:pPr>
      <w:bookmarkStart w:id="271" w:name="_Toc10370262"/>
      <w:bookmarkStart w:id="272" w:name="_Toc17183827"/>
      <w:bookmarkStart w:id="273" w:name="_Toc17190413"/>
      <w:bookmarkStart w:id="274" w:name="_Toc34272805"/>
      <w:bookmarkStart w:id="275" w:name="_Toc123100725"/>
      <w:bookmarkEnd w:id="271"/>
      <w:bookmarkEnd w:id="272"/>
      <w:r>
        <w:t>T</w:t>
      </w:r>
      <w:r w:rsidR="006914AE">
        <w:t>hrEd</w:t>
      </w:r>
      <w:r>
        <w:t xml:space="preserve"> </w:t>
      </w:r>
      <w:bookmarkEnd w:id="273"/>
      <w:bookmarkEnd w:id="274"/>
      <w:r w:rsidR="00C631E7">
        <w:t>m</w:t>
      </w:r>
      <w:r w:rsidR="006914AE">
        <w:t>enus</w:t>
      </w:r>
      <w:bookmarkEnd w:id="275"/>
      <w:r>
        <w:fldChar w:fldCharType="begin"/>
      </w:r>
      <w:r>
        <w:instrText xml:space="preserve"> XE "</w:instrText>
      </w:r>
      <w:r>
        <w:rPr>
          <w:rFonts w:eastAsia="MS Mincho"/>
        </w:rPr>
        <w:instrText>T</w:instrText>
      </w:r>
      <w:r w:rsidR="009129D9">
        <w:rPr>
          <w:rFonts w:eastAsia="MS Mincho"/>
        </w:rPr>
        <w:instrText>hrEd menus</w:instrText>
      </w:r>
      <w:r>
        <w:rPr>
          <w:rFonts w:eastAsia="MS Mincho"/>
        </w:rPr>
        <w:instrText>"</w:instrText>
      </w:r>
      <w:r>
        <w:instrText xml:space="preserve"> </w:instrText>
      </w:r>
      <w:r>
        <w:fldChar w:fldCharType="end"/>
      </w:r>
    </w:p>
    <w:p w14:paraId="326F0B55" w14:textId="761DEE4C" w:rsidR="00642018" w:rsidRDefault="006914AE" w:rsidP="00122B36">
      <w:pPr>
        <w:pStyle w:val="Heading1"/>
      </w:pPr>
      <w:bookmarkStart w:id="276" w:name="_Toc10370263"/>
      <w:bookmarkStart w:id="277" w:name="_Toc17183828"/>
      <w:bookmarkStart w:id="278" w:name="_Toc17190414"/>
      <w:bookmarkStart w:id="279" w:name="_Toc34272806"/>
      <w:bookmarkStart w:id="280" w:name="_Toc123100726"/>
      <w:bookmarkEnd w:id="276"/>
      <w:bookmarkEnd w:id="277"/>
      <w:r>
        <w:t>F</w:t>
      </w:r>
      <w:r w:rsidR="005313D9">
        <w:t>ile</w:t>
      </w:r>
      <w:bookmarkEnd w:id="278"/>
      <w:bookmarkEnd w:id="279"/>
      <w:bookmarkEnd w:id="280"/>
      <w:r w:rsidR="00A10CED">
        <w:fldChar w:fldCharType="begin"/>
      </w:r>
      <w:r w:rsidR="00A10CED">
        <w:instrText xml:space="preserve"> XE "</w:instrText>
      </w:r>
      <w:r w:rsidR="009129D9">
        <w:rPr>
          <w:rFonts w:eastAsia="MS Mincho"/>
        </w:rPr>
        <w:instrText>File</w:instrText>
      </w:r>
      <w:r w:rsidR="00A10CED">
        <w:rPr>
          <w:rFonts w:eastAsia="MS Mincho"/>
        </w:rPr>
        <w:instrText>"</w:instrText>
      </w:r>
      <w:r w:rsidR="00A10CED">
        <w:instrText xml:space="preserve"> </w:instrText>
      </w:r>
      <w:r w:rsidR="00A10CED">
        <w:fldChar w:fldCharType="end"/>
      </w:r>
    </w:p>
    <w:p w14:paraId="691293D8" w14:textId="79D033A7" w:rsidR="00642018" w:rsidRDefault="00A10CED" w:rsidP="00122B36">
      <w:pPr>
        <w:pStyle w:val="Heading2"/>
      </w:pPr>
      <w:bookmarkStart w:id="281" w:name="_Toc10370264"/>
      <w:bookmarkStart w:id="282" w:name="_Toc17183829"/>
      <w:bookmarkStart w:id="283" w:name="_Toc17190415"/>
      <w:bookmarkStart w:id="284" w:name="_Toc34272807"/>
      <w:bookmarkStart w:id="285" w:name="_Toc123100727"/>
      <w:bookmarkEnd w:id="281"/>
      <w:bookmarkEnd w:id="282"/>
      <w:r>
        <w:t>New</w:t>
      </w:r>
      <w:bookmarkEnd w:id="283"/>
      <w:bookmarkEnd w:id="284"/>
      <w:bookmarkEnd w:id="285"/>
      <w:r>
        <w:fldChar w:fldCharType="begin"/>
      </w:r>
      <w:r>
        <w:instrText xml:space="preserve"> XE "</w:instrText>
      </w:r>
      <w:r>
        <w:rPr>
          <w:rFonts w:eastAsia="MS Mincho"/>
        </w:rPr>
        <w:instrText>New"</w:instrText>
      </w:r>
      <w:r>
        <w:instrText xml:space="preserve"> </w:instrText>
      </w:r>
      <w:r>
        <w:fldChar w:fldCharType="end"/>
      </w:r>
      <w:r>
        <w:tab/>
      </w:r>
    </w:p>
    <w:p w14:paraId="08BEA8C1" w14:textId="1A898DE2" w:rsidR="00642018" w:rsidRDefault="00A10CED" w:rsidP="00122B36">
      <w:pPr>
        <w:pStyle w:val="annxxx"/>
      </w:pPr>
      <w:r>
        <w:t>Creates a new file</w:t>
      </w:r>
      <w:r w:rsidR="00FC44AD">
        <w:t xml:space="preserve">. </w:t>
      </w:r>
      <w:r>
        <w:t xml:space="preserve">If the current file has not been </w:t>
      </w:r>
      <w:r w:rsidR="00666896">
        <w:t>saved</w:t>
      </w:r>
      <w:r>
        <w:t xml:space="preserve">, </w:t>
      </w:r>
      <w:proofErr w:type="gramStart"/>
      <w:r>
        <w:t>puts</w:t>
      </w:r>
      <w:proofErr w:type="gramEnd"/>
      <w:r>
        <w:t xml:space="preserve"> up a message.</w:t>
      </w:r>
    </w:p>
    <w:p w14:paraId="155C9B14" w14:textId="04FE6A62" w:rsidR="00642018" w:rsidRDefault="00A10CED" w:rsidP="00122B36">
      <w:pPr>
        <w:pStyle w:val="Heading2"/>
      </w:pPr>
      <w:bookmarkStart w:id="286" w:name="_Toc10370265"/>
      <w:bookmarkStart w:id="287" w:name="_Toc17183830"/>
      <w:bookmarkStart w:id="288" w:name="_Toc17190416"/>
      <w:bookmarkStart w:id="289" w:name="_Toc34272808"/>
      <w:bookmarkStart w:id="290" w:name="_Toc123100728"/>
      <w:bookmarkEnd w:id="286"/>
      <w:bookmarkEnd w:id="287"/>
      <w:r>
        <w:t>Open (O)</w:t>
      </w:r>
      <w:bookmarkEnd w:id="288"/>
      <w:bookmarkEnd w:id="289"/>
      <w:bookmarkEnd w:id="290"/>
      <w:r>
        <w:fldChar w:fldCharType="begin"/>
      </w:r>
      <w:r>
        <w:instrText xml:space="preserve"> XE "</w:instrText>
      </w:r>
      <w:r>
        <w:rPr>
          <w:rFonts w:eastAsia="MS Mincho"/>
        </w:rPr>
        <w:instrText>Open"</w:instrText>
      </w:r>
      <w:r>
        <w:instrText xml:space="preserve"> </w:instrText>
      </w:r>
      <w:r>
        <w:fldChar w:fldCharType="end"/>
      </w:r>
    </w:p>
    <w:p w14:paraId="1CB61321" w14:textId="40CD55DB" w:rsidR="00642018" w:rsidRDefault="00AD6EB8" w:rsidP="00122B36">
      <w:pPr>
        <w:pStyle w:val="annxxx"/>
      </w:pPr>
      <w:r>
        <w:t>ThrEd</w:t>
      </w:r>
      <w:r w:rsidR="00A10CED">
        <w:t xml:space="preserve"> supports the </w:t>
      </w:r>
      <w:r>
        <w:t>ThrEd</w:t>
      </w:r>
      <w:r w:rsidR="00A10CED">
        <w:t xml:space="preserve"> (.THR) file format and </w:t>
      </w:r>
      <w:commentRangeStart w:id="291"/>
      <w:r w:rsidR="00A10CED">
        <w:t xml:space="preserve">two machine file formats, </w:t>
      </w:r>
      <w:proofErr w:type="gramStart"/>
      <w:r w:rsidR="00666896">
        <w:t>PCS</w:t>
      </w:r>
      <w:proofErr w:type="gramEnd"/>
      <w:r w:rsidR="00A10CED">
        <w:t xml:space="preserve"> and DST</w:t>
      </w:r>
      <w:commentRangeEnd w:id="291"/>
      <w:r w:rsidR="00666896">
        <w:rPr>
          <w:rStyle w:val="CommentReference"/>
        </w:rPr>
        <w:commentReference w:id="291"/>
      </w:r>
      <w:r w:rsidR="00FC44AD">
        <w:t xml:space="preserve">. </w:t>
      </w:r>
      <w:r w:rsidR="00A10CED">
        <w:t xml:space="preserve">When you save your THR file, </w:t>
      </w:r>
      <w:r>
        <w:t>ThrEd</w:t>
      </w:r>
      <w:r w:rsidR="00A10CED">
        <w:t xml:space="preserve"> also saves </w:t>
      </w:r>
      <w:r w:rsidR="00666896">
        <w:t>your</w:t>
      </w:r>
      <w:r w:rsidR="00A10CED">
        <w:t xml:space="preserve"> file in the machine file format</w:t>
      </w:r>
      <w:r w:rsidR="00FC44AD">
        <w:t xml:space="preserve">. </w:t>
      </w:r>
      <w:r w:rsidR="00A10CED">
        <w:t xml:space="preserve">To set the Auxiliary file type select </w:t>
      </w:r>
      <w:r w:rsidR="00660DB1">
        <w:t>“</w:t>
      </w:r>
      <w:r w:rsidR="00A10CED">
        <w:t>Set</w:t>
      </w:r>
      <w:r w:rsidR="00660DB1">
        <w:t>”</w:t>
      </w:r>
      <w:r w:rsidR="00A10CED">
        <w:t xml:space="preserve"> from the view menu, and then </w:t>
      </w:r>
      <w:r w:rsidR="00660DB1">
        <w:t>“</w:t>
      </w:r>
      <w:r w:rsidR="00A10CED">
        <w:t>Machine file type</w:t>
      </w:r>
      <w:r w:rsidR="00660DB1">
        <w:t>”</w:t>
      </w:r>
      <w:r w:rsidR="00A10CED">
        <w:t xml:space="preserve">. </w:t>
      </w:r>
    </w:p>
    <w:p w14:paraId="100889B2" w14:textId="6D217152" w:rsidR="00642018" w:rsidRDefault="00A10CED" w:rsidP="00122B36">
      <w:pPr>
        <w:pStyle w:val="annxxx"/>
      </w:pPr>
      <w:commentRangeStart w:id="292"/>
      <w:r>
        <w:t xml:space="preserve">In the top </w:t>
      </w:r>
      <w:r w:rsidR="00666896">
        <w:t>left-hand</w:t>
      </w:r>
      <w:r>
        <w:t xml:space="preserve"> corner of the screen a single left-click on the word </w:t>
      </w:r>
      <w:r w:rsidR="00660DB1">
        <w:t>“</w:t>
      </w:r>
      <w:r>
        <w:t>file</w:t>
      </w:r>
      <w:r w:rsidR="00660DB1">
        <w:t>”</w:t>
      </w:r>
      <w:r>
        <w:t xml:space="preserve"> brings a drop box offering to open a </w:t>
      </w:r>
      <w:r w:rsidR="00660DB1">
        <w:t>“</w:t>
      </w:r>
      <w:r>
        <w:t>new file</w:t>
      </w:r>
      <w:r w:rsidR="00660DB1">
        <w:t>”</w:t>
      </w:r>
      <w:r>
        <w:t xml:space="preserve"> or open an </w:t>
      </w:r>
      <w:r w:rsidR="00660DB1">
        <w:t>“</w:t>
      </w:r>
      <w:r>
        <w:t>existing file</w:t>
      </w:r>
      <w:r w:rsidR="00660DB1">
        <w:t>”</w:t>
      </w:r>
      <w:r w:rsidR="00FC44AD">
        <w:t xml:space="preserve">. </w:t>
      </w:r>
      <w:r>
        <w:t xml:space="preserve">You may also get this box by </w:t>
      </w:r>
      <w:r w:rsidR="00373FBB">
        <w:t>selecting</w:t>
      </w:r>
      <w:r>
        <w:t xml:space="preserve"> the </w:t>
      </w:r>
      <w:r w:rsidR="00660DB1">
        <w:t>“</w:t>
      </w:r>
      <w:r>
        <w:t>O</w:t>
      </w:r>
      <w:r w:rsidR="00660DB1">
        <w:t>”</w:t>
      </w:r>
      <w:r>
        <w:t xml:space="preserve"> key</w:t>
      </w:r>
      <w:r w:rsidR="00FC44AD">
        <w:t xml:space="preserve">. </w:t>
      </w:r>
      <w:r>
        <w:t xml:space="preserve">The </w:t>
      </w:r>
      <w:r w:rsidR="00660DB1">
        <w:t>“</w:t>
      </w:r>
      <w:r>
        <w:t>open file</w:t>
      </w:r>
      <w:r w:rsidR="00660DB1">
        <w:t>”</w:t>
      </w:r>
      <w:r>
        <w:t xml:space="preserve"> option brings a box with the </w:t>
      </w:r>
      <w:r w:rsidR="00660DB1">
        <w:t>“</w:t>
      </w:r>
      <w:r>
        <w:t>look in</w:t>
      </w:r>
      <w:r w:rsidR="00660DB1">
        <w:t>”</w:t>
      </w:r>
      <w:r>
        <w:t xml:space="preserve"> field</w:t>
      </w:r>
      <w:r w:rsidR="00CC3F5C">
        <w:t xml:space="preserve">. </w:t>
      </w:r>
      <w:r>
        <w:t xml:space="preserve">Choose the directory </w:t>
      </w:r>
      <w:r>
        <w:lastRenderedPageBreak/>
        <w:t>where you have saved your design, or the floppy disk drive (A), or the Compact Disk drive if you are taking the design from a CD</w:t>
      </w:r>
      <w:r w:rsidR="00FC44AD">
        <w:t xml:space="preserve">. </w:t>
      </w:r>
      <w:r>
        <w:t xml:space="preserve">Note that the </w:t>
      </w:r>
      <w:r w:rsidR="00660DB1">
        <w:t>“</w:t>
      </w:r>
      <w:r>
        <w:t>files of type</w:t>
      </w:r>
      <w:r w:rsidR="00660DB1">
        <w:t>”</w:t>
      </w:r>
      <w:r>
        <w:t xml:space="preserve"> option can </w:t>
      </w:r>
      <w:proofErr w:type="gramStart"/>
      <w:r>
        <w:t>be .pcs</w:t>
      </w:r>
      <w:proofErr w:type="gramEnd"/>
      <w:r>
        <w:t>, .</w:t>
      </w:r>
      <w:proofErr w:type="spellStart"/>
      <w:r>
        <w:t>dst</w:t>
      </w:r>
      <w:proofErr w:type="spellEnd"/>
      <w:r>
        <w:t xml:space="preserve"> files or .</w:t>
      </w:r>
      <w:proofErr w:type="spellStart"/>
      <w:r>
        <w:t>thr</w:t>
      </w:r>
      <w:proofErr w:type="spellEnd"/>
      <w:r w:rsidR="00FC44AD">
        <w:t xml:space="preserve">. </w:t>
      </w:r>
      <w:r w:rsidR="00AD6EB8">
        <w:t>ThrEd</w:t>
      </w:r>
      <w:r>
        <w:t xml:space="preserve"> will open a Pfaff file (.pcs) or a Tajima file (</w:t>
      </w:r>
      <w:proofErr w:type="spellStart"/>
      <w:r>
        <w:t>dst</w:t>
      </w:r>
      <w:proofErr w:type="spellEnd"/>
      <w:r>
        <w:t>)</w:t>
      </w:r>
      <w:r w:rsidR="00CC3F5C">
        <w:t xml:space="preserve">. </w:t>
      </w:r>
      <w:r>
        <w:t xml:space="preserve">PCD will not open a </w:t>
      </w:r>
      <w:r w:rsidR="00AD6EB8">
        <w:t>ThrEd</w:t>
      </w:r>
      <w:r>
        <w:t xml:space="preserve"> file (.</w:t>
      </w:r>
      <w:proofErr w:type="spellStart"/>
      <w:r>
        <w:t>thr</w:t>
      </w:r>
      <w:proofErr w:type="spellEnd"/>
      <w:r>
        <w:t>)</w:t>
      </w:r>
      <w:r w:rsidR="00FC44AD">
        <w:t xml:space="preserve">. </w:t>
      </w:r>
      <w:r>
        <w:t>If you need to use PCD to load a file into your sewing machine, it must first be saved as a .pcs file</w:t>
      </w:r>
      <w:r w:rsidR="00FC44AD">
        <w:t xml:space="preserve">. </w:t>
      </w:r>
      <w:r w:rsidR="00AD6EB8">
        <w:t>ThrEd</w:t>
      </w:r>
      <w:r>
        <w:t xml:space="preserve"> automatically creates a </w:t>
      </w:r>
      <w:r w:rsidR="00AD6EB8">
        <w:t>ThrEd</w:t>
      </w:r>
      <w:r>
        <w:t xml:space="preserve"> file and a PCS file or a DST file depending on the Machine file setting on the view menu</w:t>
      </w:r>
      <w:r w:rsidR="00FC44AD">
        <w:t xml:space="preserve">. </w:t>
      </w:r>
      <w:r>
        <w:t>The .</w:t>
      </w:r>
      <w:proofErr w:type="spellStart"/>
      <w:r>
        <w:t>thr</w:t>
      </w:r>
      <w:proofErr w:type="spellEnd"/>
      <w:r>
        <w:t xml:space="preserve"> file format saves your color choices, forms, and fills information, which PCD, and DST will not save.</w:t>
      </w:r>
      <w:commentRangeEnd w:id="292"/>
      <w:r w:rsidR="00666896">
        <w:rPr>
          <w:rStyle w:val="CommentReference"/>
        </w:rPr>
        <w:commentReference w:id="292"/>
      </w:r>
    </w:p>
    <w:p w14:paraId="329727B0" w14:textId="591734B0" w:rsidR="00642018" w:rsidRDefault="00A10CED" w:rsidP="00122B36">
      <w:pPr>
        <w:pStyle w:val="Heading2"/>
      </w:pPr>
      <w:bookmarkStart w:id="293" w:name="_Toc10370266"/>
      <w:bookmarkStart w:id="294" w:name="_Toc17183831"/>
      <w:bookmarkStart w:id="295" w:name="_Toc17190417"/>
      <w:bookmarkStart w:id="296" w:name="_Toc34272809"/>
      <w:bookmarkStart w:id="297" w:name="_Toc123100729"/>
      <w:bookmarkEnd w:id="293"/>
      <w:bookmarkEnd w:id="294"/>
      <w:r>
        <w:t>Close</w:t>
      </w:r>
      <w:bookmarkEnd w:id="295"/>
      <w:bookmarkEnd w:id="296"/>
      <w:bookmarkEnd w:id="297"/>
      <w:r>
        <w:fldChar w:fldCharType="begin"/>
      </w:r>
      <w:r>
        <w:instrText xml:space="preserve"> XE "</w:instrText>
      </w:r>
      <w:r>
        <w:rPr>
          <w:rFonts w:eastAsia="MS Mincho"/>
        </w:rPr>
        <w:instrText>Close"</w:instrText>
      </w:r>
      <w:r>
        <w:instrText xml:space="preserve"> </w:instrText>
      </w:r>
      <w:r>
        <w:fldChar w:fldCharType="end"/>
      </w:r>
    </w:p>
    <w:p w14:paraId="6BDA635A" w14:textId="7A24B911" w:rsidR="00642018" w:rsidRDefault="00A10CED" w:rsidP="00122B36">
      <w:pPr>
        <w:pStyle w:val="annxxx"/>
      </w:pPr>
      <w:r>
        <w:t>Closes an open file</w:t>
      </w:r>
      <w:r w:rsidR="00FC44AD">
        <w:t xml:space="preserve">. </w:t>
      </w:r>
      <w:r>
        <w:t xml:space="preserve">If the file has been changed, </w:t>
      </w:r>
      <w:r w:rsidR="00AD6EB8">
        <w:t>ThrEd</w:t>
      </w:r>
      <w:r>
        <w:t xml:space="preserve"> puts up a message.</w:t>
      </w:r>
    </w:p>
    <w:p w14:paraId="34225A6C" w14:textId="2EBAE797" w:rsidR="00642018" w:rsidRDefault="00A10CED" w:rsidP="00122B36">
      <w:pPr>
        <w:pStyle w:val="Heading2"/>
      </w:pPr>
      <w:bookmarkStart w:id="298" w:name="_Toc10370267"/>
      <w:bookmarkStart w:id="299" w:name="_Toc17183832"/>
      <w:bookmarkStart w:id="300" w:name="_Toc17190418"/>
      <w:bookmarkStart w:id="301" w:name="_Toc34272810"/>
      <w:bookmarkStart w:id="302" w:name="_Toc123100730"/>
      <w:bookmarkEnd w:id="298"/>
      <w:bookmarkEnd w:id="299"/>
      <w:r>
        <w:t>Thumbnails (T)</w:t>
      </w:r>
      <w:bookmarkEnd w:id="300"/>
      <w:bookmarkEnd w:id="301"/>
      <w:bookmarkEnd w:id="302"/>
      <w:r>
        <w:fldChar w:fldCharType="begin"/>
      </w:r>
      <w:r>
        <w:instrText xml:space="preserve"> XE "</w:instrText>
      </w:r>
      <w:r>
        <w:rPr>
          <w:rFonts w:eastAsia="MS Mincho"/>
        </w:rPr>
        <w:instrText>Thumbnails"</w:instrText>
      </w:r>
      <w:r>
        <w:instrText xml:space="preserve"> </w:instrText>
      </w:r>
      <w:r>
        <w:fldChar w:fldCharType="end"/>
      </w:r>
    </w:p>
    <w:p w14:paraId="24F3BC46" w14:textId="71BFA445" w:rsidR="00642018" w:rsidRDefault="00A10CED" w:rsidP="00122B36">
      <w:pPr>
        <w:pStyle w:val="annxxx"/>
      </w:pPr>
      <w:r>
        <w:t xml:space="preserve">This function allows you to search for files by looking at small </w:t>
      </w:r>
      <w:r w:rsidR="00660DB1">
        <w:t>“</w:t>
      </w:r>
      <w:r>
        <w:t>thumbnail sketches</w:t>
      </w:r>
      <w:r w:rsidR="00660DB1">
        <w:t>”</w:t>
      </w:r>
      <w:r>
        <w:t xml:space="preserve"> of the files</w:t>
      </w:r>
      <w:r w:rsidR="00FC44AD">
        <w:t xml:space="preserve">. </w:t>
      </w:r>
      <w:r>
        <w:t xml:space="preserve">You must </w:t>
      </w:r>
      <w:r w:rsidR="00373FBB">
        <w:t>select</w:t>
      </w:r>
      <w:r w:rsidR="002D48FC">
        <w:t xml:space="preserve"> </w:t>
      </w:r>
      <w:r w:rsidR="00660DB1">
        <w:t>“</w:t>
      </w:r>
      <w:r>
        <w:t>Escape</w:t>
      </w:r>
      <w:r w:rsidR="00660DB1">
        <w:t>”</w:t>
      </w:r>
      <w:r>
        <w:t xml:space="preserve"> to exit the thumbnail mode</w:t>
      </w:r>
      <w:r w:rsidR="00FC44AD">
        <w:t xml:space="preserve">. </w:t>
      </w:r>
      <w:r>
        <w:t>When you find the file you want, left-click on its thumbnail to load it or right-click to insert the entire file into your current drawing.</w:t>
      </w:r>
    </w:p>
    <w:p w14:paraId="358A9782" w14:textId="099AA733" w:rsidR="00642018" w:rsidRDefault="00A10CED" w:rsidP="00122B36">
      <w:pPr>
        <w:pStyle w:val="annxxx"/>
      </w:pPr>
      <w:r>
        <w:t xml:space="preserve">This can be very useful if you don’t happen to recall exactly the name of the file you are looking </w:t>
      </w:r>
      <w:r w:rsidR="00666896">
        <w:t>for but</w:t>
      </w:r>
      <w:r>
        <w:t xml:space="preserve"> do remember what it looked like</w:t>
      </w:r>
      <w:r w:rsidR="00FC44AD">
        <w:t xml:space="preserve">. </w:t>
      </w:r>
      <w:r>
        <w:t xml:space="preserve">To use this </w:t>
      </w:r>
      <w:r w:rsidR="00666896">
        <w:t>function,</w:t>
      </w:r>
      <w:r>
        <w:t xml:space="preserve"> you must first open a file in the directory of interest using the </w:t>
      </w:r>
      <w:r w:rsidR="00660DB1">
        <w:t>“</w:t>
      </w:r>
      <w:r>
        <w:t>file/open</w:t>
      </w:r>
      <w:r w:rsidR="00660DB1">
        <w:t>”</w:t>
      </w:r>
      <w:r>
        <w:t xml:space="preserve"> command</w:t>
      </w:r>
      <w:r w:rsidR="00FC44AD">
        <w:t xml:space="preserve">. </w:t>
      </w:r>
      <w:r>
        <w:t xml:space="preserve">Just make a guess at the file name, and if you don’t happen to get it on the first try, then select </w:t>
      </w:r>
      <w:r w:rsidR="00660DB1">
        <w:t>“</w:t>
      </w:r>
      <w:r>
        <w:t>Thumbnails</w:t>
      </w:r>
      <w:r w:rsidR="00660DB1">
        <w:t>”</w:t>
      </w:r>
      <w:r>
        <w:t xml:space="preserve"> from the file menu or </w:t>
      </w:r>
      <w:r w:rsidR="00373FBB">
        <w:t>select</w:t>
      </w:r>
      <w:r w:rsidR="002D48FC">
        <w:t xml:space="preserve"> the</w:t>
      </w:r>
      <w:r>
        <w:t xml:space="preserve"> </w:t>
      </w:r>
      <w:r w:rsidR="00660DB1">
        <w:t>“</w:t>
      </w:r>
      <w:r>
        <w:t>T</w:t>
      </w:r>
      <w:r w:rsidR="00660DB1">
        <w:t>”</w:t>
      </w:r>
      <w:r>
        <w:t xml:space="preserve"> key</w:t>
      </w:r>
      <w:r w:rsidR="00FC44AD">
        <w:t xml:space="preserve">. </w:t>
      </w:r>
      <w:r>
        <w:t xml:space="preserve">You will see the first four </w:t>
      </w:r>
      <w:r w:rsidR="00AD6EB8">
        <w:t>ThrEd</w:t>
      </w:r>
      <w:r>
        <w:t xml:space="preserve"> files in the directory displayed. Their names will be displayed in the info boxes on the lower left corner of the screen right below the </w:t>
      </w:r>
      <w:r w:rsidR="00660DB1">
        <w:t>“</w:t>
      </w:r>
      <w:r>
        <w:t>pick color</w:t>
      </w:r>
      <w:r w:rsidR="00660DB1">
        <w:t>”</w:t>
      </w:r>
      <w:r>
        <w:t xml:space="preserve"> box. You can then </w:t>
      </w:r>
      <w:r w:rsidR="00373FBB">
        <w:t>select</w:t>
      </w:r>
      <w:r w:rsidR="002D48FC">
        <w:t xml:space="preserve"> the</w:t>
      </w:r>
      <w:r>
        <w:t xml:space="preserve"> down arrow, up arrow, </w:t>
      </w:r>
      <w:r w:rsidR="00660DB1">
        <w:t>“</w:t>
      </w:r>
      <w:r>
        <w:t>page down</w:t>
      </w:r>
      <w:r w:rsidR="00660DB1">
        <w:t>”</w:t>
      </w:r>
      <w:r>
        <w:t xml:space="preserve"> or </w:t>
      </w:r>
      <w:r w:rsidR="00660DB1">
        <w:t>“</w:t>
      </w:r>
      <w:r>
        <w:t>page up</w:t>
      </w:r>
      <w:r w:rsidR="00660DB1">
        <w:t>”</w:t>
      </w:r>
      <w:r>
        <w:t xml:space="preserve"> to view all the files in the directory</w:t>
      </w:r>
      <w:r w:rsidR="00FC44AD">
        <w:t xml:space="preserve">. </w:t>
      </w:r>
      <w:r>
        <w:t>You can also select all the files in the directory that begin with a certain letter or combination of letters simply by typing the letters</w:t>
      </w:r>
      <w:r w:rsidR="00FC44AD">
        <w:t>.</w:t>
      </w:r>
    </w:p>
    <w:p w14:paraId="20E3140B" w14:textId="1FD242E8" w:rsidR="00642018" w:rsidRDefault="00A10CED" w:rsidP="00122B36">
      <w:pPr>
        <w:pStyle w:val="annxxx"/>
      </w:pPr>
      <w:r>
        <w:t xml:space="preserve"> For </w:t>
      </w:r>
      <w:proofErr w:type="gramStart"/>
      <w:r>
        <w:t>instance</w:t>
      </w:r>
      <w:proofErr w:type="gramEnd"/>
      <w:r>
        <w:t xml:space="preserve"> if you had some files named rose1.thr, rose2.thr, rose3.thr, and rose4.thr, but you weren’t quite sure which rose you wanted to work on, then you could select </w:t>
      </w:r>
      <w:r w:rsidR="00660DB1">
        <w:t>“</w:t>
      </w:r>
      <w:r>
        <w:t>Thumbnails</w:t>
      </w:r>
      <w:r w:rsidR="00660DB1">
        <w:t>”</w:t>
      </w:r>
      <w:r>
        <w:t xml:space="preserve"> or </w:t>
      </w:r>
      <w:r w:rsidR="00373FBB">
        <w:t>select</w:t>
      </w:r>
      <w:r w:rsidR="002D48FC">
        <w:t xml:space="preserve"> </w:t>
      </w:r>
      <w:r w:rsidR="00660DB1">
        <w:t>“</w:t>
      </w:r>
      <w:r>
        <w:t>T</w:t>
      </w:r>
      <w:r w:rsidR="00660DB1">
        <w:t>”</w:t>
      </w:r>
      <w:r>
        <w:t>, then type rose and you would see all four rose files</w:t>
      </w:r>
      <w:r w:rsidR="00FC44AD">
        <w:t xml:space="preserve">. </w:t>
      </w:r>
      <w:r>
        <w:t xml:space="preserve">If you didn’t happen to have any other files in your directory whose names started with </w:t>
      </w:r>
      <w:r w:rsidR="00660DB1">
        <w:t>“</w:t>
      </w:r>
      <w:proofErr w:type="spellStart"/>
      <w:r>
        <w:t>ro</w:t>
      </w:r>
      <w:proofErr w:type="spellEnd"/>
      <w:r w:rsidR="00660DB1">
        <w:t>”</w:t>
      </w:r>
      <w:r>
        <w:t xml:space="preserve">, then you could select the roses by just typing </w:t>
      </w:r>
      <w:r w:rsidR="00660DB1">
        <w:t>“</w:t>
      </w:r>
      <w:proofErr w:type="spellStart"/>
      <w:r>
        <w:t>ro</w:t>
      </w:r>
      <w:proofErr w:type="spellEnd"/>
      <w:r w:rsidR="00660DB1">
        <w:t>”</w:t>
      </w:r>
      <w:r w:rsidR="00FC44AD">
        <w:t xml:space="preserve">. </w:t>
      </w:r>
      <w:r>
        <w:t xml:space="preserve">As you type the letters to select thumbnails their names will appear under the box that usually says, </w:t>
      </w:r>
      <w:r w:rsidR="00660DB1">
        <w:t>“</w:t>
      </w:r>
      <w:r>
        <w:t>Box select</w:t>
      </w:r>
      <w:r w:rsidR="00660DB1">
        <w:t>”</w:t>
      </w:r>
      <w:r w:rsidR="00FC44AD">
        <w:t xml:space="preserve">. </w:t>
      </w:r>
      <w:r>
        <w:t xml:space="preserve">The </w:t>
      </w:r>
      <w:r w:rsidR="00660DB1">
        <w:t>“</w:t>
      </w:r>
      <w:r>
        <w:t>Box Select</w:t>
      </w:r>
      <w:r w:rsidR="00660DB1">
        <w:t>”</w:t>
      </w:r>
      <w:r>
        <w:t xml:space="preserve"> box is on the left of the main screen under the dual color bar</w:t>
      </w:r>
      <w:r>
        <w:fldChar w:fldCharType="begin"/>
      </w:r>
      <w:r>
        <w:instrText xml:space="preserve"> </w:instrText>
      </w:r>
      <w:r w:rsidR="00677351">
        <w:instrText>XE “Color bar”</w:instrText>
      </w:r>
      <w:r>
        <w:instrText xml:space="preserve"> </w:instrText>
      </w:r>
      <w:r>
        <w:fldChar w:fldCharType="end"/>
      </w:r>
      <w:r>
        <w:t>s.</w:t>
      </w:r>
    </w:p>
    <w:p w14:paraId="4284BE37" w14:textId="66318EAC" w:rsidR="00642018" w:rsidRDefault="00A10CED" w:rsidP="00122B36">
      <w:pPr>
        <w:pStyle w:val="annxxx"/>
      </w:pPr>
      <w:r>
        <w:t xml:space="preserve">If you happened to have 20 different </w:t>
      </w:r>
      <w:r w:rsidR="00660DB1">
        <w:t>“</w:t>
      </w:r>
      <w:r>
        <w:t>rose??</w:t>
      </w:r>
      <w:r w:rsidR="00660DB1">
        <w:t>”</w:t>
      </w:r>
      <w:r>
        <w:t xml:space="preserve"> files in your directory then you can go to the thumbnail mode, type </w:t>
      </w:r>
      <w:r w:rsidR="00660DB1">
        <w:t>“</w:t>
      </w:r>
      <w:r>
        <w:t>rose</w:t>
      </w:r>
      <w:r w:rsidR="00660DB1">
        <w:t>”</w:t>
      </w:r>
      <w:r>
        <w:t xml:space="preserve"> and then use the up and down arrow keys, or the page up and page down keys to scroll through the rose files until you find the one you want</w:t>
      </w:r>
      <w:r w:rsidR="00FC44AD">
        <w:t xml:space="preserve">. </w:t>
      </w:r>
      <w:r>
        <w:t>Then just left-click on the thumbnail to load the file, or right-click to insert it into your current design.</w:t>
      </w:r>
    </w:p>
    <w:p w14:paraId="7982241C" w14:textId="411DD316" w:rsidR="00642018" w:rsidRDefault="00A10CED" w:rsidP="00122B36">
      <w:pPr>
        <w:pStyle w:val="Heading2"/>
      </w:pPr>
      <w:bookmarkStart w:id="303" w:name="_Toc10370268"/>
      <w:bookmarkStart w:id="304" w:name="_Toc17183833"/>
      <w:bookmarkStart w:id="305" w:name="_Toc17190419"/>
      <w:bookmarkStart w:id="306" w:name="_Toc34272811"/>
      <w:bookmarkStart w:id="307" w:name="_Toc123100731"/>
      <w:bookmarkEnd w:id="303"/>
      <w:bookmarkEnd w:id="304"/>
      <w:commentRangeStart w:id="308"/>
      <w:r>
        <w:t>Open PCS/DST file</w:t>
      </w:r>
      <w:bookmarkEnd w:id="305"/>
      <w:bookmarkEnd w:id="306"/>
      <w:bookmarkEnd w:id="307"/>
      <w:r>
        <w:fldChar w:fldCharType="begin"/>
      </w:r>
      <w:r>
        <w:instrText xml:space="preserve"> XE "</w:instrText>
      </w:r>
      <w:r>
        <w:rPr>
          <w:rFonts w:eastAsia="MS Mincho"/>
        </w:rPr>
        <w:instrText>Open PCS/DST file"</w:instrText>
      </w:r>
      <w:r>
        <w:instrText xml:space="preserve"> </w:instrText>
      </w:r>
      <w:r>
        <w:fldChar w:fldCharType="end"/>
      </w:r>
    </w:p>
    <w:p w14:paraId="10B0481A" w14:textId="7DE6E30A" w:rsidR="00642018" w:rsidRDefault="00A10CED" w:rsidP="00122B36">
      <w:pPr>
        <w:pStyle w:val="annxxx"/>
      </w:pPr>
      <w:r>
        <w:t>Opens a PCS or DST file</w:t>
      </w:r>
      <w:r w:rsidR="00FC44AD">
        <w:t xml:space="preserve">. </w:t>
      </w:r>
      <w:r>
        <w:t>This menu item will change according to the machine file type selected.</w:t>
      </w:r>
      <w:commentRangeEnd w:id="308"/>
      <w:r w:rsidR="00666896">
        <w:rPr>
          <w:rStyle w:val="CommentReference"/>
        </w:rPr>
        <w:commentReference w:id="308"/>
      </w:r>
    </w:p>
    <w:p w14:paraId="0A21A3EC" w14:textId="68523232" w:rsidR="00642018" w:rsidRDefault="00A10CED" w:rsidP="00122B36">
      <w:pPr>
        <w:pStyle w:val="Heading2"/>
      </w:pPr>
      <w:bookmarkStart w:id="309" w:name="_Toc10370269"/>
      <w:bookmarkStart w:id="310" w:name="_Toc17183834"/>
      <w:bookmarkStart w:id="311" w:name="_Toc17190420"/>
      <w:bookmarkStart w:id="312" w:name="_Toc34272813"/>
      <w:bookmarkStart w:id="313" w:name="_Toc123100732"/>
      <w:bookmarkEnd w:id="309"/>
      <w:bookmarkEnd w:id="310"/>
      <w:r>
        <w:t>Insert</w:t>
      </w:r>
      <w:bookmarkEnd w:id="311"/>
      <w:bookmarkEnd w:id="312"/>
      <w:bookmarkEnd w:id="313"/>
      <w:r>
        <w:fldChar w:fldCharType="begin"/>
      </w:r>
      <w:r>
        <w:instrText xml:space="preserve"> XE "</w:instrText>
      </w:r>
      <w:r>
        <w:rPr>
          <w:rFonts w:eastAsia="MS Mincho"/>
        </w:rPr>
        <w:instrText>Insert"</w:instrText>
      </w:r>
      <w:r>
        <w:instrText xml:space="preserve"> </w:instrText>
      </w:r>
      <w:r>
        <w:fldChar w:fldCharType="end"/>
      </w:r>
    </w:p>
    <w:p w14:paraId="479A5CF7" w14:textId="5B0823F5" w:rsidR="00642018" w:rsidRDefault="00A10CED" w:rsidP="00122B36">
      <w:pPr>
        <w:pStyle w:val="annxxx"/>
      </w:pPr>
      <w:r>
        <w:t>Select insert to insert a file from the disk into a file that you currently have open for editing</w:t>
      </w:r>
      <w:r w:rsidR="00FC44AD">
        <w:t xml:space="preserve">. </w:t>
      </w:r>
      <w:r>
        <w:t>After you have selected the file to insert, you will see a box in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r>
        <w:t xml:space="preserve">Drag the box </w:t>
      </w:r>
      <w:r>
        <w:lastRenderedPageBreak/>
        <w:t xml:space="preserve">to where you want to insert the file and </w:t>
      </w:r>
      <w:r w:rsidR="00666896">
        <w:t>left-click</w:t>
      </w:r>
      <w:r w:rsidR="00FC44AD">
        <w:t xml:space="preserve">. </w:t>
      </w:r>
      <w:r>
        <w:t xml:space="preserve">The new file will use color information from the file you originally had </w:t>
      </w:r>
      <w:proofErr w:type="gramStart"/>
      <w:r>
        <w:t>open</w:t>
      </w:r>
      <w:proofErr w:type="gramEnd"/>
      <w:r>
        <w:t>.</w:t>
      </w:r>
    </w:p>
    <w:p w14:paraId="07ED4D78" w14:textId="5DA63E81" w:rsidR="00642018" w:rsidRDefault="00A10CED" w:rsidP="00122B36">
      <w:pPr>
        <w:pStyle w:val="Heading2"/>
      </w:pPr>
      <w:bookmarkStart w:id="314" w:name="_Toc10370270"/>
      <w:bookmarkStart w:id="315" w:name="_Toc17183835"/>
      <w:bookmarkStart w:id="316" w:name="_Toc17190421"/>
      <w:bookmarkStart w:id="317" w:name="_Toc34272814"/>
      <w:bookmarkStart w:id="318" w:name="_Toc123100733"/>
      <w:bookmarkEnd w:id="314"/>
      <w:bookmarkEnd w:id="315"/>
      <w:r>
        <w:t>Overlay</w:t>
      </w:r>
      <w:bookmarkEnd w:id="316"/>
      <w:bookmarkEnd w:id="317"/>
      <w:bookmarkEnd w:id="318"/>
      <w:r>
        <w:fldChar w:fldCharType="begin"/>
      </w:r>
      <w:r>
        <w:instrText xml:space="preserve"> XE "</w:instrText>
      </w:r>
      <w:r>
        <w:rPr>
          <w:rFonts w:eastAsia="MS Mincho"/>
        </w:rPr>
        <w:instrText>Overlay"</w:instrText>
      </w:r>
      <w:r>
        <w:instrText xml:space="preserve"> </w:instrText>
      </w:r>
      <w:r>
        <w:fldChar w:fldCharType="end"/>
      </w:r>
    </w:p>
    <w:p w14:paraId="35C1B0FD" w14:textId="5E2D8AF5" w:rsidR="00642018" w:rsidRDefault="00A10CED" w:rsidP="00122B36">
      <w:pPr>
        <w:pStyle w:val="annxxx"/>
      </w:pPr>
      <w:r>
        <w:t>This command works just like file insert except that the overlaid file is placed at coordinates 0, 0 in the lower left corner of the stitch window</w:t>
      </w:r>
      <w:r>
        <w:fldChar w:fldCharType="begin"/>
      </w:r>
      <w:r>
        <w:instrText xml:space="preserve"> </w:instrText>
      </w:r>
      <w:r w:rsidR="00677351">
        <w:instrText>XE “Stitch window”</w:instrText>
      </w:r>
      <w:r>
        <w:instrText xml:space="preserve"> </w:instrText>
      </w:r>
      <w:r>
        <w:fldChar w:fldCharType="end"/>
      </w:r>
      <w:r>
        <w:t>.</w:t>
      </w:r>
    </w:p>
    <w:p w14:paraId="62AF9CD2" w14:textId="4662DC3D" w:rsidR="00642018" w:rsidRDefault="00A10CED" w:rsidP="00122B36">
      <w:pPr>
        <w:pStyle w:val="Heading2"/>
      </w:pPr>
      <w:bookmarkStart w:id="319" w:name="_Toc10370271"/>
      <w:bookmarkStart w:id="320" w:name="_Toc17183836"/>
      <w:bookmarkStart w:id="321" w:name="_Toc17190422"/>
      <w:bookmarkStart w:id="322" w:name="_Toc34272815"/>
      <w:bookmarkStart w:id="323" w:name="_Toc123100734"/>
      <w:bookmarkEnd w:id="319"/>
      <w:bookmarkEnd w:id="320"/>
      <w:r>
        <w:t>Save</w:t>
      </w:r>
      <w:r w:rsidR="00CD4009">
        <w:t xml:space="preserve"> (</w:t>
      </w:r>
      <w:r w:rsidR="00AA2F76">
        <w:t>Ctrl+</w:t>
      </w:r>
      <w:r w:rsidR="006E1F28">
        <w:t>S</w:t>
      </w:r>
      <w:r w:rsidR="00CD4009">
        <w:t>, F7</w:t>
      </w:r>
      <w:r>
        <w:t>)</w:t>
      </w:r>
      <w:bookmarkEnd w:id="321"/>
      <w:bookmarkEnd w:id="322"/>
      <w:bookmarkEnd w:id="323"/>
      <w:r w:rsidR="009129D9" w:rsidRPr="009129D9">
        <w:t xml:space="preserve"> </w:t>
      </w:r>
      <w:r w:rsidR="009129D9">
        <w:fldChar w:fldCharType="begin"/>
      </w:r>
      <w:r w:rsidR="009129D9">
        <w:instrText xml:space="preserve"> XE "</w:instrText>
      </w:r>
      <w:r w:rsidR="009129D9">
        <w:rPr>
          <w:rFonts w:eastAsia="MS Mincho"/>
        </w:rPr>
        <w:instrText>Save"</w:instrText>
      </w:r>
      <w:r w:rsidR="009129D9">
        <w:instrText xml:space="preserve"> </w:instrText>
      </w:r>
      <w:r w:rsidR="009129D9">
        <w:fldChar w:fldCharType="end"/>
      </w:r>
    </w:p>
    <w:p w14:paraId="06200600" w14:textId="00F9A3C8" w:rsidR="00642018" w:rsidRDefault="00A10CED" w:rsidP="00122B36">
      <w:pPr>
        <w:pStyle w:val="annxxx"/>
      </w:pPr>
      <w:r>
        <w:t xml:space="preserve">The </w:t>
      </w:r>
      <w:r w:rsidR="00660DB1">
        <w:t>“</w:t>
      </w:r>
      <w:r>
        <w:t>Save</w:t>
      </w:r>
      <w:r w:rsidR="00660DB1">
        <w:t>”</w:t>
      </w:r>
      <w:r>
        <w:t xml:space="preserve"> and </w:t>
      </w:r>
      <w:r w:rsidR="00660DB1">
        <w:t>“</w:t>
      </w:r>
      <w:r>
        <w:t>Save As</w:t>
      </w:r>
      <w:r w:rsidR="00660DB1">
        <w:t>”</w:t>
      </w:r>
      <w:r>
        <w:t xml:space="preserve"> options are also found under </w:t>
      </w:r>
      <w:r w:rsidR="00660DB1">
        <w:t>“</w:t>
      </w:r>
      <w:r>
        <w:t>File</w:t>
      </w:r>
      <w:r w:rsidR="00660DB1">
        <w:t>”</w:t>
      </w:r>
      <w:r w:rsidR="00CC3F5C">
        <w:t xml:space="preserve">. </w:t>
      </w:r>
      <w:r>
        <w:t>We encourage you to save your work frequently</w:t>
      </w:r>
      <w:r w:rsidR="00FC44AD">
        <w:t xml:space="preserve">. </w:t>
      </w:r>
      <w:r w:rsidR="00AD6EB8">
        <w:t>ThrEd</w:t>
      </w:r>
      <w:r>
        <w:t xml:space="preserve"> keeps up to four of the most recent versions you have saved</w:t>
      </w:r>
      <w:r w:rsidR="00FC44AD">
        <w:t xml:space="preserve">. </w:t>
      </w:r>
      <w:r>
        <w:t xml:space="preserve">When you save a file, </w:t>
      </w:r>
      <w:r w:rsidR="00AD6EB8">
        <w:t>ThrEd</w:t>
      </w:r>
      <w:r>
        <w:t xml:space="preserve"> makes a copy in PCS (or DST) format and one in THR format</w:t>
      </w:r>
      <w:r w:rsidR="00FC44AD">
        <w:t xml:space="preserve">. </w:t>
      </w:r>
      <w:r>
        <w:t xml:space="preserve">Only the </w:t>
      </w:r>
      <w:r w:rsidR="00AD6EB8">
        <w:t>ThrEd</w:t>
      </w:r>
      <w:r>
        <w:t xml:space="preserve"> file will have the forms in it</w:t>
      </w:r>
      <w:r w:rsidR="00FC44AD">
        <w:t xml:space="preserve">. </w:t>
      </w:r>
      <w:r>
        <w:t xml:space="preserve">If you want to use a form to make changes after you have saved as </w:t>
      </w:r>
      <w:r w:rsidR="00660DB1">
        <w:t>“</w:t>
      </w:r>
      <w:r>
        <w:t>PCS</w:t>
      </w:r>
      <w:r w:rsidR="00660DB1">
        <w:t>”</w:t>
      </w:r>
      <w:r>
        <w:t xml:space="preserve"> in PCD, you can do it by using </w:t>
      </w:r>
      <w:r w:rsidR="00660DB1">
        <w:t>“</w:t>
      </w:r>
      <w:r>
        <w:t>insert file</w:t>
      </w:r>
      <w:r w:rsidR="00660DB1">
        <w:t>”</w:t>
      </w:r>
      <w:r>
        <w:t xml:space="preserve"> or the Windows clipboard</w:t>
      </w:r>
      <w:r w:rsidR="00CC3F5C">
        <w:t xml:space="preserve">. </w:t>
      </w:r>
      <w:commentRangeStart w:id="324"/>
      <w:r>
        <w:t xml:space="preserve">If a file already exists with the chosen file name, </w:t>
      </w:r>
      <w:r w:rsidR="00AD6EB8">
        <w:t>ThrEd</w:t>
      </w:r>
      <w:r>
        <w:t xml:space="preserve"> renames that file with the extension </w:t>
      </w:r>
      <w:proofErr w:type="spellStart"/>
      <w:r w:rsidRPr="008C481E">
        <w:rPr>
          <w:rFonts w:ascii="Consolas" w:hAnsi="Consolas"/>
          <w:sz w:val="28"/>
          <w:szCs w:val="28"/>
        </w:rPr>
        <w:t>ths</w:t>
      </w:r>
      <w:proofErr w:type="spellEnd"/>
      <w:r w:rsidR="00FC44AD">
        <w:t xml:space="preserve">. </w:t>
      </w:r>
      <w:r>
        <w:t xml:space="preserve">If a file called </w:t>
      </w:r>
      <w:proofErr w:type="spellStart"/>
      <w:r w:rsidRPr="008C481E">
        <w:rPr>
          <w:rFonts w:ascii="Consolas" w:hAnsi="Consolas"/>
          <w:sz w:val="28"/>
          <w:szCs w:val="28"/>
        </w:rPr>
        <w:t>ths</w:t>
      </w:r>
      <w:proofErr w:type="spellEnd"/>
      <w:r>
        <w:t xml:space="preserve"> already exists, the </w:t>
      </w:r>
      <w:proofErr w:type="spellStart"/>
      <w:r w:rsidRPr="008C481E">
        <w:rPr>
          <w:rFonts w:ascii="Consolas" w:hAnsi="Consolas"/>
          <w:sz w:val="28"/>
          <w:szCs w:val="28"/>
        </w:rPr>
        <w:t>ths</w:t>
      </w:r>
      <w:proofErr w:type="spellEnd"/>
      <w:r>
        <w:t xml:space="preserve"> file will be renamed </w:t>
      </w:r>
      <w:proofErr w:type="spellStart"/>
      <w:r w:rsidRPr="008C481E">
        <w:rPr>
          <w:rFonts w:ascii="Consolas" w:hAnsi="Consolas"/>
          <w:sz w:val="28"/>
          <w:szCs w:val="28"/>
        </w:rPr>
        <w:t>tht</w:t>
      </w:r>
      <w:proofErr w:type="spellEnd"/>
      <w:r w:rsidR="00666896">
        <w:t>.</w:t>
      </w:r>
      <w:r>
        <w:t xml:space="preserve"> If </w:t>
      </w:r>
      <w:proofErr w:type="gramStart"/>
      <w:r>
        <w:t xml:space="preserve">a </w:t>
      </w:r>
      <w:proofErr w:type="spellStart"/>
      <w:r w:rsidRPr="008C481E">
        <w:rPr>
          <w:rFonts w:ascii="Consolas" w:hAnsi="Consolas"/>
          <w:sz w:val="28"/>
          <w:szCs w:val="28"/>
        </w:rPr>
        <w:t>tht</w:t>
      </w:r>
      <w:proofErr w:type="spellEnd"/>
      <w:proofErr w:type="gramEnd"/>
      <w:r>
        <w:t xml:space="preserve"> file </w:t>
      </w:r>
      <w:r w:rsidR="00666896">
        <w:t>exists,</w:t>
      </w:r>
      <w:r>
        <w:t xml:space="preserve"> it will be renamed </w:t>
      </w:r>
      <w:proofErr w:type="spellStart"/>
      <w:r w:rsidRPr="008C481E">
        <w:rPr>
          <w:rFonts w:ascii="Consolas" w:hAnsi="Consolas"/>
          <w:sz w:val="28"/>
          <w:szCs w:val="28"/>
        </w:rPr>
        <w:t>thu</w:t>
      </w:r>
      <w:proofErr w:type="spellEnd"/>
      <w:r>
        <w:t>. You will have up to four backup files of any given design name</w:t>
      </w:r>
      <w:r w:rsidR="00FC44AD">
        <w:t xml:space="preserve">. </w:t>
      </w:r>
      <w:commentRangeEnd w:id="324"/>
      <w:r w:rsidR="00666896">
        <w:rPr>
          <w:rStyle w:val="CommentReference"/>
        </w:rPr>
        <w:commentReference w:id="324"/>
      </w:r>
      <w:r>
        <w:t xml:space="preserve">You may remove unneeded back-up copies of your design or of all the designs in a folder by using the </w:t>
      </w:r>
      <w:r w:rsidR="00660DB1">
        <w:t>“</w:t>
      </w:r>
      <w:r>
        <w:t>Delete backups</w:t>
      </w:r>
      <w:r w:rsidR="00660DB1">
        <w:t>”</w:t>
      </w:r>
      <w:r>
        <w:t xml:space="preserve"> command, located under </w:t>
      </w:r>
      <w:r w:rsidR="00660DB1">
        <w:t>“</w:t>
      </w:r>
      <w:r>
        <w:t>File</w:t>
      </w:r>
      <w:r w:rsidR="00660DB1">
        <w:t>”</w:t>
      </w:r>
      <w:r>
        <w:t>.</w:t>
      </w:r>
    </w:p>
    <w:p w14:paraId="1592DC15" w14:textId="05C81B73" w:rsidR="00642018" w:rsidRDefault="00A10CED" w:rsidP="00122B36">
      <w:pPr>
        <w:pStyle w:val="annxxx"/>
      </w:pPr>
      <w:r>
        <w:t xml:space="preserve">Since DST files have no color information, when </w:t>
      </w:r>
      <w:r w:rsidR="00AD6EB8">
        <w:t>ThrEd</w:t>
      </w:r>
      <w:r>
        <w:t xml:space="preserve"> is saving a DST file, it also makes a file with the same name but with </w:t>
      </w:r>
      <w:r w:rsidR="00666896">
        <w:t xml:space="preserve">a </w:t>
      </w:r>
      <w:proofErr w:type="spellStart"/>
      <w:r w:rsidR="00666896" w:rsidRPr="008C481E">
        <w:rPr>
          <w:rFonts w:ascii="Consolas" w:hAnsi="Consolas"/>
          <w:sz w:val="28"/>
          <w:szCs w:val="28"/>
        </w:rPr>
        <w:t>thw</w:t>
      </w:r>
      <w:proofErr w:type="spellEnd"/>
      <w:r>
        <w:t xml:space="preserve"> extension</w:t>
      </w:r>
      <w:r w:rsidR="00FC44AD">
        <w:t xml:space="preserve">. </w:t>
      </w:r>
      <w:r>
        <w:t xml:space="preserve">The </w:t>
      </w:r>
      <w:proofErr w:type="spellStart"/>
      <w:r w:rsidRPr="008C481E">
        <w:rPr>
          <w:rFonts w:ascii="Consolas" w:hAnsi="Consolas"/>
          <w:sz w:val="28"/>
          <w:szCs w:val="28"/>
        </w:rPr>
        <w:t>thw</w:t>
      </w:r>
      <w:proofErr w:type="spellEnd"/>
      <w:r>
        <w:t xml:space="preserve"> file contains the color information from the </w:t>
      </w:r>
      <w:r w:rsidR="00AD6EB8">
        <w:t>ThrEd</w:t>
      </w:r>
      <w:r>
        <w:t xml:space="preserve"> file.</w:t>
      </w:r>
    </w:p>
    <w:p w14:paraId="3E11E04E" w14:textId="187882CE" w:rsidR="00642018" w:rsidRDefault="00A10CED" w:rsidP="00122B36">
      <w:pPr>
        <w:pStyle w:val="Heading2"/>
      </w:pPr>
      <w:bookmarkStart w:id="325" w:name="_Toc10370272"/>
      <w:bookmarkStart w:id="326" w:name="_Toc17183837"/>
      <w:bookmarkStart w:id="327" w:name="_Toc17190423"/>
      <w:bookmarkStart w:id="328" w:name="_Toc34272816"/>
      <w:bookmarkStart w:id="329" w:name="_Toc123100735"/>
      <w:bookmarkEnd w:id="325"/>
      <w:bookmarkEnd w:id="326"/>
      <w:r>
        <w:t>Save As (F8)</w:t>
      </w:r>
      <w:bookmarkEnd w:id="327"/>
      <w:bookmarkEnd w:id="328"/>
      <w:bookmarkEnd w:id="329"/>
      <w:r>
        <w:fldChar w:fldCharType="begin"/>
      </w:r>
      <w:r>
        <w:instrText xml:space="preserve"> XE "</w:instrText>
      </w:r>
      <w:r>
        <w:rPr>
          <w:rFonts w:eastAsia="MS Mincho"/>
        </w:rPr>
        <w:instrText>Save As"</w:instrText>
      </w:r>
      <w:r>
        <w:instrText xml:space="preserve"> </w:instrText>
      </w:r>
      <w:r>
        <w:fldChar w:fldCharType="end"/>
      </w:r>
    </w:p>
    <w:p w14:paraId="4ED6DF89" w14:textId="77777777" w:rsidR="00642018" w:rsidRDefault="00A10CED" w:rsidP="00122B36">
      <w:pPr>
        <w:pStyle w:val="annxxx"/>
      </w:pPr>
      <w:r>
        <w:t>Allows you to select the name and directory, and file type of the file you are saving.</w:t>
      </w:r>
    </w:p>
    <w:p w14:paraId="244A6463" w14:textId="216425E1" w:rsidR="00642018" w:rsidRDefault="00A10CED" w:rsidP="00122B36">
      <w:pPr>
        <w:pStyle w:val="Heading2"/>
      </w:pPr>
      <w:bookmarkStart w:id="330" w:name="_Toc10370273"/>
      <w:bookmarkStart w:id="331" w:name="_Toc17183838"/>
      <w:bookmarkStart w:id="332" w:name="_Toc17190424"/>
      <w:bookmarkStart w:id="333" w:name="_Toc34272817"/>
      <w:bookmarkStart w:id="334" w:name="_Toc123100736"/>
      <w:bookmarkEnd w:id="330"/>
      <w:bookmarkEnd w:id="331"/>
      <w:r>
        <w:t>Load bitmap</w:t>
      </w:r>
      <w:bookmarkEnd w:id="332"/>
      <w:bookmarkEnd w:id="333"/>
      <w:bookmarkEnd w:id="334"/>
      <w:r>
        <w:fldChar w:fldCharType="begin"/>
      </w:r>
      <w:r>
        <w:instrText xml:space="preserve"> XE "</w:instrText>
      </w:r>
      <w:r>
        <w:rPr>
          <w:rFonts w:eastAsia="MS Mincho"/>
        </w:rPr>
        <w:instrText>Load bitmap"</w:instrText>
      </w:r>
      <w:r>
        <w:instrText xml:space="preserve"> </w:instrText>
      </w:r>
      <w:r>
        <w:fldChar w:fldCharType="end"/>
      </w:r>
    </w:p>
    <w:p w14:paraId="54F9E6BB" w14:textId="77B8CBB4" w:rsidR="00642018" w:rsidRDefault="00AD6EB8" w:rsidP="00122B36">
      <w:pPr>
        <w:pStyle w:val="annxxx"/>
      </w:pPr>
      <w:r>
        <w:t>ThrEd</w:t>
      </w:r>
      <w:r w:rsidR="00A10CED">
        <w:t xml:space="preserve"> requires a Windows Bitmap File (.BMP)</w:t>
      </w:r>
      <w:r w:rsidR="00FC44AD">
        <w:t xml:space="preserve">. </w:t>
      </w:r>
      <w:r w:rsidR="00A10CED">
        <w:t>Any graphics program should make such a bitmap</w:t>
      </w:r>
      <w:r w:rsidR="00FC44AD">
        <w:t xml:space="preserve">. </w:t>
      </w:r>
      <w:r w:rsidR="00A10CED">
        <w:t>Designs may be scanned or drawn in the graphics program of choice, then saved as Windows bitmaps</w:t>
      </w:r>
      <w:r w:rsidR="00FC44AD">
        <w:t xml:space="preserve">. </w:t>
      </w:r>
      <w:r w:rsidR="00A10CED">
        <w:t xml:space="preserve">The bitmap needs to be in the same directory as the </w:t>
      </w:r>
      <w:r>
        <w:t>ThrEd</w:t>
      </w:r>
      <w:r w:rsidR="00A10CED">
        <w:t xml:space="preserve"> file you are working on. </w:t>
      </w:r>
    </w:p>
    <w:p w14:paraId="121579B0" w14:textId="62F7832D" w:rsidR="00642018" w:rsidRDefault="00A10CED" w:rsidP="00122B36">
      <w:pPr>
        <w:pStyle w:val="annxxx"/>
      </w:pPr>
      <w:r>
        <w:t xml:space="preserve">If you use a monochrome bitmap, </w:t>
      </w:r>
      <w:r w:rsidR="00AD6EB8">
        <w:t>ThrEd</w:t>
      </w:r>
      <w:r>
        <w:t xml:space="preserve"> makes the background color the same as the stitch window</w:t>
      </w:r>
      <w:r>
        <w:fldChar w:fldCharType="begin"/>
      </w:r>
      <w:r>
        <w:instrText xml:space="preserve"> </w:instrText>
      </w:r>
      <w:r w:rsidR="00677351">
        <w:instrText>XE “Stitch window”</w:instrText>
      </w:r>
      <w:r>
        <w:instrText xml:space="preserve"> </w:instrText>
      </w:r>
      <w:r>
        <w:fldChar w:fldCharType="end"/>
      </w:r>
      <w:r>
        <w:t xml:space="preserve"> background color</w:t>
      </w:r>
      <w:r w:rsidR="00FC44AD">
        <w:t xml:space="preserve">. </w:t>
      </w:r>
      <w:r>
        <w:t xml:space="preserve">You can set the foreground color by choosing </w:t>
      </w:r>
      <w:r w:rsidR="00660DB1">
        <w:t>“</w:t>
      </w:r>
      <w:r>
        <w:t>Set</w:t>
      </w:r>
      <w:r w:rsidR="00660DB1">
        <w:t>”</w:t>
      </w:r>
      <w:r>
        <w:t>, then bitmap color from the view menu.</w:t>
      </w:r>
    </w:p>
    <w:p w14:paraId="5CEA220A" w14:textId="4A2ED22A" w:rsidR="00642018" w:rsidRDefault="00A10CED" w:rsidP="00122B36">
      <w:pPr>
        <w:pStyle w:val="annxxx"/>
      </w:pPr>
      <w:r>
        <w:t xml:space="preserve">If you use a color bitmap, </w:t>
      </w:r>
      <w:r w:rsidR="00AD6EB8">
        <w:t>ThrEd</w:t>
      </w:r>
      <w:r>
        <w:t xml:space="preserve"> just loads the colors from the bitmap directly.</w:t>
      </w:r>
    </w:p>
    <w:p w14:paraId="1D28AFF4" w14:textId="77777777" w:rsidR="00642018" w:rsidRDefault="00A10CED" w:rsidP="00122B36">
      <w:pPr>
        <w:pStyle w:val="annxxx"/>
      </w:pPr>
      <w:r>
        <w:t>Larger bitmaps give better resolution and better registration between the bitmap and your stitches, but if you make the bitmaps too large your computer may run out of memory and load them very slowly.</w:t>
      </w:r>
    </w:p>
    <w:p w14:paraId="3CF2E0B5" w14:textId="741B9A60" w:rsidR="00642018" w:rsidRDefault="00A10CED" w:rsidP="00122B36">
      <w:pPr>
        <w:pStyle w:val="annxxx"/>
      </w:pPr>
      <w:r>
        <w:t xml:space="preserve">Large bitmaps may also show some spurious colors when not zoomed, because of the way windows </w:t>
      </w:r>
      <w:proofErr w:type="gramStart"/>
      <w:r>
        <w:t>resizes</w:t>
      </w:r>
      <w:proofErr w:type="gramEnd"/>
      <w:r>
        <w:t xml:space="preserve"> the bitmaps</w:t>
      </w:r>
      <w:r w:rsidR="00FC44AD">
        <w:t xml:space="preserve">. </w:t>
      </w:r>
      <w:r>
        <w:t>When you zoom in these spurious colors will disappear.</w:t>
      </w:r>
    </w:p>
    <w:p w14:paraId="4CA35B04" w14:textId="77777777" w:rsidR="00642018" w:rsidRDefault="00A10CED" w:rsidP="00122B36">
      <w:pPr>
        <w:pStyle w:val="annxxx"/>
      </w:pPr>
      <w:r>
        <w:t>If you change the size of your hoop and reload the bitmap, the bitmap and stitch registration will be lost.</w:t>
      </w:r>
    </w:p>
    <w:p w14:paraId="31E78B6F" w14:textId="22EB02F4" w:rsidR="00642018" w:rsidRDefault="00A10CED" w:rsidP="00122B36">
      <w:pPr>
        <w:pStyle w:val="Heading2"/>
      </w:pPr>
      <w:bookmarkStart w:id="335" w:name="_Toc10370274"/>
      <w:bookmarkStart w:id="336" w:name="_Toc17183839"/>
      <w:bookmarkStart w:id="337" w:name="_Toc17190425"/>
      <w:bookmarkStart w:id="338" w:name="_Toc34272818"/>
      <w:bookmarkStart w:id="339" w:name="_Toc123100737"/>
      <w:bookmarkEnd w:id="335"/>
      <w:bookmarkEnd w:id="336"/>
      <w:r>
        <w:lastRenderedPageBreak/>
        <w:t xml:space="preserve">Save </w:t>
      </w:r>
      <w:r w:rsidR="00CD4009">
        <w:t>b</w:t>
      </w:r>
      <w:r>
        <w:t>it</w:t>
      </w:r>
      <w:r w:rsidR="00CD4009">
        <w:t>m</w:t>
      </w:r>
      <w:r>
        <w:t>ap</w:t>
      </w:r>
      <w:bookmarkEnd w:id="337"/>
      <w:bookmarkEnd w:id="338"/>
      <w:bookmarkEnd w:id="339"/>
      <w:r>
        <w:fldChar w:fldCharType="begin"/>
      </w:r>
      <w:r>
        <w:instrText xml:space="preserve"> XE "</w:instrText>
      </w:r>
      <w:r>
        <w:rPr>
          <w:rFonts w:eastAsia="MS Mincho"/>
        </w:rPr>
        <w:instrText xml:space="preserve">Save </w:instrText>
      </w:r>
      <w:r w:rsidR="009129D9">
        <w:rPr>
          <w:rFonts w:eastAsia="MS Mincho"/>
        </w:rPr>
        <w:instrText>b</w:instrText>
      </w:r>
      <w:r>
        <w:rPr>
          <w:rFonts w:eastAsia="MS Mincho"/>
        </w:rPr>
        <w:instrText>it</w:instrText>
      </w:r>
      <w:r w:rsidR="009129D9">
        <w:rPr>
          <w:rFonts w:eastAsia="MS Mincho"/>
        </w:rPr>
        <w:instrText>m</w:instrText>
      </w:r>
      <w:r>
        <w:rPr>
          <w:rFonts w:eastAsia="MS Mincho"/>
        </w:rPr>
        <w:instrText>ap"</w:instrText>
      </w:r>
      <w:r>
        <w:instrText xml:space="preserve"> </w:instrText>
      </w:r>
      <w:r>
        <w:fldChar w:fldCharType="end"/>
      </w:r>
    </w:p>
    <w:p w14:paraId="1ADCF925" w14:textId="719D59D8" w:rsidR="00642018" w:rsidRDefault="00A10CED" w:rsidP="00122B36">
      <w:pPr>
        <w:pStyle w:val="annxxx"/>
      </w:pPr>
      <w:r>
        <w:t>This function only works when you have a 24-bit color bitmap loaded</w:t>
      </w:r>
      <w:r w:rsidR="00FC44AD">
        <w:t xml:space="preserve">. </w:t>
      </w:r>
      <w:r w:rsidR="00AD6EB8">
        <w:t>ThrEd</w:t>
      </w:r>
      <w:r>
        <w:t xml:space="preserve"> will save the bitmap as you see it on the screen.</w:t>
      </w:r>
    </w:p>
    <w:p w14:paraId="2A4EAF6C" w14:textId="37C25767" w:rsidR="00642018" w:rsidRDefault="00A10CED" w:rsidP="00122B36">
      <w:pPr>
        <w:pStyle w:val="Heading2"/>
      </w:pPr>
      <w:bookmarkStart w:id="340" w:name="_Toc10370275"/>
      <w:bookmarkStart w:id="341" w:name="_Toc17183840"/>
      <w:bookmarkStart w:id="342" w:name="_Toc17190426"/>
      <w:bookmarkStart w:id="343" w:name="_Toc34272819"/>
      <w:bookmarkStart w:id="344" w:name="_Toc123100738"/>
      <w:bookmarkEnd w:id="340"/>
      <w:bookmarkEnd w:id="341"/>
      <w:r>
        <w:t xml:space="preserve">Hide </w:t>
      </w:r>
      <w:r w:rsidR="00CD4009">
        <w:t>b</w:t>
      </w:r>
      <w:r>
        <w:t>itmap (</w:t>
      </w:r>
      <w:proofErr w:type="spellStart"/>
      <w:r w:rsidR="00AA2F76">
        <w:t>Shift+X</w:t>
      </w:r>
      <w:proofErr w:type="spellEnd"/>
      <w:r>
        <w:t>)</w:t>
      </w:r>
      <w:bookmarkEnd w:id="342"/>
      <w:bookmarkEnd w:id="343"/>
      <w:bookmarkEnd w:id="344"/>
      <w:r w:rsidR="009129D9" w:rsidRPr="009129D9">
        <w:t xml:space="preserve"> </w:t>
      </w:r>
      <w:r w:rsidR="009129D9">
        <w:fldChar w:fldCharType="begin"/>
      </w:r>
      <w:r w:rsidR="009129D9">
        <w:instrText xml:space="preserve"> XE "</w:instrText>
      </w:r>
      <w:r w:rsidR="009129D9">
        <w:rPr>
          <w:rFonts w:eastAsia="MS Mincho"/>
        </w:rPr>
        <w:instrText>Hide bitmap"</w:instrText>
      </w:r>
      <w:r w:rsidR="009129D9">
        <w:instrText xml:space="preserve"> </w:instrText>
      </w:r>
      <w:r w:rsidR="009129D9">
        <w:fldChar w:fldCharType="end"/>
      </w:r>
    </w:p>
    <w:p w14:paraId="27AC97CE" w14:textId="507FA0AA" w:rsidR="00642018" w:rsidRDefault="00A10CED" w:rsidP="00122B36">
      <w:pPr>
        <w:pStyle w:val="annxxx"/>
      </w:pPr>
      <w:r>
        <w:t xml:space="preserve">Hides or shows the </w:t>
      </w:r>
      <w:r w:rsidR="00666896">
        <w:t>bitmap but</w:t>
      </w:r>
      <w:r>
        <w:t xml:space="preserve"> doesn't delete the file</w:t>
      </w:r>
      <w:r w:rsidR="00FC44AD">
        <w:t xml:space="preserve">. </w:t>
      </w:r>
      <w:r>
        <w:t>When you finish a design, you should hide the bitmap.</w:t>
      </w:r>
    </w:p>
    <w:p w14:paraId="23487DF3" w14:textId="17840DD7" w:rsidR="00642018" w:rsidRDefault="00A10CED" w:rsidP="009E528F">
      <w:pPr>
        <w:pStyle w:val="Heading2"/>
      </w:pPr>
      <w:bookmarkStart w:id="345" w:name="_Toc123100739"/>
      <w:r>
        <w:t xml:space="preserve">Remove </w:t>
      </w:r>
      <w:r w:rsidR="009E528F">
        <w:t>b</w:t>
      </w:r>
      <w:r>
        <w:t>itmap</w:t>
      </w:r>
      <w:bookmarkEnd w:id="345"/>
      <w:r w:rsidR="009E528F">
        <w:fldChar w:fldCharType="begin"/>
      </w:r>
      <w:r w:rsidR="009E528F">
        <w:instrText xml:space="preserve"> XE "</w:instrText>
      </w:r>
      <w:r w:rsidR="009E528F">
        <w:rPr>
          <w:rFonts w:eastAsia="MS Mincho"/>
        </w:rPr>
        <w:instrText>Remove bitmap"</w:instrText>
      </w:r>
      <w:r w:rsidR="009E528F">
        <w:instrText xml:space="preserve"> </w:instrText>
      </w:r>
      <w:r w:rsidR="009E528F">
        <w:fldChar w:fldCharType="end"/>
      </w:r>
    </w:p>
    <w:p w14:paraId="2F148B06" w14:textId="78402906" w:rsidR="00642018" w:rsidRDefault="00A10CED" w:rsidP="00122B36">
      <w:pPr>
        <w:pStyle w:val="annxxx"/>
      </w:pPr>
      <w:r>
        <w:t xml:space="preserve">Removes the bitmap from the </w:t>
      </w:r>
      <w:r w:rsidR="00666896">
        <w:t>design but</w:t>
      </w:r>
      <w:r>
        <w:t xml:space="preserve"> doesn’t delete it from the hard disk.</w:t>
      </w:r>
    </w:p>
    <w:p w14:paraId="4226446A" w14:textId="6D206BE9" w:rsidR="00642018" w:rsidRDefault="00A10CED" w:rsidP="00122B36">
      <w:pPr>
        <w:pStyle w:val="Heading2"/>
      </w:pPr>
      <w:bookmarkStart w:id="346" w:name="_Toc10370276"/>
      <w:bookmarkStart w:id="347" w:name="_Toc17183841"/>
      <w:bookmarkStart w:id="348" w:name="_Toc17190427"/>
      <w:bookmarkStart w:id="349" w:name="_Toc34272820"/>
      <w:bookmarkStart w:id="350" w:name="_Toc123100740"/>
      <w:bookmarkEnd w:id="346"/>
      <w:bookmarkEnd w:id="347"/>
      <w:r>
        <w:t xml:space="preserve">Delete </w:t>
      </w:r>
      <w:r w:rsidR="00CD4009">
        <w:t>b</w:t>
      </w:r>
      <w:r>
        <w:t>ackups</w:t>
      </w:r>
      <w:bookmarkEnd w:id="348"/>
      <w:bookmarkEnd w:id="349"/>
      <w:bookmarkEnd w:id="350"/>
      <w:r>
        <w:fldChar w:fldCharType="begin"/>
      </w:r>
      <w:r>
        <w:instrText xml:space="preserve"> </w:instrText>
      </w:r>
      <w:r w:rsidR="00677351">
        <w:instrText>XE “Delete backups”</w:instrText>
      </w:r>
      <w:r>
        <w:instrText xml:space="preserve"> </w:instrText>
      </w:r>
      <w:r>
        <w:fldChar w:fldCharType="end"/>
      </w:r>
    </w:p>
    <w:p w14:paraId="511B6B2D" w14:textId="5D27F47B" w:rsidR="00642018" w:rsidRDefault="00A10CED" w:rsidP="00122B36">
      <w:pPr>
        <w:pStyle w:val="annxxx"/>
      </w:pPr>
      <w:r>
        <w:t xml:space="preserve">The </w:t>
      </w:r>
      <w:r w:rsidR="00660DB1">
        <w:t>“</w:t>
      </w:r>
      <w:r>
        <w:t>Backups for the selected file</w:t>
      </w:r>
      <w:r w:rsidR="00660DB1">
        <w:t>”</w:t>
      </w:r>
      <w:r>
        <w:t xml:space="preserve"> option deletes backup files with the same name as the loaded file.</w:t>
      </w:r>
    </w:p>
    <w:p w14:paraId="23EB80EE" w14:textId="0C0894A4" w:rsidR="00642018" w:rsidRDefault="00A10CED" w:rsidP="00122B36">
      <w:pPr>
        <w:pStyle w:val="annxxx"/>
      </w:pPr>
      <w:r>
        <w:t xml:space="preserve">The </w:t>
      </w:r>
      <w:r w:rsidR="00660DB1">
        <w:t>“</w:t>
      </w:r>
      <w:r>
        <w:t>All backups in the selected directory</w:t>
      </w:r>
      <w:r w:rsidR="00660DB1">
        <w:t>”</w:t>
      </w:r>
      <w:r>
        <w:t xml:space="preserve"> option deletes all the backup files in the selected directory</w:t>
      </w:r>
      <w:r w:rsidR="00FC44AD">
        <w:t xml:space="preserve">. </w:t>
      </w:r>
      <w:r>
        <w:t>You should do this periodically to avoid accumulating unwanted data in your directories, which will slow down your computer.</w:t>
      </w:r>
    </w:p>
    <w:p w14:paraId="1CBDED4D" w14:textId="7B717683" w:rsidR="00642018" w:rsidRDefault="00A10CED" w:rsidP="00122B36">
      <w:pPr>
        <w:pStyle w:val="annxxx"/>
      </w:pPr>
      <w:proofErr w:type="gramStart"/>
      <w:r>
        <w:t>Delete</w:t>
      </w:r>
      <w:proofErr w:type="gramEnd"/>
      <w:r>
        <w:t xml:space="preserve"> backups does not delete the main </w:t>
      </w:r>
      <w:r w:rsidR="00AD6EB8">
        <w:t>ThrEd</w:t>
      </w:r>
      <w:r>
        <w:t xml:space="preserve"> (.</w:t>
      </w:r>
      <w:proofErr w:type="spellStart"/>
      <w:r>
        <w:t>thr</w:t>
      </w:r>
      <w:proofErr w:type="spellEnd"/>
      <w:r>
        <w:t>) file that contains your design.</w:t>
      </w:r>
    </w:p>
    <w:p w14:paraId="3D455759" w14:textId="06CD7A17" w:rsidR="00642018" w:rsidRDefault="00A10CED" w:rsidP="00122B36">
      <w:pPr>
        <w:pStyle w:val="Heading2"/>
      </w:pPr>
      <w:bookmarkStart w:id="351" w:name="_Toc10370277"/>
      <w:bookmarkStart w:id="352" w:name="_Toc17183842"/>
      <w:bookmarkStart w:id="353" w:name="_Toc17190428"/>
      <w:bookmarkStart w:id="354" w:name="_Toc34272821"/>
      <w:bookmarkStart w:id="355" w:name="_Toc123100741"/>
      <w:bookmarkEnd w:id="351"/>
      <w:bookmarkEnd w:id="352"/>
      <w:r>
        <w:t>Locking</w:t>
      </w:r>
      <w:bookmarkEnd w:id="353"/>
      <w:bookmarkEnd w:id="354"/>
      <w:bookmarkEnd w:id="355"/>
      <w:r>
        <w:fldChar w:fldCharType="begin"/>
      </w:r>
      <w:r>
        <w:instrText xml:space="preserve"> XE "</w:instrText>
      </w:r>
      <w:r>
        <w:rPr>
          <w:rFonts w:eastAsia="MS Mincho"/>
        </w:rPr>
        <w:instrText>Locking"</w:instrText>
      </w:r>
      <w:r>
        <w:instrText xml:space="preserve"> </w:instrText>
      </w:r>
      <w:r>
        <w:fldChar w:fldCharType="end"/>
      </w:r>
    </w:p>
    <w:p w14:paraId="2834C9E6" w14:textId="34158A68" w:rsidR="00642018" w:rsidRDefault="00A10CED" w:rsidP="00122B36">
      <w:pPr>
        <w:pStyle w:val="annxxx"/>
      </w:pPr>
      <w:r>
        <w:t xml:space="preserve">This function allows the user to set or unset the </w:t>
      </w:r>
      <w:r w:rsidR="00660DB1">
        <w:t>“</w:t>
      </w:r>
      <w:r>
        <w:t>read only</w:t>
      </w:r>
      <w:r w:rsidR="00660DB1">
        <w:t>”</w:t>
      </w:r>
      <w:r>
        <w:t xml:space="preserve"> bit for a file</w:t>
      </w:r>
      <w:r w:rsidR="00FC44AD">
        <w:t xml:space="preserve">. </w:t>
      </w:r>
      <w:r>
        <w:t>When this bit is set, the operating system will not allow the file to be deleted.</w:t>
      </w:r>
    </w:p>
    <w:p w14:paraId="0C324ADC" w14:textId="66567365" w:rsidR="00642018" w:rsidRDefault="006914AE" w:rsidP="00122B36">
      <w:pPr>
        <w:pStyle w:val="Heading1"/>
      </w:pPr>
      <w:bookmarkStart w:id="356" w:name="_Toc10370278"/>
      <w:bookmarkStart w:id="357" w:name="_Toc17183843"/>
      <w:bookmarkStart w:id="358" w:name="_Toc17190429"/>
      <w:bookmarkStart w:id="359" w:name="_Toc34272822"/>
      <w:bookmarkStart w:id="360" w:name="_Toc123100742"/>
      <w:bookmarkEnd w:id="356"/>
      <w:bookmarkEnd w:id="357"/>
      <w:r>
        <w:t>V</w:t>
      </w:r>
      <w:r w:rsidR="005313D9">
        <w:t>iew</w:t>
      </w:r>
      <w:bookmarkEnd w:id="358"/>
      <w:bookmarkEnd w:id="359"/>
      <w:bookmarkEnd w:id="360"/>
      <w:r w:rsidR="00A10CED">
        <w:fldChar w:fldCharType="begin"/>
      </w:r>
      <w:r w:rsidR="00A10CED">
        <w:instrText xml:space="preserve"> XE "</w:instrText>
      </w:r>
      <w:r w:rsidR="009129D9">
        <w:rPr>
          <w:rFonts w:eastAsia="MS Mincho"/>
        </w:rPr>
        <w:instrText>View</w:instrText>
      </w:r>
      <w:r w:rsidR="00A10CED">
        <w:rPr>
          <w:rFonts w:eastAsia="MS Mincho"/>
        </w:rPr>
        <w:instrText>"</w:instrText>
      </w:r>
      <w:r w:rsidR="00A10CED">
        <w:instrText xml:space="preserve"> </w:instrText>
      </w:r>
      <w:r w:rsidR="00A10CED">
        <w:fldChar w:fldCharType="end"/>
      </w:r>
    </w:p>
    <w:p w14:paraId="006E8649" w14:textId="162D4210" w:rsidR="00642018" w:rsidRDefault="00A10CED" w:rsidP="00122B36">
      <w:pPr>
        <w:pStyle w:val="Heading2"/>
      </w:pPr>
      <w:bookmarkStart w:id="361" w:name="_Toc10370279"/>
      <w:bookmarkStart w:id="362" w:name="_Toc17183844"/>
      <w:bookmarkStart w:id="363" w:name="_Toc17190430"/>
      <w:bookmarkStart w:id="364" w:name="_Toc34272823"/>
      <w:bookmarkStart w:id="365" w:name="_Toc123100743"/>
      <w:bookmarkEnd w:id="361"/>
      <w:bookmarkEnd w:id="362"/>
      <w:r>
        <w:t>Movie (I)</w:t>
      </w:r>
      <w:bookmarkEnd w:id="363"/>
      <w:bookmarkEnd w:id="364"/>
      <w:bookmarkEnd w:id="365"/>
      <w:r>
        <w:fldChar w:fldCharType="begin"/>
      </w:r>
      <w:r>
        <w:instrText xml:space="preserve"> XE "</w:instrText>
      </w:r>
      <w:r>
        <w:rPr>
          <w:rFonts w:eastAsia="MS Mincho"/>
        </w:rPr>
        <w:instrText>Movie"</w:instrText>
      </w:r>
      <w:r>
        <w:instrText xml:space="preserve"> </w:instrText>
      </w:r>
      <w:r>
        <w:fldChar w:fldCharType="end"/>
      </w:r>
    </w:p>
    <w:p w14:paraId="2B224004" w14:textId="7ECD4F85" w:rsidR="00642018" w:rsidRDefault="00A10CED" w:rsidP="00122B36">
      <w:pPr>
        <w:pStyle w:val="annxxx"/>
      </w:pPr>
      <w:r>
        <w:t xml:space="preserve">This function allows you to view the selected design as it stitches. When you select </w:t>
      </w:r>
      <w:r w:rsidR="00660DB1">
        <w:t>“</w:t>
      </w:r>
      <w:r>
        <w:t>Movie</w:t>
      </w:r>
      <w:r w:rsidR="00660DB1">
        <w:t>”</w:t>
      </w:r>
      <w:r>
        <w:t>, a slider bar appears across the top of the screen</w:t>
      </w:r>
      <w:r w:rsidR="00FC44AD">
        <w:t xml:space="preserve">. </w:t>
      </w:r>
      <w:r>
        <w:t>Sliding it to the left slows the stitching of the design, sliding it to the right speeds it up</w:t>
      </w:r>
      <w:r w:rsidR="00FC44AD">
        <w:t xml:space="preserve">. </w:t>
      </w:r>
      <w:r>
        <w:t xml:space="preserve">If you select a segment of the design (by double clicking on the color segment in the </w:t>
      </w:r>
      <w:r w:rsidR="00666896">
        <w:t>right-hand</w:t>
      </w:r>
      <w:r>
        <w:t xml:space="preserve"> color bar</w:t>
      </w:r>
      <w:r>
        <w:fldChar w:fldCharType="begin"/>
      </w:r>
      <w:r>
        <w:instrText xml:space="preserve"> </w:instrText>
      </w:r>
      <w:r w:rsidR="00677351">
        <w:instrText>XE “Color bar”</w:instrText>
      </w:r>
      <w:r>
        <w:instrText xml:space="preserve"> </w:instrText>
      </w:r>
      <w:r>
        <w:fldChar w:fldCharType="end"/>
      </w:r>
      <w:r>
        <w:t>, or by right-clicking and holding the shift key, then right-clicking at the end of the desired area), the movie will show only the selected portion</w:t>
      </w:r>
      <w:r w:rsidR="00FC44AD">
        <w:t xml:space="preserve">. </w:t>
      </w:r>
      <w:r w:rsidR="00373FBB">
        <w:t>Select</w:t>
      </w:r>
      <w:r w:rsidR="002D48FC">
        <w:t xml:space="preserve"> the</w:t>
      </w:r>
      <w:r>
        <w:t xml:space="preserve"> </w:t>
      </w:r>
      <w:r w:rsidR="00660DB1">
        <w:t>“</w:t>
      </w:r>
      <w:r>
        <w:t>I</w:t>
      </w:r>
      <w:r w:rsidR="00660DB1">
        <w:t>”</w:t>
      </w:r>
      <w:r>
        <w:t xml:space="preserve"> key as a shortcut to view the design as a movie</w:t>
      </w:r>
      <w:r w:rsidR="00FC44AD">
        <w:t xml:space="preserve">. </w:t>
      </w:r>
      <w:r w:rsidR="00373FBB">
        <w:t>Select</w:t>
      </w:r>
      <w:r w:rsidR="002D48FC">
        <w:t xml:space="preserve"> </w:t>
      </w:r>
      <w:r w:rsidR="00660DB1">
        <w:t>“</w:t>
      </w:r>
      <w:r>
        <w:t>Q</w:t>
      </w:r>
      <w:r w:rsidR="00660DB1">
        <w:t>”</w:t>
      </w:r>
      <w:r>
        <w:t xml:space="preserve"> to quit the movie.</w:t>
      </w:r>
    </w:p>
    <w:p w14:paraId="5BFE9459" w14:textId="614C1FE0" w:rsidR="00642018" w:rsidRDefault="00A10CED" w:rsidP="00122B36">
      <w:pPr>
        <w:pStyle w:val="Heading2"/>
      </w:pPr>
      <w:bookmarkStart w:id="366" w:name="_Toc10370280"/>
      <w:bookmarkStart w:id="367" w:name="_Toc17183845"/>
      <w:bookmarkStart w:id="368" w:name="_Toc17190431"/>
      <w:bookmarkStart w:id="369" w:name="_Toc34272824"/>
      <w:bookmarkStart w:id="370" w:name="_Toc123100744"/>
      <w:bookmarkEnd w:id="366"/>
      <w:bookmarkEnd w:id="367"/>
      <w:r>
        <w:t>Set</w:t>
      </w:r>
      <w:bookmarkEnd w:id="368"/>
      <w:bookmarkEnd w:id="369"/>
      <w:bookmarkEnd w:id="370"/>
    </w:p>
    <w:p w14:paraId="508DF6D5" w14:textId="553B4DBB" w:rsidR="00642018" w:rsidRDefault="00A10CED" w:rsidP="00122B36">
      <w:pPr>
        <w:pStyle w:val="Heading3"/>
      </w:pPr>
      <w:r>
        <w:t xml:space="preserve">Appliqué </w:t>
      </w:r>
      <w:r w:rsidR="002F04E7">
        <w:t>c</w:t>
      </w:r>
      <w:r>
        <w:t>olor</w:t>
      </w:r>
      <w:r w:rsidR="009129D9" w:rsidRPr="009129D9">
        <w:t xml:space="preserve"> </w:t>
      </w:r>
      <w:r w:rsidR="009129D9">
        <w:fldChar w:fldCharType="begin"/>
      </w:r>
      <w:r w:rsidR="009129D9">
        <w:instrText xml:space="preserve"> </w:instrText>
      </w:r>
      <w:r w:rsidR="00677351">
        <w:instrText>XE “Appliqué color”</w:instrText>
      </w:r>
      <w:r w:rsidR="009129D9">
        <w:instrText xml:space="preserve"> </w:instrText>
      </w:r>
      <w:r w:rsidR="009129D9">
        <w:fldChar w:fldCharType="end"/>
      </w:r>
    </w:p>
    <w:p w14:paraId="7143191A" w14:textId="3CC71ADE" w:rsidR="00642018" w:rsidRDefault="00A10CED" w:rsidP="00122B36">
      <w:pPr>
        <w:pStyle w:val="annxxx"/>
      </w:pPr>
      <w:r>
        <w:t>The appliqué</w:t>
      </w:r>
      <w:r>
        <w:fldChar w:fldCharType="begin"/>
      </w:r>
      <w:r>
        <w:instrText xml:space="preserve"> </w:instrText>
      </w:r>
      <w:r w:rsidR="00677351">
        <w:instrText>XE “Appliqué”</w:instrText>
      </w:r>
      <w:r>
        <w:instrText xml:space="preserve"> </w:instrText>
      </w:r>
      <w:r>
        <w:fldChar w:fldCharType="end"/>
      </w:r>
      <w:r>
        <w:t xml:space="preserve"> color is always stitched first to hold down the appliqué fabric</w:t>
      </w:r>
      <w:r w:rsidR="00FC44AD">
        <w:t xml:space="preserve">. </w:t>
      </w:r>
      <w:r>
        <w:t>It is only used for appliqué borders</w:t>
      </w:r>
      <w:r w:rsidR="00FC44AD">
        <w:t xml:space="preserve">. </w:t>
      </w:r>
      <w:r>
        <w:t>Color 16 is the default appliqué color</w:t>
      </w:r>
      <w:r w:rsidR="00FC44AD">
        <w:t xml:space="preserve">. </w:t>
      </w:r>
      <w:r>
        <w:t xml:space="preserve">To select another appliqué color, first select a color by </w:t>
      </w:r>
      <w:proofErr w:type="gramStart"/>
      <w:r w:rsidR="001F40B3">
        <w:t>left-click</w:t>
      </w:r>
      <w:r>
        <w:t>ing</w:t>
      </w:r>
      <w:proofErr w:type="gramEnd"/>
      <w:r>
        <w:t xml:space="preserve"> on one of the color boxes in the upper left of the </w:t>
      </w:r>
      <w:r w:rsidR="00AD6EB8">
        <w:t>ThrEd</w:t>
      </w:r>
      <w:r>
        <w:t xml:space="preserve"> window</w:t>
      </w:r>
      <w:r w:rsidR="00FC44AD">
        <w:t xml:space="preserve">. </w:t>
      </w:r>
      <w:r>
        <w:t xml:space="preserve">Then select </w:t>
      </w:r>
      <w:r w:rsidR="00660DB1">
        <w:t>“</w:t>
      </w:r>
      <w:r w:rsidR="00D77338">
        <w:t>View/</w:t>
      </w:r>
      <w:r>
        <w:t>Set/Appliqué color</w:t>
      </w:r>
      <w:r w:rsidR="00660DB1">
        <w:t>”</w:t>
      </w:r>
      <w:r>
        <w:t xml:space="preserve">. You should get a message telling you that the appliqué color has been set to the color you selected. </w:t>
      </w:r>
      <w:r>
        <w:fldChar w:fldCharType="begin"/>
      </w:r>
      <w:r>
        <w:instrText xml:space="preserve"> XE "</w:instrText>
      </w:r>
      <w:r>
        <w:rPr>
          <w:rFonts w:eastAsia="MS Mincho"/>
        </w:rPr>
        <w:instrText>Set"</w:instrText>
      </w:r>
      <w:r>
        <w:instrText xml:space="preserve"> </w:instrText>
      </w:r>
      <w:r>
        <w:fldChar w:fldCharType="end"/>
      </w:r>
    </w:p>
    <w:p w14:paraId="3626DE7A" w14:textId="385C10CC" w:rsidR="00642018" w:rsidRDefault="00A10CED" w:rsidP="00122B36">
      <w:pPr>
        <w:pStyle w:val="Heading3"/>
      </w:pPr>
      <w:bookmarkStart w:id="371" w:name="_Toc10370281"/>
      <w:bookmarkStart w:id="372" w:name="_Toc17183846"/>
      <w:bookmarkStart w:id="373" w:name="_Toc17190432"/>
      <w:bookmarkStart w:id="374" w:name="_Toc34272825"/>
      <w:bookmarkEnd w:id="371"/>
      <w:bookmarkEnd w:id="372"/>
      <w:r>
        <w:lastRenderedPageBreak/>
        <w:t xml:space="preserve">Background </w:t>
      </w:r>
      <w:r w:rsidR="002F04E7">
        <w:t>c</w:t>
      </w:r>
      <w:r>
        <w:t>olor</w:t>
      </w:r>
      <w:bookmarkEnd w:id="373"/>
      <w:bookmarkEnd w:id="374"/>
      <w:r>
        <w:fldChar w:fldCharType="begin"/>
      </w:r>
      <w:r>
        <w:instrText xml:space="preserve"> XE "</w:instrText>
      </w:r>
      <w:r>
        <w:rPr>
          <w:rFonts w:eastAsia="MS Mincho"/>
        </w:rPr>
        <w:instrText>Background Color"</w:instrText>
      </w:r>
      <w:r>
        <w:instrText xml:space="preserve"> </w:instrText>
      </w:r>
      <w:r>
        <w:fldChar w:fldCharType="end"/>
      </w:r>
    </w:p>
    <w:p w14:paraId="0C31B4AE" w14:textId="6D47792E" w:rsidR="00642018" w:rsidRDefault="00A10CED" w:rsidP="00122B36">
      <w:pPr>
        <w:pStyle w:val="annxxx"/>
      </w:pPr>
      <w:r>
        <w:t>This feature uses the Windows color selection box</w:t>
      </w:r>
      <w:r w:rsidR="00FC44AD">
        <w:t xml:space="preserve">. </w:t>
      </w:r>
      <w:r>
        <w:t>Select any of the basic colors, or choose the option define custom colors</w:t>
      </w:r>
      <w:r w:rsidR="00FC44AD">
        <w:t xml:space="preserve">. </w:t>
      </w:r>
      <w:r>
        <w:t xml:space="preserve">When the </w:t>
      </w:r>
      <w:r w:rsidR="00660DB1">
        <w:t>“</w:t>
      </w:r>
      <w:r>
        <w:t>define custom colors</w:t>
      </w:r>
      <w:r w:rsidR="00660DB1">
        <w:t>”</w:t>
      </w:r>
      <w:r>
        <w:t xml:space="preserve"> option is selected, the Windows color bar</w:t>
      </w:r>
      <w:r>
        <w:fldChar w:fldCharType="begin"/>
      </w:r>
      <w:r>
        <w:instrText xml:space="preserve"> </w:instrText>
      </w:r>
      <w:r w:rsidR="00677351">
        <w:instrText>XE “Color bar”</w:instrText>
      </w:r>
      <w:r>
        <w:instrText xml:space="preserve"> </w:instrText>
      </w:r>
      <w:r>
        <w:fldChar w:fldCharType="end"/>
      </w:r>
      <w:r>
        <w:t xml:space="preserve"> appears</w:t>
      </w:r>
      <w:r w:rsidR="00FC44AD">
        <w:t xml:space="preserve">. </w:t>
      </w:r>
      <w:r>
        <w:t xml:space="preserve">The user may select a custom color box to be filled, and then move the cursor to change the selected color, click to add it to custom color selection, and then click OK. Or simply click </w:t>
      </w:r>
      <w:r w:rsidR="00660DB1">
        <w:t>“</w:t>
      </w:r>
      <w:r>
        <w:t>OK</w:t>
      </w:r>
      <w:r w:rsidR="00660DB1">
        <w:t>”</w:t>
      </w:r>
      <w:r>
        <w:t xml:space="preserve"> and the color will be applied, but not saved</w:t>
      </w:r>
      <w:r w:rsidR="00FC44AD">
        <w:t xml:space="preserve">. </w:t>
      </w:r>
      <w:r>
        <w:t>The background color will be saved with the design</w:t>
      </w:r>
      <w:r w:rsidR="00FC44AD">
        <w:t xml:space="preserve">. </w:t>
      </w:r>
      <w:r>
        <w:t xml:space="preserve">The background and bitmap colors are saved in the .INI file, which can be found and manipulated using </w:t>
      </w:r>
      <w:r w:rsidR="00666896">
        <w:t>Windows</w:t>
      </w:r>
      <w:r>
        <w:t xml:space="preserve"> Explorer.</w:t>
      </w:r>
    </w:p>
    <w:p w14:paraId="69ED4030" w14:textId="106B2A90" w:rsidR="00642018" w:rsidRDefault="00A10CED" w:rsidP="00122B36">
      <w:pPr>
        <w:pStyle w:val="Heading3"/>
      </w:pPr>
      <w:bookmarkStart w:id="375" w:name="_Toc10370282"/>
      <w:bookmarkStart w:id="376" w:name="_Toc17183847"/>
      <w:bookmarkStart w:id="377" w:name="_Toc17190433"/>
      <w:bookmarkStart w:id="378" w:name="_Toc34272826"/>
      <w:bookmarkEnd w:id="375"/>
      <w:bookmarkEnd w:id="376"/>
      <w:r>
        <w:t xml:space="preserve">Bitmap </w:t>
      </w:r>
      <w:r w:rsidR="002F04E7">
        <w:t>c</w:t>
      </w:r>
      <w:r>
        <w:t>olor</w:t>
      </w:r>
      <w:bookmarkEnd w:id="377"/>
      <w:bookmarkEnd w:id="378"/>
      <w:r>
        <w:fldChar w:fldCharType="begin"/>
      </w:r>
      <w:r>
        <w:instrText xml:space="preserve"> XE "</w:instrText>
      </w:r>
      <w:r>
        <w:rPr>
          <w:rFonts w:eastAsia="MS Mincho"/>
        </w:rPr>
        <w:instrText>Bitmap Color"</w:instrText>
      </w:r>
      <w:r>
        <w:instrText xml:space="preserve"> </w:instrText>
      </w:r>
      <w:r>
        <w:fldChar w:fldCharType="end"/>
      </w:r>
    </w:p>
    <w:p w14:paraId="4DC46E7E" w14:textId="3E0ECF88" w:rsidR="00642018" w:rsidRDefault="00A10CED" w:rsidP="00122B36">
      <w:pPr>
        <w:pStyle w:val="annxxx"/>
      </w:pPr>
      <w:r>
        <w:t xml:space="preserve">The Windows color box drops when you </w:t>
      </w:r>
      <w:proofErr w:type="gramStart"/>
      <w:r>
        <w:t>left-click</w:t>
      </w:r>
      <w:proofErr w:type="gramEnd"/>
      <w:r>
        <w:t xml:space="preserve"> on the Set Color option</w:t>
      </w:r>
      <w:r w:rsidR="00FC44AD">
        <w:t xml:space="preserve">. </w:t>
      </w:r>
      <w:r>
        <w:t>You may select the bitmap color for monochrome bitmaps in the same way as the background color</w:t>
      </w:r>
      <w:r w:rsidR="00FC44AD">
        <w:t xml:space="preserve">. </w:t>
      </w:r>
      <w:r>
        <w:t>See above paragraph.</w:t>
      </w:r>
    </w:p>
    <w:p w14:paraId="593C71EA" w14:textId="6814DC1C" w:rsidR="002F04E7" w:rsidRDefault="002F04E7" w:rsidP="00122B36">
      <w:pPr>
        <w:pStyle w:val="Heading3"/>
      </w:pPr>
      <w:commentRangeStart w:id="379"/>
      <w:r>
        <w:t>Clipboard fill spacing</w:t>
      </w:r>
      <w:commentRangeEnd w:id="379"/>
      <w:r>
        <w:rPr>
          <w:rStyle w:val="CommentReference"/>
          <w:b w:val="0"/>
          <w:bCs w:val="0"/>
        </w:rPr>
        <w:commentReference w:id="379"/>
      </w:r>
      <w:r w:rsidR="009129D9">
        <w:fldChar w:fldCharType="begin"/>
      </w:r>
      <w:r w:rsidR="009129D9">
        <w:instrText xml:space="preserve"> XE "Clipboard fill spacing</w:instrText>
      </w:r>
      <w:r w:rsidR="009129D9">
        <w:rPr>
          <w:rFonts w:eastAsia="MS Mincho"/>
        </w:rPr>
        <w:instrText>"</w:instrText>
      </w:r>
      <w:r w:rsidR="009129D9">
        <w:instrText xml:space="preserve"> </w:instrText>
      </w:r>
      <w:r w:rsidR="009129D9">
        <w:fldChar w:fldCharType="end"/>
      </w:r>
    </w:p>
    <w:p w14:paraId="03CFB7B0" w14:textId="034D098C" w:rsidR="00642018" w:rsidRDefault="00A10CED" w:rsidP="00122B36">
      <w:pPr>
        <w:pStyle w:val="Heading3"/>
      </w:pPr>
      <w:bookmarkStart w:id="380" w:name="_Set_Data_Check:"/>
      <w:bookmarkEnd w:id="380"/>
      <w:r>
        <w:t>Data Check</w:t>
      </w:r>
    </w:p>
    <w:p w14:paraId="52C67B3B" w14:textId="77777777" w:rsidR="00642018" w:rsidRDefault="00A10CED" w:rsidP="00122B36">
      <w:pPr>
        <w:pStyle w:val="annxxx"/>
      </w:pPr>
      <w:r>
        <w:t xml:space="preserve">See also, </w:t>
      </w:r>
      <w:hyperlink w:anchor="_Repair_Data:" w:history="1">
        <w:r>
          <w:rPr>
            <w:rStyle w:val="Hyperlink"/>
          </w:rPr>
          <w:t>repair data</w:t>
        </w:r>
      </w:hyperlink>
      <w:r>
        <w:t>.</w:t>
      </w:r>
    </w:p>
    <w:p w14:paraId="23726B4A" w14:textId="197338C9" w:rsidR="00642018" w:rsidRDefault="00A10CED" w:rsidP="00122B36">
      <w:pPr>
        <w:pStyle w:val="annxxx"/>
      </w:pPr>
      <w:r>
        <w:t xml:space="preserve">If this function is turned on, </w:t>
      </w:r>
      <w:r w:rsidR="00AD6EB8">
        <w:t>ThrEd</w:t>
      </w:r>
      <w:r>
        <w:t xml:space="preserve"> checks the data for form points, clipboard fills, d-lines, and texture </w:t>
      </w:r>
      <w:proofErr w:type="gramStart"/>
      <w:r>
        <w:t>fills</w:t>
      </w:r>
      <w:proofErr w:type="gramEnd"/>
      <w:r>
        <w:t xml:space="preserve"> every time the design is changed</w:t>
      </w:r>
      <w:r w:rsidR="00FC44AD">
        <w:t xml:space="preserve">. </w:t>
      </w:r>
      <w:r>
        <w:t xml:space="preserve">These data lists becoming corrupted caused many of the problems we have encountered in previous version of </w:t>
      </w:r>
      <w:r w:rsidR="00AD6EB8">
        <w:t>ThrEd</w:t>
      </w:r>
      <w:r w:rsidR="00FC44AD">
        <w:t xml:space="preserve">. </w:t>
      </w:r>
      <w:r>
        <w:t>After the data becomes corrupted, it may be several edits later that the user sees the effects of that corruption. We put in this function to assist with debugging</w:t>
      </w:r>
      <w:r w:rsidR="00FC44AD">
        <w:t xml:space="preserve">. </w:t>
      </w:r>
      <w:r>
        <w:t>The sooner we know when the program has made an error, the easier it is to eliminate the bug</w:t>
      </w:r>
      <w:r w:rsidR="00FC44AD">
        <w:t xml:space="preserve">. </w:t>
      </w:r>
      <w:commentRangeStart w:id="381"/>
      <w:r>
        <w:t xml:space="preserve">If you turn this function on, and then get an error, please write us an email at </w:t>
      </w:r>
      <w:hyperlink r:id="rId12" w:history="1">
        <w:r>
          <w:rPr>
            <w:rStyle w:val="Hyperlink"/>
          </w:rPr>
          <w:t>mrck@charter.net</w:t>
        </w:r>
      </w:hyperlink>
      <w:r>
        <w:t xml:space="preserve"> describing what you were doing when you got the error</w:t>
      </w:r>
      <w:r w:rsidR="00FC44AD">
        <w:t xml:space="preserve">. </w:t>
      </w:r>
      <w:r>
        <w:t>If you could also select undo, and then send us a copy of the design, it would be helpful.</w:t>
      </w:r>
      <w:commentRangeEnd w:id="381"/>
      <w:r w:rsidR="00666896">
        <w:rPr>
          <w:rStyle w:val="CommentReference"/>
        </w:rPr>
        <w:commentReference w:id="381"/>
      </w:r>
    </w:p>
    <w:p w14:paraId="778ABC16" w14:textId="0A57E797" w:rsidR="00642018" w:rsidRDefault="00A10CED" w:rsidP="00122B36">
      <w:pPr>
        <w:pStyle w:val="annxxx"/>
      </w:pPr>
      <w:r>
        <w:t xml:space="preserve">If you turn this function on and load a design from a previous version of </w:t>
      </w:r>
      <w:r w:rsidR="00AD6EB8">
        <w:t>ThrEd</w:t>
      </w:r>
      <w:r>
        <w:t>, you may get an error message</w:t>
      </w:r>
      <w:r w:rsidR="00FC44AD">
        <w:t xml:space="preserve">. </w:t>
      </w:r>
      <w:r>
        <w:t>Many of these errors are harmless in the sense that the files only have errors in them that make them a little larger than they should be</w:t>
      </w:r>
      <w:r w:rsidR="00FC44AD">
        <w:t xml:space="preserve">. </w:t>
      </w:r>
      <w:r>
        <w:t xml:space="preserve">Others are serious because </w:t>
      </w:r>
      <w:proofErr w:type="gramStart"/>
      <w:r>
        <w:t>fill</w:t>
      </w:r>
      <w:proofErr w:type="gramEnd"/>
      <w:r>
        <w:t xml:space="preserve"> data is not there that should be</w:t>
      </w:r>
      <w:r w:rsidR="00FC44AD">
        <w:t xml:space="preserve">. </w:t>
      </w:r>
      <w:r w:rsidR="00666896">
        <w:t>If</w:t>
      </w:r>
      <w:r>
        <w:t xml:space="preserve"> you get this </w:t>
      </w:r>
      <w:r w:rsidR="002F04E7">
        <w:t>message,</w:t>
      </w:r>
      <w:r>
        <w:t xml:space="preserve"> you can run </w:t>
      </w:r>
      <w:r w:rsidR="00660DB1">
        <w:t>“</w:t>
      </w:r>
      <w:r w:rsidR="00C631E7">
        <w:t>Edit/</w:t>
      </w:r>
      <w:r>
        <w:t>Repair Data</w:t>
      </w:r>
      <w:r w:rsidR="00660DB1">
        <w:t>”</w:t>
      </w:r>
      <w:r>
        <w:t>.</w:t>
      </w:r>
    </w:p>
    <w:p w14:paraId="205E9FC4" w14:textId="0EB00F7F" w:rsidR="00642018" w:rsidRDefault="00A10CED" w:rsidP="00122B36">
      <w:pPr>
        <w:pStyle w:val="annxxx"/>
      </w:pPr>
      <w:r>
        <w:t xml:space="preserve">Or you can set data check to </w:t>
      </w:r>
      <w:r w:rsidR="00660DB1">
        <w:t>“</w:t>
      </w:r>
      <w:r>
        <w:t>Auto Repair</w:t>
      </w:r>
      <w:r w:rsidR="00660DB1">
        <w:t>”</w:t>
      </w:r>
      <w:r w:rsidR="00FC44AD">
        <w:t xml:space="preserve">. </w:t>
      </w:r>
      <w:r>
        <w:t xml:space="preserve">Then if </w:t>
      </w:r>
      <w:r w:rsidR="00AD6EB8">
        <w:t>ThrEd</w:t>
      </w:r>
      <w:r>
        <w:t xml:space="preserve"> finds an error in the data it will just quietly run the </w:t>
      </w:r>
      <w:r w:rsidR="00660DB1">
        <w:t>“</w:t>
      </w:r>
      <w:r>
        <w:t>Repair Data</w:t>
      </w:r>
      <w:r w:rsidR="00660DB1">
        <w:t>”</w:t>
      </w:r>
      <w:r>
        <w:t xml:space="preserve"> function.</w:t>
      </w:r>
    </w:p>
    <w:p w14:paraId="6923DAC6" w14:textId="571FC33F" w:rsidR="00642018" w:rsidRDefault="00A10CED" w:rsidP="00122B36">
      <w:pPr>
        <w:pStyle w:val="annxxx"/>
      </w:pPr>
      <w:r>
        <w:t xml:space="preserve">You can also use </w:t>
      </w:r>
      <w:r w:rsidR="00660DB1">
        <w:t>“</w:t>
      </w:r>
      <w:r>
        <w:t>Repair Data with Message</w:t>
      </w:r>
      <w:r w:rsidR="00660DB1">
        <w:t>”</w:t>
      </w:r>
      <w:r>
        <w:t xml:space="preserve"> which repairs a data error any time one is </w:t>
      </w:r>
      <w:r w:rsidR="002F04E7">
        <w:t>found but</w:t>
      </w:r>
      <w:r>
        <w:t xml:space="preserve"> prints a message on the screen when that is done.</w:t>
      </w:r>
    </w:p>
    <w:p w14:paraId="789225C5" w14:textId="3D73FE80" w:rsidR="002F04E7" w:rsidRDefault="002F04E7" w:rsidP="00122B36">
      <w:pPr>
        <w:pStyle w:val="Heading3"/>
      </w:pPr>
      <w:commentRangeStart w:id="382"/>
      <w:r>
        <w:t>Default stitch lengths</w:t>
      </w:r>
      <w:commentRangeEnd w:id="382"/>
      <w:r>
        <w:rPr>
          <w:rStyle w:val="CommentReference"/>
          <w:b w:val="0"/>
          <w:bCs w:val="0"/>
        </w:rPr>
        <w:commentReference w:id="382"/>
      </w:r>
    </w:p>
    <w:p w14:paraId="1F8CBD17" w14:textId="1AAAD21D" w:rsidR="00642018" w:rsidRDefault="00A10CED" w:rsidP="00122B36">
      <w:pPr>
        <w:pStyle w:val="Heading3"/>
      </w:pPr>
      <w:bookmarkStart w:id="383" w:name="_Toc10370283"/>
      <w:bookmarkStart w:id="384" w:name="_Toc17183848"/>
      <w:bookmarkStart w:id="385" w:name="_Toc17190434"/>
      <w:bookmarkStart w:id="386" w:name="_Toc34272827"/>
      <w:bookmarkEnd w:id="383"/>
      <w:bookmarkEnd w:id="384"/>
      <w:r>
        <w:t xml:space="preserve">Default </w:t>
      </w:r>
      <w:r w:rsidR="002F04E7">
        <w:t>p</w:t>
      </w:r>
      <w:r>
        <w:t>references</w:t>
      </w:r>
      <w:bookmarkEnd w:id="385"/>
      <w:bookmarkEnd w:id="386"/>
      <w:r>
        <w:fldChar w:fldCharType="begin"/>
      </w:r>
      <w:r>
        <w:instrText xml:space="preserve"> XE "</w:instrText>
      </w:r>
      <w:r>
        <w:rPr>
          <w:rFonts w:eastAsia="MS Mincho"/>
        </w:rPr>
        <w:instrText xml:space="preserve">Default </w:instrText>
      </w:r>
      <w:r w:rsidR="009129D9">
        <w:rPr>
          <w:rFonts w:eastAsia="MS Mincho"/>
        </w:rPr>
        <w:instrText>p</w:instrText>
      </w:r>
      <w:r>
        <w:rPr>
          <w:rFonts w:eastAsia="MS Mincho"/>
        </w:rPr>
        <w:instrText>references"</w:instrText>
      </w:r>
      <w:r>
        <w:instrText xml:space="preserve"> </w:instrText>
      </w:r>
      <w:r>
        <w:fldChar w:fldCharType="end"/>
      </w:r>
    </w:p>
    <w:p w14:paraId="753EE90E" w14:textId="4784A5FC" w:rsidR="00642018" w:rsidRDefault="00A10CED" w:rsidP="00122B36">
      <w:pPr>
        <w:pStyle w:val="annxxx"/>
      </w:pPr>
      <w:r>
        <w:t xml:space="preserve">Sets all the items on the preference menu to </w:t>
      </w:r>
      <w:r w:rsidR="002F04E7">
        <w:t>their</w:t>
      </w:r>
      <w:r>
        <w:t xml:space="preserve"> default values.</w:t>
      </w:r>
    </w:p>
    <w:p w14:paraId="097FA5CA" w14:textId="32B3E853" w:rsidR="00642018" w:rsidRDefault="00A10CED" w:rsidP="00122B36">
      <w:pPr>
        <w:pStyle w:val="Heading3"/>
      </w:pPr>
      <w:bookmarkStart w:id="387" w:name="_Toc10370284"/>
      <w:bookmarkStart w:id="388" w:name="_Toc17183849"/>
      <w:bookmarkStart w:id="389" w:name="_Toc17190435"/>
      <w:bookmarkStart w:id="390" w:name="_Toc34272828"/>
      <w:bookmarkEnd w:id="387"/>
      <w:bookmarkEnd w:id="388"/>
      <w:r>
        <w:lastRenderedPageBreak/>
        <w:t xml:space="preserve">Fill at </w:t>
      </w:r>
      <w:r w:rsidR="002F04E7">
        <w:t>s</w:t>
      </w:r>
      <w:r>
        <w:t>elect</w:t>
      </w:r>
      <w:bookmarkEnd w:id="389"/>
      <w:bookmarkEnd w:id="390"/>
      <w:r>
        <w:fldChar w:fldCharType="begin"/>
      </w:r>
      <w:r>
        <w:instrText xml:space="preserve"> XE "</w:instrText>
      </w:r>
      <w:r>
        <w:rPr>
          <w:rFonts w:eastAsia="MS Mincho"/>
        </w:rPr>
        <w:instrText xml:space="preserve">Fill at </w:instrText>
      </w:r>
      <w:r w:rsidR="009129D9">
        <w:rPr>
          <w:rFonts w:eastAsia="MS Mincho"/>
        </w:rPr>
        <w:instrText>s</w:instrText>
      </w:r>
      <w:r>
        <w:rPr>
          <w:rFonts w:eastAsia="MS Mincho"/>
        </w:rPr>
        <w:instrText>elect"</w:instrText>
      </w:r>
      <w:r>
        <w:instrText xml:space="preserve"> </w:instrText>
      </w:r>
      <w:r>
        <w:fldChar w:fldCharType="end"/>
      </w:r>
    </w:p>
    <w:p w14:paraId="29E254BB" w14:textId="7B7597E9" w:rsidR="00642018" w:rsidRDefault="00A10CED" w:rsidP="00122B36">
      <w:pPr>
        <w:pStyle w:val="annxxx"/>
      </w:pPr>
      <w:r>
        <w:t xml:space="preserve">When Fill at Select is set to </w:t>
      </w:r>
      <w:r w:rsidR="00660DB1">
        <w:t>“</w:t>
      </w:r>
      <w:r>
        <w:t>On</w:t>
      </w:r>
      <w:r w:rsidR="00660DB1">
        <w:t>”</w:t>
      </w:r>
      <w:r>
        <w:t xml:space="preserve">, </w:t>
      </w:r>
      <w:r w:rsidR="00AD6EB8">
        <w:t>ThrEd</w:t>
      </w:r>
      <w:r>
        <w:t xml:space="preserve"> will </w:t>
      </w:r>
      <w:proofErr w:type="gramStart"/>
      <w:r>
        <w:t>fill</w:t>
      </w:r>
      <w:proofErr w:type="gramEnd"/>
      <w:r>
        <w:t xml:space="preserve"> a new form starting right after the stitch you have selected</w:t>
      </w:r>
      <w:r w:rsidR="00CC3F5C">
        <w:t xml:space="preserve">. </w:t>
      </w:r>
      <w:r>
        <w:t xml:space="preserve">If you have no stitch selected, or if Fill at Select is set to </w:t>
      </w:r>
      <w:r w:rsidR="00660DB1">
        <w:t>“</w:t>
      </w:r>
      <w:r>
        <w:t>Off</w:t>
      </w:r>
      <w:r w:rsidR="00660DB1">
        <w:t>”</w:t>
      </w:r>
      <w:r>
        <w:t xml:space="preserve">, </w:t>
      </w:r>
      <w:r w:rsidR="00AD6EB8">
        <w:t>ThrEd</w:t>
      </w:r>
      <w:r>
        <w:t xml:space="preserve"> will fill a new form at the end of the stitch order</w:t>
      </w:r>
      <w:r w:rsidR="00FC44AD">
        <w:t xml:space="preserve">. </w:t>
      </w:r>
    </w:p>
    <w:p w14:paraId="6AD950BD" w14:textId="6B7FC8F0" w:rsidR="00642018" w:rsidRDefault="00A10CED" w:rsidP="00122B36">
      <w:pPr>
        <w:pStyle w:val="Heading3"/>
      </w:pPr>
      <w:bookmarkStart w:id="391" w:name="_Toc10370285"/>
      <w:bookmarkStart w:id="392" w:name="_Toc17183850"/>
      <w:bookmarkStart w:id="393" w:name="_Toc17190436"/>
      <w:bookmarkStart w:id="394" w:name="_Toc34272829"/>
      <w:bookmarkEnd w:id="391"/>
      <w:bookmarkEnd w:id="392"/>
      <w:r>
        <w:t xml:space="preserve">Form </w:t>
      </w:r>
      <w:r w:rsidR="002F04E7">
        <w:t>c</w:t>
      </w:r>
      <w:r>
        <w:t>ursor</w:t>
      </w:r>
      <w:bookmarkEnd w:id="393"/>
      <w:bookmarkEnd w:id="394"/>
      <w:r>
        <w:fldChar w:fldCharType="begin"/>
      </w:r>
      <w:r>
        <w:instrText xml:space="preserve"> XE "</w:instrText>
      </w:r>
      <w:r>
        <w:rPr>
          <w:rFonts w:eastAsia="MS Mincho"/>
        </w:rPr>
        <w:instrText xml:space="preserve">Form </w:instrText>
      </w:r>
      <w:r w:rsidR="009129D9">
        <w:rPr>
          <w:rFonts w:eastAsia="MS Mincho"/>
        </w:rPr>
        <w:instrText>c</w:instrText>
      </w:r>
      <w:r>
        <w:rPr>
          <w:rFonts w:eastAsia="MS Mincho"/>
        </w:rPr>
        <w:instrText>ursor"</w:instrText>
      </w:r>
      <w:r>
        <w:instrText xml:space="preserve"> </w:instrText>
      </w:r>
      <w:r>
        <w:fldChar w:fldCharType="end"/>
      </w:r>
    </w:p>
    <w:p w14:paraId="2DFB60F4" w14:textId="77777777" w:rsidR="00642018" w:rsidRDefault="00A10CED" w:rsidP="00122B36">
      <w:r>
        <w:t xml:space="preserve">The form cursor appears when you are entering a line form or a free hand form. </w:t>
      </w:r>
    </w:p>
    <w:p w14:paraId="1FC33D4B" w14:textId="52DD3D69" w:rsidR="00642018" w:rsidRDefault="00A10CED" w:rsidP="00122B36">
      <w:r>
        <w:t>Box is the default</w:t>
      </w:r>
      <w:r w:rsidR="00FC44AD">
        <w:t xml:space="preserve">. </w:t>
      </w:r>
      <w:r>
        <w:t xml:space="preserve">The box cursor is </w:t>
      </w:r>
      <w:proofErr w:type="gramStart"/>
      <w:r>
        <w:t>actually a</w:t>
      </w:r>
      <w:proofErr w:type="gramEnd"/>
      <w:r>
        <w:t xml:space="preserve"> box with a cross in the middle.</w:t>
      </w:r>
    </w:p>
    <w:p w14:paraId="2013391E" w14:textId="77777777" w:rsidR="00642018" w:rsidRDefault="00A10CED" w:rsidP="00122B36">
      <w:r>
        <w:t> </w:t>
      </w:r>
    </w:p>
    <w:p w14:paraId="1C8309B2" w14:textId="77777777" w:rsidR="00642018" w:rsidRDefault="00A10CED" w:rsidP="00122B36">
      <w:r>
        <w:t>You can also set the cursor to a simple cross.</w:t>
      </w:r>
    </w:p>
    <w:p w14:paraId="6A17A450" w14:textId="34218CCE" w:rsidR="00642018" w:rsidRDefault="00A10CED" w:rsidP="00122B36">
      <w:pPr>
        <w:pStyle w:val="Heading3"/>
      </w:pPr>
      <w:bookmarkStart w:id="395" w:name="_Toc10370286"/>
      <w:bookmarkStart w:id="396" w:name="_Toc17183851"/>
      <w:bookmarkStart w:id="397" w:name="_Toc17190437"/>
      <w:bookmarkStart w:id="398" w:name="_Toc34272830"/>
      <w:bookmarkEnd w:id="395"/>
      <w:bookmarkEnd w:id="396"/>
      <w:r>
        <w:t xml:space="preserve">Grid </w:t>
      </w:r>
      <w:r w:rsidR="002F04E7">
        <w:t>m</w:t>
      </w:r>
      <w:r>
        <w:t>ask</w:t>
      </w:r>
      <w:bookmarkEnd w:id="397"/>
      <w:bookmarkEnd w:id="398"/>
      <w:r>
        <w:fldChar w:fldCharType="begin"/>
      </w:r>
      <w:r>
        <w:instrText xml:space="preserve"> XE "</w:instrText>
      </w:r>
      <w:r>
        <w:rPr>
          <w:rFonts w:eastAsia="MS Mincho"/>
        </w:rPr>
        <w:instrText xml:space="preserve">Grid </w:instrText>
      </w:r>
      <w:r w:rsidR="009129D9">
        <w:rPr>
          <w:rFonts w:eastAsia="MS Mincho"/>
        </w:rPr>
        <w:instrText>m</w:instrText>
      </w:r>
      <w:r>
        <w:rPr>
          <w:rFonts w:eastAsia="MS Mincho"/>
        </w:rPr>
        <w:instrText>ask"</w:instrText>
      </w:r>
      <w:r>
        <w:instrText xml:space="preserve"> </w:instrText>
      </w:r>
      <w:r>
        <w:fldChar w:fldCharType="end"/>
      </w:r>
    </w:p>
    <w:p w14:paraId="2807892D" w14:textId="7D02443E" w:rsidR="00642018" w:rsidRDefault="00A10CED" w:rsidP="00122B36">
      <w:pPr>
        <w:pStyle w:val="annxxx"/>
      </w:pPr>
      <w:r>
        <w:t>The grid is drawn using an exclusive or line so it will show up on any background color</w:t>
      </w:r>
      <w:r w:rsidR="00CC3F5C">
        <w:t xml:space="preserve">. </w:t>
      </w:r>
      <w:r>
        <w:t>Exclusive or inverts the selected bits so that if a selected bit is one, it will be changed to zero, and if it is zero it will be changed to one</w:t>
      </w:r>
      <w:r w:rsidR="00CC3F5C">
        <w:t xml:space="preserve">. </w:t>
      </w:r>
      <w:r>
        <w:t>The following settings are available.</w:t>
      </w:r>
    </w:p>
    <w:tbl>
      <w:tblPr>
        <w:tblW w:w="0" w:type="auto"/>
        <w:tblCellMar>
          <w:left w:w="0" w:type="dxa"/>
          <w:right w:w="0" w:type="dxa"/>
        </w:tblCellMar>
        <w:tblLook w:val="0000" w:firstRow="0" w:lastRow="0" w:firstColumn="0" w:lastColumn="0" w:noHBand="0" w:noVBand="0"/>
      </w:tblPr>
      <w:tblGrid>
        <w:gridCol w:w="1368"/>
        <w:gridCol w:w="5850"/>
        <w:gridCol w:w="1638"/>
      </w:tblGrid>
      <w:tr w:rsidR="00642018" w14:paraId="762A6734" w14:textId="77777777">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A5C08" w14:textId="77777777" w:rsidR="00642018" w:rsidRDefault="00A10CED" w:rsidP="00122B36">
            <w:pPr>
              <w:pStyle w:val="TableTitle"/>
            </w:pPr>
            <w:r>
              <w:t>Setting</w:t>
            </w:r>
          </w:p>
        </w:tc>
        <w:tc>
          <w:tcPr>
            <w:tcW w:w="585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899675D" w14:textId="77777777" w:rsidR="00642018" w:rsidRDefault="00A10CED" w:rsidP="00122B36">
            <w:pPr>
              <w:pStyle w:val="TableTitle"/>
            </w:pPr>
            <w:r>
              <w:t>Description</w:t>
            </w:r>
          </w:p>
        </w:tc>
        <w:tc>
          <w:tcPr>
            <w:tcW w:w="16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01F270F" w14:textId="77777777" w:rsidR="00642018" w:rsidRDefault="00A10CED" w:rsidP="00122B36">
            <w:pPr>
              <w:pStyle w:val="TableTitle"/>
            </w:pPr>
            <w:r>
              <w:t>Hex Value</w:t>
            </w:r>
          </w:p>
        </w:tc>
      </w:tr>
      <w:tr w:rsidR="00642018" w14:paraId="3AEA992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C6205D" w14:textId="77777777" w:rsidR="00642018" w:rsidRDefault="00A10CED" w:rsidP="00122B36">
            <w:pPr>
              <w:pStyle w:val="annxxx"/>
            </w:pPr>
            <w:r>
              <w:t>High</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2D46DF8" w14:textId="54576C30" w:rsidR="00642018" w:rsidRDefault="00A10CED" w:rsidP="00122B36">
            <w:pPr>
              <w:pStyle w:val="annxxx"/>
            </w:pPr>
            <w:r>
              <w:t>This grid is the easiest to see</w:t>
            </w:r>
            <w:r w:rsidR="00FC44AD">
              <w:t xml:space="preserve">. </w:t>
            </w:r>
            <w:r>
              <w:t>It has the most contrast with the background color.</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5A8BA94B" w14:textId="77777777" w:rsidR="00642018" w:rsidRDefault="00A10CED" w:rsidP="00122B36">
            <w:pPr>
              <w:pStyle w:val="annxxx"/>
            </w:pPr>
            <w:r>
              <w:t>FFFFFF</w:t>
            </w:r>
          </w:p>
        </w:tc>
      </w:tr>
      <w:tr w:rsidR="00642018" w14:paraId="3B36E1D4"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02777C" w14:textId="77777777" w:rsidR="00642018" w:rsidRDefault="00A10CED" w:rsidP="00122B36">
            <w:pPr>
              <w:pStyle w:val="annxxx"/>
            </w:pPr>
            <w:r>
              <w:t>Medium</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5AAEB5B9" w14:textId="77777777" w:rsidR="00642018" w:rsidRDefault="00A10CED" w:rsidP="00122B36">
            <w:pPr>
              <w:pStyle w:val="annxxx"/>
            </w:pPr>
            <w:r>
              <w:t xml:space="preserve">A medium contrast </w:t>
            </w:r>
            <w:proofErr w:type="gramStart"/>
            <w:r>
              <w:t>grid</w:t>
            </w:r>
            <w:proofErr w:type="gramEnd"/>
            <w:r>
              <w:t>.</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7B7E66B3" w14:textId="77777777" w:rsidR="00642018" w:rsidRDefault="00A10CED" w:rsidP="00122B36">
            <w:pPr>
              <w:pStyle w:val="annxxx"/>
            </w:pPr>
            <w:r>
              <w:t>404040</w:t>
            </w:r>
          </w:p>
        </w:tc>
      </w:tr>
      <w:tr w:rsidR="00642018" w14:paraId="11F3F81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826525" w14:textId="77777777" w:rsidR="00642018" w:rsidRDefault="00A10CED" w:rsidP="00122B36">
            <w:pPr>
              <w:pStyle w:val="annxxx"/>
            </w:pPr>
            <w:r>
              <w:t>Default</w:t>
            </w:r>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C6F2231" w14:textId="77777777" w:rsidR="00642018" w:rsidRDefault="00A10CED" w:rsidP="00122B36">
            <w:pPr>
              <w:pStyle w:val="annxxx"/>
            </w:pPr>
            <w:r>
              <w:t>This is the default grid</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4E7FA544" w14:textId="77777777" w:rsidR="00642018" w:rsidRDefault="00A10CED" w:rsidP="00122B36">
            <w:pPr>
              <w:pStyle w:val="annxxx"/>
            </w:pPr>
            <w:r>
              <w:t>202020</w:t>
            </w:r>
          </w:p>
        </w:tc>
      </w:tr>
      <w:tr w:rsidR="00642018" w14:paraId="00B2E535"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819B1E" w14:textId="77777777" w:rsidR="00642018" w:rsidRDefault="00A10CED" w:rsidP="00122B36">
            <w:pPr>
              <w:pStyle w:val="annxxx"/>
            </w:pPr>
            <w:proofErr w:type="spellStart"/>
            <w:r>
              <w:t>UnRed</w:t>
            </w:r>
            <w:proofErr w:type="spellEnd"/>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2228A50B" w14:textId="77777777" w:rsidR="00642018" w:rsidRDefault="00A10CED" w:rsidP="00122B36">
            <w:pPr>
              <w:pStyle w:val="annxxx"/>
            </w:pPr>
            <w:r>
              <w:t>This grid will be easier to see with background colors that have a lot, or a little of red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C5053FE" w14:textId="77777777" w:rsidR="00642018" w:rsidRDefault="00A10CED" w:rsidP="00122B36">
            <w:pPr>
              <w:pStyle w:val="annxxx"/>
            </w:pPr>
            <w:r>
              <w:t>FF2020</w:t>
            </w:r>
          </w:p>
        </w:tc>
      </w:tr>
      <w:tr w:rsidR="00642018" w14:paraId="7E12C06D"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A0FE2FD" w14:textId="77777777" w:rsidR="00642018" w:rsidRDefault="00A10CED" w:rsidP="00122B36">
            <w:pPr>
              <w:pStyle w:val="annxxx"/>
            </w:pPr>
            <w:proofErr w:type="spellStart"/>
            <w:r>
              <w:t>UnBlue</w:t>
            </w:r>
            <w:proofErr w:type="spellEnd"/>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7E8401B6" w14:textId="77777777" w:rsidR="00642018" w:rsidRDefault="00A10CED" w:rsidP="00122B36">
            <w:pPr>
              <w:pStyle w:val="annxxx"/>
            </w:pPr>
            <w:r>
              <w:t>This grid will be easier to see with background colors that have a lot, or a little of blue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2942ADD0" w14:textId="77777777" w:rsidR="00642018" w:rsidRDefault="00A10CED" w:rsidP="00122B36">
            <w:pPr>
              <w:pStyle w:val="annxxx"/>
            </w:pPr>
            <w:r>
              <w:t>20FF20</w:t>
            </w:r>
          </w:p>
        </w:tc>
      </w:tr>
      <w:tr w:rsidR="00642018" w14:paraId="4ED3A1F8"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06D1AD2" w14:textId="77777777" w:rsidR="00642018" w:rsidRDefault="00A10CED" w:rsidP="00122B36">
            <w:pPr>
              <w:pStyle w:val="annxxx"/>
            </w:pPr>
            <w:proofErr w:type="spellStart"/>
            <w:r>
              <w:t>UnGreen</w:t>
            </w:r>
            <w:proofErr w:type="spellEnd"/>
          </w:p>
        </w:tc>
        <w:tc>
          <w:tcPr>
            <w:tcW w:w="5850" w:type="dxa"/>
            <w:tcBorders>
              <w:top w:val="nil"/>
              <w:left w:val="nil"/>
              <w:bottom w:val="single" w:sz="4" w:space="0" w:color="auto"/>
              <w:right w:val="single" w:sz="4" w:space="0" w:color="auto"/>
            </w:tcBorders>
            <w:tcMar>
              <w:top w:w="0" w:type="dxa"/>
              <w:left w:w="108" w:type="dxa"/>
              <w:bottom w:w="0" w:type="dxa"/>
              <w:right w:w="108" w:type="dxa"/>
            </w:tcMar>
          </w:tcPr>
          <w:p w14:paraId="64AAC2A1" w14:textId="77777777" w:rsidR="00642018" w:rsidRDefault="00A10CED" w:rsidP="00122B36">
            <w:pPr>
              <w:pStyle w:val="annxxx"/>
            </w:pPr>
            <w:r>
              <w:t>This grid will be easier to see with background colors that have a lot, or a little of green in them.</w:t>
            </w:r>
          </w:p>
        </w:tc>
        <w:tc>
          <w:tcPr>
            <w:tcW w:w="1638" w:type="dxa"/>
            <w:tcBorders>
              <w:top w:val="nil"/>
              <w:left w:val="nil"/>
              <w:bottom w:val="single" w:sz="4" w:space="0" w:color="auto"/>
              <w:right w:val="single" w:sz="4" w:space="0" w:color="auto"/>
            </w:tcBorders>
            <w:tcMar>
              <w:top w:w="0" w:type="dxa"/>
              <w:left w:w="108" w:type="dxa"/>
              <w:bottom w:w="0" w:type="dxa"/>
              <w:right w:w="108" w:type="dxa"/>
            </w:tcMar>
          </w:tcPr>
          <w:p w14:paraId="05F97A40" w14:textId="77777777" w:rsidR="00642018" w:rsidRDefault="00A10CED" w:rsidP="00122B36">
            <w:pPr>
              <w:pStyle w:val="annxxx"/>
            </w:pPr>
            <w:r>
              <w:t>2020FF</w:t>
            </w:r>
          </w:p>
        </w:tc>
      </w:tr>
    </w:tbl>
    <w:p w14:paraId="27F99431" w14:textId="1E871CF6" w:rsidR="00642018" w:rsidRDefault="00A10CED" w:rsidP="00122B36">
      <w:pPr>
        <w:pStyle w:val="Heading3"/>
      </w:pPr>
      <w:bookmarkStart w:id="399" w:name="_Toc17183852"/>
      <w:bookmarkStart w:id="400" w:name="_Toc17190438"/>
      <w:bookmarkStart w:id="401" w:name="_Toc34272831"/>
      <w:bookmarkEnd w:id="399"/>
      <w:r>
        <w:t xml:space="preserve">Line </w:t>
      </w:r>
      <w:r w:rsidR="002F04E7">
        <w:t>b</w:t>
      </w:r>
      <w:r>
        <w:t xml:space="preserve">order </w:t>
      </w:r>
      <w:r w:rsidR="002F04E7">
        <w:t>s</w:t>
      </w:r>
      <w:r>
        <w:t>pacing</w:t>
      </w:r>
      <w:bookmarkEnd w:id="400"/>
      <w:bookmarkEnd w:id="401"/>
      <w:r>
        <w:fldChar w:fldCharType="begin"/>
      </w:r>
      <w:r>
        <w:instrText xml:space="preserve"> XE "</w:instrText>
      </w:r>
      <w:r>
        <w:rPr>
          <w:rFonts w:eastAsia="MS Mincho"/>
        </w:rPr>
        <w:instrText xml:space="preserve">Line </w:instrText>
      </w:r>
      <w:r w:rsidR="009129D9">
        <w:rPr>
          <w:rFonts w:eastAsia="MS Mincho"/>
        </w:rPr>
        <w:instrText>b</w:instrText>
      </w:r>
      <w:r>
        <w:rPr>
          <w:rFonts w:eastAsia="MS Mincho"/>
        </w:rPr>
        <w:instrText xml:space="preserve">order </w:instrText>
      </w:r>
      <w:r w:rsidR="009129D9">
        <w:rPr>
          <w:rFonts w:eastAsia="MS Mincho"/>
        </w:rPr>
        <w:instrText>s</w:instrText>
      </w:r>
      <w:r>
        <w:rPr>
          <w:rFonts w:eastAsia="MS Mincho"/>
        </w:rPr>
        <w:instrText>pacing"</w:instrText>
      </w:r>
      <w:r>
        <w:instrText xml:space="preserve"> </w:instrText>
      </w:r>
      <w:r>
        <w:fldChar w:fldCharType="end"/>
      </w:r>
    </w:p>
    <w:p w14:paraId="2CB6E143" w14:textId="77777777" w:rsidR="00642018" w:rsidRDefault="00A10CED" w:rsidP="00122B36">
      <w:pPr>
        <w:pStyle w:val="annxxx"/>
      </w:pPr>
      <w:r>
        <w:t>Controls the spacing for line border fill.</w:t>
      </w:r>
    </w:p>
    <w:tbl>
      <w:tblPr>
        <w:tblW w:w="0" w:type="auto"/>
        <w:tblCellMar>
          <w:left w:w="0" w:type="dxa"/>
          <w:right w:w="0" w:type="dxa"/>
        </w:tblCellMar>
        <w:tblLook w:val="0000" w:firstRow="0" w:lastRow="0" w:firstColumn="0" w:lastColumn="0" w:noHBand="0" w:noVBand="0"/>
      </w:tblPr>
      <w:tblGrid>
        <w:gridCol w:w="1548"/>
        <w:gridCol w:w="7308"/>
      </w:tblGrid>
      <w:tr w:rsidR="00642018" w14:paraId="4ABEF0BA" w14:textId="77777777">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EC896C" w14:textId="77777777" w:rsidR="00642018" w:rsidRDefault="00A10CED" w:rsidP="00122B36">
            <w:pPr>
              <w:pStyle w:val="TableTitle"/>
            </w:pPr>
            <w:r>
              <w:lastRenderedPageBreak/>
              <w:t>Setting</w:t>
            </w:r>
          </w:p>
        </w:tc>
        <w:tc>
          <w:tcPr>
            <w:tcW w:w="730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360FC61" w14:textId="77777777" w:rsidR="00642018" w:rsidRDefault="00A10CED" w:rsidP="00122B36">
            <w:pPr>
              <w:pStyle w:val="TableTitle"/>
            </w:pPr>
            <w:r>
              <w:t>Description</w:t>
            </w:r>
          </w:p>
        </w:tc>
      </w:tr>
      <w:tr w:rsidR="00642018" w14:paraId="3CBA6B74"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A25E118" w14:textId="77777777" w:rsidR="00642018" w:rsidRDefault="00A10CED" w:rsidP="00122B36">
            <w:pPr>
              <w:pStyle w:val="antxxx"/>
            </w:pPr>
            <w:r>
              <w:t>Exact</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3A39212C" w14:textId="7162E1B5" w:rsidR="00642018" w:rsidRDefault="00A10CED" w:rsidP="00122B36">
            <w:pPr>
              <w:pStyle w:val="antxxx"/>
            </w:pPr>
            <w:r>
              <w:t xml:space="preserve">Each stitch will be set exactly at the user stitch length </w:t>
            </w:r>
            <w:r w:rsidR="00147DD5">
              <w:t>(</w:t>
            </w:r>
            <w:r>
              <w:t>from the preferences menu</w:t>
            </w:r>
            <w:r w:rsidR="00147DD5">
              <w:t>)</w:t>
            </w:r>
            <w:r w:rsidR="00FC44AD">
              <w:t xml:space="preserve">. </w:t>
            </w:r>
            <w:r>
              <w:t xml:space="preserve">But the end stitch in a line segment will be used to adjust for the fact that most line segments </w:t>
            </w:r>
            <w:r w:rsidR="00147DD5">
              <w:t>cannot</w:t>
            </w:r>
            <w:r>
              <w:t xml:space="preserve"> be divided evenly by the user stitch length.</w:t>
            </w:r>
          </w:p>
        </w:tc>
      </w:tr>
      <w:tr w:rsidR="00642018" w14:paraId="53E52499" w14:textId="77777777">
        <w:tc>
          <w:tcPr>
            <w:tcW w:w="154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6B90C25" w14:textId="77777777" w:rsidR="00642018" w:rsidRDefault="00A10CED" w:rsidP="00122B36">
            <w:pPr>
              <w:pStyle w:val="antxxx"/>
            </w:pPr>
            <w:r>
              <w:t>Even</w:t>
            </w:r>
          </w:p>
        </w:tc>
        <w:tc>
          <w:tcPr>
            <w:tcW w:w="7308" w:type="dxa"/>
            <w:tcBorders>
              <w:top w:val="nil"/>
              <w:left w:val="nil"/>
              <w:bottom w:val="single" w:sz="4" w:space="0" w:color="auto"/>
              <w:right w:val="single" w:sz="4" w:space="0" w:color="auto"/>
            </w:tcBorders>
            <w:tcMar>
              <w:top w:w="0" w:type="dxa"/>
              <w:left w:w="108" w:type="dxa"/>
              <w:bottom w:w="0" w:type="dxa"/>
              <w:right w:w="108" w:type="dxa"/>
            </w:tcMar>
          </w:tcPr>
          <w:p w14:paraId="1413BA77" w14:textId="77777777" w:rsidR="00642018" w:rsidRDefault="00A10CED" w:rsidP="00122B36">
            <w:pPr>
              <w:pStyle w:val="antxxx"/>
            </w:pPr>
            <w:r>
              <w:t>All stitches in a line segment will be the same size, and that size will be as close as possible to the user stitch length.</w:t>
            </w:r>
          </w:p>
        </w:tc>
      </w:tr>
    </w:tbl>
    <w:p w14:paraId="2BC7BF8E" w14:textId="756EC3B2" w:rsidR="00642018" w:rsidRDefault="00A10CED" w:rsidP="00122B36">
      <w:pPr>
        <w:pStyle w:val="Heading3"/>
      </w:pPr>
      <w:bookmarkStart w:id="402" w:name="_Toc10370288"/>
      <w:bookmarkStart w:id="403" w:name="_Toc17183853"/>
      <w:bookmarkStart w:id="404" w:name="_Toc17190439"/>
      <w:bookmarkStart w:id="405" w:name="_Toc34272832"/>
      <w:bookmarkEnd w:id="402"/>
      <w:bookmarkEnd w:id="403"/>
      <w:r>
        <w:t xml:space="preserve">Machine </w:t>
      </w:r>
      <w:r w:rsidR="002F04E7">
        <w:t>f</w:t>
      </w:r>
      <w:r>
        <w:t xml:space="preserve">ile </w:t>
      </w:r>
      <w:r w:rsidR="002F04E7">
        <w:t>t</w:t>
      </w:r>
      <w:r>
        <w:t>ype</w:t>
      </w:r>
      <w:bookmarkEnd w:id="404"/>
      <w:bookmarkEnd w:id="405"/>
      <w:r>
        <w:fldChar w:fldCharType="begin"/>
      </w:r>
      <w:r>
        <w:instrText xml:space="preserve"> XE "</w:instrText>
      </w:r>
      <w:r>
        <w:rPr>
          <w:rFonts w:eastAsia="MS Mincho"/>
        </w:rPr>
        <w:instrText xml:space="preserve">Machine </w:instrText>
      </w:r>
      <w:r w:rsidR="009129D9">
        <w:rPr>
          <w:rFonts w:eastAsia="MS Mincho"/>
        </w:rPr>
        <w:instrText>f</w:instrText>
      </w:r>
      <w:r>
        <w:rPr>
          <w:rFonts w:eastAsia="MS Mincho"/>
        </w:rPr>
        <w:instrText xml:space="preserve">ile </w:instrText>
      </w:r>
      <w:r w:rsidR="009129D9">
        <w:rPr>
          <w:rFonts w:eastAsia="MS Mincho"/>
        </w:rPr>
        <w:instrText>t</w:instrText>
      </w:r>
      <w:r>
        <w:rPr>
          <w:rFonts w:eastAsia="MS Mincho"/>
        </w:rPr>
        <w:instrText>ype"</w:instrText>
      </w:r>
      <w:r>
        <w:instrText xml:space="preserve"> </w:instrText>
      </w:r>
      <w:r>
        <w:fldChar w:fldCharType="end"/>
      </w:r>
    </w:p>
    <w:p w14:paraId="59C61778" w14:textId="77777777" w:rsidR="002F04E7" w:rsidRDefault="002F04E7" w:rsidP="00122B36">
      <w:pPr>
        <w:pStyle w:val="annxxx"/>
      </w:pPr>
      <w:r>
        <w:t>ThrEd will save a machine file in addition to the ThrEd file. If you wish to use a Pfaff machine set the Machine file type to “Pfaff PCS”. If you want to use DST files, set the machine file type to “Tajima DST”.</w:t>
      </w:r>
    </w:p>
    <w:p w14:paraId="602CFC2C" w14:textId="653086B0" w:rsidR="00642018" w:rsidRDefault="00A10CED" w:rsidP="00122B36">
      <w:pPr>
        <w:pStyle w:val="Heading3"/>
      </w:pPr>
      <w:bookmarkStart w:id="406" w:name="_Toc10370289"/>
      <w:bookmarkStart w:id="407" w:name="_Toc17183854"/>
      <w:bookmarkStart w:id="408" w:name="_Toc17190440"/>
      <w:bookmarkStart w:id="409" w:name="_Toc34272833"/>
      <w:bookmarkEnd w:id="406"/>
      <w:bookmarkEnd w:id="407"/>
      <w:r>
        <w:t xml:space="preserve">Needle </w:t>
      </w:r>
      <w:r w:rsidR="002F04E7">
        <w:t>c</w:t>
      </w:r>
      <w:r>
        <w:t>ursor</w:t>
      </w:r>
      <w:bookmarkEnd w:id="408"/>
      <w:bookmarkEnd w:id="409"/>
      <w:r>
        <w:fldChar w:fldCharType="begin"/>
      </w:r>
      <w:r>
        <w:instrText xml:space="preserve"> </w:instrText>
      </w:r>
      <w:r w:rsidR="00D075A0">
        <w:instrText>XE “Needle cursor”</w:instrText>
      </w:r>
      <w:r>
        <w:instrText xml:space="preserve"> </w:instrText>
      </w:r>
      <w:r>
        <w:fldChar w:fldCharType="end"/>
      </w:r>
    </w:p>
    <w:p w14:paraId="38D31A39" w14:textId="2835AEBC" w:rsidR="00642018" w:rsidRDefault="00A10CED" w:rsidP="00122B36">
      <w:pPr>
        <w:pStyle w:val="annxxx"/>
      </w:pPr>
      <w:r>
        <w:t>Turns the rotating needle cursor on or off</w:t>
      </w:r>
      <w:r w:rsidR="00FC44AD">
        <w:t xml:space="preserve">. </w:t>
      </w:r>
      <w:r>
        <w:t>If the needle cursor is turned off, the cursor becomes a cross when entering stitches.</w:t>
      </w:r>
    </w:p>
    <w:p w14:paraId="15A1C850" w14:textId="1B010E72" w:rsidR="00642018" w:rsidRDefault="00A10CED" w:rsidP="00122B36">
      <w:pPr>
        <w:pStyle w:val="Heading3"/>
      </w:pPr>
      <w:bookmarkStart w:id="410" w:name="_Toc10370290"/>
      <w:bookmarkStart w:id="411" w:name="_Toc17183855"/>
      <w:bookmarkStart w:id="412" w:name="_Toc17190441"/>
      <w:bookmarkStart w:id="413" w:name="_Toc34272834"/>
      <w:bookmarkEnd w:id="410"/>
      <w:bookmarkEnd w:id="411"/>
      <w:r>
        <w:t xml:space="preserve">Nudge </w:t>
      </w:r>
      <w:r w:rsidR="00CD4009">
        <w:t>p</w:t>
      </w:r>
      <w:r>
        <w:t>ixels</w:t>
      </w:r>
      <w:bookmarkEnd w:id="412"/>
      <w:bookmarkEnd w:id="413"/>
      <w:r>
        <w:fldChar w:fldCharType="begin"/>
      </w:r>
      <w:r>
        <w:instrText xml:space="preserve"> </w:instrText>
      </w:r>
      <w:r w:rsidR="00D075A0">
        <w:instrText>XE “Nudge”</w:instrText>
      </w:r>
      <w:r>
        <w:instrText xml:space="preserve"> </w:instrText>
      </w:r>
      <w:r>
        <w:fldChar w:fldCharType="end"/>
      </w:r>
    </w:p>
    <w:p w14:paraId="7A8E631A" w14:textId="77777777" w:rsidR="00642018" w:rsidRDefault="00A10CED" w:rsidP="00122B36">
      <w:pPr>
        <w:pStyle w:val="annxxx"/>
      </w:pPr>
      <w:r>
        <w:t>Sets the pixels nudge (arrow keys + control) moves the cursor when nothing is selected.</w:t>
      </w:r>
    </w:p>
    <w:p w14:paraId="437CC592" w14:textId="1ADC325F" w:rsidR="00642018" w:rsidRDefault="00A10CED" w:rsidP="00122B36">
      <w:pPr>
        <w:pStyle w:val="Heading3"/>
      </w:pPr>
      <w:bookmarkStart w:id="414" w:name="_Toc10370291"/>
      <w:bookmarkStart w:id="415" w:name="_Toc17183856"/>
      <w:bookmarkStart w:id="416" w:name="_Toc17190442"/>
      <w:bookmarkStart w:id="417" w:name="_Toc34272835"/>
      <w:bookmarkEnd w:id="414"/>
      <w:bookmarkEnd w:id="415"/>
      <w:r>
        <w:t xml:space="preserve">PCS </w:t>
      </w:r>
      <w:proofErr w:type="gramStart"/>
      <w:r w:rsidR="00CD4009">
        <w:t>b</w:t>
      </w:r>
      <w:r>
        <w:t>itmap</w:t>
      </w:r>
      <w:proofErr w:type="gramEnd"/>
      <w:r>
        <w:t xml:space="preserve"> </w:t>
      </w:r>
      <w:r w:rsidR="00CD4009">
        <w:t>s</w:t>
      </w:r>
      <w:r>
        <w:t>ave</w:t>
      </w:r>
      <w:bookmarkEnd w:id="416"/>
      <w:bookmarkEnd w:id="417"/>
      <w:r>
        <w:fldChar w:fldCharType="begin"/>
      </w:r>
      <w:r>
        <w:instrText xml:space="preserve"> </w:instrText>
      </w:r>
      <w:r w:rsidR="00D075A0">
        <w:instrText>XE “PCS bitmap save”</w:instrText>
      </w:r>
      <w:r>
        <w:instrText xml:space="preserve"> </w:instrText>
      </w:r>
      <w:r>
        <w:fldChar w:fldCharType="end"/>
      </w:r>
    </w:p>
    <w:p w14:paraId="24B445E3" w14:textId="149E6638" w:rsidR="00642018" w:rsidRDefault="00A10CED" w:rsidP="00122B36">
      <w:pPr>
        <w:pStyle w:val="annxxx"/>
      </w:pPr>
      <w:r>
        <w:t xml:space="preserve">If this feature is on, </w:t>
      </w:r>
      <w:r w:rsidR="00AD6EB8">
        <w:t>ThrEd</w:t>
      </w:r>
      <w:r>
        <w:t xml:space="preserve"> will save the bitmap file name with PCS files</w:t>
      </w:r>
      <w:r w:rsidR="00FC44AD">
        <w:t xml:space="preserve">. </w:t>
      </w:r>
      <w:r>
        <w:t xml:space="preserve">If it is off </w:t>
      </w:r>
      <w:r w:rsidR="00AD6EB8">
        <w:t>ThrEd</w:t>
      </w:r>
      <w:r>
        <w:t xml:space="preserve"> will not save the bitmap file name with PCS files.</w:t>
      </w:r>
    </w:p>
    <w:p w14:paraId="32E9D2C2" w14:textId="68F825A7" w:rsidR="00642018" w:rsidRDefault="00A10CED" w:rsidP="00122B36">
      <w:pPr>
        <w:pStyle w:val="Heading3"/>
      </w:pPr>
      <w:bookmarkStart w:id="418" w:name="_Toc10370292"/>
      <w:bookmarkStart w:id="419" w:name="_Toc17183857"/>
      <w:bookmarkStart w:id="420" w:name="_Toc17190443"/>
      <w:bookmarkStart w:id="421" w:name="_Toc34272836"/>
      <w:bookmarkEnd w:id="418"/>
      <w:bookmarkEnd w:id="419"/>
      <w:r>
        <w:t xml:space="preserve">Point </w:t>
      </w:r>
      <w:r w:rsidR="00CD4009">
        <w:t>s</w:t>
      </w:r>
      <w:r>
        <w:t>ize</w:t>
      </w:r>
      <w:bookmarkEnd w:id="420"/>
      <w:bookmarkEnd w:id="421"/>
      <w:r>
        <w:fldChar w:fldCharType="begin"/>
      </w:r>
      <w:r>
        <w:instrText xml:space="preserve"> </w:instrText>
      </w:r>
      <w:r w:rsidR="00D075A0">
        <w:instrText>XE “Point size”</w:instrText>
      </w:r>
      <w:r>
        <w:instrText xml:space="preserve"> </w:instrText>
      </w:r>
      <w:r>
        <w:fldChar w:fldCharType="end"/>
      </w:r>
    </w:p>
    <w:p w14:paraId="4F472648" w14:textId="77777777" w:rsidR="00642018" w:rsidRDefault="00A10CED" w:rsidP="00122B36">
      <w:pPr>
        <w:pStyle w:val="annxxx"/>
      </w:pPr>
      <w:r>
        <w:t>Stitch Point boxes:  Sets the size of stitch point boxes.</w:t>
      </w:r>
    </w:p>
    <w:p w14:paraId="77946EC5" w14:textId="77777777" w:rsidR="00642018" w:rsidRDefault="00A10CED" w:rsidP="00122B36">
      <w:pPr>
        <w:pStyle w:val="annxxx"/>
      </w:pPr>
      <w:r>
        <w:t>Form Point Triangles: Sets the size of the form point triangles.</w:t>
      </w:r>
    </w:p>
    <w:p w14:paraId="146A7ADF" w14:textId="36D51F62" w:rsidR="00642018" w:rsidRDefault="00A10CED" w:rsidP="00122B36">
      <w:pPr>
        <w:pStyle w:val="Heading3"/>
      </w:pPr>
      <w:bookmarkStart w:id="422" w:name="_Toc10370293"/>
      <w:bookmarkStart w:id="423" w:name="_Toc17183858"/>
      <w:bookmarkStart w:id="424" w:name="_Toc17190444"/>
      <w:bookmarkStart w:id="425" w:name="_Toc34272837"/>
      <w:bookmarkEnd w:id="422"/>
      <w:bookmarkEnd w:id="423"/>
      <w:r>
        <w:t xml:space="preserve">Remove </w:t>
      </w:r>
      <w:r w:rsidR="00CD4009">
        <w:t>m</w:t>
      </w:r>
      <w:r>
        <w:t>ark</w:t>
      </w:r>
      <w:bookmarkEnd w:id="424"/>
      <w:bookmarkEnd w:id="425"/>
      <w:r>
        <w:fldChar w:fldCharType="begin"/>
      </w:r>
      <w:r>
        <w:instrText xml:space="preserve"> </w:instrText>
      </w:r>
      <w:r w:rsidR="00D075A0">
        <w:instrText>XE “Remove mark”</w:instrText>
      </w:r>
      <w:r>
        <w:instrText xml:space="preserve"> </w:instrText>
      </w:r>
      <w:r>
        <w:fldChar w:fldCharType="end"/>
      </w:r>
    </w:p>
    <w:p w14:paraId="53F887DD" w14:textId="4FCBF0DF" w:rsidR="00642018" w:rsidRDefault="00A10CED" w:rsidP="00122B36">
      <w:pPr>
        <w:pStyle w:val="annxxx"/>
      </w:pPr>
      <w:r>
        <w:t xml:space="preserve">When this is set to </w:t>
      </w:r>
      <w:r w:rsidR="00660DB1">
        <w:t>“</w:t>
      </w:r>
      <w:r>
        <w:t>Q</w:t>
      </w:r>
      <w:r w:rsidR="00660DB1">
        <w:t>”</w:t>
      </w:r>
      <w:r>
        <w:t xml:space="preserve">, the mark will be removed when the user hits the </w:t>
      </w:r>
      <w:r w:rsidR="00660DB1">
        <w:t>“</w:t>
      </w:r>
      <w:r>
        <w:t>Q</w:t>
      </w:r>
      <w:r w:rsidR="00660DB1">
        <w:t>”</w:t>
      </w:r>
      <w:r>
        <w:t xml:space="preserve"> key or the </w:t>
      </w:r>
      <w:r w:rsidR="00660DB1">
        <w:t>“</w:t>
      </w:r>
      <w:r>
        <w:t>Escape</w:t>
      </w:r>
      <w:r w:rsidR="00660DB1">
        <w:t>”</w:t>
      </w:r>
      <w:r>
        <w:t xml:space="preserve"> key</w:t>
      </w:r>
      <w:r w:rsidR="00FC44AD">
        <w:t xml:space="preserve">. </w:t>
      </w:r>
      <w:r>
        <w:t xml:space="preserve">If it is set to </w:t>
      </w:r>
      <w:r w:rsidR="00660DB1">
        <w:t>“</w:t>
      </w:r>
      <w:r>
        <w:t>Escape</w:t>
      </w:r>
      <w:r w:rsidR="00660DB1">
        <w:t>”</w:t>
      </w:r>
      <w:r>
        <w:t xml:space="preserve">, the mark will only be removed when the user hits the </w:t>
      </w:r>
      <w:r w:rsidR="00660DB1">
        <w:t>“</w:t>
      </w:r>
      <w:r>
        <w:t>Escape</w:t>
      </w:r>
      <w:r w:rsidR="00660DB1">
        <w:t>”</w:t>
      </w:r>
      <w:r>
        <w:t xml:space="preserve"> key.</w:t>
      </w:r>
    </w:p>
    <w:p w14:paraId="008114BD" w14:textId="5B153CCA" w:rsidR="00642018" w:rsidRDefault="00A10CED" w:rsidP="00122B36">
      <w:pPr>
        <w:pStyle w:val="Heading3"/>
      </w:pPr>
      <w:bookmarkStart w:id="426" w:name="_Toc10370294"/>
      <w:bookmarkStart w:id="427" w:name="_Toc17183859"/>
      <w:bookmarkStart w:id="428" w:name="_Toc17190445"/>
      <w:bookmarkStart w:id="429" w:name="_Toc34272838"/>
      <w:bookmarkEnd w:id="426"/>
      <w:bookmarkEnd w:id="427"/>
      <w:r>
        <w:t xml:space="preserve">Rotate </w:t>
      </w:r>
      <w:r w:rsidR="00CD4009">
        <w:t>m</w:t>
      </w:r>
      <w:r>
        <w:t xml:space="preserve">achine </w:t>
      </w:r>
      <w:r w:rsidR="00CD4009">
        <w:t>f</w:t>
      </w:r>
      <w:r>
        <w:t>ile</w:t>
      </w:r>
      <w:bookmarkEnd w:id="428"/>
      <w:bookmarkEnd w:id="429"/>
      <w:r>
        <w:fldChar w:fldCharType="begin"/>
      </w:r>
      <w:r>
        <w:instrText xml:space="preserve"> </w:instrText>
      </w:r>
      <w:r w:rsidR="00D075A0">
        <w:instrText>XE “Rotate machine file”</w:instrText>
      </w:r>
      <w:r>
        <w:instrText xml:space="preserve"> </w:instrText>
      </w:r>
      <w:r>
        <w:fldChar w:fldCharType="end"/>
      </w:r>
    </w:p>
    <w:p w14:paraId="730535E7" w14:textId="6A811D77" w:rsidR="00642018" w:rsidRDefault="00A10CED" w:rsidP="00122B36">
      <w:pPr>
        <w:pStyle w:val="annxxx"/>
      </w:pPr>
      <w:r>
        <w:t>Rotates the machine file 90 degrees when it is saved</w:t>
      </w:r>
      <w:r w:rsidR="00FC44AD">
        <w:t xml:space="preserve">. </w:t>
      </w:r>
      <w:r>
        <w:t>Using this setting, you can work on a design in a convenient orientation when you need to stitch it out rotated 90 degrees from that orientation</w:t>
      </w:r>
      <w:r w:rsidR="00FC44AD">
        <w:t xml:space="preserve">. </w:t>
      </w:r>
      <w:r>
        <w:t xml:space="preserve">When </w:t>
      </w:r>
      <w:proofErr w:type="gramStart"/>
      <w:r>
        <w:t>rotate</w:t>
      </w:r>
      <w:proofErr w:type="gramEnd"/>
      <w:r>
        <w:t xml:space="preserve"> machine file is set to on, </w:t>
      </w:r>
      <w:r w:rsidR="00AD6EB8">
        <w:t>ThrEd</w:t>
      </w:r>
      <w:r>
        <w:t xml:space="preserve"> will show a message saying the machine file was rotated each time it is saved.</w:t>
      </w:r>
    </w:p>
    <w:p w14:paraId="7654555D" w14:textId="23B3640E" w:rsidR="00CD4009" w:rsidRDefault="00CD4009" w:rsidP="00122B36">
      <w:pPr>
        <w:pStyle w:val="Heading3"/>
      </w:pPr>
      <w:commentRangeStart w:id="430"/>
      <w:r>
        <w:lastRenderedPageBreak/>
        <w:t>Underlay</w:t>
      </w:r>
      <w:commentRangeEnd w:id="430"/>
      <w:r>
        <w:rPr>
          <w:rStyle w:val="CommentReference"/>
          <w:b w:val="0"/>
          <w:bCs w:val="0"/>
        </w:rPr>
        <w:commentReference w:id="430"/>
      </w:r>
    </w:p>
    <w:p w14:paraId="29F1D54F" w14:textId="34122343" w:rsidR="00642018" w:rsidRDefault="00A10CED" w:rsidP="00122B36">
      <w:pPr>
        <w:pStyle w:val="Heading3"/>
      </w:pPr>
      <w:r>
        <w:t xml:space="preserve">Warn if </w:t>
      </w:r>
      <w:proofErr w:type="gramStart"/>
      <w:r>
        <w:t>Edited</w:t>
      </w:r>
      <w:proofErr w:type="gramEnd"/>
    </w:p>
    <w:p w14:paraId="3D90F66A" w14:textId="5FD7C94C" w:rsidR="00642018" w:rsidRDefault="00A10CED" w:rsidP="00122B36">
      <w:pPr>
        <w:pStyle w:val="annxxx"/>
      </w:pPr>
      <w:r>
        <w:t xml:space="preserve">If you manually edit a stitch in a form fill, then refill the form; </w:t>
      </w:r>
      <w:r w:rsidR="00AD6EB8">
        <w:t>ThrEd</w:t>
      </w:r>
      <w:r>
        <w:t xml:space="preserve"> will give you a warning</w:t>
      </w:r>
      <w:r w:rsidR="00FC44AD">
        <w:t xml:space="preserve">. </w:t>
      </w:r>
      <w:r>
        <w:t>Use this function to turn off that warning</w:t>
      </w:r>
      <w:r w:rsidR="00FC44AD">
        <w:t xml:space="preserve">. </w:t>
      </w:r>
      <w:r w:rsidR="00AD6EB8">
        <w:t>ThrEd</w:t>
      </w:r>
      <w:r>
        <w:t xml:space="preserve"> never gives a warning when you have more than one form selected.</w:t>
      </w:r>
    </w:p>
    <w:p w14:paraId="7D4A1B9E" w14:textId="37715200" w:rsidR="00642018" w:rsidRDefault="00A10CED" w:rsidP="00122B36">
      <w:pPr>
        <w:pStyle w:val="Heading2"/>
      </w:pPr>
      <w:bookmarkStart w:id="431" w:name="_Toc10370295"/>
      <w:bookmarkStart w:id="432" w:name="_Toc17183860"/>
      <w:bookmarkStart w:id="433" w:name="_Toc17190446"/>
      <w:bookmarkStart w:id="434" w:name="_Toc34272839"/>
      <w:bookmarkStart w:id="435" w:name="_Toc123100745"/>
      <w:bookmarkEnd w:id="431"/>
      <w:bookmarkEnd w:id="432"/>
      <w:r>
        <w:t>Backups</w:t>
      </w:r>
      <w:bookmarkEnd w:id="433"/>
      <w:bookmarkEnd w:id="434"/>
      <w:bookmarkEnd w:id="435"/>
      <w:r>
        <w:fldChar w:fldCharType="begin"/>
      </w:r>
      <w:r>
        <w:instrText xml:space="preserve"> XE "</w:instrText>
      </w:r>
      <w:r>
        <w:rPr>
          <w:rFonts w:eastAsia="MS Mincho"/>
        </w:rPr>
        <w:instrText>Backups"</w:instrText>
      </w:r>
      <w:r>
        <w:instrText xml:space="preserve"> </w:instrText>
      </w:r>
      <w:r>
        <w:fldChar w:fldCharType="end"/>
      </w:r>
    </w:p>
    <w:p w14:paraId="1F1277CF" w14:textId="12CC0774" w:rsidR="00642018" w:rsidRDefault="00A10CED" w:rsidP="00122B36">
      <w:pPr>
        <w:pStyle w:val="annxxx"/>
      </w:pPr>
      <w:r>
        <w:t xml:space="preserve">When you select this option, you will see four panels containing thumbnail sketches of the four backup files in the </w:t>
      </w:r>
      <w:r w:rsidR="00AD6EB8">
        <w:t>ThrEd</w:t>
      </w:r>
      <w:r>
        <w:t xml:space="preserve"> window</w:t>
      </w:r>
      <w:r w:rsidR="00FC44AD">
        <w:t xml:space="preserve">. </w:t>
      </w:r>
      <w:r>
        <w:t xml:space="preserve">To load one of the backups, </w:t>
      </w:r>
      <w:proofErr w:type="gramStart"/>
      <w:r>
        <w:t>left-click</w:t>
      </w:r>
      <w:proofErr w:type="gramEnd"/>
      <w:r>
        <w:t xml:space="preserve"> on the pane showing that file.</w:t>
      </w:r>
    </w:p>
    <w:p w14:paraId="228AF9F9" w14:textId="08A0F79A" w:rsidR="00642018" w:rsidRDefault="00A10CED" w:rsidP="00122B36">
      <w:pPr>
        <w:pStyle w:val="Heading2"/>
      </w:pPr>
      <w:bookmarkStart w:id="436" w:name="_Toc10370296"/>
      <w:bookmarkStart w:id="437" w:name="_Toc17183861"/>
      <w:bookmarkStart w:id="438" w:name="_Toc17190447"/>
      <w:bookmarkStart w:id="439" w:name="_Toc34272840"/>
      <w:bookmarkStart w:id="440" w:name="_Toc123100746"/>
      <w:bookmarkEnd w:id="436"/>
      <w:bookmarkEnd w:id="437"/>
      <w:r>
        <w:t xml:space="preserve">Zoom </w:t>
      </w:r>
      <w:r w:rsidR="00CD4009">
        <w:t>f</w:t>
      </w:r>
      <w:r>
        <w:t>ull (X)</w:t>
      </w:r>
      <w:bookmarkEnd w:id="438"/>
      <w:bookmarkEnd w:id="439"/>
      <w:bookmarkEnd w:id="440"/>
      <w:r>
        <w:fldChar w:fldCharType="begin"/>
      </w:r>
      <w:r>
        <w:instrText xml:space="preserve"> </w:instrText>
      </w:r>
      <w:r w:rsidR="00D075A0">
        <w:instrText>XE “Zoom full”</w:instrText>
      </w:r>
      <w:r>
        <w:instrText xml:space="preserve"> </w:instrText>
      </w:r>
      <w:r>
        <w:fldChar w:fldCharType="end"/>
      </w:r>
    </w:p>
    <w:p w14:paraId="48A47AA8" w14:textId="5B77FF8E" w:rsidR="00642018" w:rsidRDefault="00A10CED" w:rsidP="00122B36">
      <w:pPr>
        <w:pStyle w:val="annxxx"/>
      </w:pPr>
      <w:proofErr w:type="gramStart"/>
      <w:r>
        <w:t>Left-click</w:t>
      </w:r>
      <w:proofErr w:type="gramEnd"/>
      <w:r>
        <w:t xml:space="preserve"> on </w:t>
      </w:r>
      <w:r w:rsidR="00660DB1">
        <w:t>“</w:t>
      </w:r>
      <w:r>
        <w:t>Zoom full</w:t>
      </w:r>
      <w:r w:rsidR="00660DB1">
        <w:t>”</w:t>
      </w:r>
      <w:r>
        <w:t xml:space="preserve"> to see the full </w:t>
      </w:r>
      <w:r w:rsidR="00CD4009">
        <w:t>screen or</w:t>
      </w:r>
      <w:r>
        <w:t xml:space="preserve"> use the </w:t>
      </w:r>
      <w:r w:rsidR="00660DB1">
        <w:t>“</w:t>
      </w:r>
      <w:r>
        <w:t>X</w:t>
      </w:r>
      <w:r w:rsidR="00660DB1">
        <w:t>”</w:t>
      </w:r>
      <w:r>
        <w:t xml:space="preserve"> key to do the same thing</w:t>
      </w:r>
      <w:r w:rsidR="00FC44AD">
        <w:t xml:space="preserve">. </w:t>
      </w:r>
      <w:r>
        <w:t xml:space="preserve">Click on </w:t>
      </w:r>
      <w:r w:rsidR="00660DB1">
        <w:t>“</w:t>
      </w:r>
      <w:r>
        <w:t>In</w:t>
      </w:r>
      <w:r w:rsidR="00660DB1">
        <w:t>”</w:t>
      </w:r>
      <w:r>
        <w:t xml:space="preserve"> and </w:t>
      </w:r>
      <w:proofErr w:type="gramStart"/>
      <w:r>
        <w:t>left-drag</w:t>
      </w:r>
      <w:proofErr w:type="gramEnd"/>
      <w:r>
        <w:t xml:space="preserve"> to make a box of the size you wish to view.</w:t>
      </w:r>
    </w:p>
    <w:p w14:paraId="69025785" w14:textId="2CC5BAE8" w:rsidR="00642018" w:rsidRDefault="00A10CED" w:rsidP="00122B36">
      <w:pPr>
        <w:pStyle w:val="Heading2"/>
      </w:pPr>
      <w:bookmarkStart w:id="441" w:name="_Toc10370297"/>
      <w:bookmarkStart w:id="442" w:name="_Toc17183862"/>
      <w:bookmarkStart w:id="443" w:name="_Toc17190448"/>
      <w:bookmarkStart w:id="444" w:name="_Toc34272841"/>
      <w:bookmarkStart w:id="445" w:name="_Toc123100747"/>
      <w:bookmarkEnd w:id="441"/>
      <w:bookmarkEnd w:id="442"/>
      <w:r>
        <w:t xml:space="preserve">Thread </w:t>
      </w:r>
      <w:r w:rsidR="00CD4009">
        <w:t>s</w:t>
      </w:r>
      <w:r>
        <w:t>ize</w:t>
      </w:r>
      <w:bookmarkEnd w:id="443"/>
      <w:bookmarkEnd w:id="444"/>
      <w:bookmarkEnd w:id="445"/>
      <w:r>
        <w:fldChar w:fldCharType="begin"/>
      </w:r>
      <w:r>
        <w:instrText xml:space="preserve"> </w:instrText>
      </w:r>
      <w:r w:rsidR="00D075A0">
        <w:instrText>XE “Thread size”</w:instrText>
      </w:r>
      <w:r>
        <w:instrText xml:space="preserve"> </w:instrText>
      </w:r>
      <w:r>
        <w:fldChar w:fldCharType="end"/>
      </w:r>
    </w:p>
    <w:p w14:paraId="19E47704" w14:textId="0FF1F3BB" w:rsidR="00642018" w:rsidRDefault="00A10CED" w:rsidP="00122B36">
      <w:pPr>
        <w:pStyle w:val="annxxx"/>
      </w:pPr>
      <w:r>
        <w:t>The number set here for the thread size determines how thick the threads appear on the screen</w:t>
      </w:r>
      <w:r w:rsidR="00FC44AD">
        <w:t xml:space="preserve">. </w:t>
      </w:r>
      <w:r>
        <w:t xml:space="preserve">By selecting different thread </w:t>
      </w:r>
      <w:r w:rsidR="00CD4009">
        <w:t>sizes</w:t>
      </w:r>
      <w:r>
        <w:t>, you can get some idea how the design will look sewn out in heavier or lighter thread</w:t>
      </w:r>
      <w:r w:rsidR="00FC44AD">
        <w:t xml:space="preserve">. </w:t>
      </w:r>
      <w:r>
        <w:t xml:space="preserve">Choose </w:t>
      </w:r>
      <w:r w:rsidR="00CD4009">
        <w:t>30-, 40- or 60-gauge</w:t>
      </w:r>
      <w:r>
        <w:t xml:space="preserve"> threads</w:t>
      </w:r>
      <w:r w:rsidR="00FC44AD">
        <w:t xml:space="preserve">. </w:t>
      </w:r>
      <w:r>
        <w:t xml:space="preserve">Left-click on </w:t>
      </w:r>
      <w:r w:rsidR="00660DB1">
        <w:t>“</w:t>
      </w:r>
      <w:r>
        <w:t>set defaults</w:t>
      </w:r>
      <w:r w:rsidR="00660DB1">
        <w:t>”</w:t>
      </w:r>
      <w:r>
        <w:t xml:space="preserve"> to cause the program to revert to the default thread widths, which are .3 mm for </w:t>
      </w:r>
      <w:r w:rsidR="00CD4009">
        <w:t>30-gauge</w:t>
      </w:r>
      <w:r>
        <w:t>, .2 mm for 40</w:t>
      </w:r>
      <w:r w:rsidR="00CD4009">
        <w:t>-</w:t>
      </w:r>
      <w:r>
        <w:t>gauge, .05 mm for 60</w:t>
      </w:r>
      <w:r w:rsidR="00CD4009">
        <w:t>-</w:t>
      </w:r>
      <w:r>
        <w:t>gauge.</w:t>
      </w:r>
    </w:p>
    <w:p w14:paraId="6CB684EE" w14:textId="280B0FB6" w:rsidR="00642018" w:rsidRDefault="00A10CED" w:rsidP="00122B36">
      <w:pPr>
        <w:pStyle w:val="Heading2"/>
      </w:pPr>
      <w:bookmarkStart w:id="446" w:name="_Toc10370298"/>
      <w:bookmarkStart w:id="447" w:name="_Toc17183863"/>
      <w:bookmarkStart w:id="448" w:name="_Toc17190449"/>
      <w:bookmarkStart w:id="449" w:name="_Toc34272842"/>
      <w:bookmarkStart w:id="450" w:name="_Toc123100748"/>
      <w:bookmarkEnd w:id="446"/>
      <w:bookmarkEnd w:id="447"/>
      <w:r>
        <w:t xml:space="preserve">Show </w:t>
      </w:r>
      <w:r w:rsidR="00CD4009">
        <w:t>t</w:t>
      </w:r>
      <w:r>
        <w:t>hreads</w:t>
      </w:r>
      <w:r w:rsidR="00CD4009">
        <w:t xml:space="preserve"> (F6)</w:t>
      </w:r>
      <w:bookmarkEnd w:id="448"/>
      <w:bookmarkEnd w:id="449"/>
      <w:bookmarkEnd w:id="450"/>
      <w:r w:rsidR="0091627F" w:rsidRPr="0091627F">
        <w:t xml:space="preserve"> </w:t>
      </w:r>
      <w:r w:rsidR="0091627F">
        <w:fldChar w:fldCharType="begin"/>
      </w:r>
      <w:r w:rsidR="0091627F">
        <w:instrText xml:space="preserve"> XE "</w:instrText>
      </w:r>
      <w:r w:rsidR="0091627F">
        <w:rPr>
          <w:rFonts w:eastAsia="MS Mincho"/>
        </w:rPr>
        <w:instrText>Show Threads"</w:instrText>
      </w:r>
      <w:r w:rsidR="0091627F">
        <w:instrText xml:space="preserve"> </w:instrText>
      </w:r>
      <w:r w:rsidR="0091627F">
        <w:fldChar w:fldCharType="end"/>
      </w:r>
    </w:p>
    <w:p w14:paraId="31168C4F" w14:textId="0C32F628" w:rsidR="00642018" w:rsidRDefault="00A10CED" w:rsidP="00122B36">
      <w:pPr>
        <w:pStyle w:val="annxxx"/>
      </w:pPr>
      <w:r>
        <w:t>Shows you a view representing the thickness of the threads</w:t>
      </w:r>
      <w:r w:rsidR="00FC44AD">
        <w:t xml:space="preserve">. </w:t>
      </w:r>
      <w:r>
        <w:t>You may have to zoom in to see a difference from the normal view</w:t>
      </w:r>
      <w:r w:rsidR="00FC44AD">
        <w:t xml:space="preserve">. </w:t>
      </w:r>
      <w:r>
        <w:t xml:space="preserve">The </w:t>
      </w:r>
      <w:r w:rsidR="00660DB1">
        <w:t>“</w:t>
      </w:r>
      <w:r>
        <w:t>show threads</w:t>
      </w:r>
      <w:r w:rsidR="00660DB1">
        <w:t>”</w:t>
      </w:r>
      <w:r>
        <w:t xml:space="preserve"> view is much slower to draw in most machines</w:t>
      </w:r>
      <w:r w:rsidR="00FC44AD">
        <w:t xml:space="preserve">. </w:t>
      </w:r>
      <w:r w:rsidR="00373FBB">
        <w:t>Select</w:t>
      </w:r>
      <w:r w:rsidR="002D48FC">
        <w:t xml:space="preserve"> </w:t>
      </w:r>
      <w:r w:rsidR="00660DB1">
        <w:t>“</w:t>
      </w:r>
      <w:r>
        <w:t>escape</w:t>
      </w:r>
      <w:r w:rsidR="00660DB1">
        <w:t>”</w:t>
      </w:r>
      <w:r>
        <w:t xml:space="preserve"> to resume the normal view.</w:t>
      </w:r>
    </w:p>
    <w:p w14:paraId="49117144" w14:textId="35B3DA1F" w:rsidR="00642018" w:rsidRDefault="00A10CED" w:rsidP="00122B36">
      <w:pPr>
        <w:pStyle w:val="Heading2"/>
      </w:pPr>
      <w:bookmarkStart w:id="451" w:name="_Toc10370299"/>
      <w:bookmarkStart w:id="452" w:name="_Toc17183864"/>
      <w:bookmarkStart w:id="453" w:name="_Toc17190450"/>
      <w:bookmarkStart w:id="454" w:name="_Toc34272843"/>
      <w:bookmarkStart w:id="455" w:name="_Toc123100749"/>
      <w:bookmarkEnd w:id="451"/>
      <w:bookmarkEnd w:id="452"/>
      <w:r>
        <w:t xml:space="preserve">Show </w:t>
      </w:r>
      <w:r w:rsidR="00CD4009">
        <w:t>t</w:t>
      </w:r>
      <w:r>
        <w:t>hreads for selected color</w:t>
      </w:r>
      <w:bookmarkEnd w:id="453"/>
      <w:bookmarkEnd w:id="454"/>
      <w:bookmarkEnd w:id="455"/>
      <w:r>
        <w:fldChar w:fldCharType="begin"/>
      </w:r>
      <w:r>
        <w:instrText xml:space="preserve"> XE "</w:instrText>
      </w:r>
      <w:r>
        <w:rPr>
          <w:rFonts w:eastAsia="MS Mincho"/>
        </w:rPr>
        <w:instrText xml:space="preserve">Show </w:instrText>
      </w:r>
      <w:r w:rsidR="0091627F">
        <w:rPr>
          <w:rFonts w:eastAsia="MS Mincho"/>
        </w:rPr>
        <w:instrText>t</w:instrText>
      </w:r>
      <w:r>
        <w:rPr>
          <w:rFonts w:eastAsia="MS Mincho"/>
        </w:rPr>
        <w:instrText>hreads for selected color"</w:instrText>
      </w:r>
      <w:r>
        <w:instrText xml:space="preserve"> </w:instrText>
      </w:r>
      <w:r>
        <w:fldChar w:fldCharType="end"/>
      </w:r>
    </w:p>
    <w:p w14:paraId="3D330AE1" w14:textId="621892E0" w:rsidR="00642018" w:rsidRDefault="00A10CED" w:rsidP="00122B36">
      <w:pPr>
        <w:pStyle w:val="annxxx"/>
      </w:pPr>
      <w:r>
        <w:t xml:space="preserve">Works like </w:t>
      </w:r>
      <w:r w:rsidR="00660DB1">
        <w:t>“</w:t>
      </w:r>
      <w:r>
        <w:t>Show Threads</w:t>
      </w:r>
      <w:r w:rsidR="00660DB1">
        <w:t>”</w:t>
      </w:r>
      <w:r>
        <w:t>, but only for the currently selected color.</w:t>
      </w:r>
    </w:p>
    <w:p w14:paraId="63C7798F" w14:textId="4FC3A796" w:rsidR="00CD4009" w:rsidRDefault="00CD4009" w:rsidP="00122B36">
      <w:pPr>
        <w:pStyle w:val="Heading2"/>
      </w:pPr>
      <w:bookmarkStart w:id="456" w:name="_Toc123100750"/>
      <w:commentRangeStart w:id="457"/>
      <w:r>
        <w:t>Knots</w:t>
      </w:r>
      <w:commentRangeEnd w:id="457"/>
      <w:r>
        <w:rPr>
          <w:rStyle w:val="CommentReference"/>
          <w:b w:val="0"/>
          <w:bCs w:val="0"/>
          <w:i w:val="0"/>
          <w:iCs w:val="0"/>
        </w:rPr>
        <w:commentReference w:id="457"/>
      </w:r>
      <w:bookmarkEnd w:id="456"/>
    </w:p>
    <w:p w14:paraId="6A353706" w14:textId="3AB5EDE0" w:rsidR="00642018" w:rsidRDefault="00A10CED" w:rsidP="00122B36">
      <w:pPr>
        <w:pStyle w:val="Heading2"/>
      </w:pPr>
      <w:bookmarkStart w:id="458" w:name="_Toc10370300"/>
      <w:bookmarkStart w:id="459" w:name="_Toc17183865"/>
      <w:bookmarkStart w:id="460" w:name="_Toc17190451"/>
      <w:bookmarkStart w:id="461" w:name="_Toc34272844"/>
      <w:bookmarkStart w:id="462" w:name="_Toc123100751"/>
      <w:bookmarkEnd w:id="458"/>
      <w:bookmarkEnd w:id="459"/>
      <w:commentRangeStart w:id="463"/>
      <w:r>
        <w:t xml:space="preserve">Design Information (apostrophe: </w:t>
      </w:r>
      <w:proofErr w:type="gramStart"/>
      <w:r>
        <w:t>‘ )</w:t>
      </w:r>
      <w:bookmarkEnd w:id="460"/>
      <w:bookmarkEnd w:id="461"/>
      <w:proofErr w:type="gramEnd"/>
      <w:r>
        <w:fldChar w:fldCharType="begin"/>
      </w:r>
      <w:r>
        <w:instrText xml:space="preserve"> </w:instrText>
      </w:r>
      <w:r w:rsidR="00677351">
        <w:instrText>XE “Design information”</w:instrText>
      </w:r>
      <w:r>
        <w:instrText xml:space="preserve"> </w:instrText>
      </w:r>
      <w:r>
        <w:fldChar w:fldCharType="end"/>
      </w:r>
      <w:r>
        <w:t> </w:t>
      </w:r>
      <w:commentRangeEnd w:id="463"/>
      <w:r w:rsidR="00CD4009">
        <w:rPr>
          <w:rStyle w:val="CommentReference"/>
          <w:b w:val="0"/>
          <w:bCs w:val="0"/>
          <w:i w:val="0"/>
          <w:iCs w:val="0"/>
        </w:rPr>
        <w:commentReference w:id="463"/>
      </w:r>
      <w:bookmarkEnd w:id="462"/>
    </w:p>
    <w:p w14:paraId="30C1570C" w14:textId="508F3370" w:rsidR="00642018" w:rsidRDefault="00A10CED" w:rsidP="00122B36">
      <w:pPr>
        <w:pStyle w:val="annxxx"/>
      </w:pPr>
      <w:r>
        <w:t>Displays a pop-up window with information about the design</w:t>
      </w:r>
      <w:r w:rsidR="00FC44AD">
        <w:t xml:space="preserve">. </w:t>
      </w:r>
      <w:r>
        <w:t xml:space="preserve">This function can also be accessed by the </w:t>
      </w:r>
      <w:r w:rsidR="00660DB1">
        <w:t>“</w:t>
      </w:r>
      <w:r>
        <w:t>’</w:t>
      </w:r>
      <w:r w:rsidR="00660DB1">
        <w:t>”</w:t>
      </w:r>
      <w:r>
        <w:t xml:space="preserve"> (apostrophe) key</w:t>
      </w:r>
      <w:r w:rsidR="00CC3F5C">
        <w:t xml:space="preserve">. </w:t>
      </w:r>
      <w:r>
        <w:t>The following table shows the items displayed.</w:t>
      </w:r>
    </w:p>
    <w:tbl>
      <w:tblPr>
        <w:tblW w:w="0" w:type="auto"/>
        <w:tblCellMar>
          <w:left w:w="0" w:type="dxa"/>
          <w:right w:w="0" w:type="dxa"/>
        </w:tblCellMar>
        <w:tblLook w:val="0000" w:firstRow="0" w:lastRow="0" w:firstColumn="0" w:lastColumn="0" w:noHBand="0" w:noVBand="0"/>
      </w:tblPr>
      <w:tblGrid>
        <w:gridCol w:w="1792"/>
        <w:gridCol w:w="4860"/>
      </w:tblGrid>
      <w:tr w:rsidR="00642018" w14:paraId="67756AB7" w14:textId="77777777">
        <w:tc>
          <w:tcPr>
            <w:tcW w:w="17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546D2" w14:textId="77777777" w:rsidR="00642018" w:rsidRDefault="00A10CED" w:rsidP="00122B36">
            <w:pPr>
              <w:pStyle w:val="TableTitle"/>
            </w:pPr>
            <w:r>
              <w:t>Item</w:t>
            </w:r>
          </w:p>
        </w:tc>
        <w:tc>
          <w:tcPr>
            <w:tcW w:w="48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AEAA981" w14:textId="77777777" w:rsidR="00642018" w:rsidRDefault="00A10CED" w:rsidP="00122B36">
            <w:pPr>
              <w:pStyle w:val="TableTitle"/>
            </w:pPr>
            <w:r>
              <w:t>Description</w:t>
            </w:r>
          </w:p>
        </w:tc>
      </w:tr>
      <w:tr w:rsidR="00642018" w14:paraId="582A5F34"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E8BD8CE" w14:textId="77777777" w:rsidR="00642018" w:rsidRDefault="00A10CED" w:rsidP="00122B36">
            <w:pPr>
              <w:pStyle w:val="annxxx"/>
            </w:pPr>
            <w:r>
              <w:t>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76092702" w14:textId="72D8A13F" w:rsidR="00642018" w:rsidRDefault="00A10CED" w:rsidP="00122B36">
            <w:pPr>
              <w:pStyle w:val="annxxx"/>
            </w:pPr>
            <w:r>
              <w:t>The size of the design is based on all the stitches in the design</w:t>
            </w:r>
            <w:r w:rsidR="00FC44AD">
              <w:t xml:space="preserve">. </w:t>
            </w:r>
            <w:r>
              <w:t>It does not measure the size of forms</w:t>
            </w:r>
          </w:p>
        </w:tc>
      </w:tr>
      <w:tr w:rsidR="00642018" w14:paraId="6BC48A3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C9321E2" w14:textId="77777777" w:rsidR="00642018" w:rsidRDefault="00A10CED" w:rsidP="00122B36">
            <w:pPr>
              <w:pStyle w:val="annxxx"/>
            </w:pPr>
            <w:r>
              <w:t>Height</w:t>
            </w:r>
          </w:p>
        </w:tc>
        <w:tc>
          <w:tcPr>
            <w:tcW w:w="0" w:type="auto"/>
            <w:vMerge/>
            <w:tcBorders>
              <w:top w:val="nil"/>
              <w:left w:val="nil"/>
              <w:bottom w:val="single" w:sz="4" w:space="0" w:color="auto"/>
              <w:right w:val="single" w:sz="4" w:space="0" w:color="auto"/>
            </w:tcBorders>
            <w:vAlign w:val="center"/>
          </w:tcPr>
          <w:p w14:paraId="6387CCB1" w14:textId="77777777" w:rsidR="00642018" w:rsidRDefault="00642018" w:rsidP="00122B36"/>
        </w:tc>
      </w:tr>
      <w:tr w:rsidR="00642018" w14:paraId="5FBC6E3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F7AA6F" w14:textId="77777777" w:rsidR="00642018" w:rsidRDefault="00A10CED" w:rsidP="00122B36">
            <w:pPr>
              <w:pStyle w:val="annxxx"/>
            </w:pPr>
            <w:r>
              <w:t>Stitches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51525CBC" w14:textId="77777777" w:rsidR="00642018" w:rsidRDefault="00A10CED" w:rsidP="00122B36">
            <w:pPr>
              <w:pStyle w:val="annxxx"/>
            </w:pPr>
            <w:r>
              <w:t>The number of stitches in the design.</w:t>
            </w:r>
          </w:p>
        </w:tc>
      </w:tr>
      <w:tr w:rsidR="00642018" w14:paraId="795F83BD"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ADE011C" w14:textId="77777777" w:rsidR="00642018" w:rsidRDefault="00A10CED" w:rsidP="00122B36">
            <w:pPr>
              <w:pStyle w:val="annxxx"/>
            </w:pPr>
            <w:r>
              <w:lastRenderedPageBreak/>
              <w:t>Forms</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11DD7F0B" w14:textId="77777777" w:rsidR="00642018" w:rsidRDefault="00A10CED" w:rsidP="00122B36">
            <w:pPr>
              <w:pStyle w:val="annxxx"/>
            </w:pPr>
            <w:r>
              <w:t>The number of forms in the design.</w:t>
            </w:r>
          </w:p>
        </w:tc>
      </w:tr>
      <w:tr w:rsidR="00642018" w14:paraId="51F17580"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4DD315" w14:textId="77777777" w:rsidR="00642018" w:rsidRDefault="00A10CED" w:rsidP="00122B36">
            <w:pPr>
              <w:pStyle w:val="annxxx"/>
            </w:pPr>
            <w:r>
              <w:t>Hoop Width</w:t>
            </w:r>
          </w:p>
        </w:tc>
        <w:tc>
          <w:tcPr>
            <w:tcW w:w="4860" w:type="dxa"/>
            <w:vMerge w:val="restart"/>
            <w:tcBorders>
              <w:top w:val="nil"/>
              <w:left w:val="nil"/>
              <w:bottom w:val="single" w:sz="4" w:space="0" w:color="auto"/>
              <w:right w:val="single" w:sz="4" w:space="0" w:color="auto"/>
            </w:tcBorders>
            <w:tcMar>
              <w:top w:w="0" w:type="dxa"/>
              <w:left w:w="108" w:type="dxa"/>
              <w:bottom w:w="0" w:type="dxa"/>
              <w:right w:w="108" w:type="dxa"/>
            </w:tcMar>
          </w:tcPr>
          <w:p w14:paraId="24A7BC59" w14:textId="004441DE" w:rsidR="00642018" w:rsidRDefault="00A10CED" w:rsidP="00122B36">
            <w:pPr>
              <w:pStyle w:val="annxxx"/>
            </w:pPr>
            <w:r>
              <w:t>The current size of the hoop</w:t>
            </w:r>
            <w:r w:rsidR="00FC44AD">
              <w:t xml:space="preserve">. </w:t>
            </w:r>
            <w:r>
              <w:t xml:space="preserve">This can be set from the </w:t>
            </w:r>
            <w:r w:rsidR="00660DB1">
              <w:t>“</w:t>
            </w:r>
            <w:proofErr w:type="spellStart"/>
            <w:proofErr w:type="gramStart"/>
            <w:r>
              <w:t>pref</w:t>
            </w:r>
            <w:proofErr w:type="spellEnd"/>
            <w:r w:rsidR="00660DB1">
              <w:t>”</w:t>
            </w:r>
            <w:r>
              <w:t>  menu</w:t>
            </w:r>
            <w:proofErr w:type="gramEnd"/>
          </w:p>
        </w:tc>
      </w:tr>
      <w:tr w:rsidR="00642018" w14:paraId="5BA32669" w14:textId="77777777">
        <w:trPr>
          <w:cantSplit/>
        </w:trPr>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735A12B" w14:textId="77777777" w:rsidR="00642018" w:rsidRDefault="00A10CED" w:rsidP="00122B36">
            <w:pPr>
              <w:pStyle w:val="annxxx"/>
            </w:pPr>
            <w:r>
              <w:t>Hoop Height</w:t>
            </w:r>
          </w:p>
        </w:tc>
        <w:tc>
          <w:tcPr>
            <w:tcW w:w="0" w:type="auto"/>
            <w:vMerge/>
            <w:tcBorders>
              <w:top w:val="nil"/>
              <w:left w:val="nil"/>
              <w:bottom w:val="single" w:sz="4" w:space="0" w:color="auto"/>
              <w:right w:val="single" w:sz="4" w:space="0" w:color="auto"/>
            </w:tcBorders>
            <w:vAlign w:val="center"/>
          </w:tcPr>
          <w:p w14:paraId="1F74B727" w14:textId="77777777" w:rsidR="00642018" w:rsidRDefault="00642018" w:rsidP="00122B36"/>
        </w:tc>
      </w:tr>
      <w:tr w:rsidR="00642018" w14:paraId="29F11ACC"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0582C8" w14:textId="77777777" w:rsidR="00642018" w:rsidRDefault="00A10CED" w:rsidP="00122B36">
            <w:pPr>
              <w:pStyle w:val="annxxx"/>
            </w:pPr>
            <w:r>
              <w:t>Created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7776F710" w14:textId="77777777" w:rsidR="00642018" w:rsidRDefault="00A10CED" w:rsidP="00122B36">
            <w:pPr>
              <w:pStyle w:val="annxxx"/>
            </w:pPr>
            <w:r>
              <w:t>The name of the person who originally created the design</w:t>
            </w:r>
          </w:p>
        </w:tc>
      </w:tr>
      <w:tr w:rsidR="00642018" w14:paraId="5E3BFFD9" w14:textId="77777777">
        <w:tc>
          <w:tcPr>
            <w:tcW w:w="179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9DD2DC" w14:textId="77777777" w:rsidR="00642018" w:rsidRDefault="00A10CED" w:rsidP="00122B36">
            <w:pPr>
              <w:pStyle w:val="annxxx"/>
            </w:pPr>
            <w:r>
              <w:t>Modified by</w:t>
            </w:r>
          </w:p>
        </w:tc>
        <w:tc>
          <w:tcPr>
            <w:tcW w:w="4860" w:type="dxa"/>
            <w:tcBorders>
              <w:top w:val="nil"/>
              <w:left w:val="nil"/>
              <w:bottom w:val="single" w:sz="4" w:space="0" w:color="auto"/>
              <w:right w:val="single" w:sz="4" w:space="0" w:color="auto"/>
            </w:tcBorders>
            <w:tcMar>
              <w:top w:w="0" w:type="dxa"/>
              <w:left w:w="108" w:type="dxa"/>
              <w:bottom w:w="0" w:type="dxa"/>
              <w:right w:w="108" w:type="dxa"/>
            </w:tcMar>
          </w:tcPr>
          <w:p w14:paraId="3EAF1817" w14:textId="77777777" w:rsidR="00642018" w:rsidRDefault="00A10CED" w:rsidP="00122B36">
            <w:pPr>
              <w:pStyle w:val="annxxx"/>
            </w:pPr>
            <w:r>
              <w:t>The name of the last person to modify the design.</w:t>
            </w:r>
          </w:p>
        </w:tc>
      </w:tr>
    </w:tbl>
    <w:p w14:paraId="4166C479" w14:textId="74AAE492" w:rsidR="00642018" w:rsidRDefault="00A10CED" w:rsidP="00122B36">
      <w:pPr>
        <w:pStyle w:val="Heading2"/>
      </w:pPr>
      <w:bookmarkStart w:id="464" w:name="_Toc10370301"/>
      <w:bookmarkStart w:id="465" w:name="_Toc17183866"/>
      <w:bookmarkStart w:id="466" w:name="_Toc17190452"/>
      <w:bookmarkStart w:id="467" w:name="_Toc34272845"/>
      <w:bookmarkStart w:id="468" w:name="_Toc123100752"/>
      <w:bookmarkEnd w:id="464"/>
      <w:bookmarkEnd w:id="465"/>
      <w:r>
        <w:t xml:space="preserve">Retrieve </w:t>
      </w:r>
      <w:r w:rsidR="00CD4009">
        <w:t>m</w:t>
      </w:r>
      <w:r>
        <w:t>ark (</w:t>
      </w:r>
      <w:proofErr w:type="spellStart"/>
      <w:r w:rsidR="00AA2F76">
        <w:t>Shift+B</w:t>
      </w:r>
      <w:proofErr w:type="spellEnd"/>
      <w:r>
        <w:t>)</w:t>
      </w:r>
      <w:bookmarkEnd w:id="466"/>
      <w:bookmarkEnd w:id="467"/>
      <w:bookmarkEnd w:id="468"/>
      <w:r>
        <w:fldChar w:fldCharType="begin"/>
      </w:r>
      <w:r>
        <w:instrText xml:space="preserve"> </w:instrText>
      </w:r>
      <w:r w:rsidR="00D075A0">
        <w:instrText>XE “Retrieve mark”</w:instrText>
      </w:r>
      <w:r>
        <w:instrText xml:space="preserve"> </w:instrText>
      </w:r>
      <w:r>
        <w:fldChar w:fldCharType="end"/>
      </w:r>
    </w:p>
    <w:p w14:paraId="1E8C34D2" w14:textId="1843BF5D" w:rsidR="00642018" w:rsidRDefault="00A10CED" w:rsidP="00122B36">
      <w:pPr>
        <w:pStyle w:val="annxxx"/>
      </w:pPr>
      <w:r>
        <w:t xml:space="preserve">Sets the mark to </w:t>
      </w:r>
      <w:r w:rsidR="00CD4009">
        <w:t>its</w:t>
      </w:r>
      <w:r>
        <w:t xml:space="preserve"> last position.</w:t>
      </w:r>
    </w:p>
    <w:p w14:paraId="03D30E1F" w14:textId="7A86D0F4" w:rsidR="00642018" w:rsidRDefault="00A10CED" w:rsidP="00122B36">
      <w:pPr>
        <w:pStyle w:val="Heading2"/>
      </w:pPr>
      <w:bookmarkStart w:id="469" w:name="_Toc10370302"/>
      <w:bookmarkStart w:id="470" w:name="_Toc17183867"/>
      <w:bookmarkStart w:id="471" w:name="_Toc17190453"/>
      <w:bookmarkStart w:id="472" w:name="_Toc34272846"/>
      <w:bookmarkStart w:id="473" w:name="_Toc123100753"/>
      <w:bookmarkEnd w:id="469"/>
      <w:bookmarkEnd w:id="470"/>
      <w:r>
        <w:t xml:space="preserve">About </w:t>
      </w:r>
      <w:r w:rsidR="00AD6EB8">
        <w:t>ThrEd</w:t>
      </w:r>
      <w:bookmarkEnd w:id="471"/>
      <w:bookmarkEnd w:id="472"/>
      <w:r w:rsidR="00CD4009">
        <w:t>4</w:t>
      </w:r>
      <w:bookmarkEnd w:id="473"/>
      <w:r>
        <w:fldChar w:fldCharType="begin"/>
      </w:r>
      <w:r>
        <w:instrText xml:space="preserve"> XE "</w:instrText>
      </w:r>
      <w:r>
        <w:rPr>
          <w:rFonts w:eastAsia="MS Mincho"/>
        </w:rPr>
        <w:instrText>About Thr</w:instrText>
      </w:r>
      <w:r w:rsidR="0091627F">
        <w:rPr>
          <w:rFonts w:eastAsia="MS Mincho"/>
        </w:rPr>
        <w:instrText>E</w:instrText>
      </w:r>
      <w:r>
        <w:rPr>
          <w:rFonts w:eastAsia="MS Mincho"/>
        </w:rPr>
        <w:instrText>d</w:instrText>
      </w:r>
      <w:r w:rsidR="0091627F">
        <w:rPr>
          <w:rFonts w:eastAsia="MS Mincho"/>
        </w:rPr>
        <w:instrText>4</w:instrText>
      </w:r>
      <w:r>
        <w:rPr>
          <w:rFonts w:eastAsia="MS Mincho"/>
        </w:rPr>
        <w:instrText>"</w:instrText>
      </w:r>
      <w:r>
        <w:instrText xml:space="preserve"> </w:instrText>
      </w:r>
      <w:r>
        <w:fldChar w:fldCharType="end"/>
      </w:r>
    </w:p>
    <w:p w14:paraId="52D166B8" w14:textId="77777777" w:rsidR="00642018" w:rsidRDefault="00A10CED" w:rsidP="00122B36">
      <w:pPr>
        <w:pStyle w:val="annxxx"/>
      </w:pPr>
      <w:r>
        <w:t>Displays the copyright message.</w:t>
      </w:r>
    </w:p>
    <w:p w14:paraId="465E882B" w14:textId="42DDF174" w:rsidR="00642018" w:rsidRDefault="006914AE" w:rsidP="00122B36">
      <w:pPr>
        <w:pStyle w:val="Heading1"/>
      </w:pPr>
      <w:bookmarkStart w:id="474" w:name="_Toc10370303"/>
      <w:bookmarkStart w:id="475" w:name="_Toc17183868"/>
      <w:bookmarkStart w:id="476" w:name="_Toc17190454"/>
      <w:bookmarkStart w:id="477" w:name="_Toc34272847"/>
      <w:bookmarkStart w:id="478" w:name="_Toc123100754"/>
      <w:bookmarkEnd w:id="474"/>
      <w:bookmarkEnd w:id="475"/>
      <w:proofErr w:type="spellStart"/>
      <w:r>
        <w:t>F</w:t>
      </w:r>
      <w:r w:rsidR="005313D9">
        <w:t>orm</w:t>
      </w:r>
      <w:proofErr w:type="spellEnd"/>
      <w:r w:rsidR="00A10CED">
        <w:t xml:space="preserve"> (F)</w:t>
      </w:r>
      <w:bookmarkEnd w:id="476"/>
      <w:bookmarkEnd w:id="477"/>
      <w:bookmarkEnd w:id="478"/>
      <w:r w:rsidR="00A10CED">
        <w:fldChar w:fldCharType="begin"/>
      </w:r>
      <w:r w:rsidR="00A10CED">
        <w:instrText xml:space="preserve"> XE "</w:instrText>
      </w:r>
      <w:r w:rsidR="0091627F">
        <w:rPr>
          <w:rFonts w:eastAsia="MS Mincho"/>
        </w:rPr>
        <w:instrText>Form</w:instrText>
      </w:r>
      <w:r w:rsidR="00A10CED">
        <w:rPr>
          <w:rFonts w:eastAsia="MS Mincho"/>
        </w:rPr>
        <w:instrText>"</w:instrText>
      </w:r>
      <w:r w:rsidR="00A10CED">
        <w:instrText xml:space="preserve"> </w:instrText>
      </w:r>
      <w:r w:rsidR="00A10CED">
        <w:fldChar w:fldCharType="end"/>
      </w:r>
    </w:p>
    <w:p w14:paraId="339AC5F8" w14:textId="0C6F9480" w:rsidR="00642018" w:rsidRDefault="00A10CED" w:rsidP="00122B36">
      <w:pPr>
        <w:pStyle w:val="Heading2"/>
      </w:pPr>
      <w:bookmarkStart w:id="479" w:name="_Toc10370304"/>
      <w:bookmarkStart w:id="480" w:name="_Toc17183869"/>
      <w:bookmarkStart w:id="481" w:name="_Toc17190455"/>
      <w:bookmarkStart w:id="482" w:name="_Toc34272848"/>
      <w:bookmarkStart w:id="483" w:name="_Toc123100755"/>
      <w:bookmarkEnd w:id="479"/>
      <w:bookmarkEnd w:id="480"/>
      <w:r>
        <w:t>No Form Selected</w:t>
      </w:r>
      <w:bookmarkEnd w:id="481"/>
      <w:bookmarkEnd w:id="482"/>
      <w:bookmarkEnd w:id="483"/>
      <w:r>
        <w:fldChar w:fldCharType="begin"/>
      </w:r>
      <w:r>
        <w:instrText xml:space="preserve"> </w:instrText>
      </w:r>
      <w:r w:rsidR="00D075A0">
        <w:instrText>XE “No form selected”</w:instrText>
      </w:r>
      <w:r>
        <w:instrText xml:space="preserve"> </w:instrText>
      </w:r>
      <w:r>
        <w:fldChar w:fldCharType="end"/>
      </w:r>
    </w:p>
    <w:p w14:paraId="53A98798" w14:textId="7349E0E4" w:rsidR="00642018" w:rsidRDefault="00A10CED" w:rsidP="00122B36">
      <w:pPr>
        <w:pStyle w:val="annxxx"/>
      </w:pPr>
      <w:r>
        <w:t xml:space="preserve">You must create a form before you can fill </w:t>
      </w:r>
      <w:proofErr w:type="gramStart"/>
      <w:r>
        <w:t>it</w:t>
      </w:r>
      <w:proofErr w:type="gramEnd"/>
      <w:r w:rsidR="00FC44AD">
        <w:t xml:space="preserve">. </w:t>
      </w:r>
      <w:r>
        <w:t xml:space="preserve">To create a form, select </w:t>
      </w:r>
      <w:r w:rsidR="00660DB1">
        <w:t>“</w:t>
      </w:r>
      <w:r>
        <w:t>form</w:t>
      </w:r>
      <w:r w:rsidR="00660DB1">
        <w:t>”</w:t>
      </w:r>
      <w:r>
        <w:t xml:space="preserve"> on the tool bar, or </w:t>
      </w:r>
      <w:r w:rsidR="00373FBB">
        <w:t>select</w:t>
      </w:r>
      <w:r w:rsidR="002D48FC">
        <w:t xml:space="preserve"> the</w:t>
      </w:r>
      <w:r>
        <w:t xml:space="preserve"> </w:t>
      </w:r>
      <w:r w:rsidR="00660DB1">
        <w:t>“</w:t>
      </w:r>
      <w:r>
        <w:t>F</w:t>
      </w:r>
      <w:r w:rsidR="00660DB1">
        <w:t>”</w:t>
      </w:r>
      <w:r>
        <w:t xml:space="preserve"> key</w:t>
      </w:r>
      <w:r w:rsidR="00FC44AD">
        <w:t xml:space="preserve">. </w:t>
      </w:r>
      <w:r>
        <w:t>Select the type of form you want to create</w:t>
      </w:r>
      <w:r w:rsidR="00FC44AD">
        <w:t xml:space="preserve">. </w:t>
      </w:r>
      <w:r>
        <w:t xml:space="preserve">Choose </w:t>
      </w:r>
      <w:r w:rsidR="00660DB1">
        <w:t>“</w:t>
      </w:r>
      <w:r>
        <w:t>Line</w:t>
      </w:r>
      <w:r w:rsidR="00660DB1">
        <w:t>”</w:t>
      </w:r>
      <w:r>
        <w:t xml:space="preserve">, </w:t>
      </w:r>
      <w:r w:rsidR="00660DB1">
        <w:t>“</w:t>
      </w:r>
      <w:r>
        <w:t>Free Hand</w:t>
      </w:r>
      <w:r w:rsidR="00660DB1">
        <w:t>”</w:t>
      </w:r>
      <w:r>
        <w:t xml:space="preserv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w:t>
      </w:r>
      <w:r w:rsidR="00EB6CD3">
        <w:t xml:space="preserve"> “</w:t>
      </w:r>
      <w:r>
        <w:t>Egg</w:t>
      </w:r>
      <w:r w:rsidR="00660DB1">
        <w:t>”</w:t>
      </w:r>
      <w:r>
        <w:t xml:space="preserve">, </w:t>
      </w:r>
      <w:r w:rsidR="00660DB1">
        <w:t>“</w:t>
      </w:r>
      <w:r>
        <w:t>Tear</w:t>
      </w:r>
      <w:r w:rsidR="00660DB1">
        <w:t>”</w:t>
      </w:r>
      <w:r>
        <w:t xml:space="preserve">, </w:t>
      </w:r>
      <w:r w:rsidR="00660DB1">
        <w:t>“</w:t>
      </w:r>
      <w:proofErr w:type="gramStart"/>
      <w:r>
        <w:t>Zig-Zag</w:t>
      </w:r>
      <w:proofErr w:type="gramEnd"/>
      <w:r w:rsidR="00660DB1">
        <w:t>”</w:t>
      </w:r>
      <w:r>
        <w:t xml:space="preserve">, or </w:t>
      </w:r>
      <w:r w:rsidR="00660DB1">
        <w:t>“</w:t>
      </w:r>
      <w:r>
        <w:t>Wave</w:t>
      </w:r>
      <w:r w:rsidR="00660DB1">
        <w:t>”</w:t>
      </w:r>
      <w:r w:rsidR="00FC44AD">
        <w:t xml:space="preserve">. </w:t>
      </w:r>
      <w:r>
        <w:t>The letters to the right of the form types indicate hot keys you can also use to create forms when you have called up the form menu</w:t>
      </w:r>
      <w:r w:rsidR="00FC44AD">
        <w:t xml:space="preserve">. </w:t>
      </w:r>
      <w:r>
        <w:t xml:space="preserve">If you chose </w:t>
      </w:r>
      <w:r w:rsidR="00660DB1">
        <w:t>“</w:t>
      </w:r>
      <w:r>
        <w:t>Line</w:t>
      </w:r>
      <w:r w:rsidR="00660DB1">
        <w:t>”</w:t>
      </w:r>
      <w:r>
        <w:t xml:space="preserve"> or </w:t>
      </w:r>
      <w:r w:rsidR="00660DB1">
        <w:t>“</w:t>
      </w:r>
      <w:r>
        <w:t>Free Hand'</w:t>
      </w:r>
      <w:r w:rsidR="00660DB1">
        <w:t>“</w:t>
      </w:r>
      <w:r>
        <w:t xml:space="preserve">, then you must </w:t>
      </w:r>
      <w:proofErr w:type="gramStart"/>
      <w:r>
        <w:t>left-click</w:t>
      </w:r>
      <w:proofErr w:type="gramEnd"/>
      <w:r>
        <w:t xml:space="preserve"> to create the points of your form</w:t>
      </w:r>
      <w:r w:rsidR="00FC44AD">
        <w:t xml:space="preserve">. </w:t>
      </w:r>
      <w:r>
        <w:t xml:space="preserve">You need a point every place where the curve of the form changes. You can insert new points with the </w:t>
      </w:r>
      <w:r w:rsidR="00660DB1">
        <w:t>“</w:t>
      </w:r>
      <w:r>
        <w:t>W</w:t>
      </w:r>
      <w:r w:rsidR="00660DB1">
        <w:t>”</w:t>
      </w:r>
      <w:r>
        <w:t xml:space="preserve"> key or </w:t>
      </w:r>
      <w:r w:rsidR="00660DB1">
        <w:t>“</w:t>
      </w:r>
      <w:r>
        <w:t>E</w:t>
      </w:r>
      <w:r w:rsidR="00660DB1">
        <w:t>”</w:t>
      </w:r>
      <w:r>
        <w:t xml:space="preserve"> key</w:t>
      </w:r>
      <w:r w:rsidR="00FC44AD">
        <w:t xml:space="preserve">. </w:t>
      </w:r>
      <w:r w:rsidR="00660DB1">
        <w:t>“</w:t>
      </w:r>
      <w:r>
        <w:t>W</w:t>
      </w:r>
      <w:r w:rsidR="00660DB1">
        <w:t>”</w:t>
      </w:r>
      <w:r>
        <w:t xml:space="preserve"> sets one point</w:t>
      </w:r>
      <w:r w:rsidR="00FC44AD">
        <w:t xml:space="preserve">. </w:t>
      </w:r>
      <w:r w:rsidR="00660DB1">
        <w:t>“</w:t>
      </w:r>
      <w:r>
        <w:t>E</w:t>
      </w:r>
      <w:r w:rsidR="00660DB1">
        <w:t>”</w:t>
      </w:r>
      <w:r>
        <w:t xml:space="preserve"> is for setting multiple points</w:t>
      </w:r>
      <w:r w:rsidR="00FC44AD">
        <w:t xml:space="preserve">. </w:t>
      </w:r>
      <w:r>
        <w:t xml:space="preserve">If the points aren't where you need them to be, </w:t>
      </w:r>
      <w:proofErr w:type="gramStart"/>
      <w:r>
        <w:t>left-drag</w:t>
      </w:r>
      <w:proofErr w:type="gramEnd"/>
      <w:r>
        <w:t xml:space="preserve"> them there, or create new points, using </w:t>
      </w:r>
      <w:r w:rsidR="00660DB1">
        <w:t>“</w:t>
      </w:r>
      <w:r>
        <w:t>W</w:t>
      </w:r>
      <w:r w:rsidR="00660DB1">
        <w:t>”</w:t>
      </w:r>
      <w:r>
        <w:t xml:space="preserve"> or </w:t>
      </w:r>
      <w:r w:rsidR="00660DB1">
        <w:t>“</w:t>
      </w:r>
      <w:r>
        <w:t>E</w:t>
      </w:r>
      <w:r w:rsidR="00660DB1">
        <w:t>”</w:t>
      </w:r>
      <w:r w:rsidR="00FC44AD">
        <w:t xml:space="preserve">. </w:t>
      </w:r>
      <w:r>
        <w:t xml:space="preserve">You can also delete points with the delete key. You must have the cursor near the point to be </w:t>
      </w:r>
      <w:r w:rsidR="00EB6CD3">
        <w:t>deleted or</w:t>
      </w:r>
      <w:r>
        <w:t xml:space="preserve"> use the </w:t>
      </w:r>
      <w:r w:rsidR="00660DB1">
        <w:t>“</w:t>
      </w:r>
      <w:r>
        <w:t>Y</w:t>
      </w:r>
      <w:r w:rsidR="00660DB1">
        <w:t>”</w:t>
      </w:r>
      <w:r>
        <w:t xml:space="preserve"> key to select the form point in question. </w:t>
      </w:r>
    </w:p>
    <w:p w14:paraId="29C3BD85" w14:textId="27364ECC" w:rsidR="00642018" w:rsidRDefault="00A10CED" w:rsidP="00122B36">
      <w:pPr>
        <w:pStyle w:val="annxxx"/>
      </w:pPr>
      <w:r>
        <w:t xml:space="preserve"> When you want to make a part of the form have no fan or clipboard fill stitches, you need to make a non-stitch area by moving your mouse cursor near the point where you want the line to start, then </w:t>
      </w:r>
      <w:r w:rsidR="00373FBB">
        <w:t>select</w:t>
      </w:r>
      <w:r w:rsidR="002D48FC">
        <w:t xml:space="preserve"> the</w:t>
      </w:r>
      <w:r>
        <w:t xml:space="preserve"> </w:t>
      </w:r>
      <w:r w:rsidR="00660DB1">
        <w:t>“</w:t>
      </w:r>
      <w:r>
        <w:t>D</w:t>
      </w:r>
      <w:r w:rsidR="00660DB1">
        <w:t>”</w:t>
      </w:r>
      <w:r>
        <w:t xml:space="preserve"> key</w:t>
      </w:r>
      <w:r w:rsidR="00FC44AD">
        <w:t xml:space="preserve">. </w:t>
      </w:r>
      <w:r>
        <w:t xml:space="preserve">Move the cursor to the end of the line and </w:t>
      </w:r>
      <w:proofErr w:type="gramStart"/>
      <w:r>
        <w:t>left-click</w:t>
      </w:r>
      <w:proofErr w:type="gramEnd"/>
      <w:r w:rsidR="00FC44AD">
        <w:t xml:space="preserve">. </w:t>
      </w:r>
      <w:r>
        <w:t>A darker line appears. There can be only two of these non-stitch lines in a form</w:t>
      </w:r>
      <w:r w:rsidR="00FC44AD">
        <w:t xml:space="preserve">. </w:t>
      </w:r>
      <w:r>
        <w:t xml:space="preserve">If you fill, edit and refill, but your fill isn’t what you expected, check to see that your </w:t>
      </w:r>
      <w:r w:rsidR="00660DB1">
        <w:t>“</w:t>
      </w:r>
      <w:r>
        <w:t>D</w:t>
      </w:r>
      <w:r w:rsidR="00660DB1">
        <w:t>”</w:t>
      </w:r>
      <w:r>
        <w:t xml:space="preserve"> lines remain where you intended them to be.</w:t>
      </w:r>
    </w:p>
    <w:p w14:paraId="554A4EFD" w14:textId="4D191A74" w:rsidR="00642018" w:rsidRDefault="00A10CED" w:rsidP="00122B36">
      <w:pPr>
        <w:pStyle w:val="annxxx"/>
      </w:pPr>
      <w:r>
        <w:t xml:space="preserve">If you choose </w:t>
      </w:r>
      <w:r w:rsidR="00660DB1">
        <w:t>“</w:t>
      </w:r>
      <w:r>
        <w:t>regular polygon</w:t>
      </w:r>
      <w:r w:rsidR="00660DB1">
        <w:t>”</w:t>
      </w:r>
      <w:r>
        <w:t xml:space="preserve">, </w:t>
      </w:r>
      <w:r w:rsidR="00660DB1">
        <w:t>“</w:t>
      </w:r>
      <w:r>
        <w:t>star</w:t>
      </w:r>
      <w:r w:rsidR="00660DB1">
        <w:t>”</w:t>
      </w:r>
      <w:r>
        <w:t xml:space="preserve">, </w:t>
      </w:r>
      <w:r w:rsidR="00660DB1">
        <w:t>“</w:t>
      </w:r>
      <w:r>
        <w:t>spiral</w:t>
      </w:r>
      <w:r w:rsidR="00660DB1">
        <w:t>”</w:t>
      </w:r>
      <w:r>
        <w:t xml:space="preserve">, </w:t>
      </w:r>
      <w:r w:rsidR="00660DB1">
        <w:t>“</w:t>
      </w:r>
      <w:r>
        <w:t>Heart</w:t>
      </w:r>
      <w:r w:rsidR="00660DB1">
        <w:t>”</w:t>
      </w:r>
      <w:r>
        <w:t xml:space="preserve">, or </w:t>
      </w:r>
      <w:r w:rsidR="00660DB1">
        <w:t>“</w:t>
      </w:r>
      <w:r>
        <w:t>Lens</w:t>
      </w:r>
      <w:r w:rsidR="00660DB1">
        <w:t>”</w:t>
      </w:r>
      <w:r>
        <w:t xml:space="preserve"> you will be prompted for the number of points desired</w:t>
      </w:r>
      <w:r w:rsidR="00FC44AD">
        <w:t xml:space="preserve">. </w:t>
      </w:r>
      <w:r>
        <w:t>When you have entered the number of points, the form is created</w:t>
      </w:r>
      <w:r w:rsidR="00FC44AD">
        <w:t xml:space="preserve">. </w:t>
      </w:r>
      <w:proofErr w:type="gramStart"/>
      <w:r>
        <w:t>Left-click</w:t>
      </w:r>
      <w:proofErr w:type="gramEnd"/>
      <w:r>
        <w:t xml:space="preserve"> to place the form</w:t>
      </w:r>
      <w:r w:rsidR="00CC3F5C">
        <w:t xml:space="preserve">. </w:t>
      </w:r>
      <w:r>
        <w:t>Right-click near one of the form points to select the form</w:t>
      </w:r>
      <w:r w:rsidR="00FC44AD">
        <w:t xml:space="preserve">. </w:t>
      </w:r>
      <w:r>
        <w:t>When it is selected a box appears, with eight points, one on each vertex and one in the middle of each side</w:t>
      </w:r>
      <w:r w:rsidR="00FC44AD">
        <w:t xml:space="preserve">. </w:t>
      </w:r>
      <w:r>
        <w:t>You may move or alter the size by selecting a form point and moving it</w:t>
      </w:r>
      <w:r w:rsidR="00FC44AD">
        <w:t xml:space="preserve">. </w:t>
      </w:r>
      <w:r w:rsidR="00C631E7">
        <w:t>Right-click</w:t>
      </w:r>
      <w:r>
        <w:t>ing near a form point will select it</w:t>
      </w:r>
      <w:r w:rsidR="00FC44AD">
        <w:t xml:space="preserve">. </w:t>
      </w:r>
      <w:r>
        <w:t>Move a corner point in to shrink the entire design</w:t>
      </w:r>
      <w:r w:rsidR="00FC44AD">
        <w:t xml:space="preserve">. </w:t>
      </w:r>
      <w:r>
        <w:t xml:space="preserve">Move a corner point out to grow the entire design. Drag the middle form point to stretch it in length or </w:t>
      </w:r>
      <w:r>
        <w:lastRenderedPageBreak/>
        <w:t>width</w:t>
      </w:r>
      <w:r w:rsidR="00FC44AD">
        <w:t xml:space="preserve">. </w:t>
      </w:r>
      <w:r>
        <w:t xml:space="preserve">If you deform your design and regret it, remember you have the undo button or </w:t>
      </w:r>
      <w:r w:rsidR="00660DB1">
        <w:t>“</w:t>
      </w:r>
      <w:r w:rsidR="000709E4">
        <w:t>Ctrl+Z</w:t>
      </w:r>
      <w:r w:rsidR="00660DB1">
        <w:t>”</w:t>
      </w:r>
      <w:r w:rsidR="00FC44AD">
        <w:t xml:space="preserve">. </w:t>
      </w:r>
      <w:r>
        <w:t xml:space="preserve">A form must be selected to fill, </w:t>
      </w:r>
      <w:proofErr w:type="spellStart"/>
      <w:r>
        <w:t>unfill</w:t>
      </w:r>
      <w:proofErr w:type="spellEnd"/>
      <w:r>
        <w:t>, or refill.</w:t>
      </w:r>
    </w:p>
    <w:p w14:paraId="1EC5182E" w14:textId="5BC75E9D" w:rsidR="00642018" w:rsidRDefault="00A10CED" w:rsidP="00122B36">
      <w:pPr>
        <w:pStyle w:val="annxxx"/>
      </w:pPr>
      <w:r>
        <w:t xml:space="preserve">The number you select for the heart or lens form determines the density of the form </w:t>
      </w:r>
      <w:r w:rsidR="00EB6CD3">
        <w:t>points but</w:t>
      </w:r>
      <w:r>
        <w:t xml:space="preserve"> does not determine how many form points will be in the form</w:t>
      </w:r>
      <w:r w:rsidR="00FC44AD">
        <w:t xml:space="preserve">. </w:t>
      </w:r>
      <w:r>
        <w:t>A larger number will give more form points and a smaller number will give less.</w:t>
      </w:r>
    </w:p>
    <w:p w14:paraId="0A3D4F24" w14:textId="12FF112A" w:rsidR="00642018" w:rsidRDefault="00A10CED" w:rsidP="00122B36">
      <w:pPr>
        <w:pStyle w:val="annxxx"/>
      </w:pPr>
      <w:r>
        <w:t xml:space="preserve">If you make a line form and select it, then select </w:t>
      </w:r>
      <w:r w:rsidR="00660DB1">
        <w:t>“</w:t>
      </w:r>
      <w:r w:rsidR="00C631E7">
        <w:t>Edit/</w:t>
      </w:r>
      <w:r>
        <w:t>convert to ribbon</w:t>
      </w:r>
      <w:r w:rsidR="00660DB1">
        <w:t>”</w:t>
      </w:r>
      <w:r>
        <w:t xml:space="preserve"> it will become a polygon form with </w:t>
      </w:r>
      <w:r w:rsidR="00660DB1">
        <w:t>“</w:t>
      </w:r>
      <w:proofErr w:type="spellStart"/>
      <w:proofErr w:type="gramStart"/>
      <w:r>
        <w:t>non stick</w:t>
      </w:r>
      <w:proofErr w:type="spellEnd"/>
      <w:proofErr w:type="gramEnd"/>
      <w:r w:rsidR="00660DB1">
        <w:t>”</w:t>
      </w:r>
      <w:r>
        <w:t xml:space="preserve"> lines already in place</w:t>
      </w:r>
      <w:r w:rsidR="00FC44AD">
        <w:t xml:space="preserve">. </w:t>
      </w:r>
      <w:r>
        <w:t>Fill it with Fan fill (making sure to have your stitch length preferences set wider than the form) and it will look like a ribbon.</w:t>
      </w:r>
    </w:p>
    <w:p w14:paraId="6D11D4EB" w14:textId="5EF01EDA" w:rsidR="00642018" w:rsidRDefault="00A10CED" w:rsidP="00122B36">
      <w:pPr>
        <w:pStyle w:val="Heading3"/>
      </w:pPr>
      <w:bookmarkStart w:id="484" w:name="_Toc10370305"/>
      <w:bookmarkStart w:id="485" w:name="_Toc17183870"/>
      <w:bookmarkStart w:id="486" w:name="_Toc17190456"/>
      <w:bookmarkStart w:id="487" w:name="_Toc34272849"/>
      <w:bookmarkEnd w:id="484"/>
      <w:bookmarkEnd w:id="485"/>
      <w:r>
        <w:t>Tear Form</w:t>
      </w:r>
      <w:bookmarkEnd w:id="486"/>
      <w:bookmarkEnd w:id="487"/>
      <w:r>
        <w:fldChar w:fldCharType="begin"/>
      </w:r>
      <w:r>
        <w:instrText xml:space="preserve"> </w:instrText>
      </w:r>
      <w:r w:rsidR="00D075A0">
        <w:instrText>XE “Tear form”</w:instrText>
      </w:r>
      <w:r>
        <w:instrText xml:space="preserve"> </w:instrText>
      </w:r>
      <w:r>
        <w:fldChar w:fldCharType="end"/>
      </w:r>
    </w:p>
    <w:p w14:paraId="60222817" w14:textId="3458A45E" w:rsidR="00642018" w:rsidRDefault="00A10CED" w:rsidP="00122B36">
      <w:pPr>
        <w:pStyle w:val="annxxx"/>
      </w:pPr>
      <w:r>
        <w:t xml:space="preserve">If you select the </w:t>
      </w:r>
      <w:r w:rsidR="00660DB1">
        <w:t>“</w:t>
      </w:r>
      <w:r>
        <w:t>Tear</w:t>
      </w:r>
      <w:r w:rsidR="00660DB1">
        <w:t>”</w:t>
      </w:r>
      <w:r>
        <w:t xml:space="preserve"> form, you will see a dialog box that allows you to set the parameters of the tear you create with the form</w:t>
      </w:r>
      <w:r w:rsidR="00FC44AD">
        <w:t xml:space="preserve">. </w:t>
      </w:r>
      <w:r>
        <w:t>The table below lists the controls in the dialog box and their effects on the creation of the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58"/>
        <w:gridCol w:w="6498"/>
      </w:tblGrid>
      <w:tr w:rsidR="00642018" w14:paraId="2E10AAFA" w14:textId="77777777" w:rsidTr="00147DD5">
        <w:tc>
          <w:tcPr>
            <w:tcW w:w="8856" w:type="dxa"/>
            <w:gridSpan w:val="2"/>
            <w:tcMar>
              <w:top w:w="0" w:type="dxa"/>
              <w:left w:w="108" w:type="dxa"/>
              <w:bottom w:w="0" w:type="dxa"/>
              <w:right w:w="108" w:type="dxa"/>
            </w:tcMar>
          </w:tcPr>
          <w:p w14:paraId="085132A5" w14:textId="77777777" w:rsidR="00642018" w:rsidRDefault="00A10CED" w:rsidP="00122B36">
            <w:pPr>
              <w:pStyle w:val="TableTitle"/>
            </w:pPr>
            <w:r>
              <w:t>Tear Dialog Box Controls</w:t>
            </w:r>
          </w:p>
        </w:tc>
      </w:tr>
      <w:tr w:rsidR="00642018" w14:paraId="60CA8D9C" w14:textId="77777777" w:rsidTr="00147DD5">
        <w:tc>
          <w:tcPr>
            <w:tcW w:w="2358" w:type="dxa"/>
            <w:tcMar>
              <w:top w:w="0" w:type="dxa"/>
              <w:left w:w="108" w:type="dxa"/>
              <w:bottom w:w="0" w:type="dxa"/>
              <w:right w:w="108" w:type="dxa"/>
            </w:tcMar>
          </w:tcPr>
          <w:p w14:paraId="507BF3CA" w14:textId="77777777" w:rsidR="00642018" w:rsidRDefault="00A10CED" w:rsidP="00122B36">
            <w:pPr>
              <w:pStyle w:val="atnxxx"/>
            </w:pPr>
            <w:r>
              <w:t>Cancel</w:t>
            </w:r>
          </w:p>
        </w:tc>
        <w:tc>
          <w:tcPr>
            <w:tcW w:w="6498" w:type="dxa"/>
            <w:tcMar>
              <w:top w:w="0" w:type="dxa"/>
              <w:left w:w="108" w:type="dxa"/>
              <w:bottom w:w="0" w:type="dxa"/>
              <w:right w:w="108" w:type="dxa"/>
            </w:tcMar>
          </w:tcPr>
          <w:p w14:paraId="3E446459" w14:textId="77777777" w:rsidR="00642018" w:rsidRDefault="00A10CED" w:rsidP="00122B36">
            <w:pPr>
              <w:pStyle w:val="antxxx"/>
            </w:pPr>
            <w:r>
              <w:t>Closes the dialog box and doesn’t create a form.</w:t>
            </w:r>
          </w:p>
        </w:tc>
      </w:tr>
      <w:tr w:rsidR="00642018" w14:paraId="1137AA03" w14:textId="77777777" w:rsidTr="00147DD5">
        <w:tc>
          <w:tcPr>
            <w:tcW w:w="2358" w:type="dxa"/>
            <w:tcMar>
              <w:top w:w="0" w:type="dxa"/>
              <w:left w:w="108" w:type="dxa"/>
              <w:bottom w:w="0" w:type="dxa"/>
              <w:right w:w="108" w:type="dxa"/>
            </w:tcMar>
          </w:tcPr>
          <w:p w14:paraId="55A78D5C" w14:textId="77777777" w:rsidR="00642018" w:rsidRDefault="00A10CED" w:rsidP="00122B36">
            <w:pPr>
              <w:pStyle w:val="annxxx"/>
            </w:pPr>
            <w:r>
              <w:t>Default Tear</w:t>
            </w:r>
          </w:p>
        </w:tc>
        <w:tc>
          <w:tcPr>
            <w:tcW w:w="6498" w:type="dxa"/>
            <w:tcMar>
              <w:top w:w="0" w:type="dxa"/>
              <w:left w:w="108" w:type="dxa"/>
              <w:bottom w:w="0" w:type="dxa"/>
              <w:right w:w="108" w:type="dxa"/>
            </w:tcMar>
          </w:tcPr>
          <w:p w14:paraId="17E6EDA6" w14:textId="77777777" w:rsidR="00642018" w:rsidRDefault="00A10CED" w:rsidP="00122B36">
            <w:pPr>
              <w:pStyle w:val="annxxx"/>
            </w:pPr>
            <w:r>
              <w:t>Sets up the dialog box to create a default tear.</w:t>
            </w:r>
          </w:p>
        </w:tc>
      </w:tr>
      <w:tr w:rsidR="00642018" w14:paraId="7A104400" w14:textId="77777777" w:rsidTr="00147DD5">
        <w:tc>
          <w:tcPr>
            <w:tcW w:w="2358" w:type="dxa"/>
            <w:tcMar>
              <w:top w:w="0" w:type="dxa"/>
              <w:left w:w="108" w:type="dxa"/>
              <w:bottom w:w="0" w:type="dxa"/>
              <w:right w:w="108" w:type="dxa"/>
            </w:tcMar>
          </w:tcPr>
          <w:p w14:paraId="1F81EB1E" w14:textId="77777777" w:rsidR="00642018" w:rsidRDefault="00A10CED" w:rsidP="00122B36">
            <w:pPr>
              <w:pStyle w:val="annxxx"/>
            </w:pPr>
            <w:r>
              <w:t>Default Paisley</w:t>
            </w:r>
          </w:p>
        </w:tc>
        <w:tc>
          <w:tcPr>
            <w:tcW w:w="6498" w:type="dxa"/>
            <w:tcMar>
              <w:top w:w="0" w:type="dxa"/>
              <w:left w:w="108" w:type="dxa"/>
              <w:bottom w:w="0" w:type="dxa"/>
              <w:right w:w="108" w:type="dxa"/>
            </w:tcMar>
          </w:tcPr>
          <w:p w14:paraId="56258FF3" w14:textId="77777777" w:rsidR="00642018" w:rsidRDefault="00A10CED" w:rsidP="00122B36">
            <w:pPr>
              <w:pStyle w:val="annxxx"/>
            </w:pPr>
            <w:r>
              <w:t>Sets up the dialog box to create a default parameter.</w:t>
            </w:r>
          </w:p>
        </w:tc>
      </w:tr>
      <w:tr w:rsidR="00642018" w14:paraId="709361CD" w14:textId="77777777" w:rsidTr="00147DD5">
        <w:tc>
          <w:tcPr>
            <w:tcW w:w="2358" w:type="dxa"/>
            <w:tcMar>
              <w:top w:w="0" w:type="dxa"/>
              <w:left w:w="108" w:type="dxa"/>
              <w:bottom w:w="0" w:type="dxa"/>
              <w:right w:w="108" w:type="dxa"/>
            </w:tcMar>
          </w:tcPr>
          <w:p w14:paraId="5D0DB553" w14:textId="77777777" w:rsidR="00642018" w:rsidRDefault="00A10CED" w:rsidP="00122B36">
            <w:pPr>
              <w:pStyle w:val="annxxx"/>
            </w:pPr>
            <w:r>
              <w:t>Points</w:t>
            </w:r>
          </w:p>
        </w:tc>
        <w:tc>
          <w:tcPr>
            <w:tcW w:w="6498" w:type="dxa"/>
            <w:tcMar>
              <w:top w:w="0" w:type="dxa"/>
              <w:left w:w="108" w:type="dxa"/>
              <w:bottom w:w="0" w:type="dxa"/>
              <w:right w:w="108" w:type="dxa"/>
            </w:tcMar>
          </w:tcPr>
          <w:p w14:paraId="71F21EC5" w14:textId="27F6E623" w:rsidR="00642018" w:rsidRDefault="00A10CED" w:rsidP="00122B36">
            <w:pPr>
              <w:pStyle w:val="annxxx"/>
            </w:pPr>
            <w:r>
              <w:t>Sets the number of points in the form</w:t>
            </w:r>
            <w:r w:rsidR="00FC44AD">
              <w:t xml:space="preserve">. </w:t>
            </w:r>
            <w:r>
              <w:t xml:space="preserve">The form will </w:t>
            </w:r>
            <w:r w:rsidR="005E52F2">
              <w:t>contain</w:t>
            </w:r>
            <w:r>
              <w:t xml:space="preserve"> one more point than this value.</w:t>
            </w:r>
          </w:p>
        </w:tc>
      </w:tr>
      <w:tr w:rsidR="00642018" w14:paraId="6A894721" w14:textId="77777777" w:rsidTr="00147DD5">
        <w:tc>
          <w:tcPr>
            <w:tcW w:w="2358" w:type="dxa"/>
            <w:tcMar>
              <w:top w:w="0" w:type="dxa"/>
              <w:left w:w="108" w:type="dxa"/>
              <w:bottom w:w="0" w:type="dxa"/>
              <w:right w:w="108" w:type="dxa"/>
            </w:tcMar>
          </w:tcPr>
          <w:p w14:paraId="611BE796" w14:textId="77777777" w:rsidR="00642018" w:rsidRDefault="00A10CED" w:rsidP="00122B36">
            <w:pPr>
              <w:pStyle w:val="annxxx"/>
            </w:pPr>
            <w:r>
              <w:t>Tear Ratio</w:t>
            </w:r>
          </w:p>
        </w:tc>
        <w:tc>
          <w:tcPr>
            <w:tcW w:w="6498" w:type="dxa"/>
            <w:tcMar>
              <w:top w:w="0" w:type="dxa"/>
              <w:left w:w="108" w:type="dxa"/>
              <w:bottom w:w="0" w:type="dxa"/>
              <w:right w:w="108" w:type="dxa"/>
            </w:tcMar>
          </w:tcPr>
          <w:p w14:paraId="069057E9" w14:textId="77777777" w:rsidR="00642018" w:rsidRDefault="00A10CED" w:rsidP="00122B36">
            <w:pPr>
              <w:pStyle w:val="annxxx"/>
            </w:pPr>
            <w:r>
              <w:t>A higher value in this control will create a longer and slimmer tear or paisley.</w:t>
            </w:r>
          </w:p>
        </w:tc>
      </w:tr>
      <w:tr w:rsidR="00642018" w14:paraId="10C72720" w14:textId="77777777" w:rsidTr="00147DD5">
        <w:tc>
          <w:tcPr>
            <w:tcW w:w="2358" w:type="dxa"/>
            <w:tcMar>
              <w:top w:w="0" w:type="dxa"/>
              <w:left w:w="108" w:type="dxa"/>
              <w:bottom w:w="0" w:type="dxa"/>
              <w:right w:w="108" w:type="dxa"/>
            </w:tcMar>
          </w:tcPr>
          <w:p w14:paraId="2F7AB3C0" w14:textId="77777777" w:rsidR="00642018" w:rsidRDefault="00A10CED" w:rsidP="00122B36">
            <w:pPr>
              <w:pStyle w:val="annxxx"/>
            </w:pPr>
            <w:r>
              <w:t>Twist Setup</w:t>
            </w:r>
          </w:p>
        </w:tc>
        <w:tc>
          <w:tcPr>
            <w:tcW w:w="6498" w:type="dxa"/>
            <w:tcMar>
              <w:top w:w="0" w:type="dxa"/>
              <w:left w:w="108" w:type="dxa"/>
              <w:bottom w:w="0" w:type="dxa"/>
              <w:right w:w="108" w:type="dxa"/>
            </w:tcMar>
          </w:tcPr>
          <w:p w14:paraId="114EA2C5" w14:textId="18E266C3" w:rsidR="00642018" w:rsidRDefault="00A10CED" w:rsidP="00122B36">
            <w:pPr>
              <w:pStyle w:val="annxxx"/>
            </w:pPr>
            <w:r>
              <w:t xml:space="preserve">The twist setup controls turn the tear into a paisley by </w:t>
            </w:r>
            <w:r w:rsidR="00660DB1">
              <w:t>“</w:t>
            </w:r>
            <w:r>
              <w:t>twisting</w:t>
            </w:r>
            <w:r w:rsidR="00660DB1">
              <w:t>”</w:t>
            </w:r>
            <w:r>
              <w:t xml:space="preserve"> the tail of the tear.</w:t>
            </w:r>
          </w:p>
        </w:tc>
      </w:tr>
      <w:tr w:rsidR="00642018" w14:paraId="5AE62928" w14:textId="77777777" w:rsidTr="00147DD5">
        <w:tc>
          <w:tcPr>
            <w:tcW w:w="2358" w:type="dxa"/>
            <w:tcMar>
              <w:top w:w="0" w:type="dxa"/>
              <w:left w:w="108" w:type="dxa"/>
              <w:bottom w:w="0" w:type="dxa"/>
              <w:right w:w="108" w:type="dxa"/>
            </w:tcMar>
          </w:tcPr>
          <w:p w14:paraId="4334BC02" w14:textId="77777777" w:rsidR="00642018" w:rsidRDefault="00A10CED" w:rsidP="00122B36">
            <w:pPr>
              <w:pStyle w:val="annxxx"/>
            </w:pPr>
            <w:r>
              <w:t>Twist Step</w:t>
            </w:r>
          </w:p>
        </w:tc>
        <w:tc>
          <w:tcPr>
            <w:tcW w:w="6498" w:type="dxa"/>
            <w:tcMar>
              <w:top w:w="0" w:type="dxa"/>
              <w:left w:w="108" w:type="dxa"/>
              <w:bottom w:w="0" w:type="dxa"/>
              <w:right w:w="108" w:type="dxa"/>
            </w:tcMar>
          </w:tcPr>
          <w:p w14:paraId="591D7A35" w14:textId="77777777" w:rsidR="00642018" w:rsidRDefault="00A10CED" w:rsidP="00122B36">
            <w:pPr>
              <w:pStyle w:val="annxxx"/>
            </w:pPr>
            <w:r>
              <w:t>This is the amount the first points in the tear tail are moved to the right.</w:t>
            </w:r>
          </w:p>
        </w:tc>
      </w:tr>
      <w:tr w:rsidR="00642018" w14:paraId="112CFDB8" w14:textId="77777777" w:rsidTr="00147DD5">
        <w:tc>
          <w:tcPr>
            <w:tcW w:w="2358" w:type="dxa"/>
            <w:tcMar>
              <w:top w:w="0" w:type="dxa"/>
              <w:left w:w="108" w:type="dxa"/>
              <w:bottom w:w="0" w:type="dxa"/>
              <w:right w:w="108" w:type="dxa"/>
            </w:tcMar>
          </w:tcPr>
          <w:p w14:paraId="4AC5BE92" w14:textId="77777777" w:rsidR="00642018" w:rsidRDefault="00A10CED" w:rsidP="00122B36">
            <w:pPr>
              <w:pStyle w:val="annxxx"/>
            </w:pPr>
            <w:r>
              <w:t>Twist Ratio</w:t>
            </w:r>
          </w:p>
        </w:tc>
        <w:tc>
          <w:tcPr>
            <w:tcW w:w="6498" w:type="dxa"/>
            <w:tcMar>
              <w:top w:w="0" w:type="dxa"/>
              <w:left w:w="108" w:type="dxa"/>
              <w:bottom w:w="0" w:type="dxa"/>
              <w:right w:w="108" w:type="dxa"/>
            </w:tcMar>
          </w:tcPr>
          <w:p w14:paraId="1F2CB51E" w14:textId="241DC2D8" w:rsidR="00642018" w:rsidRDefault="00A10CED" w:rsidP="00122B36">
            <w:pPr>
              <w:pStyle w:val="annxxx"/>
            </w:pPr>
            <w:r>
              <w:t>After each pair of the points in the tear tail has been placed, the twist step is multiplied by this ratio</w:t>
            </w:r>
            <w:r w:rsidR="00FC44AD">
              <w:t xml:space="preserve">. </w:t>
            </w:r>
            <w:r>
              <w:t>The new twist step is added to the horizontal position of the next pair of points in the tear tail.</w:t>
            </w:r>
          </w:p>
        </w:tc>
      </w:tr>
      <w:tr w:rsidR="00642018" w14:paraId="29743875" w14:textId="77777777" w:rsidTr="00147DD5">
        <w:tc>
          <w:tcPr>
            <w:tcW w:w="2358" w:type="dxa"/>
            <w:tcMar>
              <w:top w:w="0" w:type="dxa"/>
              <w:left w:w="108" w:type="dxa"/>
              <w:bottom w:w="0" w:type="dxa"/>
              <w:right w:w="108" w:type="dxa"/>
            </w:tcMar>
          </w:tcPr>
          <w:p w14:paraId="060E29B4" w14:textId="77777777" w:rsidR="00642018" w:rsidRDefault="00A10CED" w:rsidP="00122B36">
            <w:pPr>
              <w:pStyle w:val="annxxx"/>
            </w:pPr>
            <w:r>
              <w:t>OK</w:t>
            </w:r>
          </w:p>
        </w:tc>
        <w:tc>
          <w:tcPr>
            <w:tcW w:w="6498" w:type="dxa"/>
            <w:tcMar>
              <w:top w:w="0" w:type="dxa"/>
              <w:left w:w="108" w:type="dxa"/>
              <w:bottom w:w="0" w:type="dxa"/>
              <w:right w:w="108" w:type="dxa"/>
            </w:tcMar>
          </w:tcPr>
          <w:p w14:paraId="68629828" w14:textId="77777777" w:rsidR="00642018" w:rsidRDefault="00A10CED" w:rsidP="00122B36">
            <w:pPr>
              <w:pStyle w:val="annxxx"/>
            </w:pPr>
            <w:r>
              <w:t>Closes the dialog box and creates a form.</w:t>
            </w:r>
          </w:p>
        </w:tc>
      </w:tr>
    </w:tbl>
    <w:p w14:paraId="1913D5F9" w14:textId="6EA84E5E" w:rsidR="00642018" w:rsidRDefault="00A10CED" w:rsidP="00122B36">
      <w:pPr>
        <w:pStyle w:val="Heading3"/>
      </w:pPr>
      <w:bookmarkStart w:id="488" w:name="_Toc10370306"/>
      <w:bookmarkStart w:id="489" w:name="_Toc17183871"/>
      <w:bookmarkStart w:id="490" w:name="_Toc17190457"/>
      <w:bookmarkStart w:id="491" w:name="_Toc34272850"/>
      <w:bookmarkEnd w:id="488"/>
      <w:bookmarkEnd w:id="489"/>
      <w:r>
        <w:t>Wave Form</w:t>
      </w:r>
      <w:bookmarkEnd w:id="490"/>
      <w:bookmarkEnd w:id="491"/>
      <w:r>
        <w:fldChar w:fldCharType="begin"/>
      </w:r>
      <w:r>
        <w:instrText xml:space="preserve"> </w:instrText>
      </w:r>
      <w:r w:rsidR="00D075A0">
        <w:instrText>XE “Wave form”</w:instrText>
      </w:r>
      <w:r>
        <w:instrText xml:space="preserve"> </w:instrText>
      </w:r>
      <w:r>
        <w:fldChar w:fldCharType="end"/>
      </w:r>
    </w:p>
    <w:p w14:paraId="282DFBAC" w14:textId="685ED9BE" w:rsidR="00642018" w:rsidRDefault="00A10CED" w:rsidP="00122B36">
      <w:r>
        <w:t>The wave form is made by joining pieces of regular polygons</w:t>
      </w:r>
      <w:r w:rsidR="00FC44AD">
        <w:t xml:space="preserve">. </w:t>
      </w:r>
      <w:r>
        <w:t>You can choose the number of points in the polygon, and the start point and end point of the piece of the polygon you want to use</w:t>
      </w:r>
      <w:r w:rsidR="00FC44AD">
        <w:t xml:space="preserve">. </w:t>
      </w:r>
      <w:r>
        <w:t>You can also choose the number of polygons to join.</w:t>
      </w:r>
    </w:p>
    <w:tbl>
      <w:tblPr>
        <w:tblW w:w="0" w:type="auto"/>
        <w:tblCellMar>
          <w:left w:w="0" w:type="dxa"/>
          <w:right w:w="0" w:type="dxa"/>
        </w:tblCellMar>
        <w:tblLook w:val="0000" w:firstRow="0" w:lastRow="0" w:firstColumn="0" w:lastColumn="0" w:noHBand="0" w:noVBand="0"/>
      </w:tblPr>
      <w:tblGrid>
        <w:gridCol w:w="1368"/>
        <w:gridCol w:w="7488"/>
      </w:tblGrid>
      <w:tr w:rsidR="00642018" w14:paraId="732E6428" w14:textId="77777777">
        <w:tc>
          <w:tcPr>
            <w:tcW w:w="885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1CB3E7" w14:textId="77777777" w:rsidR="00642018" w:rsidRDefault="00A10CED" w:rsidP="00122B36">
            <w:pPr>
              <w:pStyle w:val="TableTitle"/>
            </w:pPr>
            <w:r>
              <w:lastRenderedPageBreak/>
              <w:t>Wave Form Dialog Box Controls</w:t>
            </w:r>
          </w:p>
        </w:tc>
      </w:tr>
      <w:tr w:rsidR="00642018" w14:paraId="6832ED47"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C5380F" w14:textId="77777777" w:rsidR="00642018" w:rsidRDefault="00A10CED" w:rsidP="00122B36">
            <w:r>
              <w:t>Points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A047616" w14:textId="77777777" w:rsidR="00642018" w:rsidRDefault="00A10CED" w:rsidP="00122B36">
            <w:r>
              <w:t>Sets the number of points in the polygon used to make the wave form.</w:t>
            </w:r>
          </w:p>
        </w:tc>
      </w:tr>
      <w:tr w:rsidR="00642018" w14:paraId="7DFF69B9"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4C59AFB" w14:textId="77777777" w:rsidR="00642018" w:rsidRDefault="00A10CED" w:rsidP="00122B36">
            <w:r>
              <w:t>Start</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2BD74F06" w14:textId="77777777" w:rsidR="00642018" w:rsidRDefault="00A10CED" w:rsidP="00122B36">
            <w:r>
              <w:t>Sets the beginning point of the portion of the polygon.</w:t>
            </w:r>
          </w:p>
        </w:tc>
      </w:tr>
      <w:tr w:rsidR="00642018" w14:paraId="4E34494C"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A87E886" w14:textId="77777777" w:rsidR="00642018" w:rsidRDefault="00A10CED" w:rsidP="00122B36">
            <w:r>
              <w:t>End</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5AF04282" w14:textId="77777777" w:rsidR="00642018" w:rsidRDefault="00A10CED" w:rsidP="00122B36">
            <w:r>
              <w:t>Sets the last point of the portion of the polygon.</w:t>
            </w:r>
          </w:p>
        </w:tc>
      </w:tr>
      <w:tr w:rsidR="00642018" w14:paraId="3406EF52"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6ECBACE" w14:textId="77777777" w:rsidR="00642018" w:rsidRDefault="00A10CED" w:rsidP="00122B36">
            <w:r>
              <w:t>Waves</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02C754A5" w14:textId="77777777" w:rsidR="00642018" w:rsidRDefault="00A10CED" w:rsidP="00122B36">
            <w:r>
              <w:t xml:space="preserve">The number of portions of polygons to </w:t>
            </w:r>
            <w:proofErr w:type="gramStart"/>
            <w:r>
              <w:t>join together</w:t>
            </w:r>
            <w:proofErr w:type="gramEnd"/>
            <w:r>
              <w:t>.</w:t>
            </w:r>
          </w:p>
        </w:tc>
      </w:tr>
      <w:tr w:rsidR="00642018" w14:paraId="6D363D4F" w14:textId="77777777">
        <w:tc>
          <w:tcPr>
            <w:tcW w:w="136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917EB2C" w14:textId="77777777" w:rsidR="00642018" w:rsidRDefault="00A10CED" w:rsidP="00122B36">
            <w:r>
              <w:t>Default Wave form</w:t>
            </w:r>
          </w:p>
        </w:tc>
        <w:tc>
          <w:tcPr>
            <w:tcW w:w="7488" w:type="dxa"/>
            <w:tcBorders>
              <w:top w:val="nil"/>
              <w:left w:val="nil"/>
              <w:bottom w:val="single" w:sz="4" w:space="0" w:color="auto"/>
              <w:right w:val="single" w:sz="4" w:space="0" w:color="auto"/>
            </w:tcBorders>
            <w:tcMar>
              <w:top w:w="0" w:type="dxa"/>
              <w:left w:w="108" w:type="dxa"/>
              <w:bottom w:w="0" w:type="dxa"/>
              <w:right w:w="108" w:type="dxa"/>
            </w:tcMar>
          </w:tcPr>
          <w:p w14:paraId="75A59AF2" w14:textId="77777777" w:rsidR="00642018" w:rsidRDefault="00A10CED" w:rsidP="00122B36">
            <w:r>
              <w:t>Default settings for a wave form.</w:t>
            </w:r>
          </w:p>
        </w:tc>
      </w:tr>
    </w:tbl>
    <w:p w14:paraId="148B0EBE" w14:textId="77777777" w:rsidR="006E1F28" w:rsidRDefault="006E1F28" w:rsidP="006E1F28">
      <w:bookmarkStart w:id="492" w:name="_Toc34272851"/>
    </w:p>
    <w:p w14:paraId="6C25C5E0" w14:textId="7D553975" w:rsidR="00642018" w:rsidRDefault="00A10CED" w:rsidP="005350E9">
      <w:pPr>
        <w:pStyle w:val="Heading3"/>
      </w:pPr>
      <w:r>
        <w:lastRenderedPageBreak/>
        <w:t>Daisy form</w:t>
      </w:r>
      <w:bookmarkEnd w:id="492"/>
      <w:r>
        <w:fldChar w:fldCharType="begin"/>
      </w:r>
      <w:r>
        <w:instrText xml:space="preserve"> XE "</w:instrText>
      </w:r>
      <w:r>
        <w:rPr>
          <w:rFonts w:eastAsia="MS Mincho"/>
        </w:rPr>
        <w:instrText>Daisy form"</w:instrText>
      </w:r>
      <w:r>
        <w:instrText xml:space="preserve"> </w:instrText>
      </w:r>
      <w:r>
        <w:fldChar w:fldCharType="end"/>
      </w:r>
    </w:p>
    <w:p w14:paraId="0025176B" w14:textId="77777777" w:rsidR="00642018" w:rsidRDefault="00A10CED" w:rsidP="005350E9">
      <w:pPr>
        <w:pStyle w:val="annxxx"/>
        <w:keepNext/>
      </w:pPr>
      <w:r>
        <w:t>The daisy form creates some flower-like shapes, and some that are not recognizable as flowers at 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5688"/>
      </w:tblGrid>
      <w:tr w:rsidR="00642018" w14:paraId="5EFA151C" w14:textId="77777777">
        <w:trPr>
          <w:cantSplit/>
        </w:trPr>
        <w:tc>
          <w:tcPr>
            <w:tcW w:w="8856" w:type="dxa"/>
            <w:gridSpan w:val="3"/>
          </w:tcPr>
          <w:p w14:paraId="2A000CDC" w14:textId="77777777" w:rsidR="00642018" w:rsidRDefault="00A10CED" w:rsidP="00122B36">
            <w:pPr>
              <w:pStyle w:val="TableTitle"/>
            </w:pPr>
            <w:r>
              <w:t>Daisy Form Dialog Box Controls</w:t>
            </w:r>
          </w:p>
        </w:tc>
      </w:tr>
      <w:tr w:rsidR="00642018" w14:paraId="7845D0B4" w14:textId="77777777">
        <w:tc>
          <w:tcPr>
            <w:tcW w:w="1548" w:type="dxa"/>
          </w:tcPr>
          <w:p w14:paraId="3B08BC72" w14:textId="77777777" w:rsidR="00642018" w:rsidRDefault="00A10CED" w:rsidP="005350E9">
            <w:pPr>
              <w:keepNext/>
              <w:rPr>
                <w:b/>
                <w:bCs/>
              </w:rPr>
            </w:pPr>
            <w:r>
              <w:t>Petals</w:t>
            </w:r>
          </w:p>
        </w:tc>
        <w:tc>
          <w:tcPr>
            <w:tcW w:w="7308" w:type="dxa"/>
            <w:gridSpan w:val="2"/>
          </w:tcPr>
          <w:p w14:paraId="5932431F" w14:textId="77777777" w:rsidR="00642018" w:rsidRDefault="00A10CED" w:rsidP="005350E9">
            <w:pPr>
              <w:keepNext/>
              <w:rPr>
                <w:b/>
                <w:bCs/>
              </w:rPr>
            </w:pPr>
            <w:r>
              <w:t>Sets the number of petals</w:t>
            </w:r>
          </w:p>
        </w:tc>
      </w:tr>
      <w:tr w:rsidR="00642018" w14:paraId="00CBEB41" w14:textId="77777777">
        <w:tc>
          <w:tcPr>
            <w:tcW w:w="1548" w:type="dxa"/>
          </w:tcPr>
          <w:p w14:paraId="29647E6E" w14:textId="77777777" w:rsidR="00642018" w:rsidRDefault="00A10CED" w:rsidP="005350E9">
            <w:pPr>
              <w:keepNext/>
              <w:rPr>
                <w:b/>
                <w:bCs/>
              </w:rPr>
            </w:pPr>
            <w:r>
              <w:t>Petal Points</w:t>
            </w:r>
          </w:p>
        </w:tc>
        <w:tc>
          <w:tcPr>
            <w:tcW w:w="7308" w:type="dxa"/>
            <w:gridSpan w:val="2"/>
          </w:tcPr>
          <w:p w14:paraId="0F531150" w14:textId="77777777" w:rsidR="00642018" w:rsidRDefault="00A10CED" w:rsidP="005350E9">
            <w:pPr>
              <w:keepNext/>
              <w:rPr>
                <w:b/>
                <w:bCs/>
              </w:rPr>
            </w:pPr>
            <w:r>
              <w:t>Sets the number of points in the outer part of a petal</w:t>
            </w:r>
          </w:p>
        </w:tc>
      </w:tr>
      <w:tr w:rsidR="00642018" w14:paraId="0B87BFE8" w14:textId="77777777">
        <w:tc>
          <w:tcPr>
            <w:tcW w:w="1548" w:type="dxa"/>
          </w:tcPr>
          <w:p w14:paraId="2A0CD124" w14:textId="77777777" w:rsidR="00642018" w:rsidRDefault="00A10CED" w:rsidP="005350E9">
            <w:pPr>
              <w:keepNext/>
              <w:rPr>
                <w:b/>
                <w:bCs/>
              </w:rPr>
            </w:pPr>
            <w:r>
              <w:t>Mirror Points</w:t>
            </w:r>
          </w:p>
        </w:tc>
        <w:tc>
          <w:tcPr>
            <w:tcW w:w="7308" w:type="dxa"/>
            <w:gridSpan w:val="2"/>
          </w:tcPr>
          <w:p w14:paraId="48C01238" w14:textId="7568B011" w:rsidR="00642018" w:rsidRDefault="00A10CED" w:rsidP="005350E9">
            <w:pPr>
              <w:keepNext/>
              <w:rPr>
                <w:b/>
                <w:bCs/>
              </w:rPr>
            </w:pPr>
            <w:r>
              <w:t xml:space="preserve">When the mirror petal type is selected, </w:t>
            </w:r>
            <w:r w:rsidR="00AD6EB8">
              <w:t>ThrEd</w:t>
            </w:r>
            <w:r>
              <w:t xml:space="preserve"> draws a petal as it would with the curve setting, but only goes up to the mirror point, and then it starts drawing the same curve backwards</w:t>
            </w:r>
            <w:r w:rsidR="00FC44AD">
              <w:t xml:space="preserve">. </w:t>
            </w:r>
            <w:r>
              <w:t xml:space="preserve">If the mirror point is more </w:t>
            </w:r>
            <w:proofErr w:type="spellStart"/>
            <w:r>
              <w:t>that</w:t>
            </w:r>
            <w:proofErr w:type="spellEnd"/>
            <w:r>
              <w:t xml:space="preserve"> half of the petal points, the petal will appear to be split.</w:t>
            </w:r>
          </w:p>
        </w:tc>
      </w:tr>
      <w:tr w:rsidR="00642018" w14:paraId="61A87322" w14:textId="77777777">
        <w:tc>
          <w:tcPr>
            <w:tcW w:w="1548" w:type="dxa"/>
          </w:tcPr>
          <w:p w14:paraId="71D9E312" w14:textId="77777777" w:rsidR="00642018" w:rsidRDefault="00A10CED" w:rsidP="005350E9">
            <w:pPr>
              <w:keepNext/>
              <w:rPr>
                <w:b/>
                <w:bCs/>
              </w:rPr>
            </w:pPr>
            <w:r>
              <w:t>Inner Petal Points</w:t>
            </w:r>
          </w:p>
        </w:tc>
        <w:tc>
          <w:tcPr>
            <w:tcW w:w="7308" w:type="dxa"/>
            <w:gridSpan w:val="2"/>
          </w:tcPr>
          <w:p w14:paraId="4EE927CB" w14:textId="77777777" w:rsidR="00642018" w:rsidRDefault="00A10CED" w:rsidP="005350E9">
            <w:pPr>
              <w:keepNext/>
              <w:rPr>
                <w:b/>
                <w:bCs/>
              </w:rPr>
            </w:pPr>
            <w:r>
              <w:t>When you have the daisy hole function selected, the inner petal points set the number of points for each petal.</w:t>
            </w:r>
          </w:p>
        </w:tc>
      </w:tr>
      <w:tr w:rsidR="00642018" w14:paraId="1A31456D" w14:textId="77777777">
        <w:tc>
          <w:tcPr>
            <w:tcW w:w="1548" w:type="dxa"/>
          </w:tcPr>
          <w:p w14:paraId="1655B7C5" w14:textId="77777777" w:rsidR="00642018" w:rsidRDefault="00A10CED" w:rsidP="005350E9">
            <w:pPr>
              <w:keepNext/>
              <w:rPr>
                <w:b/>
                <w:bCs/>
              </w:rPr>
            </w:pPr>
            <w:r>
              <w:t>Center Size and Petal Size</w:t>
            </w:r>
          </w:p>
        </w:tc>
        <w:tc>
          <w:tcPr>
            <w:tcW w:w="7308" w:type="dxa"/>
            <w:gridSpan w:val="2"/>
          </w:tcPr>
          <w:p w14:paraId="7177C0ED" w14:textId="6E350095" w:rsidR="00642018" w:rsidRDefault="00A10CED" w:rsidP="005350E9">
            <w:pPr>
              <w:keepNext/>
              <w:rPr>
                <w:b/>
                <w:bCs/>
              </w:rPr>
            </w:pPr>
            <w:r>
              <w:t>The ratio of the center size to the pixel size determines the relative size of the petals and the center of the daisy</w:t>
            </w:r>
            <w:r w:rsidR="00FC44AD">
              <w:t xml:space="preserve">. </w:t>
            </w:r>
            <w:r>
              <w:t>The daisy form will be the same size regardless of how you set these two items</w:t>
            </w:r>
            <w:r w:rsidR="00FC44AD">
              <w:t xml:space="preserve">. </w:t>
            </w:r>
          </w:p>
        </w:tc>
      </w:tr>
      <w:tr w:rsidR="00642018" w14:paraId="4BFC4014" w14:textId="77777777">
        <w:tc>
          <w:tcPr>
            <w:tcW w:w="1548" w:type="dxa"/>
          </w:tcPr>
          <w:p w14:paraId="6F412DDA" w14:textId="77777777" w:rsidR="00642018" w:rsidRDefault="00A10CED" w:rsidP="005350E9">
            <w:pPr>
              <w:keepNext/>
              <w:rPr>
                <w:b/>
                <w:bCs/>
              </w:rPr>
            </w:pPr>
            <w:r>
              <w:t>Hole</w:t>
            </w:r>
          </w:p>
        </w:tc>
        <w:tc>
          <w:tcPr>
            <w:tcW w:w="7308" w:type="dxa"/>
            <w:gridSpan w:val="2"/>
          </w:tcPr>
          <w:p w14:paraId="3288FA6F" w14:textId="5AD748E9" w:rsidR="00642018" w:rsidRDefault="00A10CED" w:rsidP="005350E9">
            <w:pPr>
              <w:keepNext/>
              <w:rPr>
                <w:b/>
                <w:bCs/>
              </w:rPr>
            </w:pPr>
            <w:r>
              <w:t xml:space="preserve">If you check this box, </w:t>
            </w:r>
            <w:r w:rsidR="00AD6EB8">
              <w:t>ThrEd</w:t>
            </w:r>
            <w:r>
              <w:t xml:space="preserve"> will put a hole in the daisy form.</w:t>
            </w:r>
          </w:p>
        </w:tc>
      </w:tr>
      <w:tr w:rsidR="00642018" w14:paraId="67BEAC4C" w14:textId="77777777">
        <w:tc>
          <w:tcPr>
            <w:tcW w:w="1548" w:type="dxa"/>
          </w:tcPr>
          <w:p w14:paraId="27330B3F" w14:textId="77777777" w:rsidR="00642018" w:rsidRDefault="00A10CED" w:rsidP="005350E9">
            <w:pPr>
              <w:keepNext/>
              <w:rPr>
                <w:b/>
                <w:bCs/>
              </w:rPr>
            </w:pPr>
            <w:r>
              <w:t>D-lines</w:t>
            </w:r>
          </w:p>
        </w:tc>
        <w:tc>
          <w:tcPr>
            <w:tcW w:w="7308" w:type="dxa"/>
            <w:gridSpan w:val="2"/>
          </w:tcPr>
          <w:p w14:paraId="6C432A67" w14:textId="0D7945F5" w:rsidR="00642018" w:rsidRDefault="00A10CED" w:rsidP="005350E9">
            <w:pPr>
              <w:keepNext/>
              <w:rPr>
                <w:b/>
                <w:bCs/>
              </w:rPr>
            </w:pPr>
            <w:r>
              <w:t xml:space="preserve">If you check this box, </w:t>
            </w:r>
            <w:r w:rsidR="00AD6EB8">
              <w:t>ThrEd</w:t>
            </w:r>
            <w:r>
              <w:t xml:space="preserve"> will put d-lines in the daisy form.</w:t>
            </w:r>
          </w:p>
        </w:tc>
      </w:tr>
      <w:tr w:rsidR="00642018" w14:paraId="478DAD4F" w14:textId="77777777">
        <w:tc>
          <w:tcPr>
            <w:tcW w:w="1548" w:type="dxa"/>
          </w:tcPr>
          <w:p w14:paraId="18E4DB9E" w14:textId="77777777" w:rsidR="00642018" w:rsidRDefault="00A10CED" w:rsidP="005350E9">
            <w:pPr>
              <w:keepNext/>
              <w:rPr>
                <w:b/>
                <w:bCs/>
              </w:rPr>
            </w:pPr>
            <w:r>
              <w:t>Hole Size</w:t>
            </w:r>
          </w:p>
        </w:tc>
        <w:tc>
          <w:tcPr>
            <w:tcW w:w="7308" w:type="dxa"/>
            <w:gridSpan w:val="2"/>
          </w:tcPr>
          <w:p w14:paraId="1ECA077B" w14:textId="59C86375" w:rsidR="00642018" w:rsidRDefault="00A10CED" w:rsidP="005350E9">
            <w:pPr>
              <w:keepNext/>
              <w:rPr>
                <w:b/>
                <w:bCs/>
              </w:rPr>
            </w:pPr>
            <w:r>
              <w:t>Sets the hole size</w:t>
            </w:r>
            <w:r w:rsidR="00FC44AD">
              <w:t xml:space="preserve">. </w:t>
            </w:r>
            <w:r>
              <w:t>If the value in this box is less than the sum of the center size and the petal size, the hole will be smaller than the petals of the form.</w:t>
            </w:r>
          </w:p>
        </w:tc>
      </w:tr>
      <w:tr w:rsidR="00642018" w14:paraId="2A8BDB0F" w14:textId="77777777">
        <w:trPr>
          <w:cantSplit/>
          <w:trHeight w:val="98"/>
        </w:trPr>
        <w:tc>
          <w:tcPr>
            <w:tcW w:w="1548" w:type="dxa"/>
            <w:vMerge w:val="restart"/>
          </w:tcPr>
          <w:p w14:paraId="213E8F4F" w14:textId="77777777" w:rsidR="00642018" w:rsidRDefault="00A10CED" w:rsidP="005350E9">
            <w:pPr>
              <w:keepNext/>
              <w:rPr>
                <w:b/>
                <w:bCs/>
              </w:rPr>
            </w:pPr>
            <w:r>
              <w:t>Petal Type</w:t>
            </w:r>
          </w:p>
        </w:tc>
        <w:tc>
          <w:tcPr>
            <w:tcW w:w="1620" w:type="dxa"/>
          </w:tcPr>
          <w:p w14:paraId="780C9AD8" w14:textId="77777777" w:rsidR="00642018" w:rsidRDefault="00A10CED" w:rsidP="005350E9">
            <w:pPr>
              <w:keepNext/>
              <w:rPr>
                <w:b/>
                <w:bCs/>
              </w:rPr>
            </w:pPr>
            <w:r>
              <w:t>Curve</w:t>
            </w:r>
          </w:p>
        </w:tc>
        <w:tc>
          <w:tcPr>
            <w:tcW w:w="5688" w:type="dxa"/>
          </w:tcPr>
          <w:p w14:paraId="169D45CF" w14:textId="77777777" w:rsidR="00642018" w:rsidRDefault="00A10CED" w:rsidP="005350E9">
            <w:pPr>
              <w:keepNext/>
              <w:rPr>
                <w:b/>
                <w:bCs/>
              </w:rPr>
            </w:pPr>
            <w:r>
              <w:t>Curved Petals</w:t>
            </w:r>
          </w:p>
        </w:tc>
      </w:tr>
      <w:tr w:rsidR="00642018" w14:paraId="607BBD8B" w14:textId="77777777">
        <w:trPr>
          <w:cantSplit/>
          <w:trHeight w:val="98"/>
        </w:trPr>
        <w:tc>
          <w:tcPr>
            <w:tcW w:w="1548" w:type="dxa"/>
            <w:vMerge/>
          </w:tcPr>
          <w:p w14:paraId="525FA584" w14:textId="77777777" w:rsidR="00642018" w:rsidRDefault="00642018" w:rsidP="005350E9">
            <w:pPr>
              <w:keepNext/>
              <w:rPr>
                <w:b/>
                <w:bCs/>
              </w:rPr>
            </w:pPr>
          </w:p>
        </w:tc>
        <w:tc>
          <w:tcPr>
            <w:tcW w:w="1620" w:type="dxa"/>
          </w:tcPr>
          <w:p w14:paraId="3A5D9557" w14:textId="77777777" w:rsidR="00642018" w:rsidRDefault="00A10CED" w:rsidP="005350E9">
            <w:pPr>
              <w:keepNext/>
              <w:rPr>
                <w:b/>
                <w:bCs/>
              </w:rPr>
            </w:pPr>
            <w:r>
              <w:t>Center Point</w:t>
            </w:r>
          </w:p>
        </w:tc>
        <w:tc>
          <w:tcPr>
            <w:tcW w:w="5688" w:type="dxa"/>
          </w:tcPr>
          <w:p w14:paraId="33370306" w14:textId="77777777" w:rsidR="00642018" w:rsidRDefault="00A10CED" w:rsidP="005350E9">
            <w:pPr>
              <w:keepNext/>
              <w:rPr>
                <w:b/>
                <w:bCs/>
              </w:rPr>
            </w:pPr>
            <w:r>
              <w:t>Petals with a point in their center</w:t>
            </w:r>
          </w:p>
        </w:tc>
      </w:tr>
      <w:tr w:rsidR="00642018" w14:paraId="4673D352" w14:textId="77777777">
        <w:trPr>
          <w:cantSplit/>
          <w:trHeight w:val="98"/>
        </w:trPr>
        <w:tc>
          <w:tcPr>
            <w:tcW w:w="1548" w:type="dxa"/>
            <w:vMerge/>
          </w:tcPr>
          <w:p w14:paraId="06235877" w14:textId="77777777" w:rsidR="00642018" w:rsidRDefault="00642018" w:rsidP="005350E9">
            <w:pPr>
              <w:keepNext/>
              <w:rPr>
                <w:b/>
                <w:bCs/>
              </w:rPr>
            </w:pPr>
          </w:p>
        </w:tc>
        <w:tc>
          <w:tcPr>
            <w:tcW w:w="1620" w:type="dxa"/>
          </w:tcPr>
          <w:p w14:paraId="15056DFA" w14:textId="77777777" w:rsidR="00642018" w:rsidRDefault="00A10CED" w:rsidP="005350E9">
            <w:pPr>
              <w:keepNext/>
              <w:rPr>
                <w:b/>
                <w:bCs/>
              </w:rPr>
            </w:pPr>
            <w:r>
              <w:t>Side Point</w:t>
            </w:r>
          </w:p>
        </w:tc>
        <w:tc>
          <w:tcPr>
            <w:tcW w:w="5688" w:type="dxa"/>
          </w:tcPr>
          <w:p w14:paraId="0C58D1C3" w14:textId="77777777" w:rsidR="00642018" w:rsidRDefault="00A10CED" w:rsidP="005350E9">
            <w:pPr>
              <w:keepNext/>
              <w:rPr>
                <w:b/>
                <w:bCs/>
              </w:rPr>
            </w:pPr>
            <w:r>
              <w:t>Petals with a point at their side</w:t>
            </w:r>
          </w:p>
        </w:tc>
      </w:tr>
      <w:tr w:rsidR="00642018" w14:paraId="19B5034F" w14:textId="77777777">
        <w:trPr>
          <w:cantSplit/>
          <w:trHeight w:val="98"/>
        </w:trPr>
        <w:tc>
          <w:tcPr>
            <w:tcW w:w="1548" w:type="dxa"/>
            <w:vMerge/>
          </w:tcPr>
          <w:p w14:paraId="647ED471" w14:textId="77777777" w:rsidR="00642018" w:rsidRDefault="00642018" w:rsidP="005350E9">
            <w:pPr>
              <w:keepNext/>
              <w:rPr>
                <w:b/>
                <w:bCs/>
              </w:rPr>
            </w:pPr>
          </w:p>
        </w:tc>
        <w:tc>
          <w:tcPr>
            <w:tcW w:w="1620" w:type="dxa"/>
          </w:tcPr>
          <w:p w14:paraId="70A8E337" w14:textId="77777777" w:rsidR="00642018" w:rsidRDefault="00A10CED" w:rsidP="005350E9">
            <w:pPr>
              <w:keepNext/>
              <w:rPr>
                <w:b/>
                <w:bCs/>
              </w:rPr>
            </w:pPr>
            <w:r>
              <w:t>Ragged</w:t>
            </w:r>
          </w:p>
        </w:tc>
        <w:tc>
          <w:tcPr>
            <w:tcW w:w="5688" w:type="dxa"/>
          </w:tcPr>
          <w:p w14:paraId="1A21B1F7" w14:textId="77777777" w:rsidR="00642018" w:rsidRDefault="00A10CED" w:rsidP="005350E9">
            <w:pPr>
              <w:keepNext/>
              <w:rPr>
                <w:b/>
                <w:bCs/>
              </w:rPr>
            </w:pPr>
            <w:r>
              <w:t>A daisy form with repeating random shaped petals</w:t>
            </w:r>
          </w:p>
        </w:tc>
      </w:tr>
      <w:tr w:rsidR="00642018" w14:paraId="3B63F88A" w14:textId="77777777">
        <w:trPr>
          <w:cantSplit/>
          <w:trHeight w:val="98"/>
        </w:trPr>
        <w:tc>
          <w:tcPr>
            <w:tcW w:w="1548" w:type="dxa"/>
            <w:vMerge/>
          </w:tcPr>
          <w:p w14:paraId="504CB87A" w14:textId="77777777" w:rsidR="00642018" w:rsidRDefault="00642018" w:rsidP="005350E9">
            <w:pPr>
              <w:keepNext/>
              <w:rPr>
                <w:b/>
                <w:bCs/>
              </w:rPr>
            </w:pPr>
          </w:p>
        </w:tc>
        <w:tc>
          <w:tcPr>
            <w:tcW w:w="1620" w:type="dxa"/>
          </w:tcPr>
          <w:p w14:paraId="2A4E04CD" w14:textId="77777777" w:rsidR="00642018" w:rsidRDefault="00A10CED" w:rsidP="005350E9">
            <w:pPr>
              <w:keepNext/>
              <w:rPr>
                <w:b/>
                <w:bCs/>
              </w:rPr>
            </w:pPr>
            <w:r>
              <w:t>Cog</w:t>
            </w:r>
          </w:p>
        </w:tc>
        <w:tc>
          <w:tcPr>
            <w:tcW w:w="5688" w:type="dxa"/>
          </w:tcPr>
          <w:p w14:paraId="0E1AF635" w14:textId="77777777" w:rsidR="00642018" w:rsidRDefault="00A10CED" w:rsidP="005350E9">
            <w:pPr>
              <w:keepNext/>
              <w:rPr>
                <w:b/>
                <w:bCs/>
              </w:rPr>
            </w:pPr>
            <w:r>
              <w:t>Produces a form that looks like a gear</w:t>
            </w:r>
          </w:p>
        </w:tc>
      </w:tr>
      <w:tr w:rsidR="00642018" w14:paraId="11815C2F" w14:textId="77777777">
        <w:trPr>
          <w:cantSplit/>
          <w:trHeight w:val="98"/>
        </w:trPr>
        <w:tc>
          <w:tcPr>
            <w:tcW w:w="1548" w:type="dxa"/>
            <w:vMerge/>
          </w:tcPr>
          <w:p w14:paraId="0542A333" w14:textId="77777777" w:rsidR="00642018" w:rsidRDefault="00642018" w:rsidP="005350E9">
            <w:pPr>
              <w:keepNext/>
              <w:rPr>
                <w:b/>
                <w:bCs/>
              </w:rPr>
            </w:pPr>
          </w:p>
        </w:tc>
        <w:tc>
          <w:tcPr>
            <w:tcW w:w="1620" w:type="dxa"/>
          </w:tcPr>
          <w:p w14:paraId="687B7F91" w14:textId="77777777" w:rsidR="00642018" w:rsidRDefault="00A10CED" w:rsidP="005350E9">
            <w:pPr>
              <w:keepNext/>
              <w:rPr>
                <w:b/>
                <w:bCs/>
              </w:rPr>
            </w:pPr>
            <w:r>
              <w:t>Mirror</w:t>
            </w:r>
          </w:p>
        </w:tc>
        <w:tc>
          <w:tcPr>
            <w:tcW w:w="5688" w:type="dxa"/>
          </w:tcPr>
          <w:p w14:paraId="64D9C5AD" w14:textId="77777777" w:rsidR="00642018" w:rsidRDefault="00A10CED" w:rsidP="005350E9">
            <w:pPr>
              <w:keepNext/>
              <w:rPr>
                <w:b/>
                <w:bCs/>
              </w:rPr>
            </w:pPr>
            <w:r>
              <w:t>Produces a form that can have split petals. See mirror points</w:t>
            </w:r>
          </w:p>
        </w:tc>
      </w:tr>
      <w:tr w:rsidR="00642018" w14:paraId="06283E35" w14:textId="77777777">
        <w:tc>
          <w:tcPr>
            <w:tcW w:w="1548" w:type="dxa"/>
          </w:tcPr>
          <w:p w14:paraId="2ABA44DA" w14:textId="77777777" w:rsidR="00642018" w:rsidRDefault="00A10CED" w:rsidP="0091627F">
            <w:pPr>
              <w:rPr>
                <w:b/>
                <w:bCs/>
              </w:rPr>
            </w:pPr>
            <w:r>
              <w:t>Reset</w:t>
            </w:r>
          </w:p>
        </w:tc>
        <w:tc>
          <w:tcPr>
            <w:tcW w:w="7308" w:type="dxa"/>
            <w:gridSpan w:val="2"/>
          </w:tcPr>
          <w:p w14:paraId="46F02780" w14:textId="77777777" w:rsidR="00642018" w:rsidRDefault="00A10CED" w:rsidP="0091627F">
            <w:pPr>
              <w:rPr>
                <w:b/>
                <w:bCs/>
              </w:rPr>
            </w:pPr>
            <w:r>
              <w:t>Resets the daisy form to default values</w:t>
            </w:r>
          </w:p>
        </w:tc>
      </w:tr>
    </w:tbl>
    <w:p w14:paraId="50171154" w14:textId="0250F9B9" w:rsidR="00642018" w:rsidRDefault="00A10CED" w:rsidP="00122B36">
      <w:pPr>
        <w:pStyle w:val="Heading3"/>
      </w:pPr>
      <w:bookmarkStart w:id="493" w:name="_Toc10370307"/>
      <w:bookmarkStart w:id="494" w:name="_Toc17183872"/>
      <w:bookmarkStart w:id="495" w:name="_Toc17190458"/>
      <w:bookmarkStart w:id="496" w:name="_Toc34272852"/>
      <w:bookmarkEnd w:id="493"/>
      <w:bookmarkEnd w:id="494"/>
      <w:r>
        <w:t>Form Preferences</w:t>
      </w:r>
      <w:bookmarkEnd w:id="495"/>
      <w:bookmarkEnd w:id="496"/>
      <w:r>
        <w:fldChar w:fldCharType="begin"/>
      </w:r>
      <w:r>
        <w:instrText xml:space="preserve"> </w:instrText>
      </w:r>
      <w:r w:rsidR="00D075A0">
        <w:instrText>XE “Form preferences”</w:instrText>
      </w:r>
      <w:r>
        <w:instrText xml:space="preserve"> </w:instrText>
      </w:r>
      <w:r>
        <w:fldChar w:fldCharType="end"/>
      </w:r>
    </w:p>
    <w:p w14:paraId="5348363B" w14:textId="433F179A" w:rsidR="00642018" w:rsidRDefault="00A10CED" w:rsidP="00122B36">
      <w:pPr>
        <w:pStyle w:val="annxxx"/>
      </w:pPr>
      <w:r>
        <w:t>You can use the preferences menu to control the look of the star and egg forms</w:t>
      </w:r>
      <w:r w:rsidR="00FC44AD">
        <w:t xml:space="preserve">. </w:t>
      </w:r>
      <w:r>
        <w:t xml:space="preserve">Change the </w:t>
      </w:r>
      <w:r w:rsidR="00660DB1">
        <w:t>“</w:t>
      </w:r>
      <w:r>
        <w:t>Star ratio</w:t>
      </w:r>
      <w:r w:rsidR="00660DB1">
        <w:t>”</w:t>
      </w:r>
      <w:r>
        <w:t xml:space="preserve">, </w:t>
      </w:r>
      <w:r w:rsidR="00660DB1">
        <w:t>“</w:t>
      </w:r>
      <w:r>
        <w:t>Spiral wrap</w:t>
      </w:r>
      <w:r w:rsidR="00660DB1">
        <w:t>”</w:t>
      </w:r>
      <w:r>
        <w:t xml:space="preserve">, and </w:t>
      </w:r>
      <w:r w:rsidR="00660DB1">
        <w:t>“</w:t>
      </w:r>
      <w:r>
        <w:t>Egg ratio</w:t>
      </w:r>
      <w:r w:rsidR="00660DB1">
        <w:t>”</w:t>
      </w:r>
      <w:r>
        <w:t xml:space="preserve"> entries on the preferences menu, and then create a star, spiral, or egg form.</w:t>
      </w:r>
    </w:p>
    <w:p w14:paraId="145545FC" w14:textId="722D2B1F" w:rsidR="00642018" w:rsidRDefault="00A10CED" w:rsidP="00122B36">
      <w:pPr>
        <w:pStyle w:val="Heading2"/>
      </w:pPr>
      <w:bookmarkStart w:id="497" w:name="_Toc10370308"/>
      <w:bookmarkStart w:id="498" w:name="_Toc17183873"/>
      <w:bookmarkStart w:id="499" w:name="_Toc17190459"/>
      <w:bookmarkStart w:id="500" w:name="_Toc34272853"/>
      <w:bookmarkStart w:id="501" w:name="_Toc123100756"/>
      <w:bookmarkEnd w:id="497"/>
      <w:bookmarkEnd w:id="498"/>
      <w:r>
        <w:lastRenderedPageBreak/>
        <w:t>If you have a form selected</w:t>
      </w:r>
      <w:bookmarkEnd w:id="499"/>
      <w:bookmarkEnd w:id="500"/>
      <w:bookmarkEnd w:id="501"/>
      <w:r>
        <w:fldChar w:fldCharType="begin"/>
      </w:r>
      <w:r>
        <w:instrText xml:space="preserve"> XE "</w:instrText>
      </w:r>
      <w:r>
        <w:rPr>
          <w:rFonts w:eastAsia="MS Mincho"/>
        </w:rPr>
        <w:instrText>If you have a form selected"</w:instrText>
      </w:r>
      <w:r>
        <w:instrText xml:space="preserve"> </w:instrText>
      </w:r>
      <w:r>
        <w:fldChar w:fldCharType="end"/>
      </w:r>
    </w:p>
    <w:p w14:paraId="266A9224" w14:textId="7A0A92E2" w:rsidR="00642018" w:rsidRDefault="00A10CED" w:rsidP="00122B36">
      <w:pPr>
        <w:pStyle w:val="annxxx"/>
      </w:pPr>
      <w:r>
        <w:t xml:space="preserve">When you </w:t>
      </w:r>
      <w:r w:rsidR="00373FBB">
        <w:t>select</w:t>
      </w:r>
      <w:r w:rsidR="002D48FC">
        <w:t xml:space="preserve"> </w:t>
      </w:r>
      <w:r w:rsidR="00660DB1">
        <w:t>“</w:t>
      </w:r>
      <w:r>
        <w:t>F</w:t>
      </w:r>
      <w:r w:rsidR="00660DB1">
        <w:t>”</w:t>
      </w:r>
      <w:r>
        <w:t xml:space="preserve"> or select </w:t>
      </w:r>
      <w:r w:rsidR="00660DB1">
        <w:t>“</w:t>
      </w:r>
      <w:r>
        <w:t>form</w:t>
      </w:r>
      <w:r w:rsidR="00660DB1">
        <w:t>”</w:t>
      </w:r>
      <w:r>
        <w:t>, you will get a box describing the form you have selected</w:t>
      </w:r>
      <w:r w:rsidR="00FC44AD">
        <w:t xml:space="preserve">. </w:t>
      </w:r>
      <w:r>
        <w:t>The exact items in the box will vary with the type of form, and the fills</w:t>
      </w:r>
      <w:r w:rsidR="00FC44AD">
        <w:t xml:space="preserve">. </w:t>
      </w:r>
      <w:r>
        <w:t xml:space="preserve">In </w:t>
      </w:r>
      <w:r w:rsidR="006908CF">
        <w:t>general,</w:t>
      </w:r>
      <w:r>
        <w:t xml:space="preserve"> you can change any item by </w:t>
      </w:r>
      <w:proofErr w:type="gramStart"/>
      <w:r>
        <w:t>left-clicking</w:t>
      </w:r>
      <w:proofErr w:type="gramEnd"/>
      <w:r>
        <w:t xml:space="preserve"> on the box describing that item</w:t>
      </w:r>
      <w:r w:rsidR="00FC44AD">
        <w:t xml:space="preserve">. </w:t>
      </w:r>
      <w:r>
        <w:t xml:space="preserve">For example, if you see </w:t>
      </w:r>
      <w:r w:rsidR="00660DB1">
        <w:t>“</w:t>
      </w:r>
      <w:r>
        <w:t>Border Size</w:t>
      </w:r>
      <w:r w:rsidR="00660DB1">
        <w:t>”</w:t>
      </w:r>
      <w:r>
        <w:t xml:space="preserve"> and a box next to it that says </w:t>
      </w:r>
      <w:r w:rsidR="00660DB1">
        <w:t>“</w:t>
      </w:r>
      <w:r>
        <w:t>3.00</w:t>
      </w:r>
      <w:r w:rsidR="00660DB1">
        <w:t>”</w:t>
      </w:r>
      <w:r>
        <w:t xml:space="preserve">, </w:t>
      </w:r>
      <w:proofErr w:type="gramStart"/>
      <w:r>
        <w:t>left-click</w:t>
      </w:r>
      <w:proofErr w:type="gramEnd"/>
      <w:r>
        <w:t xml:space="preserve"> on the </w:t>
      </w:r>
      <w:r w:rsidR="00660DB1">
        <w:t>“</w:t>
      </w:r>
      <w:r>
        <w:t>3.00</w:t>
      </w:r>
      <w:r w:rsidR="006908CF">
        <w:t>”</w:t>
      </w:r>
      <w:r>
        <w:t xml:space="preserve"> and another small box will appear</w:t>
      </w:r>
      <w:r w:rsidR="00FC44AD">
        <w:t xml:space="preserve">. </w:t>
      </w:r>
      <w:r>
        <w:t xml:space="preserve">Type in a new number, and </w:t>
      </w:r>
      <w:r w:rsidR="00AD6EB8">
        <w:t>ThrEd</w:t>
      </w:r>
      <w:r>
        <w:t xml:space="preserve"> will automatically refill the form with the new value.</w:t>
      </w:r>
    </w:p>
    <w:p w14:paraId="61752E64" w14:textId="20E54A4B" w:rsidR="00642018" w:rsidRDefault="006914AE" w:rsidP="00122B36">
      <w:pPr>
        <w:pStyle w:val="Heading1"/>
      </w:pPr>
      <w:bookmarkStart w:id="502" w:name="_Toc10370309"/>
      <w:bookmarkStart w:id="503" w:name="_Toc17183874"/>
      <w:bookmarkStart w:id="504" w:name="_Toc17190460"/>
      <w:bookmarkStart w:id="505" w:name="_Toc34272854"/>
      <w:bookmarkStart w:id="506" w:name="_Toc123100757"/>
      <w:bookmarkEnd w:id="502"/>
      <w:bookmarkEnd w:id="503"/>
      <w:r>
        <w:t>E</w:t>
      </w:r>
      <w:r w:rsidR="005313D9">
        <w:t>dit</w:t>
      </w:r>
      <w:bookmarkEnd w:id="504"/>
      <w:bookmarkEnd w:id="505"/>
      <w:bookmarkEnd w:id="506"/>
      <w:r w:rsidR="00A10CED">
        <w:fldChar w:fldCharType="begin"/>
      </w:r>
      <w:r w:rsidR="00A10CED">
        <w:instrText xml:space="preserve"> XE "</w:instrText>
      </w:r>
      <w:r w:rsidR="0091627F">
        <w:rPr>
          <w:rFonts w:eastAsia="MS Mincho"/>
        </w:rPr>
        <w:instrText>Edit</w:instrText>
      </w:r>
      <w:r w:rsidR="00A10CED">
        <w:rPr>
          <w:rFonts w:eastAsia="MS Mincho"/>
        </w:rPr>
        <w:instrText>"</w:instrText>
      </w:r>
      <w:r w:rsidR="00A10CED">
        <w:instrText xml:space="preserve"> </w:instrText>
      </w:r>
      <w:r w:rsidR="00A10CED">
        <w:fldChar w:fldCharType="end"/>
      </w:r>
    </w:p>
    <w:p w14:paraId="67819ED2" w14:textId="569341CB" w:rsidR="00642018" w:rsidRDefault="00A10CED" w:rsidP="00122B36">
      <w:pPr>
        <w:pStyle w:val="Heading2"/>
      </w:pPr>
      <w:bookmarkStart w:id="507" w:name="_Toc10370310"/>
      <w:bookmarkStart w:id="508" w:name="_Toc17183875"/>
      <w:bookmarkStart w:id="509" w:name="_Toc17190461"/>
      <w:bookmarkStart w:id="510" w:name="_Toc34272855"/>
      <w:bookmarkStart w:id="511" w:name="_Toc123100758"/>
      <w:bookmarkEnd w:id="507"/>
      <w:bookmarkEnd w:id="508"/>
      <w:r>
        <w:t>Center</w:t>
      </w:r>
      <w:bookmarkEnd w:id="509"/>
      <w:bookmarkEnd w:id="510"/>
      <w:bookmarkEnd w:id="511"/>
      <w:r>
        <w:fldChar w:fldCharType="begin"/>
      </w:r>
      <w:r>
        <w:instrText xml:space="preserve"> XE "</w:instrText>
      </w:r>
      <w:r>
        <w:rPr>
          <w:rFonts w:eastAsia="MS Mincho"/>
        </w:rPr>
        <w:instrText>Center"</w:instrText>
      </w:r>
      <w:r>
        <w:instrText xml:space="preserve"> </w:instrText>
      </w:r>
      <w:r>
        <w:fldChar w:fldCharType="end"/>
      </w:r>
    </w:p>
    <w:p w14:paraId="72B6DF17" w14:textId="77777777" w:rsidR="00642018" w:rsidRDefault="00A10CED" w:rsidP="00122B36">
      <w:pPr>
        <w:pStyle w:val="annxxx"/>
      </w:pPr>
      <w:r>
        <w:t>These functions center forms and selected stitches.</w:t>
      </w:r>
    </w:p>
    <w:p w14:paraId="702B3B0E" w14:textId="18E7A14F" w:rsidR="006908CF" w:rsidRDefault="006908CF" w:rsidP="00122B36">
      <w:pPr>
        <w:pStyle w:val="Heading3"/>
      </w:pPr>
      <w:bookmarkStart w:id="512" w:name="_Toc10370311"/>
      <w:bookmarkStart w:id="513" w:name="_Toc17183876"/>
      <w:bookmarkStart w:id="514" w:name="_Toc17190464"/>
      <w:bookmarkStart w:id="515" w:name="_Toc34272858"/>
      <w:bookmarkStart w:id="516" w:name="_Toc17190462"/>
      <w:bookmarkStart w:id="517" w:name="_Toc34272856"/>
      <w:bookmarkEnd w:id="512"/>
      <w:bookmarkEnd w:id="513"/>
      <w:r>
        <w:t>Both (Minus –)</w:t>
      </w:r>
      <w:bookmarkEnd w:id="514"/>
      <w:bookmarkEnd w:id="515"/>
      <w:r>
        <w:fldChar w:fldCharType="begin"/>
      </w:r>
      <w:r>
        <w:instrText xml:space="preserve"> XE "</w:instrText>
      </w:r>
      <w:r>
        <w:rPr>
          <w:rFonts w:eastAsia="MS Mincho"/>
        </w:rPr>
        <w:instrText>Both"</w:instrText>
      </w:r>
      <w:r>
        <w:instrText xml:space="preserve"> </w:instrText>
      </w:r>
      <w:r>
        <w:fldChar w:fldCharType="end"/>
      </w:r>
    </w:p>
    <w:p w14:paraId="45858A16" w14:textId="08BAA000" w:rsidR="006908CF" w:rsidRDefault="006908CF" w:rsidP="00122B36">
      <w:pPr>
        <w:pStyle w:val="annxxx"/>
      </w:pPr>
      <w:r>
        <w:t>Centers a form or a group of stitches. If a zoom mark is set centers the selection over the zoom mark. If no zoom mark is set, centers the selection over the center of the stitch window</w:t>
      </w:r>
      <w:r>
        <w:fldChar w:fldCharType="begin"/>
      </w:r>
      <w:r>
        <w:instrText xml:space="preserve"> </w:instrText>
      </w:r>
      <w:r w:rsidR="00677351">
        <w:instrText>XE “Stitch window”</w:instrText>
      </w:r>
      <w:r>
        <w:instrText xml:space="preserve"> </w:instrText>
      </w:r>
      <w:r>
        <w:fldChar w:fldCharType="end"/>
      </w:r>
      <w:r>
        <w:t>.</w:t>
      </w:r>
    </w:p>
    <w:p w14:paraId="6C995869" w14:textId="7FA51C73" w:rsidR="00642018" w:rsidRDefault="00A10CED" w:rsidP="00122B36">
      <w:pPr>
        <w:pStyle w:val="Heading3"/>
      </w:pPr>
      <w:r>
        <w:t>Horizontal (</w:t>
      </w:r>
      <w:proofErr w:type="spellStart"/>
      <w:r w:rsidR="00492DF6">
        <w:t>Shift+</w:t>
      </w:r>
      <w:r>
        <w:t>Minus</w:t>
      </w:r>
      <w:proofErr w:type="spellEnd"/>
      <w:r>
        <w:t xml:space="preserve"> -)</w:t>
      </w:r>
      <w:bookmarkEnd w:id="516"/>
      <w:bookmarkEnd w:id="517"/>
      <w:r>
        <w:fldChar w:fldCharType="begin"/>
      </w:r>
      <w:r>
        <w:instrText xml:space="preserve"> XE "</w:instrText>
      </w:r>
      <w:r>
        <w:rPr>
          <w:rFonts w:eastAsia="MS Mincho"/>
        </w:rPr>
        <w:instrText>Horizontal"</w:instrText>
      </w:r>
      <w:r>
        <w:instrText xml:space="preserve"> </w:instrText>
      </w:r>
      <w:r>
        <w:fldChar w:fldCharType="end"/>
      </w:r>
    </w:p>
    <w:p w14:paraId="51E19314" w14:textId="2CC74869" w:rsidR="00642018" w:rsidRDefault="00A10CED" w:rsidP="00122B36">
      <w:pPr>
        <w:pStyle w:val="annxxx"/>
      </w:pPr>
      <w:r>
        <w:t>Centers a form or a group of stitches</w:t>
      </w:r>
      <w:r w:rsidR="00FC44AD">
        <w:t xml:space="preserve">. </w:t>
      </w:r>
      <w:r>
        <w:t>If a zoom mark is set aligns the selection horizontally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55D44580" w14:textId="3B7CED8A" w:rsidR="00642018" w:rsidRDefault="00A10CED" w:rsidP="00122B36">
      <w:pPr>
        <w:pStyle w:val="Heading3"/>
      </w:pPr>
      <w:bookmarkStart w:id="518" w:name="_Toc10370312"/>
      <w:bookmarkStart w:id="519" w:name="_Toc17183877"/>
      <w:bookmarkStart w:id="520" w:name="_Toc17190463"/>
      <w:bookmarkStart w:id="521" w:name="_Toc34272857"/>
      <w:bookmarkEnd w:id="518"/>
      <w:bookmarkEnd w:id="519"/>
      <w:r>
        <w:t>Vertical (</w:t>
      </w:r>
      <w:proofErr w:type="spellStart"/>
      <w:r w:rsidR="00492DF6">
        <w:t>Ctrl+</w:t>
      </w:r>
      <w:r>
        <w:t>Minus</w:t>
      </w:r>
      <w:proofErr w:type="spellEnd"/>
      <w:r>
        <w:t xml:space="preserve"> -)</w:t>
      </w:r>
      <w:bookmarkEnd w:id="520"/>
      <w:bookmarkEnd w:id="521"/>
      <w:r>
        <w:fldChar w:fldCharType="begin"/>
      </w:r>
      <w:r>
        <w:instrText xml:space="preserve"> XE "</w:instrText>
      </w:r>
      <w:r>
        <w:rPr>
          <w:rFonts w:eastAsia="MS Mincho"/>
        </w:rPr>
        <w:instrText>Vertical"</w:instrText>
      </w:r>
      <w:r>
        <w:instrText xml:space="preserve"> </w:instrText>
      </w:r>
      <w:r>
        <w:fldChar w:fldCharType="end"/>
      </w:r>
    </w:p>
    <w:p w14:paraId="4B7B142B" w14:textId="325269BB" w:rsidR="00642018" w:rsidRDefault="00A10CED" w:rsidP="00122B36">
      <w:pPr>
        <w:pStyle w:val="annxxx"/>
      </w:pPr>
      <w:r>
        <w:t>Centers a form or a group of stitches</w:t>
      </w:r>
      <w:r w:rsidR="00FC44AD">
        <w:t xml:space="preserve">. </w:t>
      </w:r>
      <w:r>
        <w:t>If a zoom mark is set aligns the selection vertically with the zoom mark</w:t>
      </w:r>
      <w:r w:rsidR="00FC44AD">
        <w:t xml:space="preserve">. </w:t>
      </w:r>
      <w:r>
        <w:t>If not zoom mark is set, aligns the selection with the center of the stitch window</w:t>
      </w:r>
      <w:r>
        <w:fldChar w:fldCharType="begin"/>
      </w:r>
      <w:r>
        <w:instrText xml:space="preserve"> </w:instrText>
      </w:r>
      <w:r w:rsidR="00677351">
        <w:instrText>XE “Stitch window”</w:instrText>
      </w:r>
      <w:r>
        <w:instrText xml:space="preserve"> </w:instrText>
      </w:r>
      <w:r>
        <w:fldChar w:fldCharType="end"/>
      </w:r>
      <w:r>
        <w:t>.</w:t>
      </w:r>
    </w:p>
    <w:p w14:paraId="0E841450" w14:textId="26704677" w:rsidR="00642018" w:rsidRDefault="00A10CED" w:rsidP="00122B36">
      <w:pPr>
        <w:pStyle w:val="Heading3"/>
      </w:pPr>
      <w:bookmarkStart w:id="522" w:name="_Toc10370313"/>
      <w:bookmarkStart w:id="523" w:name="_Toc17183878"/>
      <w:bookmarkStart w:id="524" w:name="_Toc10370314"/>
      <w:bookmarkStart w:id="525" w:name="_Toc17183879"/>
      <w:bookmarkStart w:id="526" w:name="_Toc17190465"/>
      <w:bookmarkStart w:id="527" w:name="_Toc34272859"/>
      <w:bookmarkEnd w:id="522"/>
      <w:bookmarkEnd w:id="523"/>
      <w:bookmarkEnd w:id="524"/>
      <w:bookmarkEnd w:id="525"/>
      <w:r>
        <w:t xml:space="preserve">Entire </w:t>
      </w:r>
      <w:r w:rsidR="006908CF">
        <w:t>d</w:t>
      </w:r>
      <w:r>
        <w:t>esign</w:t>
      </w:r>
      <w:bookmarkEnd w:id="526"/>
      <w:bookmarkEnd w:id="527"/>
      <w:r>
        <w:fldChar w:fldCharType="begin"/>
      </w:r>
      <w:r>
        <w:instrText xml:space="preserve"> </w:instrText>
      </w:r>
      <w:r w:rsidR="00677351">
        <w:instrText>XE “Entire design”</w:instrText>
      </w:r>
      <w:r>
        <w:instrText xml:space="preserve"> </w:instrText>
      </w:r>
      <w:r>
        <w:fldChar w:fldCharType="end"/>
      </w:r>
    </w:p>
    <w:p w14:paraId="7C0BF343" w14:textId="38C1CF59" w:rsidR="00642018" w:rsidRDefault="00A10CED" w:rsidP="00122B36">
      <w:pPr>
        <w:pStyle w:val="annxxx"/>
      </w:pPr>
      <w:r>
        <w:t xml:space="preserve">Centers the entire design </w:t>
      </w:r>
      <w:r w:rsidR="006908CF">
        <w:t>in</w:t>
      </w:r>
      <w:r>
        <w:t xml:space="preserve"> the center of the stitch window</w:t>
      </w:r>
      <w:r>
        <w:fldChar w:fldCharType="begin"/>
      </w:r>
      <w:r>
        <w:instrText xml:space="preserve"> </w:instrText>
      </w:r>
      <w:r w:rsidR="00677351">
        <w:instrText>XE “Stitch window”</w:instrText>
      </w:r>
      <w:r>
        <w:instrText xml:space="preserve"> </w:instrText>
      </w:r>
      <w:r>
        <w:fldChar w:fldCharType="end"/>
      </w:r>
      <w:r>
        <w:t>.</w:t>
      </w:r>
    </w:p>
    <w:p w14:paraId="71804600" w14:textId="5EDFF0FF" w:rsidR="00642018" w:rsidRDefault="00A10CED" w:rsidP="00122B36">
      <w:pPr>
        <w:pStyle w:val="Heading3"/>
      </w:pPr>
      <w:bookmarkStart w:id="528" w:name="_Toc10370315"/>
      <w:bookmarkStart w:id="529" w:name="_Toc17183880"/>
      <w:bookmarkStart w:id="530" w:name="_Toc17190466"/>
      <w:bookmarkStart w:id="531" w:name="_Toc34272860"/>
      <w:bookmarkEnd w:id="528"/>
      <w:bookmarkEnd w:id="529"/>
      <w:r>
        <w:t xml:space="preserve">Center </w:t>
      </w:r>
      <w:r w:rsidR="006908CF">
        <w:t>f</w:t>
      </w:r>
      <w:r>
        <w:t>orms</w:t>
      </w:r>
      <w:bookmarkEnd w:id="530"/>
      <w:r w:rsidR="0091627F">
        <w:t xml:space="preserve"> (L)</w:t>
      </w:r>
      <w:r>
        <w:fldChar w:fldCharType="begin"/>
      </w:r>
      <w:r>
        <w:instrText xml:space="preserve"> XE "</w:instrText>
      </w:r>
      <w:r>
        <w:rPr>
          <w:rFonts w:eastAsia="MS Mincho"/>
        </w:rPr>
        <w:instrText>Center Forms"</w:instrText>
      </w:r>
      <w:r>
        <w:instrText xml:space="preserve"> </w:instrText>
      </w:r>
      <w:r>
        <w:fldChar w:fldCharType="end"/>
      </w:r>
      <w:bookmarkEnd w:id="531"/>
    </w:p>
    <w:p w14:paraId="610A6728" w14:textId="77777777" w:rsidR="00642018" w:rsidRDefault="00A10CED" w:rsidP="00122B36">
      <w:pPr>
        <w:pStyle w:val="annxxx"/>
      </w:pPr>
      <w:r>
        <w:t>Centers a stack of selected forms on the center point of the bottom form.</w:t>
      </w:r>
    </w:p>
    <w:p w14:paraId="67245ECB" w14:textId="72DE7C30" w:rsidR="00642018" w:rsidRDefault="00A10CED" w:rsidP="00122B36">
      <w:pPr>
        <w:pStyle w:val="Heading2"/>
      </w:pPr>
      <w:bookmarkStart w:id="532" w:name="_Toc10370316"/>
      <w:bookmarkStart w:id="533" w:name="_Toc17183881"/>
      <w:bookmarkStart w:id="534" w:name="_Toc17190467"/>
      <w:bookmarkStart w:id="535" w:name="_Toc34272861"/>
      <w:bookmarkStart w:id="536" w:name="_Toc123100759"/>
      <w:bookmarkEnd w:id="532"/>
      <w:bookmarkEnd w:id="533"/>
      <w:r>
        <w:t>Check Range</w:t>
      </w:r>
      <w:bookmarkEnd w:id="534"/>
      <w:bookmarkEnd w:id="535"/>
      <w:bookmarkEnd w:id="536"/>
      <w:r>
        <w:fldChar w:fldCharType="begin"/>
      </w:r>
      <w:r>
        <w:instrText xml:space="preserve"> XE "</w:instrText>
      </w:r>
      <w:r>
        <w:rPr>
          <w:rFonts w:eastAsia="MS Mincho"/>
        </w:rPr>
        <w:instrText>Check Range"</w:instrText>
      </w:r>
      <w:r>
        <w:instrText xml:space="preserve"> </w:instrText>
      </w:r>
      <w:r>
        <w:fldChar w:fldCharType="end"/>
      </w:r>
    </w:p>
    <w:p w14:paraId="795575D9" w14:textId="6BF4F4D4" w:rsidR="00642018" w:rsidRDefault="00A10CED" w:rsidP="00122B36">
      <w:pPr>
        <w:pStyle w:val="annxxx"/>
      </w:pPr>
      <w:r>
        <w:t>This command checks to see that all stitches are within the stitching field of the selected hoop. Any outside the range are moved to the edge of the stitch window</w:t>
      </w:r>
      <w:r>
        <w:fldChar w:fldCharType="begin"/>
      </w:r>
      <w:r>
        <w:instrText xml:space="preserve"> </w:instrText>
      </w:r>
      <w:r w:rsidR="00677351">
        <w:instrText>XE “Stitch window”</w:instrText>
      </w:r>
      <w:r>
        <w:instrText xml:space="preserve"> </w:instrText>
      </w:r>
      <w:r>
        <w:fldChar w:fldCharType="end"/>
      </w:r>
      <w:r w:rsidR="00FC44AD">
        <w:t xml:space="preserve">. </w:t>
      </w:r>
    </w:p>
    <w:p w14:paraId="5E96F972" w14:textId="65EB7A89" w:rsidR="00642018" w:rsidRDefault="00A10CED" w:rsidP="00122B36">
      <w:pPr>
        <w:pStyle w:val="Heading2"/>
      </w:pPr>
      <w:bookmarkStart w:id="537" w:name="_Toc10370317"/>
      <w:bookmarkStart w:id="538" w:name="_Toc17183882"/>
      <w:bookmarkStart w:id="539" w:name="_Toc17190468"/>
      <w:bookmarkStart w:id="540" w:name="_Toc34272862"/>
      <w:bookmarkStart w:id="541" w:name="_Toc123100760"/>
      <w:bookmarkEnd w:id="537"/>
      <w:bookmarkEnd w:id="538"/>
      <w:r>
        <w:t>Convert</w:t>
      </w:r>
      <w:bookmarkEnd w:id="539"/>
      <w:bookmarkEnd w:id="540"/>
      <w:bookmarkEnd w:id="541"/>
      <w:r>
        <w:fldChar w:fldCharType="begin"/>
      </w:r>
      <w:r>
        <w:instrText xml:space="preserve"> XE "</w:instrText>
      </w:r>
      <w:r>
        <w:rPr>
          <w:rFonts w:eastAsia="MS Mincho"/>
        </w:rPr>
        <w:instrText>Convert"</w:instrText>
      </w:r>
      <w:r>
        <w:instrText xml:space="preserve"> </w:instrText>
      </w:r>
      <w:r>
        <w:fldChar w:fldCharType="end"/>
      </w:r>
    </w:p>
    <w:p w14:paraId="60EC6EBE" w14:textId="5FC11E17" w:rsidR="00642018" w:rsidRDefault="006908CF" w:rsidP="00122B36">
      <w:pPr>
        <w:pStyle w:val="Heading3"/>
      </w:pPr>
      <w:bookmarkStart w:id="542" w:name="_Toc17183883"/>
      <w:bookmarkStart w:id="543" w:name="_Toc17190469"/>
      <w:bookmarkStart w:id="544" w:name="_Toc10370318"/>
      <w:bookmarkStart w:id="545" w:name="_Toc34272863"/>
      <w:bookmarkEnd w:id="542"/>
      <w:bookmarkEnd w:id="543"/>
      <w:r>
        <w:t>T</w:t>
      </w:r>
      <w:r w:rsidR="00A10CED">
        <w:t xml:space="preserve">o </w:t>
      </w:r>
      <w:r>
        <w:t>f</w:t>
      </w:r>
      <w:r w:rsidR="00A10CED">
        <w:t xml:space="preserve">eather </w:t>
      </w:r>
      <w:r>
        <w:t>r</w:t>
      </w:r>
      <w:r w:rsidR="00A10CED">
        <w:t>ibbon</w:t>
      </w:r>
      <w:bookmarkEnd w:id="544"/>
      <w:r w:rsidR="00A10CED">
        <w:t xml:space="preserve"> (F + shift)</w:t>
      </w:r>
      <w:bookmarkEnd w:id="545"/>
      <w:r w:rsidR="00492DF6" w:rsidRPr="00492DF6">
        <w:t xml:space="preserve"> </w:t>
      </w:r>
      <w:r w:rsidR="00492DF6">
        <w:fldChar w:fldCharType="begin"/>
      </w:r>
      <w:r w:rsidR="00492DF6">
        <w:instrText xml:space="preserve"> XE "T</w:instrText>
      </w:r>
      <w:r w:rsidR="00492DF6">
        <w:rPr>
          <w:rFonts w:eastAsia="MS Mincho"/>
        </w:rPr>
        <w:instrText>o feather ribbon"</w:instrText>
      </w:r>
      <w:r w:rsidR="00492DF6">
        <w:instrText xml:space="preserve"> </w:instrText>
      </w:r>
      <w:r w:rsidR="00492DF6">
        <w:fldChar w:fldCharType="end"/>
      </w:r>
    </w:p>
    <w:p w14:paraId="6961512D" w14:textId="25F63874" w:rsidR="00642018" w:rsidRDefault="00A10CED" w:rsidP="00122B36">
      <w:pPr>
        <w:pStyle w:val="annxxx"/>
      </w:pPr>
      <w:r>
        <w:t xml:space="preserve">Works like the </w:t>
      </w:r>
      <w:r w:rsidR="00660DB1">
        <w:t>“</w:t>
      </w:r>
      <w:r>
        <w:t>Convert to Satin Ribbon</w:t>
      </w:r>
      <w:r w:rsidR="00660DB1">
        <w:t>”</w:t>
      </w:r>
      <w:r>
        <w:t xml:space="preserve"> below, except that the form is automatically filled with a feather fill</w:t>
      </w:r>
      <w:r>
        <w:fldChar w:fldCharType="begin"/>
      </w:r>
      <w:r>
        <w:instrText xml:space="preserve"> </w:instrText>
      </w:r>
      <w:r w:rsidR="00677351">
        <w:instrText>XE “Feather fill”</w:instrText>
      </w:r>
      <w:r>
        <w:instrText xml:space="preserve"> </w:instrText>
      </w:r>
      <w:r>
        <w:fldChar w:fldCharType="end"/>
      </w:r>
      <w:r>
        <w:t>.</w:t>
      </w:r>
    </w:p>
    <w:p w14:paraId="5574299A" w14:textId="4FA2B189" w:rsidR="00642018" w:rsidRDefault="006908CF" w:rsidP="00122B36">
      <w:pPr>
        <w:pStyle w:val="Heading3"/>
      </w:pPr>
      <w:bookmarkStart w:id="546" w:name="_Toc17183884"/>
      <w:bookmarkStart w:id="547" w:name="_Convert_to_Satin"/>
      <w:bookmarkStart w:id="548" w:name="_Toc17190470"/>
      <w:bookmarkStart w:id="549" w:name="_Toc34272864"/>
      <w:bookmarkEnd w:id="546"/>
      <w:bookmarkEnd w:id="547"/>
      <w:r>
        <w:lastRenderedPageBreak/>
        <w:t>T</w:t>
      </w:r>
      <w:r w:rsidR="00A10CED">
        <w:t xml:space="preserve">o </w:t>
      </w:r>
      <w:r>
        <w:t>s</w:t>
      </w:r>
      <w:r w:rsidR="00A10CED">
        <w:t xml:space="preserve">atin </w:t>
      </w:r>
      <w:bookmarkStart w:id="550" w:name="ribon"/>
      <w:bookmarkEnd w:id="548"/>
      <w:bookmarkEnd w:id="550"/>
      <w:r>
        <w:t>r</w:t>
      </w:r>
      <w:r w:rsidR="00A10CED">
        <w:t>ibbon (C + shift)</w:t>
      </w:r>
      <w:bookmarkEnd w:id="549"/>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s</w:instrText>
      </w:r>
      <w:r w:rsidR="00A10CED">
        <w:rPr>
          <w:rFonts w:eastAsia="MS Mincho"/>
        </w:rPr>
        <w:instrText xml:space="preserve">atin </w:instrText>
      </w:r>
      <w:r w:rsidR="0091627F">
        <w:rPr>
          <w:rFonts w:eastAsia="MS Mincho"/>
        </w:rPr>
        <w:instrText>r</w:instrText>
      </w:r>
      <w:r w:rsidR="00A10CED">
        <w:rPr>
          <w:rFonts w:eastAsia="MS Mincho"/>
        </w:rPr>
        <w:instrText>ibbon"</w:instrText>
      </w:r>
      <w:r w:rsidR="00A10CED">
        <w:instrText xml:space="preserve"> </w:instrText>
      </w:r>
      <w:r w:rsidR="00A10CED">
        <w:fldChar w:fldCharType="end"/>
      </w:r>
    </w:p>
    <w:p w14:paraId="646CD541" w14:textId="1DC657A0" w:rsidR="00642018" w:rsidRDefault="00A10CED" w:rsidP="00122B36">
      <w:pPr>
        <w:pStyle w:val="annxxx"/>
      </w:pPr>
      <w:r>
        <w:t xml:space="preserve">Converts any selected form to a </w:t>
      </w:r>
      <w:r w:rsidR="00660DB1">
        <w:t>“</w:t>
      </w:r>
      <w:r>
        <w:t>ribbon</w:t>
      </w:r>
      <w:r w:rsidR="00660DB1">
        <w:t>”</w:t>
      </w:r>
      <w:r>
        <w:t xml:space="preserve"> drawn along the outside edge of the form</w:t>
      </w:r>
      <w:r w:rsidR="00FC44AD">
        <w:t xml:space="preserve">. </w:t>
      </w:r>
      <w:r w:rsidR="00AD6EB8">
        <w:t>ThrEd</w:t>
      </w:r>
      <w:r>
        <w:t xml:space="preserve"> automatically inserts guidelines into the form and fills it with fan fill</w:t>
      </w:r>
      <w:r w:rsidR="00FC44AD">
        <w:t xml:space="preserve">. </w:t>
      </w:r>
      <w:r>
        <w:t xml:space="preserve">Technically, the ribbon form is no different from a similar </w:t>
      </w:r>
      <w:r w:rsidR="006908CF">
        <w:t>form</w:t>
      </w:r>
      <w:r>
        <w:t xml:space="preserve"> created and edited by hand</w:t>
      </w:r>
      <w:r w:rsidR="00FC44AD">
        <w:t xml:space="preserve">. </w:t>
      </w:r>
      <w:r>
        <w:t>After converting the form to a ribbon, you can then proceed to edit the ribbon just like you would edit any other form</w:t>
      </w:r>
      <w:r w:rsidR="00FC44AD">
        <w:t xml:space="preserve">. </w:t>
      </w:r>
      <w:r>
        <w:t>If you fill it with a Fan fill and have the preferences set for longer stitches than the form’s width, you will get a result like satin border fill</w:t>
      </w:r>
      <w:r w:rsidR="00FC44AD">
        <w:t xml:space="preserve">. </w:t>
      </w:r>
      <w:r>
        <w:t>Sharply curved forms may require editing by hand</w:t>
      </w:r>
      <w:r w:rsidR="00FC44AD">
        <w:t xml:space="preserve">. </w:t>
      </w:r>
    </w:p>
    <w:p w14:paraId="3E3E166D" w14:textId="01617F12" w:rsidR="00642018" w:rsidRDefault="006908CF" w:rsidP="00122B36">
      <w:pPr>
        <w:pStyle w:val="Heading3"/>
      </w:pPr>
      <w:bookmarkStart w:id="551" w:name="_Toc10370319"/>
      <w:bookmarkStart w:id="552" w:name="_Toc17183885"/>
      <w:bookmarkStart w:id="553" w:name="_Toc17190471"/>
      <w:bookmarkStart w:id="554" w:name="_Toc34272865"/>
      <w:bookmarkEnd w:id="551"/>
      <w:bookmarkEnd w:id="552"/>
      <w:r>
        <w:t>T</w:t>
      </w:r>
      <w:r w:rsidR="00A10CED">
        <w:t xml:space="preserve">o </w:t>
      </w:r>
      <w:r>
        <w:t>b</w:t>
      </w:r>
      <w:r w:rsidR="00A10CED">
        <w:t>ean</w:t>
      </w:r>
      <w:bookmarkEnd w:id="553"/>
      <w:bookmarkEnd w:id="554"/>
      <w:r w:rsidR="00A10CED">
        <w:fldChar w:fldCharType="begin"/>
      </w:r>
      <w:r w:rsidR="00A10CED">
        <w:instrText xml:space="preserve"> XE "</w:instrText>
      </w:r>
      <w:r w:rsidR="0091627F">
        <w:instrText>T</w:instrText>
      </w:r>
      <w:r w:rsidR="00A10CED">
        <w:rPr>
          <w:rFonts w:eastAsia="MS Mincho"/>
        </w:rPr>
        <w:instrText xml:space="preserve">o </w:instrText>
      </w:r>
      <w:r w:rsidR="0091627F">
        <w:rPr>
          <w:rFonts w:eastAsia="MS Mincho"/>
        </w:rPr>
        <w:instrText>b</w:instrText>
      </w:r>
      <w:r w:rsidR="00A10CED">
        <w:rPr>
          <w:rFonts w:eastAsia="MS Mincho"/>
        </w:rPr>
        <w:instrText>ean"</w:instrText>
      </w:r>
      <w:r w:rsidR="00A10CED">
        <w:instrText xml:space="preserve"> </w:instrText>
      </w:r>
      <w:r w:rsidR="00A10CED">
        <w:fldChar w:fldCharType="end"/>
      </w:r>
    </w:p>
    <w:p w14:paraId="6EEF1814" w14:textId="67CD1165" w:rsidR="00642018" w:rsidRDefault="00A10CED" w:rsidP="00122B36">
      <w:pPr>
        <w:pStyle w:val="annxxx"/>
      </w:pPr>
      <w:r>
        <w:t>Converts line stitches to bean stitches</w:t>
      </w:r>
      <w:r w:rsidR="00FC44AD">
        <w:t xml:space="preserve">. </w:t>
      </w:r>
      <w:r>
        <w:t>If a range of stitches is selected, converts the stitches in the selected range</w:t>
      </w:r>
      <w:r w:rsidR="00FC44AD">
        <w:t xml:space="preserve">. </w:t>
      </w:r>
      <w:r>
        <w:t xml:space="preserve">If no range of stitches is selected, converts the entire design. </w:t>
      </w:r>
    </w:p>
    <w:p w14:paraId="657BB837" w14:textId="08AC208E" w:rsidR="00642018" w:rsidRDefault="006908CF" w:rsidP="00122B36">
      <w:pPr>
        <w:pStyle w:val="Heading3"/>
      </w:pPr>
      <w:bookmarkStart w:id="555" w:name="_Toc10370320"/>
      <w:bookmarkStart w:id="556" w:name="_Toc17183886"/>
      <w:bookmarkStart w:id="557" w:name="_Toc17190472"/>
      <w:bookmarkStart w:id="558" w:name="_Toc34272866"/>
      <w:bookmarkEnd w:id="555"/>
      <w:bookmarkEnd w:id="556"/>
      <w:r>
        <w:t>F</w:t>
      </w:r>
      <w:r w:rsidR="00A10CED">
        <w:t xml:space="preserve">rom </w:t>
      </w:r>
      <w:r>
        <w:t>b</w:t>
      </w:r>
      <w:r w:rsidR="00A10CED">
        <w:t xml:space="preserve">ean to </w:t>
      </w:r>
      <w:r>
        <w:t>l</w:t>
      </w:r>
      <w:r w:rsidR="00A10CED">
        <w:t>ine</w:t>
      </w:r>
      <w:bookmarkEnd w:id="557"/>
      <w:bookmarkEnd w:id="558"/>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b</w:instrText>
      </w:r>
      <w:r w:rsidR="00A10CED">
        <w:rPr>
          <w:rFonts w:eastAsia="MS Mincho"/>
        </w:rPr>
        <w:instrText xml:space="preserve">ean to </w:instrText>
      </w:r>
      <w:r w:rsidR="0091627F">
        <w:rPr>
          <w:rFonts w:eastAsia="MS Mincho"/>
        </w:rPr>
        <w:instrText>l</w:instrText>
      </w:r>
      <w:r w:rsidR="00A10CED">
        <w:rPr>
          <w:rFonts w:eastAsia="MS Mincho"/>
        </w:rPr>
        <w:instrText>ine"</w:instrText>
      </w:r>
      <w:r w:rsidR="00A10CED">
        <w:instrText xml:space="preserve"> </w:instrText>
      </w:r>
      <w:r w:rsidR="00A10CED">
        <w:fldChar w:fldCharType="end"/>
      </w:r>
    </w:p>
    <w:p w14:paraId="5657070C" w14:textId="75D75215" w:rsidR="00642018" w:rsidRDefault="00A10CED" w:rsidP="00122B36">
      <w:pPr>
        <w:pStyle w:val="atnxxx"/>
      </w:pPr>
      <w:r>
        <w:t>Converts bean stitches back to simple line stitches</w:t>
      </w:r>
      <w:r w:rsidR="00FC44AD">
        <w:t xml:space="preserve">. </w:t>
      </w:r>
      <w:r>
        <w:t>If a range of stitches is selected, converts the stitches in the range</w:t>
      </w:r>
      <w:r w:rsidR="00FC44AD">
        <w:t xml:space="preserve">. </w:t>
      </w:r>
      <w:r>
        <w:t xml:space="preserve">If a range of stitches is not selected, </w:t>
      </w:r>
      <w:r w:rsidR="006908CF">
        <w:t xml:space="preserve">this </w:t>
      </w:r>
      <w:r>
        <w:t>converts all stitches in the design</w:t>
      </w:r>
      <w:r w:rsidR="00FC44AD">
        <w:t xml:space="preserve">. </w:t>
      </w:r>
      <w:r>
        <w:t>Bean stitches to be converted must be exactly positioned</w:t>
      </w:r>
      <w:r w:rsidR="00FC44AD">
        <w:t xml:space="preserve">. </w:t>
      </w:r>
      <w:r>
        <w:t xml:space="preserve">If they have been done with a bean border fill or </w:t>
      </w:r>
      <w:proofErr w:type="gramStart"/>
      <w:r>
        <w:t>convert</w:t>
      </w:r>
      <w:proofErr w:type="gramEnd"/>
      <w:r>
        <w:t xml:space="preserve"> to bean, they will be exactly positioned</w:t>
      </w:r>
      <w:r w:rsidR="00FC44AD">
        <w:t xml:space="preserve">. </w:t>
      </w:r>
      <w:r>
        <w:t xml:space="preserve">If they have been done by hand, you should run snap together before using this function. </w:t>
      </w:r>
    </w:p>
    <w:p w14:paraId="63B634DE" w14:textId="44087B13" w:rsidR="00642018" w:rsidRDefault="006908CF" w:rsidP="00122B36">
      <w:pPr>
        <w:pStyle w:val="Heading3"/>
      </w:pPr>
      <w:bookmarkStart w:id="559" w:name="_Toc10370321"/>
      <w:bookmarkStart w:id="560" w:name="_Toc17183887"/>
      <w:bookmarkStart w:id="561" w:name="_Toc17190473"/>
      <w:bookmarkStart w:id="562" w:name="_Toc34272867"/>
      <w:bookmarkEnd w:id="559"/>
      <w:bookmarkEnd w:id="560"/>
      <w:r>
        <w:t>F</w:t>
      </w:r>
      <w:r w:rsidR="00A10CED">
        <w:t xml:space="preserve">rom </w:t>
      </w:r>
      <w:r>
        <w:t>s</w:t>
      </w:r>
      <w:r w:rsidR="00A10CED">
        <w:t xml:space="preserve">titches to </w:t>
      </w:r>
      <w:r>
        <w:t>f</w:t>
      </w:r>
      <w:r w:rsidR="00A10CED">
        <w:t>orm</w:t>
      </w:r>
      <w:bookmarkEnd w:id="561"/>
      <w:bookmarkEnd w:id="562"/>
      <w:r w:rsidR="00A10CED">
        <w:fldChar w:fldCharType="begin"/>
      </w:r>
      <w:r w:rsidR="00A10CED">
        <w:instrText xml:space="preserve"> XE "</w:instrText>
      </w:r>
      <w:r w:rsidR="0091627F">
        <w:rPr>
          <w:rFonts w:eastAsia="MS Mincho"/>
        </w:rPr>
        <w:instrText>F</w:instrText>
      </w:r>
      <w:r w:rsidR="00A10CED">
        <w:rPr>
          <w:rFonts w:eastAsia="MS Mincho"/>
        </w:rPr>
        <w:instrText xml:space="preserve">rom </w:instrText>
      </w:r>
      <w:r w:rsidR="0091627F">
        <w:rPr>
          <w:rFonts w:eastAsia="MS Mincho"/>
        </w:rPr>
        <w:instrText>s</w:instrText>
      </w:r>
      <w:r w:rsidR="00A10CED">
        <w:rPr>
          <w:rFonts w:eastAsia="MS Mincho"/>
        </w:rPr>
        <w:instrText xml:space="preserve">titches to </w:instrText>
      </w:r>
      <w:r w:rsidR="0091627F">
        <w:rPr>
          <w:rFonts w:eastAsia="MS Mincho"/>
        </w:rPr>
        <w:instrText>f</w:instrText>
      </w:r>
      <w:r w:rsidR="00A10CED">
        <w:rPr>
          <w:rFonts w:eastAsia="MS Mincho"/>
        </w:rPr>
        <w:instrText>orm"</w:instrText>
      </w:r>
      <w:r w:rsidR="00A10CED">
        <w:instrText xml:space="preserve"> </w:instrText>
      </w:r>
      <w:r w:rsidR="00A10CED">
        <w:fldChar w:fldCharType="end"/>
      </w:r>
    </w:p>
    <w:p w14:paraId="60171CDC" w14:textId="77777777" w:rsidR="00642018" w:rsidRDefault="00A10CED" w:rsidP="00122B36">
      <w:pPr>
        <w:pStyle w:val="annxxx"/>
      </w:pPr>
      <w:r>
        <w:t>Converts a selected group of stitches into a line form.</w:t>
      </w:r>
    </w:p>
    <w:p w14:paraId="71BB198E" w14:textId="387E13A7" w:rsidR="00642018" w:rsidRDefault="00A10CED" w:rsidP="00122B36">
      <w:pPr>
        <w:pStyle w:val="Heading2"/>
      </w:pPr>
      <w:bookmarkStart w:id="563" w:name="_Toc10370322"/>
      <w:bookmarkStart w:id="564" w:name="_Toc17183888"/>
      <w:bookmarkStart w:id="565" w:name="_Toc17190474"/>
      <w:bookmarkStart w:id="566" w:name="_Toc34272868"/>
      <w:bookmarkStart w:id="567" w:name="_Toc123100761"/>
      <w:bookmarkEnd w:id="563"/>
      <w:bookmarkEnd w:id="564"/>
      <w:r>
        <w:t xml:space="preserve">Copy to </w:t>
      </w:r>
      <w:r w:rsidR="0091627F">
        <w:t>l</w:t>
      </w:r>
      <w:r>
        <w:t>ayer</w:t>
      </w:r>
      <w:bookmarkEnd w:id="565"/>
      <w:bookmarkEnd w:id="566"/>
      <w:bookmarkEnd w:id="567"/>
      <w:r>
        <w:fldChar w:fldCharType="begin"/>
      </w:r>
      <w:r>
        <w:instrText xml:space="preserve"> XE "</w:instrText>
      </w:r>
      <w:r>
        <w:rPr>
          <w:rFonts w:eastAsia="MS Mincho"/>
        </w:rPr>
        <w:instrText xml:space="preserve">Copy to </w:instrText>
      </w:r>
      <w:r w:rsidR="0091627F">
        <w:rPr>
          <w:rFonts w:eastAsia="MS Mincho"/>
        </w:rPr>
        <w:instrText>l</w:instrText>
      </w:r>
      <w:r>
        <w:rPr>
          <w:rFonts w:eastAsia="MS Mincho"/>
        </w:rPr>
        <w:instrText>ayer"</w:instrText>
      </w:r>
      <w:r>
        <w:instrText xml:space="preserve"> </w:instrText>
      </w:r>
      <w:r>
        <w:fldChar w:fldCharType="end"/>
      </w:r>
    </w:p>
    <w:p w14:paraId="31D06388" w14:textId="4C5EB8DE" w:rsidR="00642018" w:rsidRDefault="00A10CED" w:rsidP="00122B36">
      <w:pPr>
        <w:pStyle w:val="annxxx"/>
      </w:pPr>
      <w:r>
        <w:t>You may work on up to four layers</w:t>
      </w:r>
      <w:r w:rsidR="00FC44AD">
        <w:t xml:space="preserve">. </w:t>
      </w:r>
      <w:r>
        <w:t>This allows you to have identical forms with different fills or borders. To copy to another layer, select a form or a group of stitches</w:t>
      </w:r>
      <w:r w:rsidR="00FC44AD">
        <w:t xml:space="preserve">. </w:t>
      </w:r>
      <w:r>
        <w:t xml:space="preserve">Then select </w:t>
      </w:r>
      <w:r w:rsidR="00660DB1">
        <w:t>“</w:t>
      </w:r>
      <w:r>
        <w:t>copy to layer</w:t>
      </w:r>
      <w:r w:rsidR="00660DB1">
        <w:t>”</w:t>
      </w:r>
      <w:r>
        <w:t xml:space="preserve"> and the number of the layer. A form will be copied along with guidelines and non-stitch lines, but without fill</w:t>
      </w:r>
      <w:r w:rsidR="00FC44AD">
        <w:t xml:space="preserve">. </w:t>
      </w:r>
      <w:r>
        <w:t>It arrives at the new layer unfilled and ready for your next choices.</w:t>
      </w:r>
    </w:p>
    <w:p w14:paraId="2287377E" w14:textId="2F5823BE" w:rsidR="00642018" w:rsidRDefault="00A10CED" w:rsidP="00122B36">
      <w:pPr>
        <w:pStyle w:val="Heading2"/>
      </w:pPr>
      <w:bookmarkStart w:id="568" w:name="_Toc10370323"/>
      <w:bookmarkStart w:id="569" w:name="_Toc17183889"/>
      <w:bookmarkStart w:id="570" w:name="_Toc17190475"/>
      <w:bookmarkStart w:id="571" w:name="_Toc34272869"/>
      <w:bookmarkStart w:id="572" w:name="_Toc123100762"/>
      <w:bookmarkEnd w:id="568"/>
      <w:bookmarkEnd w:id="569"/>
      <w:r>
        <w:t xml:space="preserve">Crop to </w:t>
      </w:r>
      <w:r w:rsidR="0091627F">
        <w:t>f</w:t>
      </w:r>
      <w:r>
        <w:t>orm (</w:t>
      </w:r>
      <w:proofErr w:type="spellStart"/>
      <w:r w:rsidR="00AA2F76">
        <w:t>Shift+W</w:t>
      </w:r>
      <w:proofErr w:type="spellEnd"/>
      <w:r>
        <w:t>)</w:t>
      </w:r>
      <w:bookmarkEnd w:id="570"/>
      <w:bookmarkEnd w:id="571"/>
      <w:bookmarkEnd w:id="572"/>
      <w:r>
        <w:fldChar w:fldCharType="begin"/>
      </w:r>
      <w:r>
        <w:instrText xml:space="preserve"> XE "</w:instrText>
      </w:r>
      <w:r>
        <w:rPr>
          <w:rFonts w:eastAsia="MS Mincho"/>
        </w:rPr>
        <w:instrText xml:space="preserve">Crop to </w:instrText>
      </w:r>
      <w:r w:rsidR="0091627F">
        <w:rPr>
          <w:rFonts w:eastAsia="MS Mincho"/>
        </w:rPr>
        <w:instrText>f</w:instrText>
      </w:r>
      <w:r>
        <w:rPr>
          <w:rFonts w:eastAsia="MS Mincho"/>
        </w:rPr>
        <w:instrText>orm"</w:instrText>
      </w:r>
      <w:r>
        <w:instrText xml:space="preserve"> </w:instrText>
      </w:r>
      <w:r>
        <w:fldChar w:fldCharType="end"/>
      </w:r>
    </w:p>
    <w:p w14:paraId="3868A382" w14:textId="77777777" w:rsidR="00642018" w:rsidRDefault="00A10CED" w:rsidP="00122B36">
      <w:pPr>
        <w:pStyle w:val="annxxx"/>
      </w:pPr>
      <w:r>
        <w:t>Deletes all stitch points outside of the selected form.</w:t>
      </w:r>
    </w:p>
    <w:p w14:paraId="215577B0" w14:textId="72FA7C66" w:rsidR="00642018" w:rsidRDefault="00A10CED" w:rsidP="00122B36">
      <w:pPr>
        <w:pStyle w:val="Heading2"/>
      </w:pPr>
      <w:bookmarkStart w:id="573" w:name="_Toc10370324"/>
      <w:bookmarkStart w:id="574" w:name="_Toc17183890"/>
      <w:bookmarkStart w:id="575" w:name="_Toc17190476"/>
      <w:bookmarkStart w:id="576" w:name="_Toc34272870"/>
      <w:bookmarkStart w:id="577" w:name="_Toc123100763"/>
      <w:bookmarkEnd w:id="573"/>
      <w:bookmarkEnd w:id="574"/>
      <w:r>
        <w:t>Delete</w:t>
      </w:r>
      <w:bookmarkEnd w:id="575"/>
      <w:bookmarkEnd w:id="576"/>
      <w:bookmarkEnd w:id="577"/>
      <w:r>
        <w:fldChar w:fldCharType="begin"/>
      </w:r>
      <w:r>
        <w:instrText xml:space="preserve"> XE "</w:instrText>
      </w:r>
      <w:r>
        <w:rPr>
          <w:rFonts w:eastAsia="MS Mincho"/>
        </w:rPr>
        <w:instrText>Delete"</w:instrText>
      </w:r>
      <w:r>
        <w:instrText xml:space="preserve"> </w:instrText>
      </w:r>
      <w:r>
        <w:fldChar w:fldCharType="end"/>
      </w:r>
    </w:p>
    <w:p w14:paraId="40D28255" w14:textId="5DFD8712" w:rsidR="006908CF" w:rsidRDefault="006908CF" w:rsidP="00122B36">
      <w:pPr>
        <w:pStyle w:val="Heading3"/>
      </w:pPr>
      <w:bookmarkStart w:id="578" w:name="_Toc10370325"/>
      <w:bookmarkStart w:id="579" w:name="_Toc17183891"/>
      <w:bookmarkStart w:id="580" w:name="_Toc17190483"/>
      <w:bookmarkStart w:id="581" w:name="_Toc34272877"/>
      <w:bookmarkStart w:id="582" w:name="_Toc17190481"/>
      <w:bookmarkStart w:id="583" w:name="_Toc34272875"/>
      <w:bookmarkStart w:id="584" w:name="_Toc17190477"/>
      <w:bookmarkStart w:id="585" w:name="_Toc34272871"/>
      <w:bookmarkEnd w:id="578"/>
      <w:bookmarkEnd w:id="579"/>
      <w:r>
        <w:t>All forms</w:t>
      </w:r>
      <w:bookmarkEnd w:id="580"/>
      <w:bookmarkEnd w:id="581"/>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orms"</w:instrText>
      </w:r>
      <w:r>
        <w:instrText xml:space="preserve"> </w:instrText>
      </w:r>
      <w:r>
        <w:fldChar w:fldCharType="end"/>
      </w:r>
    </w:p>
    <w:p w14:paraId="66DEBB49" w14:textId="77777777" w:rsidR="006908CF" w:rsidRDefault="006908CF" w:rsidP="00122B36">
      <w:pPr>
        <w:pStyle w:val="annxxx"/>
      </w:pPr>
      <w:r>
        <w:t xml:space="preserve">Deletes all forms. </w:t>
      </w:r>
    </w:p>
    <w:p w14:paraId="09C3D982" w14:textId="73E3AC23" w:rsidR="006908CF" w:rsidRDefault="006908CF" w:rsidP="00122B36">
      <w:pPr>
        <w:pStyle w:val="Heading3"/>
      </w:pPr>
      <w:bookmarkStart w:id="586" w:name="_Toc10370332"/>
      <w:bookmarkStart w:id="587" w:name="_Toc17183898"/>
      <w:bookmarkStart w:id="588" w:name="_Toc17190484"/>
      <w:bookmarkStart w:id="589" w:name="_Toc34272878"/>
      <w:bookmarkEnd w:id="586"/>
      <w:bookmarkEnd w:id="587"/>
      <w:r>
        <w:t>All forms and stitches</w:t>
      </w:r>
      <w:bookmarkEnd w:id="588"/>
      <w:bookmarkEnd w:id="589"/>
      <w:r>
        <w:fldChar w:fldCharType="begin"/>
      </w:r>
      <w:r>
        <w:instrText xml:space="preserve"> XE "</w:instrText>
      </w:r>
      <w:r>
        <w:rPr>
          <w:rFonts w:eastAsia="MS Mincho"/>
        </w:rPr>
        <w:instrText xml:space="preserve">All </w:instrText>
      </w:r>
      <w:r w:rsidR="0091627F">
        <w:rPr>
          <w:rFonts w:eastAsia="MS Mincho"/>
        </w:rPr>
        <w:instrText>f</w:instrText>
      </w:r>
      <w:r>
        <w:rPr>
          <w:rFonts w:eastAsia="MS Mincho"/>
        </w:rPr>
        <w:instrText xml:space="preserve">orms and </w:instrText>
      </w:r>
      <w:r w:rsidR="0091627F">
        <w:rPr>
          <w:rFonts w:eastAsia="MS Mincho"/>
        </w:rPr>
        <w:instrText>s</w:instrText>
      </w:r>
      <w:r>
        <w:rPr>
          <w:rFonts w:eastAsia="MS Mincho"/>
        </w:rPr>
        <w:instrText>titches"</w:instrText>
      </w:r>
      <w:r>
        <w:instrText xml:space="preserve"> </w:instrText>
      </w:r>
      <w:r>
        <w:fldChar w:fldCharType="end"/>
      </w:r>
    </w:p>
    <w:p w14:paraId="397BF89D" w14:textId="77777777" w:rsidR="006908CF" w:rsidRDefault="006908CF" w:rsidP="00122B36">
      <w:pPr>
        <w:pStyle w:val="annxxx"/>
      </w:pPr>
      <w:r>
        <w:t xml:space="preserve">Deletes all forms and </w:t>
      </w:r>
      <w:proofErr w:type="gramStart"/>
      <w:r>
        <w:t>stitches</w:t>
      </w:r>
      <w:proofErr w:type="gramEnd"/>
    </w:p>
    <w:p w14:paraId="63FD7533" w14:textId="09AF29FE" w:rsidR="006908CF" w:rsidRDefault="006908CF" w:rsidP="00122B36">
      <w:pPr>
        <w:pStyle w:val="Heading3"/>
      </w:pPr>
      <w:r>
        <w:t>All stitches</w:t>
      </w:r>
      <w:bookmarkEnd w:id="582"/>
      <w:bookmarkEnd w:id="583"/>
      <w:r>
        <w:fldChar w:fldCharType="begin"/>
      </w:r>
      <w:r>
        <w:instrText xml:space="preserve"> XE "</w:instrText>
      </w:r>
      <w:r>
        <w:rPr>
          <w:rFonts w:eastAsia="MS Mincho"/>
        </w:rPr>
        <w:instrText xml:space="preserve">All </w:instrText>
      </w:r>
      <w:r w:rsidR="0091627F">
        <w:rPr>
          <w:rFonts w:eastAsia="MS Mincho"/>
        </w:rPr>
        <w:instrText>s</w:instrText>
      </w:r>
      <w:r>
        <w:rPr>
          <w:rFonts w:eastAsia="MS Mincho"/>
        </w:rPr>
        <w:instrText>titches"</w:instrText>
      </w:r>
      <w:r>
        <w:instrText xml:space="preserve"> </w:instrText>
      </w:r>
      <w:r>
        <w:fldChar w:fldCharType="end"/>
      </w:r>
      <w:r>
        <w:t> </w:t>
      </w:r>
    </w:p>
    <w:p w14:paraId="0D862163" w14:textId="77777777" w:rsidR="006908CF" w:rsidRDefault="006908CF" w:rsidP="00122B36">
      <w:pPr>
        <w:pStyle w:val="annxxx"/>
      </w:pPr>
      <w:r>
        <w:t xml:space="preserve">Deletes all stitches in the </w:t>
      </w:r>
      <w:proofErr w:type="gramStart"/>
      <w:r>
        <w:t>design, and</w:t>
      </w:r>
      <w:proofErr w:type="gramEnd"/>
      <w:r>
        <w:t xml:space="preserve"> resets all forms to an unfilled state. </w:t>
      </w:r>
    </w:p>
    <w:p w14:paraId="3086174F" w14:textId="083ECEF7" w:rsidR="006908CF" w:rsidRDefault="006908CF" w:rsidP="00122B36">
      <w:pPr>
        <w:pStyle w:val="Heading3"/>
      </w:pPr>
      <w:bookmarkStart w:id="590" w:name="_Toc17190480"/>
      <w:bookmarkStart w:id="591" w:name="_Toc34272874"/>
      <w:r>
        <w:t>Free stitches</w:t>
      </w:r>
      <w:bookmarkEnd w:id="590"/>
      <w:bookmarkEnd w:id="591"/>
      <w:r>
        <w:fldChar w:fldCharType="begin"/>
      </w:r>
      <w:r>
        <w:instrText xml:space="preserve"> XE "</w:instrText>
      </w:r>
      <w:r>
        <w:rPr>
          <w:rFonts w:eastAsia="MS Mincho"/>
        </w:rPr>
        <w:instrText>Free stitches"</w:instrText>
      </w:r>
      <w:r>
        <w:instrText xml:space="preserve"> </w:instrText>
      </w:r>
      <w:r>
        <w:fldChar w:fldCharType="end"/>
      </w:r>
    </w:p>
    <w:p w14:paraId="2338F0F1" w14:textId="77777777" w:rsidR="006908CF" w:rsidRDefault="006908CF" w:rsidP="00122B36">
      <w:pPr>
        <w:pStyle w:val="annxxx"/>
      </w:pPr>
      <w:r>
        <w:t>Removes stitches not part of a form, such as edited segments or knots.</w:t>
      </w:r>
    </w:p>
    <w:p w14:paraId="5A800CB7" w14:textId="6930AF47" w:rsidR="006908CF" w:rsidRDefault="006908CF" w:rsidP="00122B36">
      <w:pPr>
        <w:pStyle w:val="Heading3"/>
      </w:pPr>
      <w:bookmarkStart w:id="592" w:name="_Toc10370329"/>
      <w:bookmarkStart w:id="593" w:name="_Toc17183895"/>
      <w:bookmarkStart w:id="594" w:name="_Toc10370330"/>
      <w:bookmarkStart w:id="595" w:name="_Toc17183896"/>
      <w:bookmarkStart w:id="596" w:name="_Toc17190482"/>
      <w:bookmarkStart w:id="597" w:name="_Toc34272876"/>
      <w:bookmarkEnd w:id="592"/>
      <w:bookmarkEnd w:id="593"/>
      <w:bookmarkEnd w:id="594"/>
      <w:bookmarkEnd w:id="595"/>
      <w:r>
        <w:lastRenderedPageBreak/>
        <w:t>K</w:t>
      </w:r>
      <w:bookmarkStart w:id="598" w:name="delknot"/>
      <w:bookmarkEnd w:id="596"/>
      <w:bookmarkEnd w:id="598"/>
      <w:r>
        <w:t>nots</w:t>
      </w:r>
      <w:bookmarkEnd w:id="597"/>
      <w:r>
        <w:fldChar w:fldCharType="begin"/>
      </w:r>
      <w:r>
        <w:instrText xml:space="preserve"> XE "</w:instrText>
      </w:r>
      <w:r>
        <w:rPr>
          <w:rFonts w:eastAsia="MS Mincho"/>
        </w:rPr>
        <w:instrText>Knots"</w:instrText>
      </w:r>
      <w:r>
        <w:instrText xml:space="preserve"> </w:instrText>
      </w:r>
      <w:r>
        <w:fldChar w:fldCharType="end"/>
      </w:r>
    </w:p>
    <w:p w14:paraId="7D74A709" w14:textId="203DCB6B" w:rsidR="006908CF" w:rsidRDefault="006908CF" w:rsidP="00122B36">
      <w:pPr>
        <w:pStyle w:val="annxxx"/>
      </w:pPr>
      <w:r>
        <w:t>Deletes knots entered by the “</w:t>
      </w:r>
      <w:hyperlink w:anchor="knots" w:history="1">
        <w:r w:rsidR="00C631E7">
          <w:rPr>
            <w:rStyle w:val="Hyperlink"/>
          </w:rPr>
          <w:t>Edit/</w:t>
        </w:r>
        <w:r>
          <w:rPr>
            <w:rStyle w:val="Hyperlink"/>
          </w:rPr>
          <w:t>Set/Knots</w:t>
        </w:r>
      </w:hyperlink>
      <w:r>
        <w:t>“ function. These knots are made of small stitches all in a line rather than stitches stacked on top of one another as in version of ThrEd before 1.025. This command will not delete the stacked knots. Use “</w:t>
      </w:r>
      <w:r w:rsidR="00C631E7">
        <w:t>Edit/</w:t>
      </w:r>
      <w:r>
        <w:t>Delete/Small Stitches” for that.</w:t>
      </w:r>
    </w:p>
    <w:p w14:paraId="53D1F892" w14:textId="0CA73A7D" w:rsidR="006908CF" w:rsidRDefault="006908CF" w:rsidP="00122B36">
      <w:pPr>
        <w:pStyle w:val="Heading3"/>
      </w:pPr>
      <w:bookmarkStart w:id="599" w:name="_Toc17190479"/>
      <w:bookmarkStart w:id="600" w:name="_Toc34272873"/>
      <w:r>
        <w:t>Large stitches</w:t>
      </w:r>
      <w:bookmarkEnd w:id="599"/>
      <w:bookmarkEnd w:id="600"/>
      <w:r>
        <w:fldChar w:fldCharType="begin"/>
      </w:r>
      <w:r>
        <w:instrText xml:space="preserve"> XE "</w:instrText>
      </w:r>
      <w:r>
        <w:rPr>
          <w:rFonts w:eastAsia="MS Mincho"/>
        </w:rPr>
        <w:instrText>Large stitches"</w:instrText>
      </w:r>
      <w:r>
        <w:instrText xml:space="preserve"> </w:instrText>
      </w:r>
      <w:r>
        <w:fldChar w:fldCharType="end"/>
      </w:r>
    </w:p>
    <w:p w14:paraId="3939D49A" w14:textId="77777777" w:rsidR="006908CF" w:rsidRPr="00147DD5" w:rsidRDefault="006908CF" w:rsidP="00122B36">
      <w:r w:rsidRPr="00147DD5">
        <w:t>Puts new stitches in all lines of stitching with stitches farther apart than the distance set in “Preferences/Maximum stitch length.”  The program will figure the distance between the stitches and divide the length into segments as close to the “user stitch length” as feasible.</w:t>
      </w:r>
    </w:p>
    <w:p w14:paraId="181DC006" w14:textId="02C7B857" w:rsidR="006908CF" w:rsidRDefault="006908CF" w:rsidP="00122B36">
      <w:r>
        <w:t>Remove small and large stitches is sensitive to what you have selected when you use the commands:</w:t>
      </w:r>
    </w:p>
    <w:tbl>
      <w:tblPr>
        <w:tblW w:w="0" w:type="auto"/>
        <w:tblCellMar>
          <w:left w:w="0" w:type="dxa"/>
          <w:right w:w="0" w:type="dxa"/>
        </w:tblCellMar>
        <w:tblLook w:val="0000" w:firstRow="0" w:lastRow="0" w:firstColumn="0" w:lastColumn="0" w:noHBand="0" w:noVBand="0"/>
      </w:tblPr>
      <w:tblGrid>
        <w:gridCol w:w="2718"/>
        <w:gridCol w:w="6138"/>
      </w:tblGrid>
      <w:tr w:rsidR="006908CF" w14:paraId="45DF6E27" w14:textId="77777777" w:rsidTr="00916A5F">
        <w:tc>
          <w:tcPr>
            <w:tcW w:w="27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5C56A8" w14:textId="77777777" w:rsidR="006908CF" w:rsidRDefault="006908CF" w:rsidP="00122B36">
            <w:pPr>
              <w:pStyle w:val="TableTitle"/>
            </w:pPr>
            <w:r>
              <w:t>Selected</w:t>
            </w:r>
          </w:p>
        </w:tc>
        <w:tc>
          <w:tcPr>
            <w:tcW w:w="613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97558E1" w14:textId="77777777" w:rsidR="006908CF" w:rsidRDefault="006908CF" w:rsidP="00122B36">
            <w:pPr>
              <w:pStyle w:val="TableTitle"/>
            </w:pPr>
            <w:r>
              <w:t>Actions</w:t>
            </w:r>
          </w:p>
        </w:tc>
      </w:tr>
      <w:tr w:rsidR="006908CF" w14:paraId="74E7E146"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91B3C6" w14:textId="77777777" w:rsidR="006908CF" w:rsidRDefault="006908CF" w:rsidP="00122B36">
            <w:pPr>
              <w:pStyle w:val="atnxxx"/>
            </w:pPr>
            <w:r>
              <w:t>Nothing, or multiple forms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1BAA7219" w14:textId="77777777" w:rsidR="006908CF" w:rsidRDefault="006908CF" w:rsidP="00122B36">
            <w:pPr>
              <w:pStyle w:val="atnxxx"/>
            </w:pPr>
            <w:r>
              <w:t>Affects all stitches in the design.</w:t>
            </w:r>
          </w:p>
        </w:tc>
      </w:tr>
      <w:tr w:rsidR="006908CF" w14:paraId="10ABDF1E"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EBA4378" w14:textId="77777777" w:rsidR="006908CF" w:rsidRDefault="006908CF" w:rsidP="00122B36">
            <w:pPr>
              <w:pStyle w:val="atnxxx"/>
            </w:pPr>
            <w:r>
              <w:t>A range of stitches</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4ABB5B56" w14:textId="77777777" w:rsidR="006908CF" w:rsidRDefault="006908CF" w:rsidP="00122B36">
            <w:pPr>
              <w:pStyle w:val="atnxxx"/>
            </w:pPr>
            <w:r>
              <w:t>Affects only the selected range.</w:t>
            </w:r>
          </w:p>
        </w:tc>
      </w:tr>
      <w:tr w:rsidR="006908CF" w14:paraId="57FF3383" w14:textId="77777777" w:rsidTr="00916A5F">
        <w:tc>
          <w:tcPr>
            <w:tcW w:w="271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9B3274" w14:textId="77777777" w:rsidR="006908CF" w:rsidRDefault="006908CF" w:rsidP="00122B36">
            <w:pPr>
              <w:pStyle w:val="atnxxx"/>
            </w:pPr>
            <w:r>
              <w:t>A form</w:t>
            </w:r>
          </w:p>
        </w:tc>
        <w:tc>
          <w:tcPr>
            <w:tcW w:w="6138" w:type="dxa"/>
            <w:tcBorders>
              <w:top w:val="nil"/>
              <w:left w:val="nil"/>
              <w:bottom w:val="single" w:sz="4" w:space="0" w:color="auto"/>
              <w:right w:val="single" w:sz="4" w:space="0" w:color="auto"/>
            </w:tcBorders>
            <w:tcMar>
              <w:top w:w="0" w:type="dxa"/>
              <w:left w:w="108" w:type="dxa"/>
              <w:bottom w:w="0" w:type="dxa"/>
              <w:right w:w="108" w:type="dxa"/>
            </w:tcMar>
          </w:tcPr>
          <w:p w14:paraId="58EB5A97" w14:textId="77777777" w:rsidR="006908CF" w:rsidRDefault="006908CF" w:rsidP="00122B36">
            <w:pPr>
              <w:pStyle w:val="atnxxx"/>
            </w:pPr>
            <w:r>
              <w:t>Affects only stitches associated with the selected form.</w:t>
            </w:r>
          </w:p>
        </w:tc>
      </w:tr>
    </w:tbl>
    <w:p w14:paraId="66DD5D06" w14:textId="4996A6F3" w:rsidR="00642018" w:rsidRDefault="00A10CED" w:rsidP="00122B36">
      <w:pPr>
        <w:pStyle w:val="Heading3"/>
      </w:pPr>
      <w:r>
        <w:t>Select</w:t>
      </w:r>
      <w:r w:rsidR="006908CF">
        <w:t>ed</w:t>
      </w:r>
      <w:bookmarkEnd w:id="584"/>
      <w:r w:rsidR="00815CA2">
        <w:t xml:space="preserve"> </w:t>
      </w:r>
      <w:r>
        <w:t>(Delete)</w:t>
      </w:r>
      <w:bookmarkEnd w:id="585"/>
      <w:r w:rsidR="00815CA2" w:rsidRPr="00815CA2">
        <w:t xml:space="preserve"> </w:t>
      </w:r>
      <w:r w:rsidR="00815CA2">
        <w:fldChar w:fldCharType="begin"/>
      </w:r>
      <w:r w:rsidR="00815CA2">
        <w:instrText xml:space="preserve"> XE "</w:instrText>
      </w:r>
      <w:r w:rsidR="00815CA2">
        <w:rPr>
          <w:rFonts w:eastAsia="MS Mincho"/>
        </w:rPr>
        <w:instrText>Selected"</w:instrText>
      </w:r>
      <w:r w:rsidR="00815CA2">
        <w:instrText xml:space="preserve"> </w:instrText>
      </w:r>
      <w:r w:rsidR="00815CA2">
        <w:fldChar w:fldCharType="end"/>
      </w:r>
    </w:p>
    <w:p w14:paraId="554690F6" w14:textId="77777777" w:rsidR="00642018" w:rsidRDefault="00A10CED" w:rsidP="00122B36">
      <w:pPr>
        <w:pStyle w:val="annxxx"/>
      </w:pPr>
      <w:r>
        <w:t>Deletes whatever forms or stitches you have selected.</w:t>
      </w:r>
    </w:p>
    <w:p w14:paraId="0F3408C8" w14:textId="25A05DAD" w:rsidR="00642018" w:rsidRDefault="00A10CED" w:rsidP="00122B36">
      <w:pPr>
        <w:pStyle w:val="Heading3"/>
      </w:pPr>
      <w:bookmarkStart w:id="601" w:name="_Toc10370326"/>
      <w:bookmarkStart w:id="602" w:name="_Toc17183892"/>
      <w:bookmarkStart w:id="603" w:name="_Toc17190478"/>
      <w:bookmarkStart w:id="604" w:name="_Toc34272872"/>
      <w:bookmarkEnd w:id="601"/>
      <w:bookmarkEnd w:id="602"/>
      <w:r>
        <w:t>Small stitches</w:t>
      </w:r>
      <w:bookmarkEnd w:id="603"/>
      <w:bookmarkEnd w:id="604"/>
      <w:r>
        <w:fldChar w:fldCharType="begin"/>
      </w:r>
      <w:r>
        <w:instrText xml:space="preserve"> XE "</w:instrText>
      </w:r>
      <w:r>
        <w:rPr>
          <w:rFonts w:eastAsia="MS Mincho"/>
        </w:rPr>
        <w:instrText xml:space="preserve"> Small stitches"</w:instrText>
      </w:r>
      <w:r>
        <w:instrText xml:space="preserve"> </w:instrText>
      </w:r>
      <w:r>
        <w:fldChar w:fldCharType="end"/>
      </w:r>
    </w:p>
    <w:p w14:paraId="5A41AB35" w14:textId="37610DC3" w:rsidR="00642018" w:rsidRDefault="00A10CED" w:rsidP="00122B36">
      <w:pPr>
        <w:pStyle w:val="annxxx"/>
      </w:pPr>
      <w:r>
        <w:t xml:space="preserve">Deletes all stitches smaller than the size chosen under </w:t>
      </w:r>
      <w:r w:rsidR="00660DB1">
        <w:t>“</w:t>
      </w:r>
      <w:r>
        <w:t>preferences/small stitch size</w:t>
      </w:r>
      <w:r w:rsidR="00660DB1">
        <w:t>”</w:t>
      </w:r>
      <w:r>
        <w:t>. Use this function with care</w:t>
      </w:r>
      <w:r w:rsidR="00FC44AD">
        <w:t xml:space="preserve">. </w:t>
      </w:r>
      <w:r>
        <w:t>It deletes stitches below the set minimum length</w:t>
      </w:r>
      <w:r w:rsidR="00FC44AD">
        <w:t xml:space="preserve">. </w:t>
      </w:r>
      <w:r>
        <w:t>It is intended for use primarily with simple line segments, rather than filled areas</w:t>
      </w:r>
      <w:r w:rsidR="00FC44AD">
        <w:t xml:space="preserve">. </w:t>
      </w:r>
      <w:r>
        <w:t>For instance, in a design made in PCD, you might find a section of B-fill with base line that stitches too tightly to suit you</w:t>
      </w:r>
      <w:r w:rsidR="00FC44AD">
        <w:t xml:space="preserve">. </w:t>
      </w:r>
      <w:r>
        <w:t>Stitch length allows you to select a segment of the design and remove stitches that are too close together</w:t>
      </w:r>
      <w:r w:rsidR="00CC3F5C">
        <w:t xml:space="preserve">. </w:t>
      </w:r>
      <w:r>
        <w:t xml:space="preserve">To alter the default settings, use the </w:t>
      </w:r>
      <w:r w:rsidR="00660DB1">
        <w:t>“</w:t>
      </w:r>
      <w:r>
        <w:t>Preferences</w:t>
      </w:r>
      <w:r w:rsidR="00660DB1">
        <w:t>”</w:t>
      </w:r>
      <w:r>
        <w:t xml:space="preserve"> menu.</w:t>
      </w:r>
    </w:p>
    <w:p w14:paraId="6791DF82" w14:textId="09B50153" w:rsidR="00642018" w:rsidRDefault="00A10CED" w:rsidP="00122B36">
      <w:pPr>
        <w:pStyle w:val="Heading2"/>
      </w:pPr>
      <w:bookmarkStart w:id="605" w:name="_Toc10370327"/>
      <w:bookmarkStart w:id="606" w:name="_Toc17183893"/>
      <w:bookmarkStart w:id="607" w:name="_Toc10370328"/>
      <w:bookmarkStart w:id="608" w:name="_Toc17183894"/>
      <w:bookmarkStart w:id="609" w:name="_Toc10370331"/>
      <w:bookmarkStart w:id="610" w:name="_Toc17183897"/>
      <w:bookmarkStart w:id="611" w:name="_Toc10370333"/>
      <w:bookmarkStart w:id="612" w:name="_Toc17183899"/>
      <w:bookmarkStart w:id="613" w:name="_Toc17190485"/>
      <w:bookmarkStart w:id="614" w:name="_Toc34272879"/>
      <w:bookmarkStart w:id="615" w:name="_Toc123100764"/>
      <w:bookmarkEnd w:id="605"/>
      <w:bookmarkEnd w:id="606"/>
      <w:bookmarkEnd w:id="607"/>
      <w:bookmarkEnd w:id="608"/>
      <w:bookmarkEnd w:id="609"/>
      <w:bookmarkEnd w:id="610"/>
      <w:bookmarkEnd w:id="611"/>
      <w:bookmarkEnd w:id="612"/>
      <w:r>
        <w:t>Flip</w:t>
      </w:r>
      <w:bookmarkEnd w:id="613"/>
      <w:bookmarkEnd w:id="614"/>
      <w:bookmarkEnd w:id="615"/>
      <w:r>
        <w:fldChar w:fldCharType="begin"/>
      </w:r>
      <w:r>
        <w:instrText xml:space="preserve"> XE "</w:instrText>
      </w:r>
      <w:r>
        <w:rPr>
          <w:rFonts w:eastAsia="MS Mincho"/>
        </w:rPr>
        <w:instrText>Flip"</w:instrText>
      </w:r>
      <w:r>
        <w:instrText xml:space="preserve"> </w:instrText>
      </w:r>
      <w:r>
        <w:fldChar w:fldCharType="end"/>
      </w:r>
    </w:p>
    <w:p w14:paraId="62386062" w14:textId="2D61FD06" w:rsidR="00642018" w:rsidRDefault="00A10CED" w:rsidP="00122B36">
      <w:pPr>
        <w:pStyle w:val="Heading3"/>
      </w:pPr>
      <w:bookmarkStart w:id="616" w:name="_Toc10370334"/>
      <w:bookmarkStart w:id="617" w:name="_Toc17183900"/>
      <w:bookmarkStart w:id="618" w:name="_Toc17190486"/>
      <w:bookmarkStart w:id="619" w:name="_Toc34272880"/>
      <w:bookmarkEnd w:id="616"/>
      <w:bookmarkEnd w:id="617"/>
      <w:r>
        <w:t>Horizontal</w:t>
      </w:r>
      <w:bookmarkEnd w:id="618"/>
      <w:bookmarkEnd w:id="619"/>
      <w:r>
        <w:fldChar w:fldCharType="begin"/>
      </w:r>
      <w:r>
        <w:instrText xml:space="preserve"> XE "</w:instrText>
      </w:r>
      <w:r>
        <w:rPr>
          <w:rFonts w:eastAsia="MS Mincho"/>
        </w:rPr>
        <w:instrText>Horizontal"</w:instrText>
      </w:r>
      <w:r>
        <w:instrText xml:space="preserve"> </w:instrText>
      </w:r>
      <w:r>
        <w:fldChar w:fldCharType="end"/>
      </w:r>
    </w:p>
    <w:p w14:paraId="27D6677F" w14:textId="77777777" w:rsidR="00642018" w:rsidRDefault="00A10CED" w:rsidP="00122B36">
      <w:r>
        <w:t xml:space="preserve">Flips selected form or range of stitches. If a point of the form to be moved points left before using this function, it will point right afterwards. </w:t>
      </w:r>
    </w:p>
    <w:p w14:paraId="674D2915" w14:textId="36564380" w:rsidR="00642018" w:rsidRDefault="00A10CED" w:rsidP="00122B36">
      <w:pPr>
        <w:pStyle w:val="Heading3"/>
      </w:pPr>
      <w:bookmarkStart w:id="620" w:name="_Toc10370335"/>
      <w:bookmarkStart w:id="621" w:name="_Toc17183901"/>
      <w:bookmarkStart w:id="622" w:name="_Toc17190487"/>
      <w:bookmarkStart w:id="623" w:name="_Toc34272881"/>
      <w:bookmarkEnd w:id="620"/>
      <w:bookmarkEnd w:id="621"/>
      <w:r>
        <w:t>Vertical</w:t>
      </w:r>
      <w:bookmarkEnd w:id="622"/>
      <w:bookmarkEnd w:id="623"/>
      <w:r>
        <w:fldChar w:fldCharType="begin"/>
      </w:r>
      <w:r>
        <w:instrText xml:space="preserve"> XE "</w:instrText>
      </w:r>
      <w:r>
        <w:rPr>
          <w:rFonts w:eastAsia="MS Mincho"/>
        </w:rPr>
        <w:instrText>Vertical"</w:instrText>
      </w:r>
      <w:r>
        <w:instrText xml:space="preserve"> </w:instrText>
      </w:r>
      <w:r>
        <w:fldChar w:fldCharType="end"/>
      </w:r>
    </w:p>
    <w:p w14:paraId="162E0271" w14:textId="77777777" w:rsidR="00642018" w:rsidRDefault="00A10CED" w:rsidP="00122B36">
      <w:r>
        <w:t>Flips selected form or range of stitches. If a point of the form to be moved points up before using this function, it will point down afterwards.</w:t>
      </w:r>
    </w:p>
    <w:p w14:paraId="7E206D88" w14:textId="0BC56DCD" w:rsidR="00642018" w:rsidRDefault="00A10CED" w:rsidP="00122B36">
      <w:pPr>
        <w:pStyle w:val="Heading3"/>
      </w:pPr>
      <w:bookmarkStart w:id="624" w:name="_Toc10370336"/>
      <w:bookmarkStart w:id="625" w:name="_Toc17183902"/>
      <w:bookmarkStart w:id="626" w:name="_Toc17190488"/>
      <w:bookmarkStart w:id="627" w:name="_Toc34272882"/>
      <w:bookmarkEnd w:id="624"/>
      <w:bookmarkEnd w:id="625"/>
      <w:r>
        <w:t>Order</w:t>
      </w:r>
      <w:bookmarkEnd w:id="626"/>
      <w:bookmarkEnd w:id="627"/>
      <w:r>
        <w:fldChar w:fldCharType="begin"/>
      </w:r>
      <w:r>
        <w:instrText xml:space="preserve"> XE "</w:instrText>
      </w:r>
      <w:r>
        <w:rPr>
          <w:rFonts w:eastAsia="MS Mincho"/>
        </w:rPr>
        <w:instrText>Order"</w:instrText>
      </w:r>
      <w:r>
        <w:instrText xml:space="preserve"> </w:instrText>
      </w:r>
      <w:r>
        <w:fldChar w:fldCharType="end"/>
      </w:r>
    </w:p>
    <w:p w14:paraId="3D16FB5C" w14:textId="4802FCFF" w:rsidR="00642018" w:rsidRDefault="00A10CED" w:rsidP="00122B36">
      <w:r>
        <w:t>Makes a form, the points of which were entered in a clockwise order, stitch counterclockwise, etc</w:t>
      </w:r>
      <w:r w:rsidR="00FC44AD">
        <w:t xml:space="preserve">. </w:t>
      </w:r>
      <w:r>
        <w:t>This will change the location of a clipboard border from inside the form to outside, etc</w:t>
      </w:r>
      <w:r w:rsidR="00FC44AD">
        <w:t xml:space="preserve">. </w:t>
      </w:r>
      <w:r>
        <w:t xml:space="preserve">It </w:t>
      </w:r>
      <w:r>
        <w:lastRenderedPageBreak/>
        <w:t>can also affect the filling of an angle, horizontal or vertical fill</w:t>
      </w:r>
      <w:r>
        <w:fldChar w:fldCharType="begin"/>
      </w:r>
      <w:r>
        <w:instrText xml:space="preserve"> </w:instrText>
      </w:r>
      <w:r w:rsidR="00D075A0">
        <w:instrText>XE “Vertical fill”</w:instrText>
      </w:r>
      <w:r>
        <w:instrText xml:space="preserve"> </w:instrText>
      </w:r>
      <w:r>
        <w:fldChar w:fldCharType="end"/>
      </w:r>
      <w:r w:rsidR="00FC44AD">
        <w:t xml:space="preserve">. </w:t>
      </w:r>
      <w:r>
        <w:t>In cases where there is a flaw in the fill, try relocating the form zero point</w:t>
      </w:r>
      <w:r w:rsidR="00FC44AD">
        <w:t xml:space="preserve">. </w:t>
      </w:r>
      <w:r>
        <w:t xml:space="preserve">The form zero point also makes </w:t>
      </w:r>
      <w:r w:rsidR="00660DB1">
        <w:t>“</w:t>
      </w:r>
      <w:r>
        <w:t>D</w:t>
      </w:r>
      <w:r w:rsidR="00660DB1">
        <w:t>”</w:t>
      </w:r>
      <w:r>
        <w:t xml:space="preserve"> lines troublesome, so it may be necessary to move the zero point to get a good non-stitch line in a Fan Fill.</w:t>
      </w:r>
    </w:p>
    <w:p w14:paraId="35B5C320" w14:textId="3DA277F8" w:rsidR="00642018" w:rsidRDefault="00A10CED" w:rsidP="00122B36">
      <w:pPr>
        <w:pStyle w:val="Heading2"/>
      </w:pPr>
      <w:bookmarkStart w:id="628" w:name="_Toc10370337"/>
      <w:bookmarkStart w:id="629" w:name="_Toc17183903"/>
      <w:bookmarkStart w:id="630" w:name="_Form_Update:"/>
      <w:bookmarkStart w:id="631" w:name="_Toc34272883"/>
      <w:bookmarkStart w:id="632" w:name="_Toc123100765"/>
      <w:bookmarkEnd w:id="628"/>
      <w:bookmarkEnd w:id="629"/>
      <w:bookmarkEnd w:id="630"/>
      <w:r>
        <w:t xml:space="preserve">Form </w:t>
      </w:r>
      <w:r w:rsidR="00D12241">
        <w:t>u</w:t>
      </w:r>
      <w:r>
        <w:t>pdate</w:t>
      </w:r>
      <w:bookmarkEnd w:id="631"/>
      <w:bookmarkEnd w:id="632"/>
      <w:r>
        <w:fldChar w:fldCharType="begin"/>
      </w:r>
      <w:r>
        <w:instrText xml:space="preserve"> XE "</w:instrText>
      </w:r>
      <w:r>
        <w:rPr>
          <w:rFonts w:eastAsia="MS Mincho"/>
        </w:rPr>
        <w:instrText xml:space="preserve">Form </w:instrText>
      </w:r>
      <w:r w:rsidR="00815CA2">
        <w:rPr>
          <w:rFonts w:eastAsia="MS Mincho"/>
        </w:rPr>
        <w:instrText>u</w:instrText>
      </w:r>
      <w:r>
        <w:rPr>
          <w:rFonts w:eastAsia="MS Mincho"/>
        </w:rPr>
        <w:instrText>pdate"</w:instrText>
      </w:r>
      <w:r>
        <w:instrText xml:space="preserve"> </w:instrText>
      </w:r>
      <w:r>
        <w:fldChar w:fldCharType="end"/>
      </w:r>
    </w:p>
    <w:p w14:paraId="190B8023" w14:textId="7ED08294" w:rsidR="00642018" w:rsidRDefault="00A10CED" w:rsidP="00122B36">
      <w:r>
        <w:t>Form update allows you to change parameters of several forms at once</w:t>
      </w:r>
      <w:r w:rsidR="00FC44AD">
        <w:t xml:space="preserve">. </w:t>
      </w:r>
      <w:r>
        <w:t xml:space="preserve">Select the forms you want to change, and then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 edit menu will open with </w:t>
      </w:r>
      <w:proofErr w:type="gramStart"/>
      <w:r>
        <w:t>form</w:t>
      </w:r>
      <w:proofErr w:type="gramEnd"/>
      <w:r>
        <w:t xml:space="preserve"> </w:t>
      </w:r>
      <w:r w:rsidRPr="00D12241">
        <w:t>update selected</w:t>
      </w:r>
      <w:r w:rsidR="00FC44AD" w:rsidRPr="00D12241">
        <w:t xml:space="preserve">. </w:t>
      </w:r>
      <w:r w:rsidRPr="00D12241">
        <w:t>This function is designed so it can be entirely operated from the</w:t>
      </w:r>
      <w:r>
        <w:t xml:space="preserve"> keyboard, if desired</w:t>
      </w:r>
      <w:r w:rsidR="00FC44AD">
        <w:t xml:space="preserve">. </w:t>
      </w:r>
      <w:r>
        <w:t xml:space="preserve">For </w:t>
      </w:r>
      <w:r w:rsidR="006908CF">
        <w:t>example,</w:t>
      </w:r>
      <w:r>
        <w:t xml:space="preserve"> to change the maxim fill stitch length in </w:t>
      </w:r>
      <w:proofErr w:type="gramStart"/>
      <w:r>
        <w:t>a number of</w:t>
      </w:r>
      <w:proofErr w:type="gramEnd"/>
      <w:r>
        <w:t xml:space="preserve"> forms follow the steps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7848"/>
      </w:tblGrid>
      <w:tr w:rsidR="00642018" w14:paraId="460065F3" w14:textId="77777777">
        <w:trPr>
          <w:cantSplit/>
        </w:trPr>
        <w:tc>
          <w:tcPr>
            <w:tcW w:w="8856" w:type="dxa"/>
            <w:gridSpan w:val="2"/>
          </w:tcPr>
          <w:p w14:paraId="693F8C90" w14:textId="77777777" w:rsidR="00642018" w:rsidRDefault="00A10CED" w:rsidP="00122B36">
            <w:pPr>
              <w:pStyle w:val="TableTitle"/>
            </w:pPr>
            <w:r>
              <w:t>Form Update Example—change maximum fill stitch length</w:t>
            </w:r>
          </w:p>
        </w:tc>
      </w:tr>
      <w:tr w:rsidR="00642018" w14:paraId="27DA6197" w14:textId="77777777">
        <w:tc>
          <w:tcPr>
            <w:tcW w:w="1008" w:type="dxa"/>
          </w:tcPr>
          <w:p w14:paraId="1853FBDD" w14:textId="77777777" w:rsidR="00642018" w:rsidRDefault="00A10CED" w:rsidP="00122B36">
            <w:pPr>
              <w:pStyle w:val="annxxx"/>
            </w:pPr>
            <w:r>
              <w:t>1</w:t>
            </w:r>
          </w:p>
        </w:tc>
        <w:tc>
          <w:tcPr>
            <w:tcW w:w="7848" w:type="dxa"/>
          </w:tcPr>
          <w:p w14:paraId="68F205EE" w14:textId="77777777" w:rsidR="00642018" w:rsidRDefault="00A10CED" w:rsidP="00122B36">
            <w:pPr>
              <w:pStyle w:val="annxxx"/>
            </w:pPr>
            <w:r>
              <w:t>Select the forms you want to change</w:t>
            </w:r>
          </w:p>
        </w:tc>
      </w:tr>
      <w:tr w:rsidR="00642018" w14:paraId="376F6F6F" w14:textId="77777777">
        <w:tc>
          <w:tcPr>
            <w:tcW w:w="1008" w:type="dxa"/>
          </w:tcPr>
          <w:p w14:paraId="7FDEA76E" w14:textId="77777777" w:rsidR="00642018" w:rsidRDefault="00A10CED" w:rsidP="00122B36">
            <w:pPr>
              <w:pStyle w:val="annxxx"/>
            </w:pPr>
            <w:r>
              <w:t>2</w:t>
            </w:r>
          </w:p>
        </w:tc>
        <w:tc>
          <w:tcPr>
            <w:tcW w:w="7848" w:type="dxa"/>
          </w:tcPr>
          <w:p w14:paraId="1BCA3567" w14:textId="2EFE61D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w:t>
            </w:r>
            <w:r w:rsidR="00FC44AD">
              <w:t xml:space="preserve">. </w:t>
            </w:r>
            <w:r w:rsidR="00A10CED">
              <w:t>The edit menu will open with form update selected.</w:t>
            </w:r>
          </w:p>
        </w:tc>
      </w:tr>
      <w:tr w:rsidR="00642018" w14:paraId="7F0C564C" w14:textId="77777777">
        <w:tc>
          <w:tcPr>
            <w:tcW w:w="1008" w:type="dxa"/>
          </w:tcPr>
          <w:p w14:paraId="4912C5F2" w14:textId="77777777" w:rsidR="00642018" w:rsidRDefault="00A10CED" w:rsidP="00122B36">
            <w:pPr>
              <w:pStyle w:val="annxxx"/>
            </w:pPr>
            <w:r>
              <w:t>3</w:t>
            </w:r>
          </w:p>
        </w:tc>
        <w:tc>
          <w:tcPr>
            <w:tcW w:w="7848" w:type="dxa"/>
          </w:tcPr>
          <w:p w14:paraId="7040BFD6" w14:textId="5030B37B" w:rsidR="00642018" w:rsidRDefault="00373FBB" w:rsidP="00122B36">
            <w:pPr>
              <w:pStyle w:val="annxxx"/>
            </w:pPr>
            <w:r>
              <w:t>Select</w:t>
            </w:r>
            <w:r w:rsidR="002D48FC">
              <w:t xml:space="preserve"> the</w:t>
            </w:r>
            <w:r w:rsidR="00A10CED">
              <w:t xml:space="preserve"> </w:t>
            </w:r>
            <w:r w:rsidR="00660DB1">
              <w:t>“</w:t>
            </w:r>
            <w:r w:rsidR="00A10CED">
              <w:t>F</w:t>
            </w:r>
            <w:r w:rsidR="00660DB1">
              <w:t>”</w:t>
            </w:r>
            <w:r w:rsidR="00A10CED">
              <w:t xml:space="preserve"> key again</w:t>
            </w:r>
            <w:r w:rsidR="00FC44AD">
              <w:t xml:space="preserve">. </w:t>
            </w:r>
            <w:r w:rsidR="00A10CED">
              <w:t>The fill submenu will open.</w:t>
            </w:r>
          </w:p>
        </w:tc>
      </w:tr>
      <w:tr w:rsidR="00642018" w14:paraId="5FE2250C" w14:textId="77777777">
        <w:tc>
          <w:tcPr>
            <w:tcW w:w="1008" w:type="dxa"/>
          </w:tcPr>
          <w:p w14:paraId="17578EA2" w14:textId="77777777" w:rsidR="00642018" w:rsidRDefault="00A10CED" w:rsidP="00122B36">
            <w:pPr>
              <w:pStyle w:val="annxxx"/>
            </w:pPr>
            <w:r>
              <w:t>4</w:t>
            </w:r>
          </w:p>
        </w:tc>
        <w:tc>
          <w:tcPr>
            <w:tcW w:w="7848" w:type="dxa"/>
          </w:tcPr>
          <w:p w14:paraId="15079B6B" w14:textId="14603906" w:rsidR="00642018" w:rsidRDefault="00373FBB" w:rsidP="00122B36">
            <w:pPr>
              <w:pStyle w:val="annxxx"/>
            </w:pPr>
            <w:r>
              <w:t>Select</w:t>
            </w:r>
            <w:r w:rsidR="002D48FC">
              <w:t xml:space="preserve"> the</w:t>
            </w:r>
            <w:r w:rsidR="00A10CED">
              <w:t xml:space="preserve"> </w:t>
            </w:r>
            <w:r w:rsidR="00660DB1">
              <w:t>“</w:t>
            </w:r>
            <w:r w:rsidR="00A10CED">
              <w:t>M</w:t>
            </w:r>
            <w:r w:rsidR="00660DB1">
              <w:t>”</w:t>
            </w:r>
            <w:bookmarkStart w:id="633" w:name="_Toc17190489"/>
            <w:r w:rsidR="00A10CED">
              <w:t xml:space="preserve"> key</w:t>
            </w:r>
            <w:r w:rsidR="00FC44AD">
              <w:t xml:space="preserve">. </w:t>
            </w:r>
            <w:r w:rsidR="00A10CED">
              <w:t xml:space="preserve">The edit menu will </w:t>
            </w:r>
            <w:r w:rsidR="00D12241">
              <w:t>close,</w:t>
            </w:r>
            <w:r w:rsidR="00A10CED">
              <w:t xml:space="preserve"> and message will appear asking you for the maximum stitch length.</w:t>
            </w:r>
          </w:p>
        </w:tc>
      </w:tr>
      <w:tr w:rsidR="00642018" w14:paraId="400F71E4" w14:textId="77777777">
        <w:tc>
          <w:tcPr>
            <w:tcW w:w="1008" w:type="dxa"/>
          </w:tcPr>
          <w:p w14:paraId="01B41AA6" w14:textId="77777777" w:rsidR="00642018" w:rsidRDefault="00A10CED" w:rsidP="00122B36">
            <w:pPr>
              <w:pStyle w:val="annxxx"/>
            </w:pPr>
            <w:r>
              <w:t>5</w:t>
            </w:r>
          </w:p>
        </w:tc>
        <w:tc>
          <w:tcPr>
            <w:tcW w:w="7848" w:type="dxa"/>
          </w:tcPr>
          <w:p w14:paraId="756F0B3F" w14:textId="0531CBEA" w:rsidR="00642018" w:rsidRDefault="00A10CED" w:rsidP="00122B36">
            <w:pPr>
              <w:pStyle w:val="annxxx"/>
            </w:pPr>
            <w:r>
              <w:t xml:space="preserve">Type in the maximum stitch length and </w:t>
            </w:r>
            <w:r w:rsidR="00373FBB">
              <w:t>select</w:t>
            </w:r>
            <w:r w:rsidR="002D48FC">
              <w:t xml:space="preserve"> </w:t>
            </w:r>
            <w:r>
              <w:t>return, and the maximum stitch length will be changed in the forms you have selected, and they will be refilled.</w:t>
            </w:r>
          </w:p>
        </w:tc>
      </w:tr>
    </w:tbl>
    <w:p w14:paraId="75E9EF9A" w14:textId="77777777" w:rsidR="00642018" w:rsidRDefault="00A10CED" w:rsidP="00122B36">
      <w:r>
        <w:t>Of course, you can also do this in the usual way with the mouse.</w:t>
      </w:r>
    </w:p>
    <w:p w14:paraId="2A99E55A" w14:textId="77777777" w:rsidR="00642018" w:rsidRDefault="00A10CED" w:rsidP="00122B36">
      <w:r>
        <w:t>The table below lists the form data you can change.</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6007"/>
      </w:tblGrid>
      <w:tr w:rsidR="00642018" w14:paraId="53355484" w14:textId="77777777" w:rsidTr="006E1F28">
        <w:trPr>
          <w:cantSplit/>
        </w:trPr>
        <w:tc>
          <w:tcPr>
            <w:tcW w:w="8635" w:type="dxa"/>
            <w:gridSpan w:val="2"/>
          </w:tcPr>
          <w:p w14:paraId="45150A34" w14:textId="77777777" w:rsidR="00642018" w:rsidRDefault="00A10CED" w:rsidP="00122B36">
            <w:pPr>
              <w:pStyle w:val="TableTitle"/>
            </w:pPr>
            <w:r>
              <w:t>Form update data</w:t>
            </w:r>
          </w:p>
        </w:tc>
      </w:tr>
      <w:tr w:rsidR="00642018" w14:paraId="04745A91" w14:textId="77777777" w:rsidTr="006E1F28">
        <w:trPr>
          <w:cantSplit/>
          <w:trHeight w:val="80"/>
        </w:trPr>
        <w:tc>
          <w:tcPr>
            <w:tcW w:w="2628" w:type="dxa"/>
            <w:vMerge w:val="restart"/>
          </w:tcPr>
          <w:p w14:paraId="3FF82DCF" w14:textId="77777777" w:rsidR="00642018" w:rsidRDefault="00A10CED" w:rsidP="00122B36">
            <w:pPr>
              <w:pStyle w:val="annxxx"/>
            </w:pPr>
            <w:r>
              <w:t>Border</w:t>
            </w:r>
          </w:p>
        </w:tc>
        <w:tc>
          <w:tcPr>
            <w:tcW w:w="6007" w:type="dxa"/>
          </w:tcPr>
          <w:p w14:paraId="2F024095" w14:textId="77777777" w:rsidR="00642018" w:rsidRDefault="00A10CED" w:rsidP="00122B36">
            <w:pPr>
              <w:pStyle w:val="annxxx"/>
            </w:pPr>
            <w:r>
              <w:t>Color</w:t>
            </w:r>
          </w:p>
        </w:tc>
      </w:tr>
      <w:tr w:rsidR="00642018" w14:paraId="4F8FFD14" w14:textId="77777777" w:rsidTr="006E1F28">
        <w:trPr>
          <w:cantSplit/>
          <w:trHeight w:val="79"/>
        </w:trPr>
        <w:tc>
          <w:tcPr>
            <w:tcW w:w="2628" w:type="dxa"/>
            <w:vMerge/>
          </w:tcPr>
          <w:p w14:paraId="7EC31642" w14:textId="77777777" w:rsidR="00642018" w:rsidRDefault="00642018" w:rsidP="00122B36">
            <w:pPr>
              <w:pStyle w:val="annxxx"/>
            </w:pPr>
          </w:p>
        </w:tc>
        <w:tc>
          <w:tcPr>
            <w:tcW w:w="6007" w:type="dxa"/>
          </w:tcPr>
          <w:p w14:paraId="1D39DAEA" w14:textId="77777777" w:rsidR="00642018" w:rsidRDefault="00A10CED" w:rsidP="00122B36">
            <w:pPr>
              <w:pStyle w:val="annxxx"/>
            </w:pPr>
            <w:r>
              <w:t>Maximum Stitch Length</w:t>
            </w:r>
          </w:p>
        </w:tc>
      </w:tr>
      <w:tr w:rsidR="00642018" w14:paraId="76FD7DDD" w14:textId="77777777" w:rsidTr="006E1F28">
        <w:trPr>
          <w:cantSplit/>
          <w:trHeight w:val="79"/>
        </w:trPr>
        <w:tc>
          <w:tcPr>
            <w:tcW w:w="2628" w:type="dxa"/>
            <w:vMerge/>
          </w:tcPr>
          <w:p w14:paraId="61ECB956" w14:textId="77777777" w:rsidR="00642018" w:rsidRDefault="00642018" w:rsidP="00122B36">
            <w:pPr>
              <w:pStyle w:val="annxxx"/>
            </w:pPr>
          </w:p>
        </w:tc>
        <w:tc>
          <w:tcPr>
            <w:tcW w:w="6007" w:type="dxa"/>
          </w:tcPr>
          <w:p w14:paraId="518F069C" w14:textId="77777777" w:rsidR="00642018" w:rsidRDefault="00A10CED" w:rsidP="00122B36">
            <w:pPr>
              <w:pStyle w:val="annxxx"/>
            </w:pPr>
            <w:r>
              <w:t>Minimum Stitch Length</w:t>
            </w:r>
          </w:p>
        </w:tc>
      </w:tr>
      <w:tr w:rsidR="00642018" w14:paraId="16B7C7E5" w14:textId="77777777" w:rsidTr="006E1F28">
        <w:trPr>
          <w:cantSplit/>
          <w:trHeight w:val="79"/>
        </w:trPr>
        <w:tc>
          <w:tcPr>
            <w:tcW w:w="2628" w:type="dxa"/>
            <w:vMerge/>
          </w:tcPr>
          <w:p w14:paraId="75D27667" w14:textId="77777777" w:rsidR="00642018" w:rsidRDefault="00642018" w:rsidP="00122B36">
            <w:pPr>
              <w:pStyle w:val="annxxx"/>
            </w:pPr>
          </w:p>
        </w:tc>
        <w:tc>
          <w:tcPr>
            <w:tcW w:w="6007" w:type="dxa"/>
          </w:tcPr>
          <w:p w14:paraId="261535A5" w14:textId="77777777" w:rsidR="00642018" w:rsidRDefault="00A10CED" w:rsidP="00122B36">
            <w:pPr>
              <w:pStyle w:val="annxxx"/>
            </w:pPr>
            <w:r>
              <w:t>Stitch Length</w:t>
            </w:r>
          </w:p>
        </w:tc>
      </w:tr>
      <w:tr w:rsidR="00642018" w14:paraId="6F92C0A1" w14:textId="77777777" w:rsidTr="006E1F28">
        <w:trPr>
          <w:cantSplit/>
          <w:trHeight w:val="79"/>
        </w:trPr>
        <w:tc>
          <w:tcPr>
            <w:tcW w:w="2628" w:type="dxa"/>
            <w:vMerge/>
          </w:tcPr>
          <w:p w14:paraId="237C6493" w14:textId="77777777" w:rsidR="00642018" w:rsidRDefault="00642018" w:rsidP="00122B36">
            <w:pPr>
              <w:pStyle w:val="annxxx"/>
            </w:pPr>
          </w:p>
        </w:tc>
        <w:tc>
          <w:tcPr>
            <w:tcW w:w="6007" w:type="dxa"/>
          </w:tcPr>
          <w:p w14:paraId="762B20B5" w14:textId="77777777" w:rsidR="00642018" w:rsidRDefault="00A10CED" w:rsidP="00122B36">
            <w:pPr>
              <w:pStyle w:val="annxxx"/>
            </w:pPr>
            <w:r>
              <w:t>Spacing</w:t>
            </w:r>
          </w:p>
        </w:tc>
      </w:tr>
      <w:tr w:rsidR="00642018" w14:paraId="7AA31527" w14:textId="77777777" w:rsidTr="006E1F28">
        <w:trPr>
          <w:cantSplit/>
          <w:trHeight w:val="198"/>
        </w:trPr>
        <w:tc>
          <w:tcPr>
            <w:tcW w:w="2628" w:type="dxa"/>
            <w:vMerge w:val="restart"/>
          </w:tcPr>
          <w:p w14:paraId="6BF4CA82" w14:textId="77777777" w:rsidR="00642018" w:rsidRDefault="00A10CED" w:rsidP="00122B36">
            <w:pPr>
              <w:pStyle w:val="annxxx"/>
            </w:pPr>
            <w:r>
              <w:t>Center Walk</w:t>
            </w:r>
          </w:p>
        </w:tc>
        <w:tc>
          <w:tcPr>
            <w:tcW w:w="6007" w:type="dxa"/>
          </w:tcPr>
          <w:p w14:paraId="2909DE54" w14:textId="77777777" w:rsidR="00642018" w:rsidRDefault="00A10CED" w:rsidP="00122B36">
            <w:pPr>
              <w:pStyle w:val="annxxx"/>
            </w:pPr>
            <w:r>
              <w:t>On</w:t>
            </w:r>
          </w:p>
        </w:tc>
      </w:tr>
      <w:tr w:rsidR="00642018" w14:paraId="21157FE0" w14:textId="77777777" w:rsidTr="006E1F28">
        <w:trPr>
          <w:cantSplit/>
          <w:trHeight w:val="198"/>
        </w:trPr>
        <w:tc>
          <w:tcPr>
            <w:tcW w:w="2628" w:type="dxa"/>
            <w:vMerge/>
          </w:tcPr>
          <w:p w14:paraId="5D6F74CC" w14:textId="77777777" w:rsidR="00642018" w:rsidRDefault="00642018" w:rsidP="00122B36">
            <w:pPr>
              <w:pStyle w:val="annxxx"/>
            </w:pPr>
          </w:p>
        </w:tc>
        <w:tc>
          <w:tcPr>
            <w:tcW w:w="6007" w:type="dxa"/>
          </w:tcPr>
          <w:p w14:paraId="17E0AB3A" w14:textId="77777777" w:rsidR="00642018" w:rsidRDefault="00A10CED" w:rsidP="00122B36">
            <w:pPr>
              <w:pStyle w:val="annxxx"/>
            </w:pPr>
            <w:r>
              <w:t>Off</w:t>
            </w:r>
          </w:p>
        </w:tc>
      </w:tr>
      <w:tr w:rsidR="00642018" w14:paraId="2526D367" w14:textId="77777777" w:rsidTr="006E1F28">
        <w:trPr>
          <w:cantSplit/>
          <w:trHeight w:val="198"/>
        </w:trPr>
        <w:tc>
          <w:tcPr>
            <w:tcW w:w="2628" w:type="dxa"/>
            <w:vMerge w:val="restart"/>
          </w:tcPr>
          <w:p w14:paraId="50D789DE" w14:textId="77777777" w:rsidR="00642018" w:rsidRDefault="00A10CED" w:rsidP="00122B36">
            <w:pPr>
              <w:pStyle w:val="annxxx"/>
            </w:pPr>
            <w:r>
              <w:t>Edge Walk</w:t>
            </w:r>
          </w:p>
        </w:tc>
        <w:tc>
          <w:tcPr>
            <w:tcW w:w="6007" w:type="dxa"/>
          </w:tcPr>
          <w:p w14:paraId="77D0ED26" w14:textId="77777777" w:rsidR="00642018" w:rsidRDefault="00A10CED" w:rsidP="00122B36">
            <w:pPr>
              <w:pStyle w:val="annxxx"/>
            </w:pPr>
            <w:r>
              <w:t>On</w:t>
            </w:r>
          </w:p>
        </w:tc>
      </w:tr>
      <w:tr w:rsidR="00642018" w14:paraId="28D8433E" w14:textId="77777777" w:rsidTr="006E1F28">
        <w:trPr>
          <w:cantSplit/>
          <w:trHeight w:val="198"/>
        </w:trPr>
        <w:tc>
          <w:tcPr>
            <w:tcW w:w="2628" w:type="dxa"/>
            <w:vMerge/>
          </w:tcPr>
          <w:p w14:paraId="5D88CEFD" w14:textId="77777777" w:rsidR="00642018" w:rsidRDefault="00642018" w:rsidP="00122B36">
            <w:pPr>
              <w:pStyle w:val="annxxx"/>
            </w:pPr>
          </w:p>
        </w:tc>
        <w:tc>
          <w:tcPr>
            <w:tcW w:w="6007" w:type="dxa"/>
          </w:tcPr>
          <w:p w14:paraId="64799F11" w14:textId="77777777" w:rsidR="00642018" w:rsidRDefault="00A10CED" w:rsidP="00122B36">
            <w:pPr>
              <w:pStyle w:val="annxxx"/>
            </w:pPr>
            <w:r>
              <w:t>Off</w:t>
            </w:r>
          </w:p>
        </w:tc>
      </w:tr>
      <w:tr w:rsidR="00642018" w14:paraId="0312CFA7" w14:textId="77777777" w:rsidTr="006E1F28">
        <w:trPr>
          <w:cantSplit/>
          <w:trHeight w:val="80"/>
        </w:trPr>
        <w:tc>
          <w:tcPr>
            <w:tcW w:w="2628" w:type="dxa"/>
            <w:vMerge w:val="restart"/>
          </w:tcPr>
          <w:p w14:paraId="0B9862DD" w14:textId="77777777" w:rsidR="00642018" w:rsidRDefault="00A10CED" w:rsidP="00122B36">
            <w:pPr>
              <w:pStyle w:val="annxxx"/>
            </w:pPr>
            <w:r>
              <w:t>Fill</w:t>
            </w:r>
          </w:p>
        </w:tc>
        <w:tc>
          <w:tcPr>
            <w:tcW w:w="6007" w:type="dxa"/>
          </w:tcPr>
          <w:p w14:paraId="70157ABE" w14:textId="77777777" w:rsidR="00642018" w:rsidRDefault="00A10CED" w:rsidP="00122B36">
            <w:pPr>
              <w:pStyle w:val="annxxx"/>
            </w:pPr>
            <w:r>
              <w:t>Angle</w:t>
            </w:r>
          </w:p>
        </w:tc>
      </w:tr>
      <w:tr w:rsidR="00642018" w14:paraId="6C41EA78" w14:textId="77777777" w:rsidTr="006E1F28">
        <w:trPr>
          <w:cantSplit/>
          <w:trHeight w:val="79"/>
        </w:trPr>
        <w:tc>
          <w:tcPr>
            <w:tcW w:w="2628" w:type="dxa"/>
            <w:vMerge/>
          </w:tcPr>
          <w:p w14:paraId="03B4DA44" w14:textId="77777777" w:rsidR="00642018" w:rsidRDefault="00642018" w:rsidP="00122B36">
            <w:pPr>
              <w:pStyle w:val="annxxx"/>
            </w:pPr>
          </w:p>
        </w:tc>
        <w:tc>
          <w:tcPr>
            <w:tcW w:w="6007" w:type="dxa"/>
          </w:tcPr>
          <w:p w14:paraId="4C2616B5" w14:textId="77777777" w:rsidR="00642018" w:rsidRDefault="00A10CED" w:rsidP="00122B36">
            <w:pPr>
              <w:pStyle w:val="annxxx"/>
            </w:pPr>
            <w:r>
              <w:t>Color</w:t>
            </w:r>
          </w:p>
        </w:tc>
      </w:tr>
      <w:tr w:rsidR="00642018" w14:paraId="7441EC38" w14:textId="77777777" w:rsidTr="006E1F28">
        <w:trPr>
          <w:cantSplit/>
          <w:trHeight w:val="79"/>
        </w:trPr>
        <w:tc>
          <w:tcPr>
            <w:tcW w:w="2628" w:type="dxa"/>
            <w:vMerge/>
          </w:tcPr>
          <w:p w14:paraId="37CCEE83" w14:textId="77777777" w:rsidR="00642018" w:rsidRDefault="00642018" w:rsidP="00122B36">
            <w:pPr>
              <w:pStyle w:val="annxxx"/>
            </w:pPr>
          </w:p>
        </w:tc>
        <w:tc>
          <w:tcPr>
            <w:tcW w:w="6007" w:type="dxa"/>
          </w:tcPr>
          <w:p w14:paraId="4BE6E73D" w14:textId="77777777" w:rsidR="00642018" w:rsidRDefault="00A10CED" w:rsidP="00122B36">
            <w:pPr>
              <w:pStyle w:val="annxxx"/>
            </w:pPr>
            <w:r>
              <w:t>Maximum Stitch Length</w:t>
            </w:r>
          </w:p>
        </w:tc>
      </w:tr>
      <w:tr w:rsidR="00642018" w14:paraId="32532131" w14:textId="77777777" w:rsidTr="006E1F28">
        <w:trPr>
          <w:cantSplit/>
          <w:trHeight w:val="79"/>
        </w:trPr>
        <w:tc>
          <w:tcPr>
            <w:tcW w:w="2628" w:type="dxa"/>
            <w:vMerge/>
          </w:tcPr>
          <w:p w14:paraId="2010111D" w14:textId="77777777" w:rsidR="00642018" w:rsidRDefault="00642018" w:rsidP="00122B36">
            <w:pPr>
              <w:pStyle w:val="annxxx"/>
            </w:pPr>
          </w:p>
        </w:tc>
        <w:tc>
          <w:tcPr>
            <w:tcW w:w="6007" w:type="dxa"/>
          </w:tcPr>
          <w:p w14:paraId="236D4740" w14:textId="77777777" w:rsidR="00642018" w:rsidRDefault="00A10CED" w:rsidP="00122B36">
            <w:pPr>
              <w:pStyle w:val="annxxx"/>
            </w:pPr>
            <w:r>
              <w:t>Stitch Length</w:t>
            </w:r>
          </w:p>
        </w:tc>
      </w:tr>
      <w:tr w:rsidR="00642018" w14:paraId="53AFE741" w14:textId="77777777" w:rsidTr="006E1F28">
        <w:trPr>
          <w:cantSplit/>
          <w:trHeight w:val="198"/>
        </w:trPr>
        <w:tc>
          <w:tcPr>
            <w:tcW w:w="2628" w:type="dxa"/>
            <w:vMerge/>
          </w:tcPr>
          <w:p w14:paraId="3A2D1E75" w14:textId="77777777" w:rsidR="00642018" w:rsidRDefault="00642018" w:rsidP="00122B36">
            <w:pPr>
              <w:pStyle w:val="annxxx"/>
            </w:pPr>
          </w:p>
        </w:tc>
        <w:tc>
          <w:tcPr>
            <w:tcW w:w="6007" w:type="dxa"/>
          </w:tcPr>
          <w:p w14:paraId="6FF6372F" w14:textId="77777777" w:rsidR="00642018" w:rsidRDefault="00A10CED" w:rsidP="00122B36">
            <w:pPr>
              <w:pStyle w:val="annxxx"/>
            </w:pPr>
            <w:r>
              <w:t>Minimum Stitch Length</w:t>
            </w:r>
          </w:p>
        </w:tc>
      </w:tr>
      <w:tr w:rsidR="00642018" w14:paraId="16E688EF" w14:textId="77777777" w:rsidTr="006E1F28">
        <w:trPr>
          <w:cantSplit/>
          <w:trHeight w:val="198"/>
        </w:trPr>
        <w:tc>
          <w:tcPr>
            <w:tcW w:w="2628" w:type="dxa"/>
            <w:vMerge/>
          </w:tcPr>
          <w:p w14:paraId="1E479915" w14:textId="77777777" w:rsidR="00642018" w:rsidRDefault="00642018" w:rsidP="00122B36">
            <w:pPr>
              <w:pStyle w:val="annxxx"/>
            </w:pPr>
          </w:p>
        </w:tc>
        <w:tc>
          <w:tcPr>
            <w:tcW w:w="6007" w:type="dxa"/>
          </w:tcPr>
          <w:p w14:paraId="3BC886C2" w14:textId="77777777" w:rsidR="00642018" w:rsidRDefault="00A10CED" w:rsidP="00122B36">
            <w:pPr>
              <w:pStyle w:val="annxxx"/>
            </w:pPr>
            <w:r>
              <w:t>Spacing</w:t>
            </w:r>
          </w:p>
        </w:tc>
      </w:tr>
      <w:tr w:rsidR="00642018" w14:paraId="70D7D823" w14:textId="77777777" w:rsidTr="006E1F28">
        <w:tc>
          <w:tcPr>
            <w:tcW w:w="2628" w:type="dxa"/>
          </w:tcPr>
          <w:p w14:paraId="2520051A" w14:textId="77777777" w:rsidR="00642018" w:rsidRDefault="00A10CED" w:rsidP="00122B36">
            <w:pPr>
              <w:pStyle w:val="annxxx"/>
            </w:pPr>
            <w:r>
              <w:t>Height</w:t>
            </w:r>
          </w:p>
        </w:tc>
        <w:tc>
          <w:tcPr>
            <w:tcW w:w="6007" w:type="dxa"/>
          </w:tcPr>
          <w:p w14:paraId="58708CD6" w14:textId="77777777" w:rsidR="00642018" w:rsidRDefault="00642018" w:rsidP="00122B36">
            <w:pPr>
              <w:pStyle w:val="annxxx"/>
            </w:pPr>
          </w:p>
        </w:tc>
      </w:tr>
      <w:tr w:rsidR="00642018" w14:paraId="7303A631" w14:textId="77777777" w:rsidTr="006E1F28">
        <w:trPr>
          <w:cantSplit/>
          <w:trHeight w:val="66"/>
        </w:trPr>
        <w:tc>
          <w:tcPr>
            <w:tcW w:w="2628" w:type="dxa"/>
          </w:tcPr>
          <w:p w14:paraId="238BB439" w14:textId="77777777" w:rsidR="00642018" w:rsidRDefault="00A10CED" w:rsidP="00122B36">
            <w:pPr>
              <w:pStyle w:val="annxxx"/>
            </w:pPr>
            <w:r>
              <w:t>Indent</w:t>
            </w:r>
          </w:p>
        </w:tc>
        <w:tc>
          <w:tcPr>
            <w:tcW w:w="6007" w:type="dxa"/>
          </w:tcPr>
          <w:p w14:paraId="418DABC6" w14:textId="77777777" w:rsidR="00642018" w:rsidRDefault="00642018" w:rsidP="00122B36">
            <w:pPr>
              <w:pStyle w:val="annxxx"/>
            </w:pPr>
          </w:p>
        </w:tc>
      </w:tr>
      <w:tr w:rsidR="00642018" w14:paraId="37052F3F" w14:textId="77777777" w:rsidTr="006E1F28">
        <w:trPr>
          <w:cantSplit/>
          <w:trHeight w:val="66"/>
        </w:trPr>
        <w:tc>
          <w:tcPr>
            <w:tcW w:w="2628" w:type="dxa"/>
            <w:vMerge w:val="restart"/>
          </w:tcPr>
          <w:p w14:paraId="6E0B88C7" w14:textId="77777777" w:rsidR="00642018" w:rsidRDefault="00A10CED" w:rsidP="00122B36">
            <w:pPr>
              <w:pStyle w:val="annxxx"/>
            </w:pPr>
            <w:r>
              <w:t>Underlay</w:t>
            </w:r>
          </w:p>
        </w:tc>
        <w:tc>
          <w:tcPr>
            <w:tcW w:w="6007" w:type="dxa"/>
          </w:tcPr>
          <w:p w14:paraId="4B8B388C" w14:textId="77777777" w:rsidR="00642018" w:rsidRDefault="00A10CED" w:rsidP="00122B36">
            <w:pPr>
              <w:pStyle w:val="annxxx"/>
            </w:pPr>
            <w:r>
              <w:t>On</w:t>
            </w:r>
          </w:p>
        </w:tc>
      </w:tr>
      <w:tr w:rsidR="00642018" w14:paraId="1FDE99FE" w14:textId="77777777" w:rsidTr="006E1F28">
        <w:trPr>
          <w:cantSplit/>
          <w:trHeight w:val="66"/>
        </w:trPr>
        <w:tc>
          <w:tcPr>
            <w:tcW w:w="2628" w:type="dxa"/>
            <w:vMerge/>
          </w:tcPr>
          <w:p w14:paraId="5CF25C4D" w14:textId="77777777" w:rsidR="00642018" w:rsidRDefault="00642018" w:rsidP="00122B36">
            <w:pPr>
              <w:pStyle w:val="annxxx"/>
            </w:pPr>
          </w:p>
        </w:tc>
        <w:tc>
          <w:tcPr>
            <w:tcW w:w="6007" w:type="dxa"/>
          </w:tcPr>
          <w:p w14:paraId="58CBDCB3" w14:textId="77777777" w:rsidR="00642018" w:rsidRDefault="00A10CED" w:rsidP="00122B36">
            <w:pPr>
              <w:pStyle w:val="annxxx"/>
            </w:pPr>
            <w:r>
              <w:t>Off</w:t>
            </w:r>
          </w:p>
        </w:tc>
      </w:tr>
      <w:tr w:rsidR="00642018" w14:paraId="75665AFA" w14:textId="77777777" w:rsidTr="006E1F28">
        <w:trPr>
          <w:cantSplit/>
          <w:trHeight w:val="66"/>
        </w:trPr>
        <w:tc>
          <w:tcPr>
            <w:tcW w:w="2628" w:type="dxa"/>
            <w:vMerge/>
          </w:tcPr>
          <w:p w14:paraId="39C66C62" w14:textId="77777777" w:rsidR="00642018" w:rsidRDefault="00642018" w:rsidP="00122B36">
            <w:pPr>
              <w:pStyle w:val="annxxx"/>
            </w:pPr>
          </w:p>
        </w:tc>
        <w:tc>
          <w:tcPr>
            <w:tcW w:w="6007" w:type="dxa"/>
          </w:tcPr>
          <w:p w14:paraId="0C38AD8B" w14:textId="77777777" w:rsidR="00642018" w:rsidRDefault="00A10CED" w:rsidP="00122B36">
            <w:pPr>
              <w:pStyle w:val="annxxx"/>
            </w:pPr>
            <w:r>
              <w:t>Angle</w:t>
            </w:r>
          </w:p>
        </w:tc>
      </w:tr>
      <w:tr w:rsidR="00642018" w14:paraId="2E57580F" w14:textId="77777777" w:rsidTr="006E1F28">
        <w:trPr>
          <w:cantSplit/>
          <w:trHeight w:val="66"/>
        </w:trPr>
        <w:tc>
          <w:tcPr>
            <w:tcW w:w="2628" w:type="dxa"/>
            <w:vMerge/>
          </w:tcPr>
          <w:p w14:paraId="72BD0C79" w14:textId="77777777" w:rsidR="00642018" w:rsidRDefault="00642018" w:rsidP="00122B36">
            <w:pPr>
              <w:pStyle w:val="annxxx"/>
            </w:pPr>
          </w:p>
        </w:tc>
        <w:tc>
          <w:tcPr>
            <w:tcW w:w="6007" w:type="dxa"/>
          </w:tcPr>
          <w:p w14:paraId="59946E46" w14:textId="77777777" w:rsidR="00642018" w:rsidRDefault="00A10CED" w:rsidP="00122B36">
            <w:pPr>
              <w:pStyle w:val="annxxx"/>
            </w:pPr>
            <w:r>
              <w:t>Color</w:t>
            </w:r>
          </w:p>
        </w:tc>
      </w:tr>
      <w:tr w:rsidR="00642018" w14:paraId="390BC326" w14:textId="77777777" w:rsidTr="006E1F28">
        <w:trPr>
          <w:cantSplit/>
          <w:trHeight w:val="66"/>
        </w:trPr>
        <w:tc>
          <w:tcPr>
            <w:tcW w:w="2628" w:type="dxa"/>
            <w:vMerge/>
          </w:tcPr>
          <w:p w14:paraId="67DA0F1D" w14:textId="77777777" w:rsidR="00642018" w:rsidRDefault="00642018" w:rsidP="00122B36">
            <w:pPr>
              <w:pStyle w:val="annxxx"/>
            </w:pPr>
          </w:p>
        </w:tc>
        <w:tc>
          <w:tcPr>
            <w:tcW w:w="6007" w:type="dxa"/>
          </w:tcPr>
          <w:p w14:paraId="3382B94E" w14:textId="77777777" w:rsidR="00642018" w:rsidRDefault="00A10CED" w:rsidP="00122B36">
            <w:pPr>
              <w:pStyle w:val="annxxx"/>
            </w:pPr>
            <w:r>
              <w:t>Spacing</w:t>
            </w:r>
          </w:p>
        </w:tc>
      </w:tr>
      <w:tr w:rsidR="00642018" w14:paraId="7DA6BA39" w14:textId="77777777" w:rsidTr="006E1F28">
        <w:tc>
          <w:tcPr>
            <w:tcW w:w="2628" w:type="dxa"/>
          </w:tcPr>
          <w:p w14:paraId="134A4C2B" w14:textId="77777777" w:rsidR="00642018" w:rsidRDefault="00A10CED" w:rsidP="00122B36">
            <w:pPr>
              <w:pStyle w:val="annxxx"/>
            </w:pPr>
            <w:r>
              <w:t>Under Stitch Length</w:t>
            </w:r>
          </w:p>
        </w:tc>
        <w:tc>
          <w:tcPr>
            <w:tcW w:w="6007" w:type="dxa"/>
          </w:tcPr>
          <w:p w14:paraId="2458CC6A" w14:textId="77777777" w:rsidR="00642018" w:rsidRDefault="00642018" w:rsidP="00122B36">
            <w:pPr>
              <w:pStyle w:val="annxxx"/>
            </w:pPr>
          </w:p>
        </w:tc>
      </w:tr>
      <w:tr w:rsidR="00642018" w14:paraId="72FA0BD3" w14:textId="77777777" w:rsidTr="006E1F28">
        <w:tc>
          <w:tcPr>
            <w:tcW w:w="2628" w:type="dxa"/>
          </w:tcPr>
          <w:p w14:paraId="004313FF" w14:textId="77777777" w:rsidR="00642018" w:rsidRDefault="00A10CED" w:rsidP="00122B36">
            <w:pPr>
              <w:pStyle w:val="annxxx"/>
            </w:pPr>
            <w:r>
              <w:t>Width</w:t>
            </w:r>
          </w:p>
        </w:tc>
        <w:tc>
          <w:tcPr>
            <w:tcW w:w="6007" w:type="dxa"/>
          </w:tcPr>
          <w:p w14:paraId="2862D7B5" w14:textId="77777777" w:rsidR="00642018" w:rsidRDefault="00642018" w:rsidP="00122B36">
            <w:pPr>
              <w:pStyle w:val="annxxx"/>
            </w:pPr>
          </w:p>
        </w:tc>
      </w:tr>
    </w:tbl>
    <w:p w14:paraId="7DA49A68" w14:textId="77777777" w:rsidR="00642018" w:rsidRDefault="00642018" w:rsidP="00122B36">
      <w:pPr>
        <w:pStyle w:val="annxxx"/>
      </w:pPr>
    </w:p>
    <w:p w14:paraId="2EC47241" w14:textId="0632BFC7" w:rsidR="00642018" w:rsidRDefault="00A10CED" w:rsidP="00122B36">
      <w:pPr>
        <w:pStyle w:val="Heading2"/>
      </w:pPr>
      <w:bookmarkStart w:id="634" w:name="_Toc34272884"/>
      <w:bookmarkStart w:id="635" w:name="_Toc123100766"/>
      <w:r>
        <w:t>Move</w:t>
      </w:r>
      <w:bookmarkEnd w:id="633"/>
      <w:bookmarkEnd w:id="634"/>
      <w:bookmarkEnd w:id="635"/>
      <w:r>
        <w:fldChar w:fldCharType="begin"/>
      </w:r>
      <w:r>
        <w:instrText xml:space="preserve"> XE "</w:instrText>
      </w:r>
      <w:r>
        <w:rPr>
          <w:rFonts w:eastAsia="MS Mincho"/>
        </w:rPr>
        <w:instrText>Move"</w:instrText>
      </w:r>
      <w:r>
        <w:instrText xml:space="preserve"> </w:instrText>
      </w:r>
      <w:r>
        <w:fldChar w:fldCharType="end"/>
      </w:r>
    </w:p>
    <w:p w14:paraId="416005CC" w14:textId="2112C9C6" w:rsidR="00642018" w:rsidRDefault="00A10CED" w:rsidP="00122B36">
      <w:pPr>
        <w:pStyle w:val="Heading3"/>
      </w:pPr>
      <w:bookmarkStart w:id="636" w:name="_Toc10370338"/>
      <w:bookmarkStart w:id="637" w:name="_Toc17183904"/>
      <w:bookmarkStart w:id="638" w:name="_Toc17190490"/>
      <w:bookmarkStart w:id="639" w:name="_Toc34272885"/>
      <w:bookmarkEnd w:id="636"/>
      <w:bookmarkEnd w:id="637"/>
      <w:r>
        <w:t xml:space="preserve">To </w:t>
      </w:r>
      <w:r w:rsidR="00D12241">
        <w:t>s</w:t>
      </w:r>
      <w:r>
        <w:t>tart</w:t>
      </w:r>
      <w:bookmarkEnd w:id="638"/>
      <w:bookmarkEnd w:id="639"/>
      <w:r>
        <w:fldChar w:fldCharType="begin"/>
      </w:r>
      <w:r>
        <w:instrText xml:space="preserve"> XE "</w:instrText>
      </w:r>
      <w:r>
        <w:rPr>
          <w:rFonts w:eastAsia="MS Mincho"/>
        </w:rPr>
        <w:instrText xml:space="preserve">To </w:instrText>
      </w:r>
      <w:r w:rsidR="00815CA2">
        <w:rPr>
          <w:rFonts w:eastAsia="MS Mincho"/>
        </w:rPr>
        <w:instrText>s</w:instrText>
      </w:r>
      <w:r>
        <w:rPr>
          <w:rFonts w:eastAsia="MS Mincho"/>
        </w:rPr>
        <w:instrText>tart"</w:instrText>
      </w:r>
      <w:r>
        <w:instrText xml:space="preserve"> </w:instrText>
      </w:r>
      <w:r>
        <w:fldChar w:fldCharType="end"/>
      </w:r>
      <w:r>
        <w:t> </w:t>
      </w:r>
    </w:p>
    <w:p w14:paraId="1BCB4950" w14:textId="77777777" w:rsidR="00642018" w:rsidRDefault="00A10CED" w:rsidP="00122B36">
      <w:pPr>
        <w:pStyle w:val="annxxx"/>
      </w:pPr>
      <w:r>
        <w:t>Moves the selected portion to the start of the stitch order.</w:t>
      </w:r>
    </w:p>
    <w:p w14:paraId="60C8529C" w14:textId="6E034C90" w:rsidR="00642018" w:rsidRDefault="00A10CED" w:rsidP="00122B36">
      <w:pPr>
        <w:pStyle w:val="Heading3"/>
      </w:pPr>
      <w:bookmarkStart w:id="640" w:name="_Toc10370339"/>
      <w:bookmarkStart w:id="641" w:name="_Toc17183905"/>
      <w:bookmarkStart w:id="642" w:name="_Move_To_Mark:"/>
      <w:bookmarkStart w:id="643" w:name="_Toc17190491"/>
      <w:bookmarkStart w:id="644" w:name="_Toc34272886"/>
      <w:bookmarkEnd w:id="640"/>
      <w:bookmarkEnd w:id="641"/>
      <w:bookmarkEnd w:id="642"/>
      <w:r>
        <w:t xml:space="preserve">To </w:t>
      </w:r>
      <w:r w:rsidR="00D12241">
        <w:t>m</w:t>
      </w:r>
      <w:r>
        <w:t>ark (;)</w:t>
      </w:r>
      <w:bookmarkEnd w:id="643"/>
      <w:bookmarkEnd w:id="644"/>
      <w:r>
        <w:fldChar w:fldCharType="begin"/>
      </w:r>
      <w:r>
        <w:instrText xml:space="preserve"> XE "</w:instrText>
      </w:r>
      <w:r w:rsidR="00815CA2">
        <w:rPr>
          <w:rFonts w:eastAsia="MS Mincho"/>
        </w:rPr>
        <w:instrText>T</w:instrText>
      </w:r>
      <w:r>
        <w:rPr>
          <w:rFonts w:eastAsia="MS Mincho"/>
        </w:rPr>
        <w:instrText xml:space="preserve">o </w:instrText>
      </w:r>
      <w:r w:rsidR="00815CA2">
        <w:rPr>
          <w:rFonts w:eastAsia="MS Mincho"/>
        </w:rPr>
        <w:instrText>m</w:instrText>
      </w:r>
      <w:r>
        <w:rPr>
          <w:rFonts w:eastAsia="MS Mincho"/>
        </w:rPr>
        <w:instrText>ark"</w:instrText>
      </w:r>
      <w:r>
        <w:instrText xml:space="preserve"> </w:instrText>
      </w:r>
      <w:r>
        <w:fldChar w:fldCharType="end"/>
      </w:r>
    </w:p>
    <w:p w14:paraId="00160EA1" w14:textId="459E6BA5" w:rsidR="00642018" w:rsidRDefault="00A10CED" w:rsidP="00122B36">
      <w:pPr>
        <w:pStyle w:val="annxxx"/>
      </w:pPr>
      <w:r>
        <w:t>Moves the selected portion of the design to a move mark</w:t>
      </w:r>
      <w:r w:rsidR="00FC44AD">
        <w:t xml:space="preserve">. </w:t>
      </w:r>
      <w:r>
        <w:t xml:space="preserve">Make a mark by selecting a stitch and then selecting </w:t>
      </w:r>
      <w:r w:rsidR="00660DB1">
        <w:t>“</w:t>
      </w:r>
      <w:r>
        <w:t>set/mark</w:t>
      </w:r>
      <w:r w:rsidR="00660DB1">
        <w:t>”</w:t>
      </w:r>
      <w:r>
        <w:t xml:space="preserve"> from the edit menu or </w:t>
      </w:r>
      <w:r w:rsidR="00373FBB">
        <w:t>selecting</w:t>
      </w:r>
      <w:r>
        <w:t xml:space="preserve"> the </w:t>
      </w:r>
      <w:r w:rsidR="00660DB1">
        <w:t>“</w:t>
      </w:r>
      <w:r>
        <w:t>.</w:t>
      </w:r>
      <w:r w:rsidR="00660DB1">
        <w:t>”</w:t>
      </w:r>
      <w:r>
        <w:t xml:space="preserve"> period key</w:t>
      </w:r>
      <w:r w:rsidR="00FC44AD">
        <w:t xml:space="preserve">. </w:t>
      </w:r>
      <w:r>
        <w:t>This will mark your spot</w:t>
      </w:r>
      <w:r w:rsidR="00FC44AD">
        <w:t xml:space="preserve">. </w:t>
      </w:r>
      <w:r>
        <w:t>You will see a small arrow in the stitch window</w:t>
      </w:r>
      <w:r>
        <w:fldChar w:fldCharType="begin"/>
      </w:r>
      <w:r>
        <w:instrText xml:space="preserve"> </w:instrText>
      </w:r>
      <w:r w:rsidR="00677351">
        <w:instrText>XE “Stitch window”</w:instrText>
      </w:r>
      <w:r>
        <w:instrText xml:space="preserve"> </w:instrText>
      </w:r>
      <w:r>
        <w:fldChar w:fldCharType="end"/>
      </w:r>
      <w:r>
        <w:t xml:space="preserve"> pointing in the direction of the selected stitch</w:t>
      </w:r>
      <w:r w:rsidR="00FC44AD">
        <w:t xml:space="preserve">. </w:t>
      </w:r>
      <w:r>
        <w:t xml:space="preserve">Then go to the </w:t>
      </w:r>
      <w:r w:rsidR="00660DB1">
        <w:t>“</w:t>
      </w:r>
      <w:r>
        <w:t>Edit/select/forms</w:t>
      </w:r>
      <w:r w:rsidR="00660DB1">
        <w:t>”</w:t>
      </w:r>
      <w:r>
        <w:t xml:space="preserve"> (or stitches, as desired), and select the part to be moved</w:t>
      </w:r>
      <w:r w:rsidR="00FC44AD">
        <w:t xml:space="preserve">. </w:t>
      </w:r>
      <w:r>
        <w:t xml:space="preserve">Now select </w:t>
      </w:r>
      <w:r w:rsidR="00660DB1">
        <w:t>“</w:t>
      </w:r>
      <w:r>
        <w:t>move/to mark</w:t>
      </w:r>
      <w:r w:rsidR="00660DB1">
        <w:t>”</w:t>
      </w:r>
      <w:r>
        <w:t xml:space="preserve"> from the edit menu or </w:t>
      </w:r>
      <w:r w:rsidR="00373FBB">
        <w:t>select</w:t>
      </w:r>
      <w:r w:rsidR="002D48FC">
        <w:t xml:space="preserve"> the</w:t>
      </w:r>
      <w:r>
        <w:t xml:space="preserve"> </w:t>
      </w:r>
      <w:r w:rsidR="00660DB1">
        <w:t>“</w:t>
      </w:r>
      <w:r>
        <w:t>;</w:t>
      </w:r>
      <w:r w:rsidR="00660DB1">
        <w:t>”</w:t>
      </w:r>
      <w:r>
        <w:t xml:space="preserve"> semicolon key</w:t>
      </w:r>
      <w:r w:rsidR="00FC44AD">
        <w:t xml:space="preserve">. </w:t>
      </w:r>
      <w:r>
        <w:t>Your selection should move to the mark and stitch in that order.</w:t>
      </w:r>
    </w:p>
    <w:p w14:paraId="693BF5CD" w14:textId="1BBB5556" w:rsidR="00642018" w:rsidRDefault="00A10CED" w:rsidP="00122B36">
      <w:pPr>
        <w:pStyle w:val="annxxx"/>
      </w:pPr>
      <w:r>
        <w:t xml:space="preserve">It is also possible to make a mark by placing your cursor over the appropriate color on the right color ribbon, and right-clicking. Then </w:t>
      </w:r>
      <w:r w:rsidR="00373FBB">
        <w:t>select</w:t>
      </w:r>
      <w:r w:rsidR="002D48FC">
        <w:t xml:space="preserve"> </w:t>
      </w:r>
      <w:r>
        <w:t>end or home to put the mark at the end of beginning of that color.</w:t>
      </w:r>
    </w:p>
    <w:p w14:paraId="3C51A5F9" w14:textId="325081DB" w:rsidR="00642018" w:rsidRDefault="00A10CED" w:rsidP="00122B36">
      <w:pPr>
        <w:pStyle w:val="Heading3"/>
      </w:pPr>
      <w:bookmarkStart w:id="645" w:name="_Toc10370340"/>
      <w:bookmarkStart w:id="646" w:name="_Toc17183906"/>
      <w:bookmarkStart w:id="647" w:name="_Toc17190492"/>
      <w:bookmarkStart w:id="648" w:name="_Toc34272887"/>
      <w:bookmarkEnd w:id="645"/>
      <w:bookmarkEnd w:id="646"/>
      <w:r>
        <w:t xml:space="preserve">To </w:t>
      </w:r>
      <w:r w:rsidR="00D12241">
        <w:t>e</w:t>
      </w:r>
      <w:r>
        <w:t>nd</w:t>
      </w:r>
      <w:bookmarkEnd w:id="647"/>
      <w:bookmarkEnd w:id="648"/>
      <w:r>
        <w:fldChar w:fldCharType="begin"/>
      </w:r>
      <w:r>
        <w:instrText xml:space="preserve"> XE "</w:instrText>
      </w:r>
      <w:r>
        <w:rPr>
          <w:rFonts w:eastAsia="MS Mincho"/>
        </w:rPr>
        <w:instrText xml:space="preserve">To </w:instrText>
      </w:r>
      <w:r w:rsidR="00815CA2">
        <w:rPr>
          <w:rFonts w:eastAsia="MS Mincho"/>
        </w:rPr>
        <w:instrText>e</w:instrText>
      </w:r>
      <w:r>
        <w:rPr>
          <w:rFonts w:eastAsia="MS Mincho"/>
        </w:rPr>
        <w:instrText>nd"</w:instrText>
      </w:r>
      <w:r>
        <w:instrText xml:space="preserve"> </w:instrText>
      </w:r>
      <w:r>
        <w:fldChar w:fldCharType="end"/>
      </w:r>
    </w:p>
    <w:p w14:paraId="2359032C" w14:textId="77777777" w:rsidR="00642018" w:rsidRDefault="00A10CED" w:rsidP="00122B36">
      <w:pPr>
        <w:pStyle w:val="annxxx"/>
      </w:pPr>
      <w:r>
        <w:t>Moves the selected portion to the end of the stitch order.</w:t>
      </w:r>
    </w:p>
    <w:p w14:paraId="28DB6DED" w14:textId="6D7131CC" w:rsidR="00642018" w:rsidRDefault="00A10CED" w:rsidP="00122B36">
      <w:pPr>
        <w:pStyle w:val="Heading2"/>
      </w:pPr>
      <w:bookmarkStart w:id="649" w:name="_Toc10370341"/>
      <w:bookmarkStart w:id="650" w:name="_Toc17183907"/>
      <w:bookmarkStart w:id="651" w:name="_Toc17190493"/>
      <w:bookmarkStart w:id="652" w:name="_Toc34272888"/>
      <w:bookmarkStart w:id="653" w:name="_Toc123100767"/>
      <w:bookmarkEnd w:id="649"/>
      <w:bookmarkEnd w:id="650"/>
      <w:r>
        <w:lastRenderedPageBreak/>
        <w:t xml:space="preserve">Move </w:t>
      </w:r>
      <w:r w:rsidR="00815CA2">
        <w:t>t</w:t>
      </w:r>
      <w:r>
        <w:t xml:space="preserve">o </w:t>
      </w:r>
      <w:r w:rsidR="00815CA2">
        <w:t>l</w:t>
      </w:r>
      <w:r>
        <w:t>ayer</w:t>
      </w:r>
      <w:bookmarkEnd w:id="651"/>
      <w:bookmarkEnd w:id="652"/>
      <w:bookmarkEnd w:id="653"/>
      <w:r>
        <w:fldChar w:fldCharType="begin"/>
      </w:r>
      <w:r>
        <w:instrText xml:space="preserve"> XE "</w:instrText>
      </w:r>
      <w:r>
        <w:rPr>
          <w:rFonts w:eastAsia="MS Mincho"/>
        </w:rPr>
        <w:instrText xml:space="preserve">Move </w:instrText>
      </w:r>
      <w:r w:rsidR="00815CA2">
        <w:rPr>
          <w:rFonts w:eastAsia="MS Mincho"/>
        </w:rPr>
        <w:instrText>t</w:instrText>
      </w:r>
      <w:r>
        <w:rPr>
          <w:rFonts w:eastAsia="MS Mincho"/>
        </w:rPr>
        <w:instrText xml:space="preserve">o </w:instrText>
      </w:r>
      <w:r w:rsidR="00815CA2">
        <w:rPr>
          <w:rFonts w:eastAsia="MS Mincho"/>
        </w:rPr>
        <w:instrText>l</w:instrText>
      </w:r>
      <w:r>
        <w:rPr>
          <w:rFonts w:eastAsia="MS Mincho"/>
        </w:rPr>
        <w:instrText>ayer"</w:instrText>
      </w:r>
      <w:r>
        <w:instrText xml:space="preserve"> </w:instrText>
      </w:r>
      <w:r>
        <w:fldChar w:fldCharType="end"/>
      </w:r>
    </w:p>
    <w:p w14:paraId="0514E6C2" w14:textId="77777777" w:rsidR="00642018" w:rsidRDefault="00A10CED" w:rsidP="00122B36">
      <w:pPr>
        <w:pStyle w:val="annxxx"/>
      </w:pPr>
      <w:r>
        <w:t>This deletes the selection from the starting layer and copies to the target.</w:t>
      </w:r>
    </w:p>
    <w:p w14:paraId="0DE542CC" w14:textId="00298BDD" w:rsidR="00642018" w:rsidRDefault="00A10CED" w:rsidP="00122B36">
      <w:pPr>
        <w:pStyle w:val="Heading2"/>
      </w:pPr>
      <w:bookmarkStart w:id="654" w:name="_Toc10370342"/>
      <w:bookmarkStart w:id="655" w:name="_Toc17183908"/>
      <w:bookmarkStart w:id="656" w:name="_Toc17190494"/>
      <w:bookmarkStart w:id="657" w:name="_Toc34272889"/>
      <w:bookmarkStart w:id="658" w:name="_Toc123100768"/>
      <w:bookmarkEnd w:id="654"/>
      <w:bookmarkEnd w:id="655"/>
      <w:r>
        <w:t xml:space="preserve">Refill </w:t>
      </w:r>
      <w:r w:rsidR="00815CA2">
        <w:t>a</w:t>
      </w:r>
      <w:r>
        <w:t>ll (J)</w:t>
      </w:r>
      <w:bookmarkEnd w:id="656"/>
      <w:bookmarkEnd w:id="657"/>
      <w:bookmarkEnd w:id="658"/>
      <w:r w:rsidR="00D12241">
        <w:t xml:space="preserve"> </w:t>
      </w:r>
      <w:r w:rsidR="00815CA2">
        <w:fldChar w:fldCharType="begin"/>
      </w:r>
      <w:r w:rsidR="00815CA2">
        <w:instrText xml:space="preserve"> XE "</w:instrText>
      </w:r>
      <w:r w:rsidR="00815CA2">
        <w:rPr>
          <w:rFonts w:eastAsia="MS Mincho"/>
        </w:rPr>
        <w:instrText>Refill all"</w:instrText>
      </w:r>
      <w:r w:rsidR="00815CA2">
        <w:instrText xml:space="preserve"> </w:instrText>
      </w:r>
      <w:r w:rsidR="00815CA2">
        <w:fldChar w:fldCharType="end"/>
      </w:r>
    </w:p>
    <w:p w14:paraId="2F4046EE" w14:textId="2F391D69" w:rsidR="00642018" w:rsidRDefault="00A10CED" w:rsidP="00122B36">
      <w:r>
        <w:t>Refill all uses the information last entered for the forms, except for the stitch spacing, which it takes from the preferences you have set</w:t>
      </w:r>
      <w:r w:rsidR="00FC44AD">
        <w:t xml:space="preserve">. </w:t>
      </w:r>
      <w:r>
        <w:t>This enables you to easily change density on all the fills in a design if you don't like your first choices.</w:t>
      </w:r>
    </w:p>
    <w:p w14:paraId="4FEDE27D" w14:textId="4A626B62" w:rsidR="00642018" w:rsidRDefault="00A10CED" w:rsidP="00122B36">
      <w:pPr>
        <w:pStyle w:val="Heading2"/>
      </w:pPr>
      <w:bookmarkStart w:id="659" w:name="_Repair_Data:"/>
      <w:bookmarkStart w:id="660" w:name="_Toc123100769"/>
      <w:bookmarkEnd w:id="659"/>
      <w:r>
        <w:t xml:space="preserve">Repair </w:t>
      </w:r>
      <w:r w:rsidR="00815CA2">
        <w:t>d</w:t>
      </w:r>
      <w:r>
        <w:t>ata</w:t>
      </w:r>
      <w:bookmarkEnd w:id="660"/>
      <w:r w:rsidR="00815CA2" w:rsidRPr="00815CA2">
        <w:t xml:space="preserve"> </w:t>
      </w:r>
      <w:r w:rsidR="00815CA2">
        <w:fldChar w:fldCharType="begin"/>
      </w:r>
      <w:r w:rsidR="00815CA2">
        <w:instrText xml:space="preserve"> XE "</w:instrText>
      </w:r>
      <w:r w:rsidR="00815CA2">
        <w:rPr>
          <w:rFonts w:eastAsia="MS Mincho"/>
        </w:rPr>
        <w:instrText>Repair data"</w:instrText>
      </w:r>
      <w:r w:rsidR="00815CA2">
        <w:instrText xml:space="preserve"> </w:instrText>
      </w:r>
      <w:r w:rsidR="00815CA2">
        <w:fldChar w:fldCharType="end"/>
      </w:r>
    </w:p>
    <w:p w14:paraId="7416C0EE" w14:textId="3E7D604B" w:rsidR="00642018" w:rsidRDefault="00A10CED" w:rsidP="00122B36">
      <w:r>
        <w:t xml:space="preserve">Attempts to repair a design that gives a </w:t>
      </w:r>
      <w:r w:rsidR="00660DB1">
        <w:t>“</w:t>
      </w:r>
      <w:r>
        <w:t>Data error</w:t>
      </w:r>
      <w:r w:rsidR="00660DB1">
        <w:t>”</w:t>
      </w:r>
      <w:r>
        <w:t xml:space="preserve"> message when </w:t>
      </w:r>
      <w:r w:rsidR="00660DB1">
        <w:t>“</w:t>
      </w:r>
      <w:hyperlink w:anchor="_Set_Data_Check:" w:history="1">
        <w:r w:rsidR="00D77338">
          <w:rPr>
            <w:rStyle w:val="Hyperlink"/>
          </w:rPr>
          <w:t>View/</w:t>
        </w:r>
        <w:r>
          <w:rPr>
            <w:rStyle w:val="Hyperlink"/>
          </w:rPr>
          <w:t>Set/Data Check</w:t>
        </w:r>
      </w:hyperlink>
      <w:r w:rsidR="00660DB1">
        <w:t>“</w:t>
      </w:r>
      <w:r>
        <w:t xml:space="preserve"> is on</w:t>
      </w:r>
      <w:r w:rsidR="00FC44AD">
        <w:t xml:space="preserve">. </w:t>
      </w:r>
      <w:commentRangeStart w:id="661"/>
      <w:r>
        <w:t xml:space="preserve">The data repaired </w:t>
      </w:r>
      <w:r w:rsidR="00D12241">
        <w:t>is</w:t>
      </w:r>
      <w:r>
        <w:t xml:space="preserve"> form points, clipboard data, d-line data, and texture fill data</w:t>
      </w:r>
      <w:r w:rsidR="00FC44AD">
        <w:t>.</w:t>
      </w:r>
      <w:commentRangeEnd w:id="661"/>
      <w:r w:rsidR="00D12241">
        <w:rPr>
          <w:rStyle w:val="CommentReference"/>
        </w:rPr>
        <w:commentReference w:id="661"/>
      </w:r>
      <w:r w:rsidR="00FC44AD">
        <w:t xml:space="preserve"> </w:t>
      </w:r>
      <w:r>
        <w:t xml:space="preserve">We recommend running </w:t>
      </w:r>
      <w:r w:rsidR="00660DB1">
        <w:t>“</w:t>
      </w:r>
      <w:r w:rsidR="00C631E7">
        <w:t>Edit/</w:t>
      </w:r>
      <w:r>
        <w:t>Refill All (J)</w:t>
      </w:r>
      <w:r w:rsidR="00660DB1">
        <w:t>”</w:t>
      </w:r>
      <w:r>
        <w:t xml:space="preserve"> after you have used this function</w:t>
      </w:r>
      <w:r w:rsidR="00FC44AD">
        <w:t xml:space="preserve">. </w:t>
      </w:r>
      <w:r>
        <w:t>After running refill all, you can see what fills are still in what forms</w:t>
      </w:r>
      <w:r w:rsidR="00FC44AD">
        <w:t xml:space="preserve">. </w:t>
      </w:r>
      <w:r>
        <w:t xml:space="preserve">Refill all often introduces jump stitches, so you might want to </w:t>
      </w:r>
      <w:r w:rsidR="00373FBB">
        <w:t>select</w:t>
      </w:r>
      <w:r w:rsidR="002D48FC">
        <w:t xml:space="preserve"> the</w:t>
      </w:r>
      <w:r>
        <w:t xml:space="preserve"> </w:t>
      </w:r>
      <w:r w:rsidR="00660DB1">
        <w:t>“</w:t>
      </w:r>
      <w:r>
        <w:t>B</w:t>
      </w:r>
      <w:r w:rsidR="00660DB1">
        <w:t>”</w:t>
      </w:r>
      <w:r>
        <w:t xml:space="preserve"> key to restore your design.</w:t>
      </w:r>
    </w:p>
    <w:p w14:paraId="27F45D67" w14:textId="371C7FDA" w:rsidR="00642018" w:rsidRDefault="00A10CED" w:rsidP="00122B36">
      <w:r>
        <w:t>Previous version</w:t>
      </w:r>
      <w:r w:rsidR="00D12241">
        <w:t>s</w:t>
      </w:r>
      <w:r>
        <w:t xml:space="preserve"> of </w:t>
      </w:r>
      <w:r w:rsidR="00AD6EB8">
        <w:t>ThrEd</w:t>
      </w:r>
      <w:r>
        <w:t xml:space="preserve"> introduced errors into the data</w:t>
      </w:r>
      <w:r w:rsidR="00FC44AD">
        <w:t xml:space="preserve">. </w:t>
      </w:r>
      <w:r>
        <w:t>Many of these errors won’t cause any problems except making the design a little larger than it should be, but some are serious.</w:t>
      </w:r>
    </w:p>
    <w:p w14:paraId="64B00478" w14:textId="6E8BB64D" w:rsidR="00642018" w:rsidRDefault="00A10CED" w:rsidP="00122B36">
      <w:pPr>
        <w:pStyle w:val="Heading2"/>
      </w:pPr>
      <w:bookmarkStart w:id="662" w:name="_Toc10370343"/>
      <w:bookmarkStart w:id="663" w:name="_Toc17183909"/>
      <w:bookmarkStart w:id="664" w:name="_Toc17190495"/>
      <w:bookmarkStart w:id="665" w:name="_Toc34272890"/>
      <w:bookmarkStart w:id="666" w:name="_Toc123100770"/>
      <w:bookmarkEnd w:id="662"/>
      <w:bookmarkEnd w:id="663"/>
      <w:r>
        <w:t>Reset colors</w:t>
      </w:r>
      <w:bookmarkEnd w:id="664"/>
      <w:bookmarkEnd w:id="665"/>
      <w:bookmarkEnd w:id="666"/>
      <w:r>
        <w:fldChar w:fldCharType="begin"/>
      </w:r>
      <w:r>
        <w:instrText xml:space="preserve"> XE "</w:instrText>
      </w:r>
      <w:r>
        <w:rPr>
          <w:rFonts w:eastAsia="MS Mincho"/>
        </w:rPr>
        <w:instrText>Reset colors"</w:instrText>
      </w:r>
      <w:r>
        <w:instrText xml:space="preserve"> </w:instrText>
      </w:r>
      <w:r>
        <w:fldChar w:fldCharType="end"/>
      </w:r>
    </w:p>
    <w:p w14:paraId="4FA85772" w14:textId="77777777" w:rsidR="00642018" w:rsidRDefault="00A10CED" w:rsidP="00122B36">
      <w:r>
        <w:t>Resets the design colors to the ordinal colors.</w:t>
      </w:r>
    </w:p>
    <w:p w14:paraId="082F80D1" w14:textId="4E53A884" w:rsidR="00642018" w:rsidRDefault="00A10CED" w:rsidP="00122B36">
      <w:pPr>
        <w:pStyle w:val="Heading2"/>
      </w:pPr>
      <w:bookmarkStart w:id="667" w:name="_Toc10370344"/>
      <w:bookmarkStart w:id="668" w:name="_Toc17183910"/>
      <w:bookmarkStart w:id="669" w:name="_Toc17190496"/>
      <w:bookmarkStart w:id="670" w:name="_Toc34272891"/>
      <w:bookmarkStart w:id="671" w:name="_Toc123100771"/>
      <w:bookmarkEnd w:id="667"/>
      <w:bookmarkEnd w:id="668"/>
      <w:r>
        <w:t>Retrace</w:t>
      </w:r>
      <w:bookmarkEnd w:id="669"/>
      <w:bookmarkEnd w:id="670"/>
      <w:bookmarkEnd w:id="671"/>
      <w:r>
        <w:fldChar w:fldCharType="begin"/>
      </w:r>
      <w:r>
        <w:instrText xml:space="preserve"> XE "</w:instrText>
      </w:r>
      <w:r>
        <w:rPr>
          <w:rFonts w:eastAsia="MS Mincho"/>
        </w:rPr>
        <w:instrText>Retrace"</w:instrText>
      </w:r>
      <w:r>
        <w:instrText xml:space="preserve"> </w:instrText>
      </w:r>
      <w:r>
        <w:fldChar w:fldCharType="end"/>
      </w:r>
    </w:p>
    <w:p w14:paraId="216D8195" w14:textId="760EA1C8" w:rsidR="00642018" w:rsidRDefault="00A10CED" w:rsidP="00122B36">
      <w:r>
        <w:t xml:space="preserve">Select a range of stitches, then select the retrace function, and </w:t>
      </w:r>
      <w:r w:rsidR="00AD6EB8">
        <w:t>ThrEd</w:t>
      </w:r>
      <w:r>
        <w:t xml:space="preserve"> will stitch back over the selected range setting the new stitches exactly on top of the old.</w:t>
      </w:r>
    </w:p>
    <w:p w14:paraId="0110F8B1" w14:textId="6A323BE7" w:rsidR="00642018" w:rsidRDefault="00A10CED" w:rsidP="00122B36">
      <w:pPr>
        <w:pStyle w:val="Heading2"/>
      </w:pPr>
      <w:bookmarkStart w:id="672" w:name="_Toc10370345"/>
      <w:bookmarkStart w:id="673" w:name="_Toc17183911"/>
      <w:bookmarkStart w:id="674" w:name="_Toc17190497"/>
      <w:bookmarkStart w:id="675" w:name="_Toc34272892"/>
      <w:bookmarkStart w:id="676" w:name="_Toc123100772"/>
      <w:bookmarkEnd w:id="672"/>
      <w:bookmarkEnd w:id="673"/>
      <w:r>
        <w:t xml:space="preserve">Retrieve </w:t>
      </w:r>
      <w:r w:rsidR="00815CA2">
        <w:t>c</w:t>
      </w:r>
      <w:r>
        <w:t xml:space="preserve">lipboard </w:t>
      </w:r>
      <w:r w:rsidR="00815CA2">
        <w:t>s</w:t>
      </w:r>
      <w:r>
        <w:t>titches (F4)</w:t>
      </w:r>
      <w:bookmarkEnd w:id="674"/>
      <w:bookmarkEnd w:id="675"/>
      <w:bookmarkEnd w:id="676"/>
      <w:r w:rsidR="00D12241">
        <w:t xml:space="preserve"> </w:t>
      </w:r>
      <w:r w:rsidR="00815CA2">
        <w:fldChar w:fldCharType="begin"/>
      </w:r>
      <w:r w:rsidR="00815CA2">
        <w:instrText xml:space="preserve"> XE "</w:instrText>
      </w:r>
      <w:r w:rsidR="00815CA2" w:rsidRPr="00815CA2">
        <w:instrText xml:space="preserve"> </w:instrText>
      </w:r>
      <w:r w:rsidR="00815CA2">
        <w:instrText>Retrieve clipboard stitches</w:instrText>
      </w:r>
      <w:r w:rsidR="00815CA2">
        <w:rPr>
          <w:rFonts w:eastAsia="MS Mincho"/>
        </w:rPr>
        <w:instrText>"</w:instrText>
      </w:r>
      <w:r w:rsidR="00815CA2">
        <w:instrText xml:space="preserve"> </w:instrText>
      </w:r>
      <w:r w:rsidR="00815CA2">
        <w:fldChar w:fldCharType="end"/>
      </w:r>
    </w:p>
    <w:p w14:paraId="03213D53" w14:textId="05B8C915" w:rsidR="00642018" w:rsidRDefault="00A10CED" w:rsidP="00122B36">
      <w:r>
        <w:t>Retrieve extracts a fill from a form and places it in the clipboard</w:t>
      </w:r>
      <w:r w:rsidR="00FC44AD">
        <w:t xml:space="preserve">. </w:t>
      </w:r>
      <w:r>
        <w:t>Select a form by right-clicking near one of the form points</w:t>
      </w:r>
      <w:r w:rsidR="00FC44AD">
        <w:t xml:space="preserve">. </w:t>
      </w:r>
      <w:r>
        <w:t xml:space="preserve">Then select </w:t>
      </w:r>
      <w:r w:rsidR="00660DB1">
        <w:t>“</w:t>
      </w:r>
      <w:r>
        <w:t>Retrieve Clipboard Fill</w:t>
      </w:r>
      <w:r w:rsidR="00660DB1">
        <w:t>”</w:t>
      </w:r>
      <w:r>
        <w:t xml:space="preserve"> from the </w:t>
      </w:r>
      <w:r w:rsidR="00660DB1">
        <w:t>“</w:t>
      </w:r>
      <w:r>
        <w:t>Edit</w:t>
      </w:r>
      <w:r w:rsidR="00660DB1">
        <w:t>”</w:t>
      </w:r>
      <w:r>
        <w:t xml:space="preserve"> menu</w:t>
      </w:r>
      <w:r w:rsidR="00FC44AD">
        <w:t xml:space="preserve">. </w:t>
      </w:r>
      <w:r>
        <w:t>If a form has both a border clipboard fill and a form clipboard fill, this command will retrieve the border clipboard fill</w:t>
      </w:r>
      <w:r w:rsidR="00FC44AD">
        <w:t xml:space="preserve">. </w:t>
      </w:r>
      <w:r>
        <w:t>There is currently no way to retrieve the form clipboard fill from such a form directly</w:t>
      </w:r>
      <w:r w:rsidR="00FC44AD">
        <w:t xml:space="preserve">. </w:t>
      </w:r>
      <w:r>
        <w:t>However, you can make a copy of the form, delete the border fill, and then apply this command to get the form fill.</w:t>
      </w:r>
    </w:p>
    <w:p w14:paraId="2D3A5446" w14:textId="07F6B9C4" w:rsidR="00642018" w:rsidRDefault="00A10CED" w:rsidP="00122B36">
      <w:pPr>
        <w:pStyle w:val="Heading2"/>
      </w:pPr>
      <w:bookmarkStart w:id="677" w:name="_Toc10370346"/>
      <w:bookmarkStart w:id="678" w:name="_Toc17190498"/>
      <w:bookmarkStart w:id="679" w:name="_Toc17183912"/>
      <w:bookmarkStart w:id="680" w:name="rotate"/>
      <w:bookmarkStart w:id="681" w:name="_Toc34272893"/>
      <w:bookmarkStart w:id="682" w:name="_Toc123100773"/>
      <w:bookmarkEnd w:id="677"/>
      <w:bookmarkEnd w:id="678"/>
      <w:bookmarkEnd w:id="679"/>
      <w:bookmarkEnd w:id="680"/>
      <w:r>
        <w:t>Rotate</w:t>
      </w:r>
      <w:bookmarkEnd w:id="681"/>
      <w:bookmarkEnd w:id="682"/>
      <w:r>
        <w:fldChar w:fldCharType="begin"/>
      </w:r>
      <w:r>
        <w:instrText xml:space="preserve"> XE "</w:instrText>
      </w:r>
      <w:r>
        <w:rPr>
          <w:rFonts w:eastAsia="MS Mincho"/>
        </w:rPr>
        <w:instrText>Rotate"</w:instrText>
      </w:r>
      <w:r>
        <w:instrText xml:space="preserve"> </w:instrText>
      </w:r>
      <w:r>
        <w:fldChar w:fldCharType="end"/>
      </w:r>
    </w:p>
    <w:p w14:paraId="31BFCC78" w14:textId="0D8B7C84" w:rsidR="00642018" w:rsidRDefault="00A10CED" w:rsidP="00122B36">
      <w:pPr>
        <w:pStyle w:val="annxxx"/>
      </w:pPr>
      <w:r>
        <w:t xml:space="preserve">There are two </w:t>
      </w:r>
      <w:proofErr w:type="gramStart"/>
      <w:r>
        <w:t>rotate</w:t>
      </w:r>
      <w:proofErr w:type="gramEnd"/>
      <w:r>
        <w:t xml:space="preserve"> commands you can access from menus</w:t>
      </w:r>
      <w:r w:rsidR="00FC44AD">
        <w:t xml:space="preserve">. </w:t>
      </w:r>
      <w:hyperlink w:anchor="mainrot" w:history="1">
        <w:r>
          <w:rPr>
            <w:rStyle w:val="Hyperlink"/>
          </w:rPr>
          <w:t>Rotate on the main menu</w:t>
        </w:r>
      </w:hyperlink>
      <w:r>
        <w:t xml:space="preserve"> and this one under the Edit menu</w:t>
      </w:r>
      <w:r w:rsidR="00CC3F5C">
        <w:t xml:space="preserve">. </w:t>
      </w:r>
      <w:r>
        <w:t>This one allows you to enter numerical values</w:t>
      </w:r>
      <w:r w:rsidR="00FC44AD">
        <w:t xml:space="preserve">. </w:t>
      </w:r>
      <w:r>
        <w:t xml:space="preserve">See also </w:t>
      </w:r>
      <w:hyperlink w:anchor="rotext" w:history="1">
        <w:r>
          <w:rPr>
            <w:rStyle w:val="Hyperlink"/>
          </w:rPr>
          <w:t>Rotating.</w:t>
        </w:r>
      </w:hyperlink>
    </w:p>
    <w:p w14:paraId="1E488F78" w14:textId="2747E5CC" w:rsidR="00642018" w:rsidRDefault="00A10CED" w:rsidP="00122B36">
      <w:pPr>
        <w:pStyle w:val="Heading3"/>
      </w:pPr>
      <w:bookmarkStart w:id="683" w:name="_Toc10370347"/>
      <w:bookmarkStart w:id="684" w:name="_Toc17183913"/>
      <w:bookmarkStart w:id="685" w:name="_Toc10370348"/>
      <w:bookmarkStart w:id="686" w:name="_Toc17183914"/>
      <w:bookmarkStart w:id="687" w:name="_Toc17190500"/>
      <w:bookmarkStart w:id="688" w:name="_Toc34272895"/>
      <w:bookmarkEnd w:id="683"/>
      <w:bookmarkEnd w:id="684"/>
      <w:bookmarkEnd w:id="685"/>
      <w:bookmarkEnd w:id="686"/>
      <w:r>
        <w:t>Again (Page Up, Page Down)</w:t>
      </w:r>
      <w:bookmarkEnd w:id="687"/>
      <w:bookmarkEnd w:id="688"/>
      <w:r>
        <w:fldChar w:fldCharType="begin"/>
      </w:r>
      <w:r>
        <w:instrText xml:space="preserve"> XE "</w:instrText>
      </w:r>
      <w:r>
        <w:rPr>
          <w:rFonts w:eastAsia="MS Mincho"/>
        </w:rPr>
        <w:instrText>Again"</w:instrText>
      </w:r>
      <w:r>
        <w:instrText xml:space="preserve"> </w:instrText>
      </w:r>
      <w:r>
        <w:fldChar w:fldCharType="end"/>
      </w:r>
    </w:p>
    <w:p w14:paraId="60B4BF5D" w14:textId="4682B9DF" w:rsidR="00642018" w:rsidRDefault="00A10CED" w:rsidP="00122B36">
      <w:pPr>
        <w:pStyle w:val="annxxx"/>
      </w:pPr>
      <w:r>
        <w:t>Rotates by the previously entered angle</w:t>
      </w:r>
      <w:r w:rsidR="00FC44AD">
        <w:t xml:space="preserve">. </w:t>
      </w:r>
      <w:r w:rsidR="00660DB1">
        <w:t>“</w:t>
      </w:r>
      <w:r>
        <w:t>Page up</w:t>
      </w:r>
      <w:r w:rsidR="00660DB1">
        <w:t>”</w:t>
      </w:r>
      <w:r>
        <w:t xml:space="preserve"> rotates in a counterclockwise direction and </w:t>
      </w:r>
      <w:r w:rsidR="00660DB1">
        <w:t>“</w:t>
      </w:r>
      <w:r>
        <w:t>Page Down</w:t>
      </w:r>
      <w:r w:rsidR="00660DB1">
        <w:t>”</w:t>
      </w:r>
      <w:r>
        <w:t xml:space="preserve"> rotates clockwise.</w:t>
      </w:r>
    </w:p>
    <w:p w14:paraId="111E4BA6" w14:textId="301E01D1" w:rsidR="00642018" w:rsidRDefault="00A10CED" w:rsidP="00122B36">
      <w:pPr>
        <w:pStyle w:val="Heading3"/>
      </w:pPr>
      <w:bookmarkStart w:id="689" w:name="_Toc10370349"/>
      <w:bookmarkStart w:id="690" w:name="_Toc17183915"/>
      <w:bookmarkStart w:id="691" w:name="_Toc17190501"/>
      <w:bookmarkStart w:id="692" w:name="_Toc34272896"/>
      <w:bookmarkEnd w:id="689"/>
      <w:bookmarkEnd w:id="690"/>
      <w:r>
        <w:t xml:space="preserve">And </w:t>
      </w:r>
      <w:r w:rsidR="00D12241">
        <w:t>d</w:t>
      </w:r>
      <w:r>
        <w:t>uplicate</w:t>
      </w:r>
      <w:bookmarkEnd w:id="691"/>
      <w:bookmarkEnd w:id="692"/>
      <w:r>
        <w:fldChar w:fldCharType="begin"/>
      </w:r>
      <w:r>
        <w:instrText xml:space="preserve"> XE "</w:instrText>
      </w:r>
      <w:r>
        <w:rPr>
          <w:rFonts w:eastAsia="MS Mincho"/>
        </w:rPr>
        <w:instrText xml:space="preserve">And </w:instrText>
      </w:r>
      <w:r w:rsidR="00815CA2">
        <w:rPr>
          <w:rFonts w:eastAsia="MS Mincho"/>
        </w:rPr>
        <w:instrText>d</w:instrText>
      </w:r>
      <w:r>
        <w:rPr>
          <w:rFonts w:eastAsia="MS Mincho"/>
        </w:rPr>
        <w:instrText>uplicate"</w:instrText>
      </w:r>
      <w:r>
        <w:instrText xml:space="preserve"> </w:instrText>
      </w:r>
      <w:r>
        <w:fldChar w:fldCharType="end"/>
      </w:r>
    </w:p>
    <w:p w14:paraId="5248D241" w14:textId="77777777" w:rsidR="00642018" w:rsidRDefault="00A10CED" w:rsidP="00122B36">
      <w:pPr>
        <w:pStyle w:val="annxxx"/>
      </w:pPr>
      <w:r>
        <w:t>Creates a new item the duplicate of that selected and rotates it by the entered angle.</w:t>
      </w:r>
    </w:p>
    <w:p w14:paraId="4EB6F53C" w14:textId="32DB7BCB" w:rsidR="00642018" w:rsidRDefault="00A10CED" w:rsidP="00122B36">
      <w:pPr>
        <w:pStyle w:val="Heading3"/>
      </w:pPr>
      <w:bookmarkStart w:id="693" w:name="_Toc10370350"/>
      <w:bookmarkStart w:id="694" w:name="_Toc17183916"/>
      <w:bookmarkStart w:id="695" w:name="_Toc17190502"/>
      <w:bookmarkStart w:id="696" w:name="_Toc34272897"/>
      <w:bookmarkEnd w:id="693"/>
      <w:bookmarkEnd w:id="694"/>
      <w:r>
        <w:lastRenderedPageBreak/>
        <w:t xml:space="preserve">And </w:t>
      </w:r>
      <w:r w:rsidR="00D12241">
        <w:t>d</w:t>
      </w:r>
      <w:r>
        <w:t xml:space="preserve">uplicate </w:t>
      </w:r>
      <w:r w:rsidR="00E31004">
        <w:t>a</w:t>
      </w:r>
      <w:r>
        <w:t>gain (Page Up or Down + Shift)</w:t>
      </w:r>
      <w:bookmarkEnd w:id="695"/>
      <w:bookmarkEnd w:id="696"/>
      <w:r w:rsidR="00815CA2" w:rsidRPr="00815CA2">
        <w:t xml:space="preserve"> </w:t>
      </w:r>
      <w:r w:rsidR="00815CA2">
        <w:fldChar w:fldCharType="begin"/>
      </w:r>
      <w:r w:rsidR="00815CA2">
        <w:instrText xml:space="preserve"> XE "</w:instrText>
      </w:r>
      <w:r w:rsidR="00815CA2">
        <w:rPr>
          <w:rFonts w:eastAsia="MS Mincho"/>
        </w:rPr>
        <w:instrText>And duplicate again"</w:instrText>
      </w:r>
      <w:r w:rsidR="00815CA2">
        <w:instrText xml:space="preserve"> </w:instrText>
      </w:r>
      <w:r w:rsidR="00815CA2">
        <w:fldChar w:fldCharType="end"/>
      </w:r>
    </w:p>
    <w:p w14:paraId="5BEACEAB" w14:textId="3E2CFECD" w:rsidR="00642018" w:rsidRDefault="00A10CED" w:rsidP="00122B36">
      <w:pPr>
        <w:pStyle w:val="annxxx"/>
      </w:pPr>
      <w:r>
        <w:t>Creates a new item the duplicate of that selected and rotates it by the previously entered angle</w:t>
      </w:r>
      <w:r w:rsidR="00FC44AD">
        <w:t xml:space="preserve">. </w:t>
      </w:r>
      <w:r w:rsidR="00660DB1">
        <w:t>“</w:t>
      </w:r>
      <w:r>
        <w:t>Page up +Shift</w:t>
      </w:r>
      <w:r w:rsidR="00660DB1">
        <w:t>”</w:t>
      </w:r>
      <w:r>
        <w:t xml:space="preserve"> rotates in a counterclockwise direction and </w:t>
      </w:r>
      <w:r w:rsidR="00660DB1">
        <w:t>“</w:t>
      </w:r>
      <w:r>
        <w:t>Page Down + Shift</w:t>
      </w:r>
      <w:r w:rsidR="00660DB1">
        <w:t>”</w:t>
      </w:r>
      <w:r>
        <w:t xml:space="preserve"> rotates clockwise.</w:t>
      </w:r>
    </w:p>
    <w:p w14:paraId="598CA34D" w14:textId="233070AF" w:rsidR="00D12241" w:rsidRDefault="00D12241" w:rsidP="00122B36">
      <w:pPr>
        <w:pStyle w:val="Heading3"/>
      </w:pPr>
      <w:bookmarkStart w:id="697" w:name="_Toc10370351"/>
      <w:bookmarkStart w:id="698" w:name="_Toc17183917"/>
      <w:bookmarkStart w:id="699" w:name="_Toc17190499"/>
      <w:bookmarkStart w:id="700" w:name="_Toc34272894"/>
      <w:bookmarkStart w:id="701" w:name="_Toc17190503"/>
      <w:bookmarkStart w:id="702" w:name="_Toc34272898"/>
      <w:bookmarkEnd w:id="697"/>
      <w:bookmarkEnd w:id="698"/>
      <w:r>
        <w:t>Command</w:t>
      </w:r>
      <w:bookmarkEnd w:id="699"/>
      <w:bookmarkEnd w:id="700"/>
      <w:r>
        <w:fldChar w:fldCharType="begin"/>
      </w:r>
      <w:r>
        <w:instrText xml:space="preserve"> XE "</w:instrText>
      </w:r>
      <w:r>
        <w:rPr>
          <w:rFonts w:eastAsia="MS Mincho"/>
        </w:rPr>
        <w:instrText>Command"</w:instrText>
      </w:r>
      <w:r>
        <w:instrText xml:space="preserve"> </w:instrText>
      </w:r>
      <w:r>
        <w:fldChar w:fldCharType="end"/>
      </w:r>
    </w:p>
    <w:p w14:paraId="0361999E" w14:textId="77777777" w:rsidR="00D12241" w:rsidRDefault="00D12241" w:rsidP="00122B36">
      <w:pPr>
        <w:pStyle w:val="annxxx"/>
      </w:pPr>
      <w:r>
        <w:t>Allows you to enter the number of degrees you want to rotate a selected item.</w:t>
      </w:r>
    </w:p>
    <w:p w14:paraId="5A076816" w14:textId="357FF1B8" w:rsidR="00642018" w:rsidRDefault="00A10CED" w:rsidP="00122B36">
      <w:pPr>
        <w:pStyle w:val="Heading2"/>
      </w:pPr>
      <w:bookmarkStart w:id="703" w:name="_Toc123100774"/>
      <w:r>
        <w:t>Select</w:t>
      </w:r>
      <w:bookmarkEnd w:id="701"/>
      <w:bookmarkEnd w:id="702"/>
      <w:bookmarkEnd w:id="703"/>
      <w:r>
        <w:fldChar w:fldCharType="begin"/>
      </w:r>
      <w:r>
        <w:instrText xml:space="preserve"> XE "</w:instrText>
      </w:r>
      <w:r>
        <w:rPr>
          <w:rFonts w:eastAsia="MS Mincho"/>
        </w:rPr>
        <w:instrText>Select"</w:instrText>
      </w:r>
      <w:r>
        <w:instrText xml:space="preserve"> </w:instrText>
      </w:r>
      <w:r>
        <w:fldChar w:fldCharType="end"/>
      </w:r>
      <w:r>
        <w:t xml:space="preserve">  </w:t>
      </w:r>
    </w:p>
    <w:p w14:paraId="6930F865" w14:textId="77777777" w:rsidR="00642018" w:rsidRDefault="00A10CED" w:rsidP="00122B36">
      <w:pPr>
        <w:pStyle w:val="annxxx"/>
      </w:pPr>
      <w:r>
        <w:t xml:space="preserve">To select, </w:t>
      </w:r>
      <w:proofErr w:type="gramStart"/>
      <w:r>
        <w:t>left-click</w:t>
      </w:r>
      <w:proofErr w:type="gramEnd"/>
      <w:r>
        <w:t xml:space="preserve"> on any of the following choices:</w:t>
      </w:r>
    </w:p>
    <w:p w14:paraId="16B623D2" w14:textId="77777777" w:rsidR="00642018" w:rsidRDefault="00A10CED" w:rsidP="00122B36">
      <w:r>
        <w:t> </w:t>
      </w:r>
    </w:p>
    <w:tbl>
      <w:tblPr>
        <w:tblW w:w="0" w:type="auto"/>
        <w:tblCellMar>
          <w:left w:w="0" w:type="dxa"/>
          <w:right w:w="0" w:type="dxa"/>
        </w:tblCellMar>
        <w:tblLook w:val="0000" w:firstRow="0" w:lastRow="0" w:firstColumn="0" w:lastColumn="0" w:noHBand="0" w:noVBand="0"/>
      </w:tblPr>
      <w:tblGrid>
        <w:gridCol w:w="8856"/>
      </w:tblGrid>
      <w:tr w:rsidR="00642018" w14:paraId="71877559" w14:textId="77777777">
        <w:tc>
          <w:tcPr>
            <w:tcW w:w="8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88DCB2" w14:textId="77777777" w:rsidR="00642018" w:rsidRDefault="00A10CED" w:rsidP="00122B36">
            <w:pPr>
              <w:pStyle w:val="annxxx"/>
            </w:pPr>
            <w:r>
              <w:t>All Forms and stitches</w:t>
            </w:r>
          </w:p>
        </w:tc>
      </w:tr>
      <w:tr w:rsidR="00642018" w14:paraId="4A696901" w14:textId="77777777">
        <w:trPr>
          <w:trHeight w:val="1160"/>
        </w:trPr>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4ADCB9E" w14:textId="3D671B2C" w:rsidR="00642018" w:rsidRDefault="00A10CED" w:rsidP="00122B36">
            <w:pPr>
              <w:pStyle w:val="annxxx"/>
            </w:pPr>
            <w:r>
              <w:t>Colors:  Selects the color where the cursor is resting</w:t>
            </w:r>
            <w:r w:rsidR="00FC44AD">
              <w:t xml:space="preserve">. </w:t>
            </w:r>
            <w:r>
              <w:t xml:space="preserve">You may also select an entire color range by left-clicking on the </w:t>
            </w:r>
            <w:r w:rsidR="00D12241">
              <w:t>right-hand</w:t>
            </w:r>
            <w:r>
              <w:t xml:space="preserve"> color bar.</w:t>
            </w:r>
            <w:r>
              <w:fldChar w:fldCharType="begin"/>
            </w:r>
            <w:r>
              <w:instrText xml:space="preserve"> </w:instrText>
            </w:r>
            <w:r w:rsidR="00677351">
              <w:instrText>XE “Color bar”</w:instrText>
            </w:r>
            <w:r>
              <w:instrText xml:space="preserve"> </w:instrText>
            </w:r>
            <w:r>
              <w:fldChar w:fldCharType="end"/>
            </w:r>
            <w:r>
              <w:t xml:space="preserve">  A right-click on the right</w:t>
            </w:r>
            <w:r w:rsidR="00D12241">
              <w:t>-</w:t>
            </w:r>
            <w:r>
              <w:t>hand color ribbon will select an individual stitch</w:t>
            </w:r>
            <w:r w:rsidR="00CC3F5C">
              <w:t xml:space="preserve">. </w:t>
            </w:r>
            <w:r w:rsidR="00660DB1">
              <w:t>“</w:t>
            </w:r>
            <w:proofErr w:type="spellStart"/>
            <w:r>
              <w:t>Control+A</w:t>
            </w:r>
            <w:proofErr w:type="spellEnd"/>
            <w:r w:rsidR="00660DB1">
              <w:t>”</w:t>
            </w:r>
            <w:r>
              <w:t xml:space="preserve"> will select the entire design.</w:t>
            </w:r>
          </w:p>
        </w:tc>
      </w:tr>
      <w:tr w:rsidR="00642018" w14:paraId="737D88E7"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8EE27E6" w14:textId="77777777" w:rsidR="00642018" w:rsidRDefault="00A10CED" w:rsidP="00122B36">
            <w:pPr>
              <w:pStyle w:val="annxxx"/>
            </w:pPr>
            <w:r>
              <w:t>Form stitches</w:t>
            </w:r>
          </w:p>
        </w:tc>
      </w:tr>
      <w:tr w:rsidR="00642018" w14:paraId="607BDCFD"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FA0AC4" w14:textId="4B8B91ED" w:rsidR="00642018" w:rsidRDefault="00A10CED" w:rsidP="00122B36">
            <w:pPr>
              <w:pStyle w:val="annxxx"/>
            </w:pPr>
            <w:r>
              <w:t>All Stitches (</w:t>
            </w:r>
            <w:proofErr w:type="spellStart"/>
            <w:r w:rsidR="00CC3F5C">
              <w:t>Ctrl+A</w:t>
            </w:r>
            <w:proofErr w:type="spellEnd"/>
            <w:r>
              <w:t>)</w:t>
            </w:r>
          </w:p>
        </w:tc>
      </w:tr>
      <w:tr w:rsidR="00642018" w14:paraId="5F2668AB"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D9C34F" w14:textId="77777777" w:rsidR="00642018" w:rsidRDefault="00A10CED" w:rsidP="00122B36">
            <w:pPr>
              <w:pStyle w:val="annxxx"/>
            </w:pPr>
            <w:r>
              <w:t xml:space="preserve">Form </w:t>
            </w:r>
            <w:proofErr w:type="gramStart"/>
            <w:r>
              <w:t>fill</w:t>
            </w:r>
            <w:proofErr w:type="gramEnd"/>
            <w:r>
              <w:t xml:space="preserve"> stitches</w:t>
            </w:r>
          </w:p>
        </w:tc>
      </w:tr>
      <w:tr w:rsidR="00642018" w14:paraId="55C96F45"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8A4016" w14:textId="77777777" w:rsidR="00642018" w:rsidRDefault="00A10CED" w:rsidP="00122B36">
            <w:pPr>
              <w:pStyle w:val="annxxx"/>
            </w:pPr>
            <w:r>
              <w:t>Form border stitches</w:t>
            </w:r>
          </w:p>
        </w:tc>
      </w:tr>
      <w:tr w:rsidR="00642018" w14:paraId="4AB6E056" w14:textId="77777777">
        <w:tc>
          <w:tcPr>
            <w:tcW w:w="885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BBE9DC2" w14:textId="5E859742" w:rsidR="00642018" w:rsidRDefault="00A10CED" w:rsidP="00122B36">
            <w:pPr>
              <w:pStyle w:val="annxxx"/>
            </w:pPr>
            <w:r>
              <w:t>Form Appliqué</w:t>
            </w:r>
            <w:r>
              <w:fldChar w:fldCharType="begin"/>
            </w:r>
            <w:r>
              <w:instrText xml:space="preserve"> </w:instrText>
            </w:r>
            <w:r w:rsidR="00677351">
              <w:instrText>XE “Appliqué”</w:instrText>
            </w:r>
            <w:r>
              <w:instrText xml:space="preserve"> </w:instrText>
            </w:r>
            <w:r>
              <w:fldChar w:fldCharType="end"/>
            </w:r>
            <w:r>
              <w:t> stitches (selects only the simple line stitch under-lay that anchors the appliqué)</w:t>
            </w:r>
            <w:r>
              <w:fldChar w:fldCharType="begin"/>
            </w:r>
            <w:r>
              <w:instrText xml:space="preserve"> </w:instrText>
            </w:r>
            <w:r w:rsidR="00677351">
              <w:instrText>XE “Appliqué”</w:instrText>
            </w:r>
            <w:r>
              <w:instrText xml:space="preserve"> </w:instrText>
            </w:r>
            <w:r>
              <w:fldChar w:fldCharType="end"/>
            </w:r>
          </w:p>
        </w:tc>
      </w:tr>
    </w:tbl>
    <w:p w14:paraId="6BE563B1" w14:textId="0868F9B0" w:rsidR="00D12241" w:rsidRDefault="00A10CED" w:rsidP="00122B36">
      <w:pPr>
        <w:pStyle w:val="Heading2"/>
      </w:pPr>
      <w:bookmarkStart w:id="704" w:name="_Toc10370352"/>
      <w:bookmarkStart w:id="705" w:name="_Toc17183918"/>
      <w:bookmarkStart w:id="706" w:name="_Toc17190504"/>
      <w:bookmarkStart w:id="707" w:name="_Toc34272899"/>
      <w:bookmarkStart w:id="708" w:name="_Toc123100775"/>
      <w:bookmarkEnd w:id="704"/>
      <w:bookmarkEnd w:id="705"/>
      <w:r>
        <w:t>Set</w:t>
      </w:r>
      <w:bookmarkEnd w:id="706"/>
      <w:bookmarkEnd w:id="707"/>
      <w:bookmarkEnd w:id="708"/>
    </w:p>
    <w:p w14:paraId="64C91A4F" w14:textId="3E3F803F" w:rsidR="00642018" w:rsidRDefault="00D12241" w:rsidP="00122B36">
      <w:pPr>
        <w:pStyle w:val="Heading3"/>
      </w:pPr>
      <w:commentRangeStart w:id="709"/>
      <w:r>
        <w:t>Designer name</w:t>
      </w:r>
      <w:r w:rsidR="00A10CED">
        <w:fldChar w:fldCharType="begin"/>
      </w:r>
      <w:r w:rsidR="00A10CED">
        <w:instrText xml:space="preserve"> XE "</w:instrText>
      </w:r>
      <w:r w:rsidR="00E31004">
        <w:rPr>
          <w:rFonts w:eastAsia="MS Mincho"/>
        </w:rPr>
        <w:instrText>Designer name</w:instrText>
      </w:r>
      <w:r w:rsidR="00A10CED">
        <w:rPr>
          <w:rFonts w:eastAsia="MS Mincho"/>
        </w:rPr>
        <w:instrText>"</w:instrText>
      </w:r>
      <w:r w:rsidR="00A10CED">
        <w:instrText xml:space="preserve"> </w:instrText>
      </w:r>
      <w:r w:rsidR="00A10CED">
        <w:fldChar w:fldCharType="end"/>
      </w:r>
      <w:commentRangeEnd w:id="709"/>
      <w:r>
        <w:rPr>
          <w:rStyle w:val="CommentReference"/>
          <w:b w:val="0"/>
          <w:bCs w:val="0"/>
        </w:rPr>
        <w:commentReference w:id="709"/>
      </w:r>
    </w:p>
    <w:p w14:paraId="12032517" w14:textId="0287D406" w:rsidR="00642018" w:rsidRDefault="00D12241" w:rsidP="00122B36">
      <w:pPr>
        <w:pStyle w:val="Heading3"/>
      </w:pPr>
      <w:bookmarkStart w:id="710" w:name="_Toc34272900"/>
      <w:r>
        <w:t>D</w:t>
      </w:r>
      <w:r w:rsidR="00A10CED">
        <w:t>esign size</w:t>
      </w:r>
      <w:bookmarkEnd w:id="710"/>
      <w:r w:rsidR="00A10CED">
        <w:fldChar w:fldCharType="begin"/>
      </w:r>
      <w:r w:rsidR="00A10CED">
        <w:instrText xml:space="preserve"> XE "</w:instrText>
      </w:r>
      <w:r w:rsidR="00E31004">
        <w:rPr>
          <w:rFonts w:eastAsia="MS Mincho"/>
        </w:rPr>
        <w:instrText>D</w:instrText>
      </w:r>
      <w:r w:rsidR="00A10CED">
        <w:rPr>
          <w:rFonts w:eastAsia="MS Mincho"/>
        </w:rPr>
        <w:instrText>esign size"</w:instrText>
      </w:r>
      <w:r w:rsidR="00A10CED">
        <w:instrText xml:space="preserve"> </w:instrText>
      </w:r>
      <w:r w:rsidR="00A10CED">
        <w:fldChar w:fldCharType="end"/>
      </w:r>
    </w:p>
    <w:p w14:paraId="671A9D82" w14:textId="2D4BCE4C" w:rsidR="00642018" w:rsidRDefault="00A10CED" w:rsidP="00122B36">
      <w:pPr>
        <w:pStyle w:val="annxxx"/>
      </w:pPr>
      <w:r>
        <w:t>Brings up the set design size dialog</w:t>
      </w:r>
      <w:r w:rsidR="00FC44AD">
        <w:t xml:space="preserve">. </w:t>
      </w:r>
      <w:r>
        <w:t xml:space="preserve">If the design already has stitches, </w:t>
      </w:r>
      <w:r w:rsidR="00AD6EB8">
        <w:t>ThrEd</w:t>
      </w:r>
      <w:r>
        <w:t xml:space="preserve"> loads the dialog with the size of all the stitches in the design</w:t>
      </w:r>
      <w:r w:rsidR="00FC44AD">
        <w:t xml:space="preserve">. </w:t>
      </w:r>
      <w:r>
        <w:t xml:space="preserve">If there are no stitches, then </w:t>
      </w:r>
      <w:r w:rsidR="00AD6EB8">
        <w:t>ThrEd</w:t>
      </w:r>
      <w:r>
        <w:t xml:space="preserve"> uses the size of all the 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642018" w14:paraId="7F65A1E7" w14:textId="77777777">
        <w:trPr>
          <w:cantSplit/>
        </w:trPr>
        <w:tc>
          <w:tcPr>
            <w:tcW w:w="8856" w:type="dxa"/>
            <w:gridSpan w:val="2"/>
          </w:tcPr>
          <w:p w14:paraId="03195F32" w14:textId="77777777" w:rsidR="00642018" w:rsidRDefault="00A10CED" w:rsidP="00122B36">
            <w:pPr>
              <w:pStyle w:val="TableTitle"/>
            </w:pPr>
            <w:r>
              <w:t>Design size dialog controls</w:t>
            </w:r>
          </w:p>
        </w:tc>
      </w:tr>
      <w:tr w:rsidR="00642018" w14:paraId="2664E85B" w14:textId="77777777">
        <w:tc>
          <w:tcPr>
            <w:tcW w:w="1908" w:type="dxa"/>
          </w:tcPr>
          <w:p w14:paraId="79012995" w14:textId="77777777" w:rsidR="00642018" w:rsidRDefault="00A10CED" w:rsidP="00122B36">
            <w:pPr>
              <w:pStyle w:val="annxxx"/>
            </w:pPr>
            <w:r>
              <w:t>Width</w:t>
            </w:r>
          </w:p>
        </w:tc>
        <w:tc>
          <w:tcPr>
            <w:tcW w:w="6948" w:type="dxa"/>
          </w:tcPr>
          <w:p w14:paraId="3CA5240D" w14:textId="77777777" w:rsidR="00642018" w:rsidRDefault="00A10CED" w:rsidP="00122B36">
            <w:pPr>
              <w:pStyle w:val="annxxx"/>
            </w:pPr>
            <w:r>
              <w:t>Sets the width of the design</w:t>
            </w:r>
          </w:p>
        </w:tc>
      </w:tr>
      <w:tr w:rsidR="00642018" w14:paraId="1346B381" w14:textId="77777777">
        <w:tc>
          <w:tcPr>
            <w:tcW w:w="1908" w:type="dxa"/>
          </w:tcPr>
          <w:p w14:paraId="0832B88A" w14:textId="77777777" w:rsidR="00642018" w:rsidRDefault="00A10CED" w:rsidP="00122B36">
            <w:pPr>
              <w:pStyle w:val="annxxx"/>
            </w:pPr>
            <w:r>
              <w:t>Height</w:t>
            </w:r>
          </w:p>
        </w:tc>
        <w:tc>
          <w:tcPr>
            <w:tcW w:w="6948" w:type="dxa"/>
          </w:tcPr>
          <w:p w14:paraId="1CDE3291" w14:textId="77777777" w:rsidR="00642018" w:rsidRDefault="00A10CED" w:rsidP="00122B36">
            <w:pPr>
              <w:pStyle w:val="annxxx"/>
            </w:pPr>
            <w:r>
              <w:t>Sets the height of the design</w:t>
            </w:r>
          </w:p>
        </w:tc>
      </w:tr>
      <w:tr w:rsidR="00642018" w14:paraId="4D60065F" w14:textId="77777777">
        <w:tc>
          <w:tcPr>
            <w:tcW w:w="1908" w:type="dxa"/>
          </w:tcPr>
          <w:p w14:paraId="1A6112A3" w14:textId="77777777" w:rsidR="00642018" w:rsidRDefault="00A10CED" w:rsidP="00122B36">
            <w:pPr>
              <w:pStyle w:val="annxxx"/>
            </w:pPr>
            <w:r>
              <w:t>Refill Forms</w:t>
            </w:r>
          </w:p>
        </w:tc>
        <w:tc>
          <w:tcPr>
            <w:tcW w:w="6948" w:type="dxa"/>
          </w:tcPr>
          <w:p w14:paraId="1914C897" w14:textId="54A9B8DF" w:rsidR="00642018" w:rsidRDefault="00A10CED" w:rsidP="00122B36">
            <w:pPr>
              <w:pStyle w:val="annxxx"/>
            </w:pPr>
            <w:r>
              <w:t xml:space="preserve">If this button is activated, </w:t>
            </w:r>
            <w:r w:rsidR="00AD6EB8">
              <w:t>ThrEd</w:t>
            </w:r>
            <w:r>
              <w:t xml:space="preserve"> refills all the forms in the design after it changes the size.</w:t>
            </w:r>
          </w:p>
        </w:tc>
      </w:tr>
      <w:tr w:rsidR="00642018" w14:paraId="06308C83" w14:textId="77777777">
        <w:tc>
          <w:tcPr>
            <w:tcW w:w="1908" w:type="dxa"/>
          </w:tcPr>
          <w:p w14:paraId="77E14938" w14:textId="77777777" w:rsidR="00642018" w:rsidRDefault="00A10CED" w:rsidP="00122B36">
            <w:pPr>
              <w:pStyle w:val="annxxx"/>
            </w:pPr>
            <w:r>
              <w:lastRenderedPageBreak/>
              <w:t>Restore Aspect</w:t>
            </w:r>
          </w:p>
        </w:tc>
        <w:tc>
          <w:tcPr>
            <w:tcW w:w="6948" w:type="dxa"/>
          </w:tcPr>
          <w:p w14:paraId="18C2D9F7" w14:textId="56274A90" w:rsidR="00642018" w:rsidRDefault="00A10CED" w:rsidP="00122B36">
            <w:pPr>
              <w:pStyle w:val="annxxx"/>
            </w:pPr>
            <w:r>
              <w:t>Used to restore the height/width of the design when the dialog was opened</w:t>
            </w:r>
            <w:r w:rsidR="00FC44AD">
              <w:t xml:space="preserve">. </w:t>
            </w:r>
            <w:r>
              <w:t>If you want to change the size of a design, but preserve its shape, set the width or the height and then click on the restore aspect button.</w:t>
            </w:r>
          </w:p>
        </w:tc>
      </w:tr>
    </w:tbl>
    <w:p w14:paraId="78C29480" w14:textId="61D9A004" w:rsidR="005246DC" w:rsidRDefault="005246DC" w:rsidP="00122B36">
      <w:pPr>
        <w:pStyle w:val="Heading3"/>
      </w:pPr>
      <w:bookmarkStart w:id="711" w:name="_Toc10370353"/>
      <w:bookmarkStart w:id="712" w:name="_Toc17183919"/>
      <w:bookmarkStart w:id="713" w:name="_Toc17190516"/>
      <w:bookmarkStart w:id="714" w:name="_Toc34272912"/>
      <w:bookmarkStart w:id="715" w:name="_Toc17190517"/>
      <w:bookmarkStart w:id="716" w:name="_Toc34272913"/>
      <w:bookmarkStart w:id="717" w:name="_Toc17190505"/>
      <w:bookmarkStart w:id="718" w:name="_Toc34272901"/>
      <w:bookmarkEnd w:id="711"/>
      <w:bookmarkEnd w:id="712"/>
      <w:commentRangeStart w:id="719"/>
      <w:r>
        <w:t>Feather defaults</w:t>
      </w:r>
      <w:commentRangeEnd w:id="719"/>
      <w:r>
        <w:rPr>
          <w:rStyle w:val="CommentReference"/>
          <w:b w:val="0"/>
          <w:bCs w:val="0"/>
        </w:rPr>
        <w:commentReference w:id="719"/>
      </w:r>
      <w:r w:rsidR="00E31004">
        <w:fldChar w:fldCharType="begin"/>
      </w:r>
      <w:r w:rsidR="00E31004">
        <w:instrText xml:space="preserve"> XE "</w:instrText>
      </w:r>
      <w:r w:rsidR="00E31004" w:rsidRPr="00E31004">
        <w:instrText xml:space="preserve"> </w:instrText>
      </w:r>
      <w:r w:rsidR="00E31004">
        <w:instrText>Feather defaults</w:instrText>
      </w:r>
      <w:r w:rsidR="00E31004">
        <w:rPr>
          <w:rFonts w:eastAsia="MS Mincho"/>
        </w:rPr>
        <w:instrText>"</w:instrText>
      </w:r>
      <w:r w:rsidR="00E31004">
        <w:instrText xml:space="preserve"> </w:instrText>
      </w:r>
      <w:r w:rsidR="00E31004">
        <w:fldChar w:fldCharType="end"/>
      </w:r>
    </w:p>
    <w:p w14:paraId="795DF05A" w14:textId="74DCB156" w:rsidR="005246DC" w:rsidRDefault="005246DC" w:rsidP="00122B36">
      <w:pPr>
        <w:pStyle w:val="Heading3"/>
      </w:pPr>
      <w:commentRangeStart w:id="720"/>
      <w:r>
        <w:t>Fill start point</w:t>
      </w:r>
      <w:r w:rsidR="00E31004">
        <w:fldChar w:fldCharType="begin"/>
      </w:r>
      <w:r w:rsidR="00E31004">
        <w:instrText xml:space="preserve"> XE "</w:instrText>
      </w:r>
      <w:r w:rsidR="00E31004">
        <w:rPr>
          <w:rFonts w:eastAsia="MS Mincho"/>
        </w:rPr>
        <w:instrText>Fill start point"</w:instrText>
      </w:r>
      <w:r w:rsidR="00E31004">
        <w:instrText xml:space="preserve"> </w:instrText>
      </w:r>
      <w:r w:rsidR="00E31004">
        <w:fldChar w:fldCharType="end"/>
      </w:r>
      <w:commentRangeEnd w:id="720"/>
      <w:r>
        <w:rPr>
          <w:rStyle w:val="CommentReference"/>
          <w:b w:val="0"/>
          <w:bCs w:val="0"/>
        </w:rPr>
        <w:commentReference w:id="720"/>
      </w:r>
    </w:p>
    <w:p w14:paraId="55AE5EFB" w14:textId="518C220F" w:rsidR="005246DC" w:rsidRDefault="005246DC" w:rsidP="00122B36">
      <w:pPr>
        <w:pStyle w:val="Heading3"/>
      </w:pPr>
      <w:commentRangeStart w:id="721"/>
      <w:r>
        <w:t>Fill end point</w:t>
      </w:r>
      <w:commentRangeEnd w:id="721"/>
      <w:r>
        <w:rPr>
          <w:rStyle w:val="CommentReference"/>
          <w:b w:val="0"/>
          <w:bCs w:val="0"/>
        </w:rPr>
        <w:commentReference w:id="721"/>
      </w:r>
      <w:r w:rsidR="00E31004">
        <w:fldChar w:fldCharType="begin"/>
      </w:r>
      <w:r w:rsidR="00E31004">
        <w:instrText xml:space="preserve"> XE "</w:instrText>
      </w:r>
      <w:r w:rsidR="00E31004">
        <w:rPr>
          <w:rFonts w:eastAsia="MS Mincho"/>
        </w:rPr>
        <w:instrText>Fill end point"</w:instrText>
      </w:r>
      <w:r w:rsidR="00E31004">
        <w:instrText xml:space="preserve"> </w:instrText>
      </w:r>
      <w:r w:rsidR="00E31004">
        <w:fldChar w:fldCharType="end"/>
      </w:r>
    </w:p>
    <w:p w14:paraId="3B8DFC3A" w14:textId="06EC3540" w:rsidR="00D12241" w:rsidRDefault="00D12241" w:rsidP="00122B36">
      <w:pPr>
        <w:pStyle w:val="Heading3"/>
      </w:pPr>
      <w:r>
        <w:t>Form number (/)</w:t>
      </w:r>
      <w:bookmarkStart w:id="722" w:name="_Hlk123037857"/>
      <w:bookmarkEnd w:id="713"/>
      <w:bookmarkEnd w:id="714"/>
      <w:r>
        <w:fldChar w:fldCharType="begin"/>
      </w:r>
      <w:r>
        <w:instrText xml:space="preserve"> XE "</w:instrText>
      </w:r>
      <w:r>
        <w:rPr>
          <w:rFonts w:eastAsia="MS Mincho"/>
        </w:rPr>
        <w:instrText xml:space="preserve">Form </w:instrText>
      </w:r>
      <w:r w:rsidR="00E31004">
        <w:rPr>
          <w:rFonts w:eastAsia="MS Mincho"/>
        </w:rPr>
        <w:instrText>n</w:instrText>
      </w:r>
      <w:r>
        <w:rPr>
          <w:rFonts w:eastAsia="MS Mincho"/>
        </w:rPr>
        <w:instrText>umber"</w:instrText>
      </w:r>
      <w:r>
        <w:instrText xml:space="preserve"> </w:instrText>
      </w:r>
      <w:r>
        <w:fldChar w:fldCharType="end"/>
      </w:r>
      <w:bookmarkEnd w:id="722"/>
    </w:p>
    <w:p w14:paraId="51120D18" w14:textId="77777777" w:rsidR="00D12241" w:rsidRDefault="00D12241" w:rsidP="00122B36">
      <w:pPr>
        <w:pStyle w:val="annxxx"/>
      </w:pPr>
      <w:r>
        <w:t>Sets the form number. All other form numbers will be adjusted so there will be no gaps in the sequence.</w:t>
      </w:r>
    </w:p>
    <w:p w14:paraId="61AB369B" w14:textId="1D308320" w:rsidR="00D12241" w:rsidRDefault="00D12241" w:rsidP="00122B36">
      <w:pPr>
        <w:pStyle w:val="Heading3"/>
      </w:pPr>
      <w:r>
        <w:t>Form color to stitch color</w:t>
      </w:r>
      <w:bookmarkEnd w:id="715"/>
      <w:bookmarkEnd w:id="716"/>
      <w:r>
        <w:fldChar w:fldCharType="begin"/>
      </w:r>
      <w:r>
        <w:instrText xml:space="preserve"> XE "</w:instrText>
      </w:r>
      <w:r>
        <w:rPr>
          <w:rFonts w:eastAsia="MS Mincho"/>
        </w:rPr>
        <w:instrText xml:space="preserve">Form </w:instrText>
      </w:r>
      <w:r w:rsidR="00E31004">
        <w:rPr>
          <w:rFonts w:eastAsia="MS Mincho"/>
        </w:rPr>
        <w:instrText>c</w:instrText>
      </w:r>
      <w:r>
        <w:rPr>
          <w:rFonts w:eastAsia="MS Mincho"/>
        </w:rPr>
        <w:instrText xml:space="preserve">olor to </w:instrText>
      </w:r>
      <w:r w:rsidR="00E31004">
        <w:rPr>
          <w:rFonts w:eastAsia="MS Mincho"/>
        </w:rPr>
        <w:instrText>s</w:instrText>
      </w:r>
      <w:r>
        <w:rPr>
          <w:rFonts w:eastAsia="MS Mincho"/>
        </w:rPr>
        <w:instrText xml:space="preserve">titch </w:instrText>
      </w:r>
      <w:r w:rsidR="00E31004">
        <w:rPr>
          <w:rFonts w:eastAsia="MS Mincho"/>
        </w:rPr>
        <w:instrText>c</w:instrText>
      </w:r>
      <w:r>
        <w:rPr>
          <w:rFonts w:eastAsia="MS Mincho"/>
        </w:rPr>
        <w:instrText>olor"</w:instrText>
      </w:r>
      <w:r>
        <w:instrText xml:space="preserve"> </w:instrText>
      </w:r>
      <w:r>
        <w:fldChar w:fldCharType="end"/>
      </w:r>
    </w:p>
    <w:p w14:paraId="005AD358" w14:textId="4D34D403" w:rsidR="00D12241" w:rsidRDefault="006E1F28" w:rsidP="00122B36">
      <w:pPr>
        <w:pStyle w:val="annxxx"/>
      </w:pPr>
      <w:r>
        <w:t>This g</w:t>
      </w:r>
      <w:r w:rsidR="00D12241">
        <w:t xml:space="preserve">oes through the entire design and counts colors of the stitches assigned to each form fill and border. </w:t>
      </w:r>
      <w:r>
        <w:t>It then c</w:t>
      </w:r>
      <w:r w:rsidR="00D12241">
        <w:t xml:space="preserve">hanges each color to the color of </w:t>
      </w:r>
      <w:proofErr w:type="gramStart"/>
      <w:r w:rsidR="00D12241">
        <w:t>the majority of</w:t>
      </w:r>
      <w:proofErr w:type="gramEnd"/>
      <w:r w:rsidR="00D12241">
        <w:t xml:space="preserve"> the stitches assigned to that form fill or border. If you select stitches using the </w:t>
      </w:r>
      <w:r>
        <w:t>right-hand</w:t>
      </w:r>
      <w:r w:rsidR="00D12241">
        <w:t xml:space="preserve"> color ribbon, for example, and change their color, you can update the form using this function so that when the form is refilled the color will be the same as the stitches assigned to the form.</w:t>
      </w:r>
    </w:p>
    <w:p w14:paraId="671A6B0C" w14:textId="05F088A2" w:rsidR="00642018" w:rsidRDefault="00A10CED" w:rsidP="00122B36">
      <w:pPr>
        <w:pStyle w:val="Heading3"/>
      </w:pPr>
      <w:r>
        <w:t xml:space="preserve">Form </w:t>
      </w:r>
      <w:r w:rsidR="00D12241">
        <w:t>z</w:t>
      </w:r>
      <w:r>
        <w:t xml:space="preserve">ero </w:t>
      </w:r>
      <w:r w:rsidR="00D12241">
        <w:t>p</w:t>
      </w:r>
      <w:r>
        <w:t>oint</w:t>
      </w:r>
      <w:bookmarkEnd w:id="717"/>
      <w:bookmarkEnd w:id="718"/>
      <w:r>
        <w:fldChar w:fldCharType="begin"/>
      </w:r>
      <w:r>
        <w:instrText xml:space="preserve"> XE "</w:instrText>
      </w:r>
      <w:r>
        <w:rPr>
          <w:rFonts w:eastAsia="MS Mincho"/>
        </w:rPr>
        <w:instrText xml:space="preserve">Form </w:instrText>
      </w:r>
      <w:r w:rsidR="00E31004">
        <w:rPr>
          <w:rFonts w:eastAsia="MS Mincho"/>
        </w:rPr>
        <w:instrText>z</w:instrText>
      </w:r>
      <w:r>
        <w:rPr>
          <w:rFonts w:eastAsia="MS Mincho"/>
        </w:rPr>
        <w:instrText xml:space="preserve">ero </w:instrText>
      </w:r>
      <w:r w:rsidR="00E31004">
        <w:rPr>
          <w:rFonts w:eastAsia="MS Mincho"/>
        </w:rPr>
        <w:instrText>p</w:instrText>
      </w:r>
      <w:r>
        <w:rPr>
          <w:rFonts w:eastAsia="MS Mincho"/>
        </w:rPr>
        <w:instrText>oint"</w:instrText>
      </w:r>
      <w:r>
        <w:instrText xml:space="preserve"> </w:instrText>
      </w:r>
      <w:r>
        <w:fldChar w:fldCharType="end"/>
      </w:r>
    </w:p>
    <w:p w14:paraId="7B89A171" w14:textId="6C1A32C1" w:rsidR="00642018" w:rsidRDefault="00A10CED" w:rsidP="00122B36">
      <w:pPr>
        <w:pStyle w:val="annxxx"/>
      </w:pPr>
      <w:r>
        <w:t>The form zero point is indicated by a larger square than the other form nodes, which are small triangles</w:t>
      </w:r>
      <w:r w:rsidR="00FC44AD">
        <w:t xml:space="preserve">. </w:t>
      </w:r>
      <w:r>
        <w:t>The zero point is the point from which the first stitch of a border fill will begin, unless there is a fill already in the form, in which case the border begins at the end stitch of the fill</w:t>
      </w:r>
      <w:r w:rsidR="00CC3F5C">
        <w:t xml:space="preserve">. </w:t>
      </w:r>
      <w:r>
        <w:t xml:space="preserve">If you choose either kind of satin border, however, </w:t>
      </w:r>
      <w:r w:rsidR="00AD6EB8">
        <w:t>ThrEd</w:t>
      </w:r>
      <w:r>
        <w:t xml:space="preserve"> will stitch a single line to the zero point, so that the border will start and end at the zero point</w:t>
      </w:r>
      <w:r w:rsidR="00FC44AD">
        <w:t xml:space="preserve">. </w:t>
      </w:r>
      <w:r>
        <w:t xml:space="preserve">In a satin fill, the fill will start at </w:t>
      </w:r>
      <w:proofErr w:type="gramStart"/>
      <w:r>
        <w:t>the zero</w:t>
      </w:r>
      <w:proofErr w:type="gramEnd"/>
      <w:r>
        <w:t xml:space="preserve"> point</w:t>
      </w:r>
      <w:r w:rsidR="00FC44AD">
        <w:t xml:space="preserve">. </w:t>
      </w:r>
      <w:r>
        <w:t>Changing the zero point will change the way a fan fill looks</w:t>
      </w:r>
      <w:r w:rsidR="00FC44AD">
        <w:t xml:space="preserve">. </w:t>
      </w:r>
      <w:r>
        <w:t>In vertical or horizontal fill</w:t>
      </w:r>
      <w:r>
        <w:fldChar w:fldCharType="begin"/>
      </w:r>
      <w:r>
        <w:instrText xml:space="preserve"> XE "</w:instrText>
      </w:r>
      <w:r>
        <w:rPr>
          <w:rFonts w:eastAsia="MS Mincho"/>
        </w:rPr>
        <w:instrText>horizontal fill"</w:instrText>
      </w:r>
      <w:r>
        <w:instrText xml:space="preserve"> </w:instrText>
      </w:r>
      <w:r>
        <w:fldChar w:fldCharType="end"/>
      </w:r>
      <w:r>
        <w:t>, changing the zero point can improve the fill sequence.</w:t>
      </w:r>
    </w:p>
    <w:p w14:paraId="6A037671" w14:textId="446E70FA" w:rsidR="00642018" w:rsidRDefault="00A10CED" w:rsidP="00122B36">
      <w:pPr>
        <w:pStyle w:val="annxxx"/>
      </w:pPr>
      <w:r>
        <w:t>To set the form zero point, put your mouse cursor near the point you want to become the new zero point</w:t>
      </w:r>
      <w:r w:rsidR="00FC44AD">
        <w:t xml:space="preserve">. </w:t>
      </w:r>
      <w:r w:rsidR="00373FBB">
        <w:t>Select</w:t>
      </w:r>
      <w:r w:rsidR="002D48FC">
        <w:t xml:space="preserve"> the</w:t>
      </w:r>
      <w:r>
        <w:t xml:space="preserve"> </w:t>
      </w:r>
      <w:r w:rsidR="00660DB1">
        <w:t>“</w:t>
      </w:r>
      <w:r>
        <w:t>Y</w:t>
      </w:r>
      <w:r w:rsidR="00660DB1">
        <w:t>”</w:t>
      </w:r>
      <w:r>
        <w:t xml:space="preserve"> key</w:t>
      </w:r>
      <w:r w:rsidR="00FC44AD">
        <w:t xml:space="preserve">. </w:t>
      </w:r>
      <w:r>
        <w:t>You should then see a cross at the point</w:t>
      </w:r>
      <w:r w:rsidR="00FC44AD">
        <w:t xml:space="preserve">. </w:t>
      </w:r>
      <w:r>
        <w:t xml:space="preserve">Go to the edit menu and select </w:t>
      </w:r>
      <w:r w:rsidR="00660DB1">
        <w:t>“</w:t>
      </w:r>
      <w:r>
        <w:t>set form zero point</w:t>
      </w:r>
      <w:r w:rsidR="00660DB1">
        <w:t>”</w:t>
      </w:r>
      <w:r w:rsidR="00FC44AD">
        <w:t xml:space="preserve">. </w:t>
      </w:r>
      <w:r>
        <w:t>You should see a larger node box at the zero point of a form.</w:t>
      </w:r>
    </w:p>
    <w:p w14:paraId="21E3B9C6" w14:textId="2B1ABFDC" w:rsidR="00642018" w:rsidRDefault="00A10CED" w:rsidP="00122B36">
      <w:pPr>
        <w:pStyle w:val="Heading3"/>
      </w:pPr>
      <w:bookmarkStart w:id="723" w:name="_Toc10370354"/>
      <w:bookmarkStart w:id="724" w:name="_Toc17183920"/>
      <w:bookmarkStart w:id="725" w:name="_Toc17190506"/>
      <w:bookmarkStart w:id="726" w:name="_Toc34272902"/>
      <w:bookmarkEnd w:id="723"/>
      <w:bookmarkEnd w:id="724"/>
      <w:r>
        <w:t>Kn</w:t>
      </w:r>
      <w:bookmarkStart w:id="727" w:name="knots"/>
      <w:bookmarkEnd w:id="725"/>
      <w:bookmarkEnd w:id="727"/>
      <w:r>
        <w:t>ots</w:t>
      </w:r>
      <w:bookmarkEnd w:id="726"/>
      <w:r>
        <w:fldChar w:fldCharType="begin"/>
      </w:r>
      <w:r>
        <w:instrText xml:space="preserve"> XE "</w:instrText>
      </w:r>
      <w:r>
        <w:rPr>
          <w:rFonts w:eastAsia="MS Mincho"/>
        </w:rPr>
        <w:instrText>Knots"</w:instrText>
      </w:r>
      <w:r>
        <w:instrText xml:space="preserve"> </w:instrText>
      </w:r>
      <w:r>
        <w:fldChar w:fldCharType="end"/>
      </w:r>
    </w:p>
    <w:p w14:paraId="385AA9E9" w14:textId="56EB9EA1" w:rsidR="00642018" w:rsidRDefault="00A10CED" w:rsidP="00122B36">
      <w:pPr>
        <w:pStyle w:val="annxxx"/>
      </w:pPr>
      <w:r>
        <w:t>Automatically sets knots on any stitch longer than 9 mm</w:t>
      </w:r>
      <w:r w:rsidR="00FC44AD">
        <w:t xml:space="preserve">. </w:t>
      </w:r>
      <w:r>
        <w:t>If you want to use this function for color changes, you should set long stitches between your colors</w:t>
      </w:r>
      <w:r w:rsidR="00FC44AD">
        <w:t xml:space="preserve">. </w:t>
      </w:r>
      <w:r>
        <w:t xml:space="preserve">If you have </w:t>
      </w:r>
      <w:r w:rsidR="00660DB1">
        <w:t>“</w:t>
      </w:r>
      <w:r w:rsidR="00D77338">
        <w:t>View/</w:t>
      </w:r>
      <w:r>
        <w:t>Knots</w:t>
      </w:r>
      <w:r w:rsidR="00660DB1">
        <w:t>”</w:t>
      </w:r>
      <w:r>
        <w:t xml:space="preserve"> turned on, you will see a small box with a horizontal line where each knot is set</w:t>
      </w:r>
      <w:r w:rsidR="00FC44AD">
        <w:t xml:space="preserve">. </w:t>
      </w:r>
      <w:r>
        <w:t xml:space="preserve">You can hide the forms using </w:t>
      </w:r>
      <w:r w:rsidR="00660DB1">
        <w:t>“</w:t>
      </w:r>
      <w:proofErr w:type="spellStart"/>
      <w:r>
        <w:t>frm</w:t>
      </w:r>
      <w:proofErr w:type="spellEnd"/>
      <w:r>
        <w:t>-</w:t>
      </w:r>
      <w:r w:rsidR="00660DB1">
        <w:t>”</w:t>
      </w:r>
      <w:r>
        <w:t xml:space="preserve"> or the </w:t>
      </w:r>
      <w:r w:rsidR="00660DB1">
        <w:t>“</w:t>
      </w:r>
      <w:r>
        <w:t>K</w:t>
      </w:r>
      <w:r w:rsidR="00660DB1">
        <w:t>”</w:t>
      </w:r>
      <w:r>
        <w:t xml:space="preserve"> key to make the knots easier to see</w:t>
      </w:r>
      <w:r w:rsidR="00FC44AD">
        <w:t xml:space="preserve">. </w:t>
      </w:r>
      <w:r>
        <w:t xml:space="preserve">See also </w:t>
      </w:r>
      <w:r w:rsidR="00660DB1">
        <w:t>“</w:t>
      </w:r>
      <w:hyperlink w:anchor="delknot" w:history="1">
        <w:r w:rsidR="00C631E7">
          <w:rPr>
            <w:rStyle w:val="Hyperlink"/>
          </w:rPr>
          <w:t>Edit/</w:t>
        </w:r>
        <w:r>
          <w:rPr>
            <w:rStyle w:val="Hyperlink"/>
          </w:rPr>
          <w:t>Delete/Knots</w:t>
        </w:r>
      </w:hyperlink>
      <w:r w:rsidR="00660DB1">
        <w:t>“</w:t>
      </w:r>
      <w:r>
        <w:t>.</w:t>
      </w:r>
    </w:p>
    <w:p w14:paraId="09352657" w14:textId="60286AE4" w:rsidR="00642018" w:rsidRDefault="00A10CED" w:rsidP="00122B36">
      <w:pPr>
        <w:pStyle w:val="Heading3"/>
      </w:pPr>
      <w:bookmarkStart w:id="728" w:name="_Toc10370355"/>
      <w:bookmarkStart w:id="729" w:name="_Toc17183921"/>
      <w:bookmarkStart w:id="730" w:name="_Toc17190507"/>
      <w:bookmarkStart w:id="731" w:name="_Toc34272903"/>
      <w:bookmarkEnd w:id="728"/>
      <w:bookmarkEnd w:id="729"/>
      <w:r>
        <w:t xml:space="preserve">Knot at </w:t>
      </w:r>
      <w:r w:rsidR="00D12241">
        <w:t>s</w:t>
      </w:r>
      <w:r>
        <w:t xml:space="preserve">elected </w:t>
      </w:r>
      <w:r w:rsidR="00D12241">
        <w:t>s</w:t>
      </w:r>
      <w:r>
        <w:t>titch (</w:t>
      </w:r>
      <w:proofErr w:type="spellStart"/>
      <w:r w:rsidR="00AA2F76">
        <w:t>Ctrl+</w:t>
      </w:r>
      <w:r w:rsidR="006E1F28">
        <w:t>K</w:t>
      </w:r>
      <w:proofErr w:type="spellEnd"/>
      <w:r>
        <w:t>)</w:t>
      </w:r>
      <w:bookmarkEnd w:id="730"/>
      <w:bookmarkEnd w:id="731"/>
      <w:r w:rsidR="00E31004" w:rsidRPr="00E31004">
        <w:t xml:space="preserve"> </w:t>
      </w:r>
      <w:r w:rsidR="00E31004">
        <w:fldChar w:fldCharType="begin"/>
      </w:r>
      <w:r w:rsidR="00E31004">
        <w:instrText xml:space="preserve"> XE "</w:instrText>
      </w:r>
      <w:r w:rsidR="00E31004">
        <w:rPr>
          <w:rFonts w:eastAsia="MS Mincho"/>
        </w:rPr>
        <w:instrText>Knot at selected stitch"</w:instrText>
      </w:r>
      <w:r w:rsidR="00E31004">
        <w:instrText xml:space="preserve"> </w:instrText>
      </w:r>
      <w:r w:rsidR="00E31004">
        <w:fldChar w:fldCharType="end"/>
      </w:r>
    </w:p>
    <w:p w14:paraId="570C9126" w14:textId="77777777" w:rsidR="00642018" w:rsidRDefault="00A10CED" w:rsidP="00122B36">
      <w:pPr>
        <w:pStyle w:val="annxxx"/>
      </w:pPr>
      <w:r>
        <w:t>Sets a knot at the selected stitch.</w:t>
      </w:r>
    </w:p>
    <w:p w14:paraId="18294BD4" w14:textId="61B36116" w:rsidR="00642018" w:rsidRDefault="00A10CED" w:rsidP="00122B36">
      <w:pPr>
        <w:pStyle w:val="Heading3"/>
      </w:pPr>
      <w:bookmarkStart w:id="732" w:name="_Toc10370356"/>
      <w:bookmarkStart w:id="733" w:name="_Toc17183922"/>
      <w:bookmarkStart w:id="734" w:name="_Toc17190508"/>
      <w:bookmarkStart w:id="735" w:name="_Toc34272904"/>
      <w:bookmarkEnd w:id="732"/>
      <w:bookmarkEnd w:id="733"/>
      <w:r>
        <w:lastRenderedPageBreak/>
        <w:t xml:space="preserve">Order </w:t>
      </w:r>
      <w:r w:rsidR="00D12241">
        <w:t>m</w:t>
      </w:r>
      <w:r>
        <w:t>ark (Period key .)</w:t>
      </w:r>
      <w:bookmarkEnd w:id="734"/>
      <w:bookmarkEnd w:id="735"/>
      <w:r>
        <w:fldChar w:fldCharType="begin"/>
      </w:r>
      <w:r>
        <w:instrText xml:space="preserve"> XE "</w:instrText>
      </w:r>
      <w:r>
        <w:rPr>
          <w:rFonts w:eastAsia="MS Mincho"/>
        </w:rPr>
        <w:instrText xml:space="preserve">Order </w:instrText>
      </w:r>
      <w:r w:rsidR="00E31004">
        <w:rPr>
          <w:rFonts w:eastAsia="MS Mincho"/>
        </w:rPr>
        <w:instrText>m</w:instrText>
      </w:r>
      <w:r>
        <w:rPr>
          <w:rFonts w:eastAsia="MS Mincho"/>
        </w:rPr>
        <w:instrText>ark"</w:instrText>
      </w:r>
      <w:r>
        <w:instrText xml:space="preserve"> </w:instrText>
      </w:r>
      <w:r>
        <w:fldChar w:fldCharType="end"/>
      </w:r>
    </w:p>
    <w:p w14:paraId="034EC283" w14:textId="6A703688" w:rsidR="00642018" w:rsidRDefault="00A10CED" w:rsidP="00122B36">
      <w:pPr>
        <w:pStyle w:val="annxxx"/>
      </w:pPr>
      <w:r>
        <w:t>Sets a mark for moving stitches in the stitch sequence</w:t>
      </w:r>
      <w:r w:rsidR="00CC3F5C">
        <w:t xml:space="preserve">. </w:t>
      </w:r>
      <w:r>
        <w:t xml:space="preserve">See the section on </w:t>
      </w:r>
      <w:r w:rsidR="00660DB1">
        <w:t>“</w:t>
      </w:r>
      <w:hyperlink w:anchor="_Move_To_Mark:" w:history="1">
        <w:r>
          <w:rPr>
            <w:rStyle w:val="Hyperlink"/>
          </w:rPr>
          <w:t>move to mark</w:t>
        </w:r>
      </w:hyperlink>
      <w:r w:rsidR="00660DB1">
        <w:t>“</w:t>
      </w:r>
      <w:r>
        <w:t xml:space="preserve"> on under </w:t>
      </w:r>
      <w:r w:rsidR="00660DB1">
        <w:t>“</w:t>
      </w:r>
      <w:r>
        <w:t>edit</w:t>
      </w:r>
      <w:r w:rsidR="00660DB1">
        <w:t>”</w:t>
      </w:r>
      <w:r>
        <w:t xml:space="preserve"> menu for an explanation of how to re-arrange the stitch sequence</w:t>
      </w:r>
      <w:r w:rsidR="00FC44AD">
        <w:t xml:space="preserve">. </w:t>
      </w:r>
      <w:r>
        <w:t xml:space="preserve">Note that this mark is different from the zoom mark, which can only be set by </w:t>
      </w:r>
      <w:r w:rsidR="00373FBB">
        <w:t>selecting</w:t>
      </w:r>
      <w:r>
        <w:t xml:space="preserve"> the </w:t>
      </w:r>
      <w:r w:rsidR="00660DB1">
        <w:t>“</w:t>
      </w:r>
      <w:r>
        <w:t>M</w:t>
      </w:r>
      <w:r w:rsidR="00660DB1">
        <w:t>”</w:t>
      </w:r>
      <w:r>
        <w:t xml:space="preserve"> key.</w:t>
      </w:r>
    </w:p>
    <w:p w14:paraId="31102E60" w14:textId="595852E9" w:rsidR="00642018" w:rsidRDefault="00A10CED" w:rsidP="00122B36">
      <w:pPr>
        <w:pStyle w:val="Heading3"/>
      </w:pPr>
      <w:bookmarkStart w:id="736" w:name="_Toc10370357"/>
      <w:bookmarkStart w:id="737" w:name="_Toc17183923"/>
      <w:bookmarkStart w:id="738" w:name="_Toc10370359"/>
      <w:bookmarkStart w:id="739" w:name="_Toc17183925"/>
      <w:bookmarkStart w:id="740" w:name="_Toc17190511"/>
      <w:bookmarkStart w:id="741" w:name="_Toc34272907"/>
      <w:bookmarkEnd w:id="736"/>
      <w:bookmarkEnd w:id="737"/>
      <w:bookmarkEnd w:id="738"/>
      <w:bookmarkEnd w:id="739"/>
      <w:r>
        <w:t xml:space="preserve">Range </w:t>
      </w:r>
      <w:r w:rsidR="005246DC">
        <w:t>e</w:t>
      </w:r>
      <w:bookmarkStart w:id="742" w:name="rngendclp"/>
      <w:bookmarkEnd w:id="740"/>
      <w:bookmarkEnd w:id="742"/>
      <w:r>
        <w:t xml:space="preserve">nds for </w:t>
      </w:r>
      <w:r w:rsidR="005246DC">
        <w:t>c</w:t>
      </w:r>
      <w:r>
        <w:t xml:space="preserve">lipboard </w:t>
      </w:r>
      <w:r w:rsidR="005246DC">
        <w:t>f</w:t>
      </w:r>
      <w:r>
        <w:t>ills</w:t>
      </w:r>
      <w:bookmarkEnd w:id="741"/>
      <w:r>
        <w:fldChar w:fldCharType="begin"/>
      </w:r>
      <w:r>
        <w:instrText xml:space="preserve"> XE "</w:instrText>
      </w:r>
      <w:r>
        <w:rPr>
          <w:rFonts w:eastAsia="MS Mincho"/>
        </w:rPr>
        <w:instrText xml:space="preserve">Range </w:instrText>
      </w:r>
      <w:r w:rsidR="00E31004">
        <w:rPr>
          <w:rFonts w:eastAsia="MS Mincho"/>
        </w:rPr>
        <w:instrText>e</w:instrText>
      </w:r>
      <w:r>
        <w:rPr>
          <w:rFonts w:eastAsia="MS Mincho"/>
        </w:rPr>
        <w:instrText xml:space="preserve">nds for </w:instrText>
      </w:r>
      <w:r w:rsidR="00E31004">
        <w:rPr>
          <w:rFonts w:eastAsia="MS Mincho"/>
        </w:rPr>
        <w:instrText>c</w:instrText>
      </w:r>
      <w:r>
        <w:rPr>
          <w:rFonts w:eastAsia="MS Mincho"/>
        </w:rPr>
        <w:instrText xml:space="preserve">lipboard </w:instrText>
      </w:r>
      <w:r w:rsidR="00E31004">
        <w:rPr>
          <w:rFonts w:eastAsia="MS Mincho"/>
        </w:rPr>
        <w:instrText>f</w:instrText>
      </w:r>
      <w:r>
        <w:rPr>
          <w:rFonts w:eastAsia="MS Mincho"/>
        </w:rPr>
        <w:instrText>ills"</w:instrText>
      </w:r>
      <w:r>
        <w:instrText xml:space="preserve"> </w:instrText>
      </w:r>
      <w:r>
        <w:fldChar w:fldCharType="end"/>
      </w:r>
    </w:p>
    <w:p w14:paraId="54CFE873" w14:textId="3EA758FE" w:rsidR="00642018" w:rsidRDefault="00A10CED" w:rsidP="00122B36">
      <w:pPr>
        <w:pStyle w:val="annxxx"/>
      </w:pPr>
      <w:r>
        <w:t>This function is designed to eliminate jogs and jags when using clipboard border fills</w:t>
      </w:r>
      <w:r>
        <w:fldChar w:fldCharType="begin"/>
      </w:r>
      <w:r>
        <w:instrText xml:space="preserve"> XE </w:instrText>
      </w:r>
      <w:r w:rsidR="00516296">
        <w:instrText>“Border fills”</w:instrText>
      </w:r>
      <w:r>
        <w:instrText xml:space="preserve"> </w:instrText>
      </w:r>
      <w:r>
        <w:fldChar w:fldCharType="end"/>
      </w:r>
      <w:r w:rsidR="00FC44AD">
        <w:t xml:space="preserve">. </w:t>
      </w:r>
      <w:r>
        <w:t>Select a range of stitches, and select this function from Edit/Set, and then paste the stitches to the clipboard</w:t>
      </w:r>
      <w:r w:rsidR="00FC44AD">
        <w:t xml:space="preserve">. </w:t>
      </w:r>
      <w:r>
        <w:t>Because the beginning and ending stitches are at mid-point on the vertical sides of the rectangle that outlines the clipboard data, you will get a neat clipboard border fill.</w:t>
      </w:r>
    </w:p>
    <w:p w14:paraId="471559DF" w14:textId="1E9E9840" w:rsidR="00642018" w:rsidRPr="005246DC" w:rsidRDefault="00A10CED" w:rsidP="00122B36">
      <w:pPr>
        <w:pStyle w:val="Heading3"/>
      </w:pPr>
      <w:bookmarkStart w:id="743" w:name="_Toc10370360"/>
      <w:bookmarkStart w:id="744" w:name="_Toc17183926"/>
      <w:bookmarkStart w:id="745" w:name="_Toc17190512"/>
      <w:bookmarkStart w:id="746" w:name="_Toc34272908"/>
      <w:bookmarkEnd w:id="743"/>
      <w:bookmarkEnd w:id="744"/>
      <w:r w:rsidRPr="005246DC">
        <w:t>Rotation</w:t>
      </w:r>
      <w:bookmarkEnd w:id="745"/>
      <w:bookmarkEnd w:id="746"/>
      <w:r w:rsidRPr="005246DC">
        <w:fldChar w:fldCharType="begin"/>
      </w:r>
      <w:r w:rsidRPr="005246DC">
        <w:instrText xml:space="preserve"> XE "</w:instrText>
      </w:r>
      <w:r w:rsidRPr="005246DC">
        <w:rPr>
          <w:rFonts w:eastAsia="MS Mincho"/>
        </w:rPr>
        <w:instrText>Rotation"</w:instrText>
      </w:r>
      <w:r w:rsidRPr="005246DC">
        <w:instrText xml:space="preserve"> </w:instrText>
      </w:r>
      <w:r w:rsidRPr="005246DC">
        <w:fldChar w:fldCharType="end"/>
      </w:r>
    </w:p>
    <w:p w14:paraId="19258E8A" w14:textId="20159783" w:rsidR="00642018" w:rsidRDefault="00A10CED" w:rsidP="00122B36">
      <w:pPr>
        <w:pStyle w:val="annxxx"/>
      </w:pPr>
      <w:r>
        <w:t xml:space="preserve">The Rotation commands set the angle used </w:t>
      </w:r>
      <w:r w:rsidR="005246DC">
        <w:t>by “</w:t>
      </w:r>
      <w:r w:rsidR="00C631E7">
        <w:t>Edit/</w:t>
      </w:r>
      <w:r>
        <w:t>Rotate/Again</w:t>
      </w:r>
      <w:r w:rsidR="00660DB1">
        <w:t>”</w:t>
      </w:r>
      <w:r>
        <w:t xml:space="preserve">, </w:t>
      </w:r>
      <w:r w:rsidR="00660DB1">
        <w:t>“</w:t>
      </w:r>
      <w:r w:rsidR="00C631E7">
        <w:t>Edit/</w:t>
      </w:r>
      <w:r>
        <w:t>Rotate/and Duplicate Again</w:t>
      </w:r>
      <w:r w:rsidR="00660DB1">
        <w:t>”</w:t>
      </w:r>
      <w:r>
        <w:t>, and the Page up, Page down hotkey rotate functions.</w:t>
      </w:r>
    </w:p>
    <w:p w14:paraId="50DA0565" w14:textId="4DFA3D34" w:rsidR="00642018" w:rsidRDefault="00A10CED" w:rsidP="00122B36">
      <w:pPr>
        <w:pStyle w:val="Heading4"/>
      </w:pPr>
      <w:bookmarkStart w:id="747" w:name="_Toc10370361"/>
      <w:bookmarkStart w:id="748" w:name="_Toc17183927"/>
      <w:bookmarkStart w:id="749" w:name="_Toc17190513"/>
      <w:bookmarkStart w:id="750" w:name="_Toc34272909"/>
      <w:bookmarkEnd w:id="747"/>
      <w:bookmarkEnd w:id="748"/>
      <w:r>
        <w:t>Angle (</w:t>
      </w:r>
      <w:proofErr w:type="spellStart"/>
      <w:r w:rsidR="00AA2F76">
        <w:t>Ctrl+</w:t>
      </w:r>
      <w:r w:rsidR="006E1F28">
        <w:t>R</w:t>
      </w:r>
      <w:proofErr w:type="spellEnd"/>
      <w:r>
        <w:t>)</w:t>
      </w:r>
      <w:bookmarkEnd w:id="749"/>
      <w:bookmarkEnd w:id="750"/>
      <w:r>
        <w:fldChar w:fldCharType="begin"/>
      </w:r>
      <w:r>
        <w:instrText xml:space="preserve"> XE "</w:instrText>
      </w:r>
      <w:r>
        <w:rPr>
          <w:rFonts w:eastAsia="MS Mincho"/>
        </w:rPr>
        <w:instrText xml:space="preserve">Rotation </w:instrText>
      </w:r>
      <w:r w:rsidR="00E31004">
        <w:rPr>
          <w:rFonts w:eastAsia="MS Mincho"/>
        </w:rPr>
        <w:instrText>a</w:instrText>
      </w:r>
      <w:r>
        <w:rPr>
          <w:rFonts w:eastAsia="MS Mincho"/>
        </w:rPr>
        <w:instrText>ngle"</w:instrText>
      </w:r>
      <w:r>
        <w:instrText xml:space="preserve"> </w:instrText>
      </w:r>
      <w:r>
        <w:fldChar w:fldCharType="end"/>
      </w:r>
    </w:p>
    <w:p w14:paraId="570DD58C" w14:textId="20C3A371" w:rsidR="00642018" w:rsidRDefault="00A10CED" w:rsidP="00AA2F76">
      <w:r>
        <w:t>Sets the rotation angle in degrees</w:t>
      </w:r>
      <w:r w:rsidR="006E1F28">
        <w:t>.</w:t>
      </w:r>
      <w:r>
        <w:t xml:space="preserve"> </w:t>
      </w:r>
      <w:proofErr w:type="spellStart"/>
      <w:r w:rsidR="00AA2F76">
        <w:t>Ctrl</w:t>
      </w:r>
      <w:r w:rsidR="006E1F28" w:rsidRPr="00AA2F76">
        <w:t>+R</w:t>
      </w:r>
      <w:proofErr w:type="spellEnd"/>
      <w:r>
        <w:t xml:space="preserve"> is the hotkey for this function.</w:t>
      </w:r>
    </w:p>
    <w:p w14:paraId="48C63E3D" w14:textId="7C0DA16A" w:rsidR="00642018" w:rsidRDefault="00A10CED" w:rsidP="00122B36">
      <w:pPr>
        <w:pStyle w:val="Heading4"/>
      </w:pPr>
      <w:bookmarkStart w:id="751" w:name="_Toc10370362"/>
      <w:bookmarkStart w:id="752" w:name="_Toc17183928"/>
      <w:bookmarkStart w:id="753" w:name="_Toc17190514"/>
      <w:bookmarkStart w:id="754" w:name="_Toc34272910"/>
      <w:bookmarkEnd w:id="751"/>
      <w:bookmarkEnd w:id="752"/>
      <w:r>
        <w:t xml:space="preserve">Angle from </w:t>
      </w:r>
      <w:r w:rsidR="005246DC">
        <w:t>m</w:t>
      </w:r>
      <w:r>
        <w:t>ark (</w:t>
      </w:r>
      <w:proofErr w:type="spellStart"/>
      <w:r w:rsidR="00AA2F76" w:rsidRPr="00AA2F76">
        <w:t>Shift+R</w:t>
      </w:r>
      <w:proofErr w:type="spellEnd"/>
      <w:r>
        <w:t>)</w:t>
      </w:r>
      <w:bookmarkEnd w:id="753"/>
      <w:bookmarkEnd w:id="754"/>
      <w:r w:rsidR="00E31004" w:rsidRPr="00E31004">
        <w:t xml:space="preserve"> </w:t>
      </w:r>
      <w:r w:rsidR="00E31004">
        <w:fldChar w:fldCharType="begin"/>
      </w:r>
      <w:r w:rsidR="00E31004">
        <w:instrText xml:space="preserve"> XE "Angle from mark</w:instrText>
      </w:r>
      <w:r w:rsidR="00E31004" w:rsidRPr="00AA2F76">
        <w:instrText>"</w:instrText>
      </w:r>
      <w:r w:rsidR="00E31004">
        <w:instrText xml:space="preserve"> </w:instrText>
      </w:r>
      <w:r w:rsidR="00E31004">
        <w:fldChar w:fldCharType="end"/>
      </w:r>
    </w:p>
    <w:p w14:paraId="784E96F4" w14:textId="785C11E4" w:rsidR="00642018" w:rsidRDefault="00A10CED" w:rsidP="00122B36">
      <w:pPr>
        <w:pStyle w:val="annxxx"/>
      </w:pPr>
      <w:r>
        <w:t>Sets the rotation angle in degrees</w:t>
      </w:r>
      <w:r w:rsidR="00FC44AD">
        <w:t xml:space="preserve">. </w:t>
      </w:r>
      <w:r>
        <w:t xml:space="preserve">You must have a </w:t>
      </w:r>
      <w:r w:rsidR="005246DC">
        <w:t>form,</w:t>
      </w:r>
      <w:r>
        <w:t xml:space="preserve"> or a group of stitches selected, and the zoom mark set to use this function</w:t>
      </w:r>
      <w:r w:rsidR="00FC44AD">
        <w:t xml:space="preserve">. </w:t>
      </w:r>
      <w:r>
        <w:t xml:space="preserve">The function measures the angle made between the mark and the </w:t>
      </w:r>
      <w:r w:rsidR="005246DC">
        <w:t>selection and</w:t>
      </w:r>
      <w:r>
        <w:t xml:space="preserve"> computes the number of rotations needed to make a full circle without overlapping.</w:t>
      </w:r>
    </w:p>
    <w:p w14:paraId="7A0204F3" w14:textId="537D9DF8" w:rsidR="00642018" w:rsidRDefault="005246DC" w:rsidP="00122B36">
      <w:pPr>
        <w:pStyle w:val="Heading4"/>
      </w:pPr>
      <w:bookmarkStart w:id="755" w:name="_Toc10370363"/>
      <w:bookmarkStart w:id="756" w:name="_Toc17183929"/>
      <w:bookmarkStart w:id="757" w:name="_Toc17190515"/>
      <w:bookmarkStart w:id="758" w:name="_Toc34272911"/>
      <w:bookmarkEnd w:id="755"/>
      <w:bookmarkEnd w:id="756"/>
      <w:r>
        <w:t>S</w:t>
      </w:r>
      <w:r w:rsidR="00A10CED">
        <w:t>egments (R)</w:t>
      </w:r>
      <w:bookmarkEnd w:id="757"/>
      <w:bookmarkEnd w:id="758"/>
      <w:r w:rsidR="00A10CED">
        <w:fldChar w:fldCharType="begin"/>
      </w:r>
      <w:r w:rsidR="00A10CED">
        <w:instrText xml:space="preserve"> XE "</w:instrText>
      </w:r>
      <w:r w:rsidR="00E31004">
        <w:rPr>
          <w:rFonts w:eastAsia="MS Mincho"/>
        </w:rPr>
        <w:instrText>S</w:instrText>
      </w:r>
      <w:r w:rsidR="00A10CED">
        <w:rPr>
          <w:rFonts w:eastAsia="MS Mincho"/>
        </w:rPr>
        <w:instrText>egments"</w:instrText>
      </w:r>
      <w:r w:rsidR="00A10CED">
        <w:instrText xml:space="preserve"> </w:instrText>
      </w:r>
      <w:r w:rsidR="00A10CED">
        <w:fldChar w:fldCharType="end"/>
      </w:r>
    </w:p>
    <w:p w14:paraId="3A84D74A" w14:textId="7459A924" w:rsidR="00642018" w:rsidRDefault="00A10CED" w:rsidP="00122B36">
      <w:pPr>
        <w:pStyle w:val="annxxx"/>
      </w:pPr>
      <w:r>
        <w:t>Allows you to set the rotation angle by parts of a circle</w:t>
      </w:r>
      <w:r w:rsidR="00FC44AD">
        <w:t xml:space="preserve">. </w:t>
      </w:r>
      <w:r>
        <w:t>If you enter 6 here, the angle will be set to 60 degrees, since the 360 degrees in a circle divided by 6 gives 60 degrees.</w:t>
      </w:r>
    </w:p>
    <w:p w14:paraId="0AA7E4C3" w14:textId="54E42F2E" w:rsidR="005246DC" w:rsidRDefault="005246DC" w:rsidP="00122B36">
      <w:pPr>
        <w:pStyle w:val="Heading3"/>
      </w:pPr>
      <w:bookmarkStart w:id="759" w:name="_Toc10370364"/>
      <w:bookmarkStart w:id="760" w:name="_Toc17183930"/>
      <w:bookmarkStart w:id="761" w:name="_Toc10370365"/>
      <w:bookmarkStart w:id="762" w:name="_Toc17183931"/>
      <w:bookmarkStart w:id="763" w:name="_Toc10370366"/>
      <w:bookmarkStart w:id="764" w:name="_Toc17183932"/>
      <w:bookmarkStart w:id="765" w:name="_Toc17190509"/>
      <w:bookmarkStart w:id="766" w:name="_Toc34272905"/>
      <w:bookmarkEnd w:id="759"/>
      <w:bookmarkEnd w:id="760"/>
      <w:bookmarkEnd w:id="761"/>
      <w:bookmarkEnd w:id="762"/>
      <w:bookmarkEnd w:id="763"/>
      <w:bookmarkEnd w:id="764"/>
      <w:commentRangeStart w:id="767"/>
      <w:r>
        <w:t>Selected</w:t>
      </w:r>
      <w:commentRangeEnd w:id="767"/>
      <w:r>
        <w:rPr>
          <w:rStyle w:val="CommentReference"/>
          <w:b w:val="0"/>
          <w:bCs w:val="0"/>
        </w:rPr>
        <w:commentReference w:id="767"/>
      </w:r>
      <w:r w:rsidR="00E31004">
        <w:fldChar w:fldCharType="begin"/>
      </w:r>
      <w:r w:rsidR="00E31004">
        <w:instrText xml:space="preserve"> XE "</w:instrText>
      </w:r>
      <w:r w:rsidR="00E31004">
        <w:rPr>
          <w:rFonts w:eastAsia="MS Mincho"/>
        </w:rPr>
        <w:instrText>Selected"</w:instrText>
      </w:r>
      <w:r w:rsidR="00E31004">
        <w:instrText xml:space="preserve"> </w:instrText>
      </w:r>
      <w:r w:rsidR="00E31004">
        <w:fldChar w:fldCharType="end"/>
      </w:r>
    </w:p>
    <w:p w14:paraId="7FA8264B" w14:textId="0D7ACA1D" w:rsidR="00D12241" w:rsidRDefault="00D12241" w:rsidP="00122B36">
      <w:pPr>
        <w:pStyle w:val="Heading3"/>
      </w:pPr>
      <w:r>
        <w:t xml:space="preserve">Zoom </w:t>
      </w:r>
      <w:r w:rsidR="00E31004">
        <w:t>m</w:t>
      </w:r>
      <w:r>
        <w:t xml:space="preserve">ark at </w:t>
      </w:r>
      <w:r w:rsidR="00E31004">
        <w:t>c</w:t>
      </w:r>
      <w:r>
        <w:t>enter</w:t>
      </w:r>
      <w:bookmarkEnd w:id="765"/>
      <w:r w:rsidR="00E31004">
        <w:t xml:space="preserve"> (</w:t>
      </w:r>
      <w:proofErr w:type="spellStart"/>
      <w:r w:rsidR="00AA2F76">
        <w:t>Shift+M</w:t>
      </w:r>
      <w:proofErr w:type="spellEnd"/>
      <w:r w:rsidR="00E31004">
        <w:t>)</w:t>
      </w:r>
      <w:r>
        <w:fldChar w:fldCharType="begin"/>
      </w:r>
      <w:r>
        <w:instrText xml:space="preserve"> XE "</w:instrText>
      </w:r>
      <w:r w:rsidR="00E31004">
        <w:instrText>Zoom mark at c</w:instrText>
      </w:r>
      <w:r>
        <w:rPr>
          <w:rFonts w:eastAsia="MS Mincho"/>
        </w:rPr>
        <w:instrText>enter"</w:instrText>
      </w:r>
      <w:r>
        <w:instrText xml:space="preserve"> </w:instrText>
      </w:r>
      <w:r>
        <w:fldChar w:fldCharType="end"/>
      </w:r>
      <w:bookmarkEnd w:id="766"/>
    </w:p>
    <w:p w14:paraId="70D1FE69" w14:textId="7E8E59A1" w:rsidR="00D12241" w:rsidRDefault="00D12241" w:rsidP="00122B36">
      <w:pPr>
        <w:pStyle w:val="annxxx"/>
      </w:pPr>
      <w:r>
        <w:t>Sets a zoom mark at the center of the stitch window</w:t>
      </w:r>
      <w:r>
        <w:fldChar w:fldCharType="begin"/>
      </w:r>
      <w:r>
        <w:instrText xml:space="preserve"> </w:instrText>
      </w:r>
      <w:r w:rsidR="00677351">
        <w:instrText>XE “Stitch window”</w:instrText>
      </w:r>
      <w:r>
        <w:instrText xml:space="preserve"> </w:instrText>
      </w:r>
      <w:r>
        <w:fldChar w:fldCharType="end"/>
      </w:r>
      <w:r>
        <w:t>. “m” plus Shift is a keyboard shortcut for this command.</w:t>
      </w:r>
    </w:p>
    <w:p w14:paraId="4319E307" w14:textId="6D4BBB55" w:rsidR="00D12241" w:rsidRDefault="00D12241" w:rsidP="00122B36">
      <w:pPr>
        <w:pStyle w:val="Heading3"/>
      </w:pPr>
      <w:bookmarkStart w:id="768" w:name="_Toc10370358"/>
      <w:bookmarkStart w:id="769" w:name="_Toc17183924"/>
      <w:bookmarkStart w:id="770" w:name="_Toc17190510"/>
      <w:bookmarkStart w:id="771" w:name="_Toc34272906"/>
      <w:bookmarkEnd w:id="768"/>
      <w:bookmarkEnd w:id="769"/>
      <w:r>
        <w:t>Zoom Mark at Selected Point (</w:t>
      </w:r>
      <w:proofErr w:type="spellStart"/>
      <w:r w:rsidR="00AA2F76">
        <w:t>Ctrl</w:t>
      </w:r>
      <w:r w:rsidR="006E1F28">
        <w:t>+M</w:t>
      </w:r>
      <w:proofErr w:type="spellEnd"/>
      <w:r>
        <w:t>)</w:t>
      </w:r>
      <w:bookmarkEnd w:id="770"/>
      <w:bookmarkEnd w:id="771"/>
      <w:r w:rsidR="00E31004" w:rsidRPr="00E31004">
        <w:t xml:space="preserve"> </w:t>
      </w:r>
      <w:r w:rsidR="00E31004">
        <w:fldChar w:fldCharType="begin"/>
      </w:r>
      <w:r w:rsidR="00E31004">
        <w:instrText xml:space="preserve"> XE "Zoom mark at selected point</w:instrText>
      </w:r>
      <w:r w:rsidR="00E31004">
        <w:rPr>
          <w:rFonts w:eastAsia="MS Mincho"/>
        </w:rPr>
        <w:instrText>"</w:instrText>
      </w:r>
      <w:r w:rsidR="00E31004">
        <w:instrText xml:space="preserve"> </w:instrText>
      </w:r>
      <w:r w:rsidR="00E31004">
        <w:fldChar w:fldCharType="end"/>
      </w:r>
    </w:p>
    <w:p w14:paraId="53275823" w14:textId="7EF38109" w:rsidR="00D12241" w:rsidRDefault="00D12241" w:rsidP="00122B36">
      <w:pPr>
        <w:pStyle w:val="annxxx"/>
      </w:pPr>
      <w:r>
        <w:t>Sets a zoom mark on a selected form or stitch point. “m”</w:t>
      </w:r>
      <w:bookmarkStart w:id="772" w:name="_Toc17190518"/>
      <w:bookmarkStart w:id="773" w:name="_Toc34272914"/>
      <w:r>
        <w:t xml:space="preserve"> plus Control is the keyboard shortcut for this command.</w:t>
      </w:r>
    </w:p>
    <w:p w14:paraId="70A4E118" w14:textId="0352DAEF" w:rsidR="00642018" w:rsidRDefault="00A10CED" w:rsidP="00122B36">
      <w:pPr>
        <w:pStyle w:val="Heading2"/>
      </w:pPr>
      <w:bookmarkStart w:id="774" w:name="_Toc123100776"/>
      <w:r>
        <w:t xml:space="preserve">Shrink </w:t>
      </w:r>
      <w:r w:rsidR="004F0839">
        <w:t>c</w:t>
      </w:r>
      <w:r>
        <w:t xml:space="preserve">lipboard </w:t>
      </w:r>
      <w:r w:rsidR="004F0839">
        <w:t>b</w:t>
      </w:r>
      <w:r>
        <w:t>order</w:t>
      </w:r>
      <w:bookmarkEnd w:id="772"/>
      <w:bookmarkEnd w:id="773"/>
      <w:bookmarkEnd w:id="774"/>
      <w:r>
        <w:fldChar w:fldCharType="begin"/>
      </w:r>
      <w:r>
        <w:instrText xml:space="preserve"> XE "</w:instrText>
      </w:r>
      <w:r>
        <w:rPr>
          <w:rFonts w:eastAsia="MS Mincho"/>
        </w:rPr>
        <w:instrText xml:space="preserve">Shrink </w:instrText>
      </w:r>
      <w:r w:rsidR="004F0839">
        <w:rPr>
          <w:rFonts w:eastAsia="MS Mincho"/>
        </w:rPr>
        <w:instrText>c</w:instrText>
      </w:r>
      <w:r>
        <w:rPr>
          <w:rFonts w:eastAsia="MS Mincho"/>
        </w:rPr>
        <w:instrText xml:space="preserve">lipboard </w:instrText>
      </w:r>
      <w:r w:rsidR="004F0839">
        <w:rPr>
          <w:rFonts w:eastAsia="MS Mincho"/>
        </w:rPr>
        <w:instrText>b</w:instrText>
      </w:r>
      <w:r>
        <w:rPr>
          <w:rFonts w:eastAsia="MS Mincho"/>
        </w:rPr>
        <w:instrText>order"</w:instrText>
      </w:r>
      <w:r>
        <w:instrText xml:space="preserve"> </w:instrText>
      </w:r>
      <w:r>
        <w:fldChar w:fldCharType="end"/>
      </w:r>
    </w:p>
    <w:p w14:paraId="005C503B" w14:textId="5B46904E" w:rsidR="00642018" w:rsidRDefault="00A10CED" w:rsidP="00122B36">
      <w:pPr>
        <w:pStyle w:val="annxxx"/>
      </w:pPr>
      <w:r>
        <w:t>Only applies to polygon forms already filled with a clipboard border</w:t>
      </w:r>
      <w:r w:rsidR="00FC44AD">
        <w:t xml:space="preserve">. </w:t>
      </w:r>
      <w:r>
        <w:t>The function shrinks the border so that there are no spaces between the elements of the clipboard fill</w:t>
      </w:r>
      <w:r w:rsidR="00FC44AD">
        <w:t xml:space="preserve">. </w:t>
      </w:r>
      <w:r>
        <w:t>This function will change the shape of the form.</w:t>
      </w:r>
    </w:p>
    <w:p w14:paraId="707E9A4F" w14:textId="1E2F840D" w:rsidR="00642018" w:rsidRDefault="00A10CED" w:rsidP="00122B36">
      <w:pPr>
        <w:pStyle w:val="Heading2"/>
      </w:pPr>
      <w:bookmarkStart w:id="775" w:name="_Toc10370367"/>
      <w:bookmarkStart w:id="776" w:name="_Toc17183933"/>
      <w:bookmarkStart w:id="777" w:name="_Toc17190519"/>
      <w:bookmarkStart w:id="778" w:name="_Toc34272915"/>
      <w:bookmarkStart w:id="779" w:name="_Toc123100777"/>
      <w:bookmarkEnd w:id="775"/>
      <w:bookmarkEnd w:id="776"/>
      <w:r>
        <w:lastRenderedPageBreak/>
        <w:t>Snap</w:t>
      </w:r>
      <w:bookmarkEnd w:id="777"/>
      <w:bookmarkEnd w:id="778"/>
      <w:bookmarkEnd w:id="779"/>
      <w:r>
        <w:fldChar w:fldCharType="begin"/>
      </w:r>
      <w:r>
        <w:instrText xml:space="preserve"> XE "</w:instrText>
      </w:r>
      <w:r>
        <w:rPr>
          <w:rFonts w:eastAsia="MS Mincho"/>
        </w:rPr>
        <w:instrText>Snap"</w:instrText>
      </w:r>
      <w:r>
        <w:instrText xml:space="preserve"> </w:instrText>
      </w:r>
      <w:r>
        <w:fldChar w:fldCharType="end"/>
      </w:r>
    </w:p>
    <w:p w14:paraId="43F2AF5A" w14:textId="77777777" w:rsidR="00642018" w:rsidRDefault="00A10CED" w:rsidP="00122B36">
      <w:pPr>
        <w:pStyle w:val="annxxx"/>
      </w:pPr>
      <w:r>
        <w:t>Snap functions move stitches.</w:t>
      </w:r>
    </w:p>
    <w:p w14:paraId="503DF213" w14:textId="6387BD43" w:rsidR="00642018" w:rsidRDefault="00A10CED" w:rsidP="00122B36">
      <w:pPr>
        <w:pStyle w:val="Heading3"/>
      </w:pPr>
      <w:bookmarkStart w:id="780" w:name="_Toc10370368"/>
      <w:bookmarkStart w:id="781" w:name="_Toc17183934"/>
      <w:bookmarkStart w:id="782" w:name="_Toc17190520"/>
      <w:bookmarkStart w:id="783" w:name="_Toc34272916"/>
      <w:bookmarkEnd w:id="780"/>
      <w:bookmarkEnd w:id="781"/>
      <w:r>
        <w:t>Together (F2)</w:t>
      </w:r>
      <w:bookmarkEnd w:id="782"/>
      <w:bookmarkEnd w:id="783"/>
      <w:r>
        <w:fldChar w:fldCharType="begin"/>
      </w:r>
      <w:r>
        <w:instrText xml:space="preserve"> XE "</w:instrText>
      </w:r>
      <w:r>
        <w:rPr>
          <w:rFonts w:eastAsia="MS Mincho"/>
        </w:rPr>
        <w:instrText>Together"</w:instrText>
      </w:r>
      <w:r>
        <w:instrText xml:space="preserve"> </w:instrText>
      </w:r>
      <w:r>
        <w:fldChar w:fldCharType="end"/>
      </w:r>
    </w:p>
    <w:p w14:paraId="737CAFB2" w14:textId="615D7384" w:rsidR="00642018" w:rsidRDefault="00A10CED" w:rsidP="00122B36">
      <w:pPr>
        <w:pStyle w:val="annxxx"/>
      </w:pPr>
      <w:r>
        <w:t xml:space="preserve">Goes through the selected group of stitches one by one and checks if there are any stitches closer than the length set in </w:t>
      </w:r>
      <w:r w:rsidR="00660DB1">
        <w:t>“</w:t>
      </w:r>
      <w:r>
        <w:t>Preferences/snap to</w:t>
      </w:r>
      <w:r w:rsidR="00660DB1">
        <w:t>”</w:t>
      </w:r>
      <w:r>
        <w:t xml:space="preserve"> size</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selected stitches.</w:t>
      </w:r>
    </w:p>
    <w:p w14:paraId="116D35FB" w14:textId="393619EA" w:rsidR="00642018" w:rsidRDefault="005246DC" w:rsidP="00122B36">
      <w:pPr>
        <w:pStyle w:val="Heading3"/>
      </w:pPr>
      <w:bookmarkStart w:id="784" w:name="_Toc10370369"/>
      <w:bookmarkStart w:id="785" w:name="_Toc17183935"/>
      <w:bookmarkStart w:id="786" w:name="_Toc17190521"/>
      <w:bookmarkStart w:id="787" w:name="_Toc34272917"/>
      <w:bookmarkEnd w:id="784"/>
      <w:bookmarkEnd w:id="785"/>
      <w:r>
        <w:t>To g</w:t>
      </w:r>
      <w:r w:rsidR="00A10CED">
        <w:t>rid</w:t>
      </w:r>
      <w:r>
        <w:t xml:space="preserve"> (</w:t>
      </w:r>
      <w:proofErr w:type="spellStart"/>
      <w:r w:rsidR="00AA2F76">
        <w:t>Shift+S</w:t>
      </w:r>
      <w:proofErr w:type="spellEnd"/>
      <w:r w:rsidR="00A10CED">
        <w:t>)</w:t>
      </w:r>
      <w:bookmarkEnd w:id="786"/>
      <w:bookmarkEnd w:id="787"/>
      <w:r w:rsidR="004F0839" w:rsidRPr="004F0839">
        <w:t xml:space="preserve"> </w:t>
      </w:r>
      <w:r w:rsidR="004F0839">
        <w:fldChar w:fldCharType="begin"/>
      </w:r>
      <w:r w:rsidR="004F0839">
        <w:instrText xml:space="preserve"> XE "</w:instrText>
      </w:r>
      <w:r w:rsidR="004F0839">
        <w:rPr>
          <w:rFonts w:eastAsia="MS Mincho"/>
        </w:rPr>
        <w:instrText>To grid"</w:instrText>
      </w:r>
      <w:r w:rsidR="004F0839">
        <w:instrText xml:space="preserve"> </w:instrText>
      </w:r>
      <w:r w:rsidR="004F0839">
        <w:fldChar w:fldCharType="end"/>
      </w:r>
    </w:p>
    <w:p w14:paraId="25BC8A78" w14:textId="4DD224FF" w:rsidR="00642018" w:rsidRDefault="00A10CED" w:rsidP="00122B36">
      <w:pPr>
        <w:pStyle w:val="annxxx"/>
      </w:pPr>
      <w:r>
        <w:t>You must select a form, a group of forms, or a group of stitches to use this function</w:t>
      </w:r>
      <w:r w:rsidR="00FC44AD">
        <w:t xml:space="preserve">. </w:t>
      </w:r>
      <w:r>
        <w:t xml:space="preserve">If you have a form or a group of forms selected, </w:t>
      </w:r>
      <w:r w:rsidR="00AD6EB8">
        <w:t>ThrEd</w:t>
      </w:r>
      <w:r>
        <w:t xml:space="preserve"> moves the form points to the nearest form point and then refills the form[s]</w:t>
      </w:r>
      <w:r w:rsidR="00FC44AD">
        <w:t xml:space="preserve">. </w:t>
      </w:r>
      <w:r>
        <w:t xml:space="preserve">If you have a group of stitches selected, </w:t>
      </w:r>
      <w:r w:rsidR="00AD6EB8">
        <w:t>ThrEd</w:t>
      </w:r>
      <w:r>
        <w:t xml:space="preserve"> moves the stitches to the nearest form point.</w:t>
      </w:r>
    </w:p>
    <w:p w14:paraId="4D18DE7B" w14:textId="6B8D05D7" w:rsidR="00642018" w:rsidRDefault="00A10CED" w:rsidP="00122B36">
      <w:pPr>
        <w:pStyle w:val="Heading2"/>
        <w:rPr>
          <w:lang w:val="de-DE"/>
        </w:rPr>
      </w:pPr>
      <w:bookmarkStart w:id="788" w:name="_Toc10370370"/>
      <w:bookmarkStart w:id="789" w:name="_Toc17183936"/>
      <w:bookmarkStart w:id="790" w:name="_Toc17190522"/>
      <w:bookmarkStart w:id="791" w:name="_Toc34272918"/>
      <w:bookmarkStart w:id="792" w:name="_Toc123100778"/>
      <w:bookmarkEnd w:id="788"/>
      <w:bookmarkEnd w:id="789"/>
      <w:r>
        <w:rPr>
          <w:lang w:val="de-DE"/>
        </w:rPr>
        <w:t>Sort</w:t>
      </w:r>
      <w:bookmarkEnd w:id="790"/>
      <w:bookmarkEnd w:id="791"/>
      <w:bookmarkEnd w:id="792"/>
    </w:p>
    <w:p w14:paraId="4E1BFA10" w14:textId="7654BAA7" w:rsidR="00642018" w:rsidRDefault="00A10CED" w:rsidP="00122B36">
      <w:pPr>
        <w:pStyle w:val="Heading3"/>
        <w:rPr>
          <w:lang w:val="de-DE"/>
        </w:rPr>
      </w:pPr>
      <w:bookmarkStart w:id="793" w:name="_Toc10370371"/>
      <w:bookmarkStart w:id="794" w:name="_Toc17183937"/>
      <w:bookmarkStart w:id="795" w:name="_Toc17190523"/>
      <w:bookmarkStart w:id="796" w:name="_Toc34272919"/>
      <w:bookmarkEnd w:id="793"/>
      <w:bookmarkEnd w:id="794"/>
      <w:r>
        <w:rPr>
          <w:lang w:val="de-DE"/>
        </w:rPr>
        <w:t>Auto (F3)</w:t>
      </w:r>
      <w:bookmarkEnd w:id="795"/>
      <w:bookmarkEnd w:id="796"/>
      <w:r w:rsidR="004F0839" w:rsidRPr="004F0839">
        <w:t xml:space="preserve"> </w:t>
      </w:r>
      <w:r w:rsidR="004F0839">
        <w:fldChar w:fldCharType="begin"/>
      </w:r>
      <w:r w:rsidR="004F0839">
        <w:instrText xml:space="preserve"> XE "</w:instrText>
      </w:r>
      <w:r w:rsidR="004F0839">
        <w:rPr>
          <w:rFonts w:eastAsia="MS Mincho"/>
        </w:rPr>
        <w:instrText>Auto"</w:instrText>
      </w:r>
      <w:r w:rsidR="004F0839">
        <w:instrText xml:space="preserve"> </w:instrText>
      </w:r>
      <w:r w:rsidR="004F0839">
        <w:fldChar w:fldCharType="end"/>
      </w:r>
    </w:p>
    <w:p w14:paraId="22550870" w14:textId="766E0BDD" w:rsidR="00642018" w:rsidRDefault="00A10CED" w:rsidP="00122B36">
      <w:pPr>
        <w:pStyle w:val="annxxx"/>
      </w:pPr>
      <w:r>
        <w:t>Sorts the color to correspond to their place next to the Ordinal colors except for the appliqué</w:t>
      </w:r>
      <w:r>
        <w:fldChar w:fldCharType="begin"/>
      </w:r>
      <w:r>
        <w:instrText xml:space="preserve"> </w:instrText>
      </w:r>
      <w:r w:rsidR="00677351">
        <w:instrText>XE “Appliqué”</w:instrText>
      </w:r>
      <w:r>
        <w:instrText xml:space="preserve"> </w:instrText>
      </w:r>
      <w:r>
        <w:fldChar w:fldCharType="end"/>
      </w:r>
      <w:r>
        <w:t xml:space="preserve"> color, which is selected from the </w:t>
      </w:r>
      <w:r w:rsidR="00660DB1">
        <w:t>“</w:t>
      </w:r>
      <w:r>
        <w:t>Preferences</w:t>
      </w:r>
      <w:r w:rsidR="00660DB1">
        <w:t>”</w:t>
      </w:r>
      <w:r>
        <w:t xml:space="preserve"> menu. In each color it divides the stitches into segments. Stitches that belong to a form are divided into border fill and form fill</w:t>
      </w:r>
      <w:r w:rsidR="00FC44AD">
        <w:t xml:space="preserve">. </w:t>
      </w:r>
      <w:r>
        <w:t>Stitches not belonging to a form are grouped together</w:t>
      </w:r>
      <w:r w:rsidR="00FC44AD">
        <w:t xml:space="preserve">. </w:t>
      </w:r>
      <w:r>
        <w:t>The sort starts with the first group of stitches and looks for the next closest group, checking both ends</w:t>
      </w:r>
      <w:r w:rsidR="00FC44AD">
        <w:t xml:space="preserve">. </w:t>
      </w:r>
      <w:r>
        <w:t>If it finds it can make a shorter jump stitch it will reverse the stitching order of a segment, except if the segment is a satin border or an appliqué border</w:t>
      </w:r>
      <w:r w:rsidR="00CC3F5C">
        <w:t xml:space="preserve">. </w:t>
      </w:r>
      <w:r>
        <w:t>Appliqué</w:t>
      </w:r>
      <w:r>
        <w:fldChar w:fldCharType="begin"/>
      </w:r>
      <w:r>
        <w:instrText xml:space="preserve"> </w:instrText>
      </w:r>
      <w:r w:rsidR="00677351">
        <w:instrText>XE “Appliqué”</w:instrText>
      </w:r>
      <w:r>
        <w:instrText xml:space="preserve"> </w:instrText>
      </w:r>
      <w:r>
        <w:fldChar w:fldCharType="end"/>
      </w:r>
      <w:r>
        <w:t xml:space="preserve"> stitches are stitched </w:t>
      </w:r>
      <w:r w:rsidR="005246DC">
        <w:t>first</w:t>
      </w:r>
      <w:r>
        <w:t xml:space="preserve"> in a design that has been sorted.</w:t>
      </w:r>
    </w:p>
    <w:p w14:paraId="3331753F" w14:textId="63745E71" w:rsidR="00642018" w:rsidRDefault="00A10CED" w:rsidP="00122B36">
      <w:pPr>
        <w:pStyle w:val="annxxx"/>
      </w:pPr>
      <w:r>
        <w:t xml:space="preserve">*Note* </w:t>
      </w:r>
      <w:r w:rsidR="00AD6EB8">
        <w:t>ThrEd</w:t>
      </w:r>
      <w:r>
        <w:t xml:space="preserve"> may </w:t>
      </w:r>
      <w:r w:rsidR="00660DB1">
        <w:t>“</w:t>
      </w:r>
      <w:r>
        <w:t>flip</w:t>
      </w:r>
      <w:r w:rsidR="00660DB1">
        <w:t>”</w:t>
      </w:r>
      <w:r>
        <w:t xml:space="preserve"> the order of a group of stitches that are not attached to a form while sorting the design</w:t>
      </w:r>
      <w:r w:rsidR="00FC44AD">
        <w:t xml:space="preserve">. </w:t>
      </w:r>
      <w:r>
        <w:t xml:space="preserve">This may put hand inserted underlay stitches on top, rather than on the bottom. You can remedy this by selecting the group of stitches and then selecting </w:t>
      </w:r>
      <w:r w:rsidR="00660DB1">
        <w:t>“</w:t>
      </w:r>
      <w:r>
        <w:t>flip order</w:t>
      </w:r>
      <w:r w:rsidR="00660DB1">
        <w:t>”</w:t>
      </w:r>
      <w:r w:rsidR="00FC44AD">
        <w:t xml:space="preserve">. </w:t>
      </w:r>
      <w:r>
        <w:t>When you sort, check for this if you have removed your forms or manually punched underlay.</w:t>
      </w:r>
    </w:p>
    <w:p w14:paraId="0B6BD372" w14:textId="57D19F4F" w:rsidR="00642018" w:rsidRDefault="005246DC" w:rsidP="00122B36">
      <w:pPr>
        <w:pStyle w:val="Heading3"/>
      </w:pPr>
      <w:bookmarkStart w:id="797" w:name="_Toc10370372"/>
      <w:bookmarkStart w:id="798" w:name="_Toc17183938"/>
      <w:bookmarkStart w:id="799" w:name="_Toc17190524"/>
      <w:bookmarkStart w:id="800" w:name="_Toc34272920"/>
      <w:bookmarkEnd w:id="797"/>
      <w:bookmarkEnd w:id="798"/>
      <w:r>
        <w:t>B</w:t>
      </w:r>
      <w:r w:rsidR="00A10CED">
        <w:t xml:space="preserve">y </w:t>
      </w:r>
      <w:r>
        <w:t>c</w:t>
      </w:r>
      <w:r w:rsidR="00A10CED">
        <w:t xml:space="preserve">olor then </w:t>
      </w:r>
      <w:r>
        <w:t>f</w:t>
      </w:r>
      <w:r w:rsidR="00A10CED">
        <w:t>orm (</w:t>
      </w:r>
      <w:r w:rsidR="00AA2F76">
        <w:t>Shift+</w:t>
      </w:r>
      <w:r w:rsidR="00A10CED">
        <w:t>F3)</w:t>
      </w:r>
      <w:bookmarkEnd w:id="799"/>
      <w:bookmarkEnd w:id="800"/>
      <w:r w:rsidR="00A10CED">
        <w:fldChar w:fldCharType="begin"/>
      </w:r>
      <w:r w:rsidR="00A10CED">
        <w:instrText xml:space="preserve"> XE "</w:instrText>
      </w:r>
      <w:r w:rsidR="004F0839">
        <w:rPr>
          <w:rFonts w:eastAsia="MS Mincho"/>
        </w:rPr>
        <w:instrText>B</w:instrText>
      </w:r>
      <w:r w:rsidR="00A10CED">
        <w:rPr>
          <w:rFonts w:eastAsia="MS Mincho"/>
        </w:rPr>
        <w:instrText xml:space="preserve">y </w:instrText>
      </w:r>
      <w:r w:rsidR="004F0839">
        <w:rPr>
          <w:rFonts w:eastAsia="MS Mincho"/>
        </w:rPr>
        <w:instrText>c</w:instrText>
      </w:r>
      <w:r w:rsidR="00A10CED">
        <w:rPr>
          <w:rFonts w:eastAsia="MS Mincho"/>
        </w:rPr>
        <w:instrText xml:space="preserve">olor then </w:instrText>
      </w:r>
      <w:r w:rsidR="004F0839">
        <w:rPr>
          <w:rFonts w:eastAsia="MS Mincho"/>
        </w:rPr>
        <w:instrText>f</w:instrText>
      </w:r>
      <w:r w:rsidR="00A10CED">
        <w:rPr>
          <w:rFonts w:eastAsia="MS Mincho"/>
        </w:rPr>
        <w:instrText>orm"</w:instrText>
      </w:r>
      <w:r w:rsidR="00A10CED">
        <w:instrText xml:space="preserve"> </w:instrText>
      </w:r>
      <w:r w:rsidR="00A10CED">
        <w:fldChar w:fldCharType="end"/>
      </w:r>
    </w:p>
    <w:p w14:paraId="429B82EC" w14:textId="3364748E" w:rsidR="00642018" w:rsidRDefault="005246DC" w:rsidP="00122B36">
      <w:pPr>
        <w:pStyle w:val="annxxx"/>
      </w:pPr>
      <w:r>
        <w:t>Sort</w:t>
      </w:r>
      <w:r w:rsidR="00A10CED">
        <w:t xml:space="preserve"> the stitches by color and then by form number</w:t>
      </w:r>
      <w:r w:rsidR="00FC44AD">
        <w:t xml:space="preserve">. </w:t>
      </w:r>
      <w:r w:rsidR="00A10CED">
        <w:t xml:space="preserve">You can control the order of the stitching by </w:t>
      </w:r>
      <w:r>
        <w:t>using “</w:t>
      </w:r>
      <w:r w:rsidR="00A10CED">
        <w:t>Edit/Set/Form Number</w:t>
      </w:r>
      <w:r w:rsidR="00660DB1">
        <w:t>”</w:t>
      </w:r>
      <w:r w:rsidR="00A10CED">
        <w:t>.</w:t>
      </w:r>
    </w:p>
    <w:p w14:paraId="62FA6EA6" w14:textId="747FE34F" w:rsidR="00642018" w:rsidRDefault="005246DC" w:rsidP="00122B36">
      <w:pPr>
        <w:pStyle w:val="Heading3"/>
      </w:pPr>
      <w:bookmarkStart w:id="801" w:name="_Toc10370373"/>
      <w:bookmarkStart w:id="802" w:name="_Toc17183939"/>
      <w:bookmarkStart w:id="803" w:name="_Toc17190525"/>
      <w:bookmarkStart w:id="804" w:name="_Toc34272921"/>
      <w:bookmarkEnd w:id="801"/>
      <w:bookmarkEnd w:id="802"/>
      <w:r>
        <w:t>B</w:t>
      </w:r>
      <w:r w:rsidR="00A10CED">
        <w:t>y form (</w:t>
      </w:r>
      <w:r w:rsidR="00AA2F76">
        <w:t>Ctrl+F3</w:t>
      </w:r>
      <w:r w:rsidR="00A10CED">
        <w:t>)</w:t>
      </w:r>
      <w:bookmarkEnd w:id="803"/>
      <w:bookmarkEnd w:id="804"/>
      <w:r w:rsidR="00A10CED">
        <w:fldChar w:fldCharType="begin"/>
      </w:r>
      <w:r w:rsidR="00A10CED">
        <w:instrText xml:space="preserve"> XE "</w:instrText>
      </w:r>
      <w:r w:rsidR="004F0839">
        <w:rPr>
          <w:rFonts w:eastAsia="MS Mincho"/>
        </w:rPr>
        <w:instrText>B</w:instrText>
      </w:r>
      <w:r w:rsidR="00A10CED">
        <w:rPr>
          <w:rFonts w:eastAsia="MS Mincho"/>
        </w:rPr>
        <w:instrText>y form"</w:instrText>
      </w:r>
      <w:r w:rsidR="00A10CED">
        <w:instrText xml:space="preserve"> </w:instrText>
      </w:r>
      <w:r w:rsidR="00A10CED">
        <w:fldChar w:fldCharType="end"/>
      </w:r>
    </w:p>
    <w:p w14:paraId="3C73CB1E" w14:textId="77777777" w:rsidR="00642018" w:rsidRDefault="00A10CED" w:rsidP="00122B36">
      <w:r>
        <w:t>Sorts the stitches by form number.</w:t>
      </w:r>
    </w:p>
    <w:p w14:paraId="41441E8E" w14:textId="637AC2C5" w:rsidR="00642018" w:rsidRDefault="00A10CED" w:rsidP="00122B36">
      <w:pPr>
        <w:pStyle w:val="Heading2"/>
      </w:pPr>
      <w:bookmarkStart w:id="805" w:name="_Toc10370374"/>
      <w:bookmarkStart w:id="806" w:name="_Toc17183940"/>
      <w:bookmarkStart w:id="807" w:name="_Toc17190526"/>
      <w:bookmarkStart w:id="808" w:name="_Toc34272922"/>
      <w:bookmarkStart w:id="809" w:name="_Toc123100779"/>
      <w:bookmarkEnd w:id="805"/>
      <w:bookmarkEnd w:id="806"/>
      <w:r>
        <w:t xml:space="preserve">Split </w:t>
      </w:r>
      <w:r w:rsidR="004F0839">
        <w:t>f</w:t>
      </w:r>
      <w:r>
        <w:t>orm</w:t>
      </w:r>
      <w:bookmarkEnd w:id="807"/>
      <w:bookmarkEnd w:id="808"/>
      <w:bookmarkEnd w:id="809"/>
      <w:r>
        <w:fldChar w:fldCharType="begin"/>
      </w:r>
      <w:r>
        <w:instrText xml:space="preserve"> XE "</w:instrText>
      </w:r>
      <w:r>
        <w:rPr>
          <w:rFonts w:eastAsia="MS Mincho"/>
        </w:rPr>
        <w:instrText xml:space="preserve">Split </w:instrText>
      </w:r>
      <w:r w:rsidR="004F0839">
        <w:rPr>
          <w:rFonts w:eastAsia="MS Mincho"/>
        </w:rPr>
        <w:instrText>f</w:instrText>
      </w:r>
      <w:r>
        <w:rPr>
          <w:rFonts w:eastAsia="MS Mincho"/>
        </w:rPr>
        <w:instrText>orm"</w:instrText>
      </w:r>
      <w:r>
        <w:instrText xml:space="preserve"> </w:instrText>
      </w:r>
      <w:r>
        <w:fldChar w:fldCharType="end"/>
      </w:r>
    </w:p>
    <w:p w14:paraId="6D551390" w14:textId="48C718A7" w:rsidR="00642018" w:rsidRDefault="00A10CED" w:rsidP="00122B36">
      <w:pPr>
        <w:pStyle w:val="annxxx"/>
      </w:pPr>
      <w:r>
        <w:t xml:space="preserve">Hold the mouse cursor near the form point where you want to split the form and </w:t>
      </w:r>
      <w:r w:rsidR="00373FBB">
        <w:t>select</w:t>
      </w:r>
      <w:r w:rsidR="002D48FC">
        <w:t xml:space="preserve"> the</w:t>
      </w:r>
      <w:r>
        <w:t xml:space="preserve"> </w:t>
      </w:r>
      <w:r w:rsidR="00660DB1">
        <w:t>“</w:t>
      </w:r>
      <w:r>
        <w:t>Y</w:t>
      </w:r>
      <w:r w:rsidR="00660DB1">
        <w:t>”</w:t>
      </w:r>
      <w:r>
        <w:t xml:space="preserve"> key to select the form point.</w:t>
      </w:r>
    </w:p>
    <w:p w14:paraId="73DC5D51" w14:textId="0D64C7A5" w:rsidR="00642018" w:rsidRDefault="00A10CED" w:rsidP="00122B36">
      <w:pPr>
        <w:pStyle w:val="annxxx"/>
      </w:pPr>
      <w:r>
        <w:t xml:space="preserve">If the form is a line form, select </w:t>
      </w:r>
      <w:r w:rsidR="00C631E7">
        <w:t>Edit/</w:t>
      </w:r>
      <w:r>
        <w:t>Split Form, and the form will be split into two at the selected point.</w:t>
      </w:r>
    </w:p>
    <w:p w14:paraId="67F4DCBE" w14:textId="17BB2EF6" w:rsidR="00642018" w:rsidRDefault="00A10CED" w:rsidP="00122B36">
      <w:pPr>
        <w:pStyle w:val="annxxx"/>
      </w:pPr>
      <w:r>
        <w:lastRenderedPageBreak/>
        <w:t xml:space="preserve">If the form is a polygon, then there must be an interior </w:t>
      </w:r>
      <w:hyperlink w:anchor="guidlin" w:history="1">
        <w:r>
          <w:rPr>
            <w:rStyle w:val="Hyperlink"/>
          </w:rPr>
          <w:t>satin guideline</w:t>
        </w:r>
      </w:hyperlink>
      <w:r>
        <w:t xml:space="preserve"> (d-line) at the form point you selected </w:t>
      </w:r>
      <w:r w:rsidR="005246DC">
        <w:t>to</w:t>
      </w:r>
      <w:r>
        <w:t xml:space="preserve"> split the form.</w:t>
      </w:r>
    </w:p>
    <w:p w14:paraId="37C549A7" w14:textId="3F1A523D" w:rsidR="00642018" w:rsidRDefault="00A10CED" w:rsidP="00122B36">
      <w:pPr>
        <w:pStyle w:val="Heading2"/>
      </w:pPr>
      <w:bookmarkStart w:id="810" w:name="_Toc10370375"/>
      <w:bookmarkStart w:id="811" w:name="_Toc17183941"/>
      <w:bookmarkStart w:id="812" w:name="_Toc17190527"/>
      <w:bookmarkStart w:id="813" w:name="_Toc34272923"/>
      <w:bookmarkStart w:id="814" w:name="_Toc123100780"/>
      <w:bookmarkEnd w:id="810"/>
      <w:bookmarkEnd w:id="811"/>
      <w:r>
        <w:t>Tr</w:t>
      </w:r>
      <w:bookmarkStart w:id="815" w:name="tracf"/>
      <w:bookmarkEnd w:id="812"/>
      <w:bookmarkEnd w:id="815"/>
      <w:r>
        <w:t>ace</w:t>
      </w:r>
      <w:bookmarkEnd w:id="813"/>
      <w:bookmarkEnd w:id="814"/>
      <w:r>
        <w:fldChar w:fldCharType="begin"/>
      </w:r>
      <w:r>
        <w:instrText xml:space="preserve"> XE "</w:instrText>
      </w:r>
      <w:r>
        <w:rPr>
          <w:rFonts w:eastAsia="MS Mincho"/>
        </w:rPr>
        <w:instrText>Trace"</w:instrText>
      </w:r>
      <w:r>
        <w:instrText xml:space="preserve"> </w:instrText>
      </w:r>
      <w:r>
        <w:fldChar w:fldCharType="end"/>
      </w:r>
    </w:p>
    <w:p w14:paraId="26A76356" w14:textId="4D4EE6CC" w:rsidR="00642018" w:rsidRDefault="00A10CED" w:rsidP="00122B36">
      <w:pPr>
        <w:pStyle w:val="annxxx"/>
      </w:pPr>
      <w:r>
        <w:t xml:space="preserve">You must have a bitmap loaded to use </w:t>
      </w:r>
      <w:r w:rsidR="00AD6EB8">
        <w:t>ThrEd</w:t>
      </w:r>
      <w:r>
        <w:t xml:space="preserve"> Interactive Auto Trace functions</w:t>
      </w:r>
      <w:r w:rsidR="00FC44AD">
        <w:t xml:space="preserve">. </w:t>
      </w:r>
      <w:r>
        <w:t xml:space="preserve">See </w:t>
      </w:r>
      <w:hyperlink w:anchor="autotrace" w:history="1">
        <w:r>
          <w:rPr>
            <w:rStyle w:val="Hyperlink"/>
          </w:rPr>
          <w:t>Interactive Auto Trace.</w:t>
        </w:r>
      </w:hyperlink>
    </w:p>
    <w:p w14:paraId="7E9AA1A5" w14:textId="5B185A85" w:rsidR="00642018" w:rsidRDefault="00A10CED" w:rsidP="00122B36">
      <w:pPr>
        <w:pStyle w:val="Heading3"/>
      </w:pPr>
      <w:bookmarkStart w:id="816" w:name="_Toc10370376"/>
      <w:bookmarkStart w:id="817" w:name="_Toc17183942"/>
      <w:bookmarkStart w:id="818" w:name="_Toc17190528"/>
      <w:bookmarkStart w:id="819" w:name="_Toc34272924"/>
      <w:bookmarkEnd w:id="816"/>
      <w:bookmarkEnd w:id="817"/>
      <w:r>
        <w:t xml:space="preserve">Find </w:t>
      </w:r>
      <w:r w:rsidR="005246DC">
        <w:t>e</w:t>
      </w:r>
      <w:r>
        <w:t>dges (</w:t>
      </w:r>
      <w:proofErr w:type="spellStart"/>
      <w:r w:rsidR="00CC3F5C">
        <w:t>Ctrl+U</w:t>
      </w:r>
      <w:proofErr w:type="spellEnd"/>
      <w:r>
        <w:t>)</w:t>
      </w:r>
      <w:bookmarkEnd w:id="818"/>
      <w:bookmarkEnd w:id="819"/>
      <w:r>
        <w:fldChar w:fldCharType="begin"/>
      </w:r>
      <w:r>
        <w:instrText xml:space="preserve"> XE "</w:instrText>
      </w:r>
      <w:r>
        <w:rPr>
          <w:rFonts w:eastAsia="MS Mincho"/>
        </w:rPr>
        <w:instrText xml:space="preserve">Find </w:instrText>
      </w:r>
      <w:r w:rsidR="004F0839">
        <w:rPr>
          <w:rFonts w:eastAsia="MS Mincho"/>
        </w:rPr>
        <w:instrText>e</w:instrText>
      </w:r>
      <w:r>
        <w:rPr>
          <w:rFonts w:eastAsia="MS Mincho"/>
        </w:rPr>
        <w:instrText>dges"</w:instrText>
      </w:r>
      <w:r>
        <w:instrText xml:space="preserve"> </w:instrText>
      </w:r>
      <w:r>
        <w:fldChar w:fldCharType="end"/>
      </w:r>
    </w:p>
    <w:p w14:paraId="0D383B1E" w14:textId="7A939A2F" w:rsidR="00642018" w:rsidRDefault="00A10CED" w:rsidP="00122B36">
      <w:pPr>
        <w:pStyle w:val="annxxx"/>
      </w:pPr>
      <w:r>
        <w:t>Makes the pixels that are most different from their neighboring pixels brightest</w:t>
      </w:r>
      <w:r w:rsidR="00FC44AD">
        <w:t xml:space="preserve">. </w:t>
      </w:r>
      <w:r>
        <w:t>Pixels that are exactly like all the neighboring pixels will become black.</w:t>
      </w:r>
    </w:p>
    <w:p w14:paraId="4140B142" w14:textId="7BCE9018" w:rsidR="00642018" w:rsidRDefault="00A10CED" w:rsidP="00122B36">
      <w:pPr>
        <w:pStyle w:val="Heading3"/>
      </w:pPr>
      <w:bookmarkStart w:id="820" w:name="_Toc10370377"/>
      <w:bookmarkStart w:id="821" w:name="_Toc17183943"/>
      <w:bookmarkStart w:id="822" w:name="_Toc17190529"/>
      <w:bookmarkStart w:id="823" w:name="_Toc34272925"/>
      <w:bookmarkEnd w:id="820"/>
      <w:bookmarkEnd w:id="821"/>
      <w:r>
        <w:t xml:space="preserve">Hide </w:t>
      </w:r>
      <w:r w:rsidR="005246DC">
        <w:t>b</w:t>
      </w:r>
      <w:r>
        <w:t>itmap (</w:t>
      </w:r>
      <w:proofErr w:type="spellStart"/>
      <w:r w:rsidR="00CC3F5C">
        <w:t>Shift+X</w:t>
      </w:r>
      <w:proofErr w:type="spellEnd"/>
      <w:r>
        <w:t>)</w:t>
      </w:r>
      <w:bookmarkEnd w:id="822"/>
      <w:bookmarkEnd w:id="823"/>
      <w:r>
        <w:fldChar w:fldCharType="begin"/>
      </w:r>
      <w:r>
        <w:instrText xml:space="preserve"> XE "</w:instrText>
      </w:r>
      <w:r>
        <w:rPr>
          <w:rFonts w:eastAsia="MS Mincho"/>
        </w:rPr>
        <w:instrText xml:space="preserve">Hide </w:instrText>
      </w:r>
      <w:r w:rsidR="004F0839">
        <w:rPr>
          <w:rFonts w:eastAsia="MS Mincho"/>
        </w:rPr>
        <w:instrText>b</w:instrText>
      </w:r>
      <w:r>
        <w:rPr>
          <w:rFonts w:eastAsia="MS Mincho"/>
        </w:rPr>
        <w:instrText>itmap"</w:instrText>
      </w:r>
      <w:r>
        <w:instrText xml:space="preserve"> </w:instrText>
      </w:r>
      <w:r>
        <w:fldChar w:fldCharType="end"/>
      </w:r>
    </w:p>
    <w:p w14:paraId="69DD1621" w14:textId="77777777" w:rsidR="00642018" w:rsidRDefault="00A10CED" w:rsidP="00122B36">
      <w:pPr>
        <w:pStyle w:val="annxxx"/>
      </w:pPr>
      <w:r>
        <w:t>Hides or shows the bitmap.</w:t>
      </w:r>
    </w:p>
    <w:p w14:paraId="61A6D211" w14:textId="0BFBBAD9" w:rsidR="00642018" w:rsidRDefault="00A10CED" w:rsidP="00122B36">
      <w:pPr>
        <w:pStyle w:val="Heading3"/>
      </w:pPr>
      <w:bookmarkStart w:id="824" w:name="_Toc10370378"/>
      <w:bookmarkStart w:id="825" w:name="_Toc17183944"/>
      <w:bookmarkStart w:id="826" w:name="_Toc17190530"/>
      <w:bookmarkStart w:id="827" w:name="_Toc34272926"/>
      <w:bookmarkEnd w:id="824"/>
      <w:bookmarkEnd w:id="825"/>
      <w:r>
        <w:t xml:space="preserve">Select </w:t>
      </w:r>
      <w:r w:rsidR="005246DC">
        <w:t>c</w:t>
      </w:r>
      <w:r>
        <w:t>olors (</w:t>
      </w:r>
      <w:proofErr w:type="spellStart"/>
      <w:r w:rsidR="00CC3F5C">
        <w:t>Ctrl+H</w:t>
      </w:r>
      <w:proofErr w:type="spellEnd"/>
      <w:r>
        <w:t>)</w:t>
      </w:r>
      <w:bookmarkEnd w:id="826"/>
      <w:bookmarkEnd w:id="827"/>
      <w:r>
        <w:fldChar w:fldCharType="begin"/>
      </w:r>
      <w:r>
        <w:instrText xml:space="preserve"> XE "</w:instrText>
      </w:r>
      <w:r>
        <w:rPr>
          <w:rFonts w:eastAsia="MS Mincho"/>
        </w:rPr>
        <w:instrText xml:space="preserve">Select </w:instrText>
      </w:r>
      <w:r w:rsidR="004F0839">
        <w:rPr>
          <w:rFonts w:eastAsia="MS Mincho"/>
        </w:rPr>
        <w:instrText>c</w:instrText>
      </w:r>
      <w:r>
        <w:rPr>
          <w:rFonts w:eastAsia="MS Mincho"/>
        </w:rPr>
        <w:instrText>olors</w:instrText>
      </w:r>
      <w:r w:rsidR="004F0839">
        <w:rPr>
          <w:rFonts w:eastAsia="MS Mincho"/>
        </w:rPr>
        <w:instrText xml:space="preserve"> </w:instrText>
      </w:r>
      <w:r>
        <w:rPr>
          <w:rFonts w:eastAsia="MS Mincho"/>
        </w:rPr>
        <w:instrText>"</w:instrText>
      </w:r>
      <w:r>
        <w:instrText xml:space="preserve"> </w:instrText>
      </w:r>
      <w:r>
        <w:fldChar w:fldCharType="end"/>
      </w:r>
    </w:p>
    <w:p w14:paraId="57D5CD76" w14:textId="7083A23E" w:rsidR="00642018" w:rsidRDefault="005246DC" w:rsidP="00122B36">
      <w:pPr>
        <w:pStyle w:val="annxxx"/>
      </w:pPr>
      <w:r>
        <w:t>Take</w:t>
      </w:r>
      <w:r w:rsidR="00A10CED">
        <w:t xml:space="preserve"> each pixel in turn and </w:t>
      </w:r>
      <w:r>
        <w:t>check</w:t>
      </w:r>
      <w:r w:rsidR="00A10CED">
        <w:t xml:space="preserve"> which color is brightest</w:t>
      </w:r>
      <w:r w:rsidR="00FC44AD">
        <w:t xml:space="preserve">. </w:t>
      </w:r>
      <w:r w:rsidR="00A10CED">
        <w:t xml:space="preserve">Then </w:t>
      </w:r>
      <w:r>
        <w:t xml:space="preserve">delete </w:t>
      </w:r>
      <w:r w:rsidR="00A10CED">
        <w:t>the other two colors.</w:t>
      </w:r>
    </w:p>
    <w:p w14:paraId="4038084D" w14:textId="37966CD4" w:rsidR="00642018" w:rsidRDefault="00A10CED" w:rsidP="00122B36">
      <w:pPr>
        <w:pStyle w:val="Heading3"/>
      </w:pPr>
      <w:bookmarkStart w:id="828" w:name="_Toc10370379"/>
      <w:bookmarkStart w:id="829" w:name="_Toc17183945"/>
      <w:bookmarkStart w:id="830" w:name="_Toc17190531"/>
      <w:bookmarkStart w:id="831" w:name="_Toc34272927"/>
      <w:bookmarkEnd w:id="828"/>
      <w:bookmarkEnd w:id="829"/>
      <w:r>
        <w:t xml:space="preserve">Trace </w:t>
      </w:r>
      <w:r w:rsidR="005246DC">
        <w:t>m</w:t>
      </w:r>
      <w:r>
        <w:t>ode (</w:t>
      </w:r>
      <w:proofErr w:type="spellStart"/>
      <w:r w:rsidR="00CC3F5C">
        <w:t>Ctrl+T</w:t>
      </w:r>
      <w:proofErr w:type="spellEnd"/>
      <w:r>
        <w:t>)</w:t>
      </w:r>
      <w:bookmarkEnd w:id="830"/>
      <w:bookmarkEnd w:id="831"/>
      <w:r>
        <w:fldChar w:fldCharType="begin"/>
      </w:r>
      <w:r>
        <w:instrText xml:space="preserve"> XE "</w:instrText>
      </w:r>
      <w:r>
        <w:rPr>
          <w:rFonts w:eastAsia="MS Mincho"/>
        </w:rPr>
        <w:instrText xml:space="preserve">Trace </w:instrText>
      </w:r>
      <w:r w:rsidR="004F0839">
        <w:rPr>
          <w:rFonts w:eastAsia="MS Mincho"/>
        </w:rPr>
        <w:instrText>m</w:instrText>
      </w:r>
      <w:r>
        <w:rPr>
          <w:rFonts w:eastAsia="MS Mincho"/>
        </w:rPr>
        <w:instrText>ode"</w:instrText>
      </w:r>
      <w:r>
        <w:instrText xml:space="preserve"> </w:instrText>
      </w:r>
      <w:r>
        <w:fldChar w:fldCharType="end"/>
      </w:r>
    </w:p>
    <w:p w14:paraId="40A3430C" w14:textId="0DE76FD8" w:rsidR="00642018" w:rsidRDefault="00A10CED" w:rsidP="00122B36">
      <w:pPr>
        <w:pStyle w:val="annxxx"/>
      </w:pPr>
      <w:r>
        <w:t xml:space="preserve">Puts </w:t>
      </w:r>
      <w:r w:rsidR="00AD6EB8">
        <w:t>ThrEd</w:t>
      </w:r>
      <w:r>
        <w:t xml:space="preserve"> in the trace mode.</w:t>
      </w:r>
    </w:p>
    <w:p w14:paraId="524FEB5D" w14:textId="20D9DBFB" w:rsidR="00642018" w:rsidRDefault="00A10CED" w:rsidP="00122B36">
      <w:pPr>
        <w:pStyle w:val="Heading3"/>
      </w:pPr>
      <w:bookmarkStart w:id="832" w:name="_Toc10370380"/>
      <w:bookmarkStart w:id="833" w:name="_Toc17183946"/>
      <w:bookmarkStart w:id="834" w:name="_Toc17190532"/>
      <w:bookmarkStart w:id="835" w:name="_Toc34272928"/>
      <w:bookmarkEnd w:id="832"/>
      <w:bookmarkEnd w:id="833"/>
      <w:r>
        <w:t xml:space="preserve">Show </w:t>
      </w:r>
      <w:r w:rsidR="005246DC">
        <w:t>t</w:t>
      </w:r>
      <w:r>
        <w:t xml:space="preserve">raced </w:t>
      </w:r>
      <w:r w:rsidR="005246DC">
        <w:t>e</w:t>
      </w:r>
      <w:r>
        <w:t>dges (right or left mouse click on the stitch window</w:t>
      </w:r>
      <w:r>
        <w:fldChar w:fldCharType="begin"/>
      </w:r>
      <w:r>
        <w:instrText xml:space="preserve"> XE "</w:instrText>
      </w:r>
      <w:r w:rsidR="004F0839">
        <w:rPr>
          <w:rFonts w:eastAsia="MS Mincho"/>
        </w:rPr>
        <w:instrText>Show traced edges</w:instrText>
      </w:r>
      <w:r>
        <w:rPr>
          <w:rFonts w:eastAsia="MS Mincho"/>
        </w:rPr>
        <w:instrText>"</w:instrText>
      </w:r>
      <w:r>
        <w:instrText xml:space="preserve"> </w:instrText>
      </w:r>
      <w:r>
        <w:fldChar w:fldCharType="end"/>
      </w:r>
      <w:r>
        <w:t>)</w:t>
      </w:r>
      <w:bookmarkEnd w:id="834"/>
      <w:bookmarkEnd w:id="835"/>
    </w:p>
    <w:p w14:paraId="5F053DFA" w14:textId="54283865" w:rsidR="00642018" w:rsidRDefault="00A10CED" w:rsidP="00122B36">
      <w:pPr>
        <w:pStyle w:val="annxxx"/>
      </w:pPr>
      <w:r>
        <w:t>Shows the traced edges of bitmap</w:t>
      </w:r>
      <w:r w:rsidR="00FC44AD">
        <w:t xml:space="preserve">. </w:t>
      </w:r>
      <w:r>
        <w:t>If the bitmap you are working with is large, YOU MAY HAVE TO ZOOM IN to see the edge bitmap.</w:t>
      </w:r>
    </w:p>
    <w:p w14:paraId="67278EF0" w14:textId="7DFA462E" w:rsidR="00642018" w:rsidRDefault="00A10CED" w:rsidP="00122B36">
      <w:pPr>
        <w:pStyle w:val="Heading2"/>
      </w:pPr>
      <w:bookmarkStart w:id="836" w:name="_Toc10370381"/>
      <w:bookmarkStart w:id="837" w:name="_Toc17183947"/>
      <w:bookmarkStart w:id="838" w:name="_Toc17190533"/>
      <w:bookmarkStart w:id="839" w:name="_Toc34272929"/>
      <w:bookmarkStart w:id="840" w:name="_Toc123100781"/>
      <w:bookmarkEnd w:id="836"/>
      <w:bookmarkEnd w:id="837"/>
      <w:commentRangeStart w:id="841"/>
      <w:r>
        <w:t>Ungroup ([ left bracket) = First, (] right bracket) = Last</w:t>
      </w:r>
      <w:bookmarkEnd w:id="838"/>
      <w:bookmarkEnd w:id="839"/>
      <w:bookmarkEnd w:id="840"/>
      <w:r w:rsidR="004F0839">
        <w:fldChar w:fldCharType="begin"/>
      </w:r>
      <w:r w:rsidR="004F0839">
        <w:instrText xml:space="preserve"> XE "</w:instrText>
      </w:r>
      <w:r w:rsidR="004F0839">
        <w:rPr>
          <w:rFonts w:eastAsia="MS Mincho"/>
        </w:rPr>
        <w:instrText>Ungroup"</w:instrText>
      </w:r>
      <w:r w:rsidR="004F0839">
        <w:instrText xml:space="preserve"> </w:instrText>
      </w:r>
      <w:r w:rsidR="004F0839">
        <w:fldChar w:fldCharType="end"/>
      </w:r>
    </w:p>
    <w:p w14:paraId="73A37556" w14:textId="0FBE03C6" w:rsidR="00642018" w:rsidRDefault="00A10CED" w:rsidP="00122B36">
      <w:pPr>
        <w:pStyle w:val="annxxx"/>
      </w:pPr>
      <w:r>
        <w:t>This item is for use when you have a group of stitches selected</w:t>
      </w:r>
      <w:r w:rsidR="00FC44AD">
        <w:t xml:space="preserve">. </w:t>
      </w:r>
      <w:r>
        <w:t xml:space="preserve">Selecting </w:t>
      </w:r>
      <w:r w:rsidR="00660DB1">
        <w:t>“</w:t>
      </w:r>
      <w:r>
        <w:t>First</w:t>
      </w:r>
      <w:r w:rsidR="00660DB1">
        <w:t>”</w:t>
      </w:r>
      <w:r>
        <w:t xml:space="preserve"> will remove the group </w:t>
      </w:r>
      <w:r w:rsidR="005313D9">
        <w:t>selection and</w:t>
      </w:r>
      <w:r>
        <w:t xml:space="preserve"> select the individual stitch in the group that is first in </w:t>
      </w:r>
      <w:r w:rsidR="005313D9">
        <w:t>stitch</w:t>
      </w:r>
      <w:r>
        <w:t xml:space="preserve"> order</w:t>
      </w:r>
      <w:r w:rsidR="00FC44AD">
        <w:t xml:space="preserve">. </w:t>
      </w:r>
      <w:r>
        <w:t xml:space="preserve">Selecting </w:t>
      </w:r>
      <w:r w:rsidR="00660DB1">
        <w:t>“</w:t>
      </w:r>
      <w:r>
        <w:t>Last</w:t>
      </w:r>
      <w:r w:rsidR="00660DB1">
        <w:t>”</w:t>
      </w:r>
      <w:r>
        <w:t xml:space="preserve"> will remove the group </w:t>
      </w:r>
      <w:r w:rsidR="005313D9">
        <w:t>selection and</w:t>
      </w:r>
      <w:r>
        <w:t xml:space="preserve"> select the individual stitch in the group that is last in stitch order</w:t>
      </w:r>
      <w:r w:rsidR="00FC44AD">
        <w:t xml:space="preserve">. </w:t>
      </w:r>
      <w:commentRangeEnd w:id="841"/>
      <w:r w:rsidR="005313D9">
        <w:rPr>
          <w:rStyle w:val="CommentReference"/>
        </w:rPr>
        <w:commentReference w:id="841"/>
      </w:r>
    </w:p>
    <w:p w14:paraId="60D95083" w14:textId="4D8AB71A" w:rsidR="00642018" w:rsidRDefault="006914AE" w:rsidP="00122B36">
      <w:pPr>
        <w:pStyle w:val="Heading1"/>
      </w:pPr>
      <w:bookmarkStart w:id="842" w:name="_Toc10370382"/>
      <w:bookmarkStart w:id="843" w:name="_Toc17183948"/>
      <w:bookmarkStart w:id="844" w:name="_Toc17190534"/>
      <w:bookmarkStart w:id="845" w:name="_Toc34272930"/>
      <w:bookmarkStart w:id="846" w:name="_Toc123100782"/>
      <w:bookmarkEnd w:id="842"/>
      <w:bookmarkEnd w:id="843"/>
      <w:r>
        <w:t>I</w:t>
      </w:r>
      <w:r w:rsidR="005313D9">
        <w:t>n</w:t>
      </w:r>
      <w:commentRangeStart w:id="847"/>
      <w:r w:rsidR="00A10CED">
        <w:t xml:space="preserve"> (Z) or (</w:t>
      </w:r>
      <w:proofErr w:type="spellStart"/>
      <w:r w:rsidR="00CC3F5C">
        <w:t>Shift+Z</w:t>
      </w:r>
      <w:proofErr w:type="spellEnd"/>
      <w:r w:rsidR="00A10CED">
        <w:t>)</w:t>
      </w:r>
      <w:bookmarkEnd w:id="844"/>
      <w:bookmarkEnd w:id="845"/>
      <w:bookmarkEnd w:id="846"/>
      <w:r w:rsidR="00A10CED">
        <w:fldChar w:fldCharType="begin"/>
      </w:r>
      <w:r w:rsidR="00A10CED">
        <w:instrText xml:space="preserve"> XE "</w:instrText>
      </w:r>
      <w:r w:rsidR="00A10CED">
        <w:rPr>
          <w:rFonts w:eastAsia="MS Mincho"/>
        </w:rPr>
        <w:instrText>I</w:instrText>
      </w:r>
      <w:r w:rsidR="004F0839">
        <w:rPr>
          <w:rFonts w:eastAsia="MS Mincho"/>
        </w:rPr>
        <w:instrText>n</w:instrText>
      </w:r>
      <w:r w:rsidR="00A10CED">
        <w:rPr>
          <w:rFonts w:eastAsia="MS Mincho"/>
        </w:rPr>
        <w:instrText>"</w:instrText>
      </w:r>
      <w:r w:rsidR="00A10CED">
        <w:instrText xml:space="preserve"> </w:instrText>
      </w:r>
      <w:r w:rsidR="00A10CED">
        <w:fldChar w:fldCharType="end"/>
      </w:r>
    </w:p>
    <w:p w14:paraId="0BF29D91" w14:textId="36936D56" w:rsidR="00642018" w:rsidRDefault="00A10CED" w:rsidP="00122B36">
      <w:pPr>
        <w:pStyle w:val="annxxx"/>
      </w:pPr>
      <w:r>
        <w:t>A left-click here makes the view zoom in to the selected area or mark</w:t>
      </w:r>
      <w:r w:rsidR="00FC44AD">
        <w:t xml:space="preserve">. </w:t>
      </w:r>
      <w:r>
        <w:t xml:space="preserve">Make a mark by placing the cursor and </w:t>
      </w:r>
      <w:r w:rsidR="00373FBB">
        <w:t>selecting</w:t>
      </w:r>
      <w:r>
        <w:t xml:space="preserve"> the </w:t>
      </w:r>
      <w:r w:rsidR="00660DB1">
        <w:t>“</w:t>
      </w:r>
      <w:r>
        <w:t>M</w:t>
      </w:r>
      <w:r w:rsidR="00660DB1">
        <w:t>”</w:t>
      </w:r>
      <w:r>
        <w:t xml:space="preserve"> key</w:t>
      </w:r>
      <w:r w:rsidR="00CC3F5C">
        <w:t>. The “</w:t>
      </w:r>
      <w:r>
        <w:t>+</w:t>
      </w:r>
      <w:r w:rsidR="00CC3F5C">
        <w:t>” will</w:t>
      </w:r>
      <w:r>
        <w:t xml:space="preserve"> appear on the screen and become the center of the zoom</w:t>
      </w:r>
      <w:r w:rsidR="00FC44AD">
        <w:t xml:space="preserve">. </w:t>
      </w:r>
      <w:r>
        <w:t>If nothing is selected, you can draw a box by clicking and dragging, using the left mouse button</w:t>
      </w:r>
      <w:r w:rsidR="00FC44AD">
        <w:t xml:space="preserve">. </w:t>
      </w:r>
      <w:r>
        <w:t xml:space="preserve">The </w:t>
      </w:r>
      <w:r w:rsidR="00660DB1">
        <w:t>“</w:t>
      </w:r>
      <w:r>
        <w:t>Z</w:t>
      </w:r>
      <w:r w:rsidR="00660DB1">
        <w:t>”</w:t>
      </w:r>
      <w:r>
        <w:t xml:space="preserve"> key zooms, but it automatically moves to the mouse position if nothing is selected</w:t>
      </w:r>
      <w:r w:rsidR="00FC44AD">
        <w:t xml:space="preserve">. </w:t>
      </w:r>
      <w:r>
        <w:t xml:space="preserve">Remove the mark by </w:t>
      </w:r>
      <w:r w:rsidR="00373FBB">
        <w:t>selecting</w:t>
      </w:r>
      <w:r>
        <w:t xml:space="preserve"> </w:t>
      </w:r>
      <w:r w:rsidR="00660DB1">
        <w:t>“</w:t>
      </w:r>
      <w:r>
        <w:t>Q</w:t>
      </w:r>
      <w:r w:rsidR="00660DB1">
        <w:t>”</w:t>
      </w:r>
      <w:r w:rsidR="00FC44AD">
        <w:t xml:space="preserve">. </w:t>
      </w:r>
      <w:r>
        <w:t xml:space="preserve">See </w:t>
      </w:r>
      <w:hyperlink w:anchor="zooming" w:history="1">
        <w:r>
          <w:rPr>
            <w:rStyle w:val="Hyperlink"/>
          </w:rPr>
          <w:t>Zooming</w:t>
        </w:r>
      </w:hyperlink>
      <w:r>
        <w:t>.</w:t>
      </w:r>
      <w:commentRangeEnd w:id="847"/>
      <w:r w:rsidR="005313D9">
        <w:rPr>
          <w:rStyle w:val="CommentReference"/>
        </w:rPr>
        <w:commentReference w:id="847"/>
      </w:r>
    </w:p>
    <w:p w14:paraId="75936D55" w14:textId="3F3003D7" w:rsidR="00642018" w:rsidRDefault="006914AE" w:rsidP="00122B36">
      <w:pPr>
        <w:pStyle w:val="Heading1"/>
      </w:pPr>
      <w:bookmarkStart w:id="848" w:name="_Toc10370383"/>
      <w:bookmarkStart w:id="849" w:name="_Toc17183949"/>
      <w:bookmarkStart w:id="850" w:name="_Toc17190535"/>
      <w:bookmarkStart w:id="851" w:name="_Toc34272931"/>
      <w:bookmarkStart w:id="852" w:name="_Toc123100783"/>
      <w:bookmarkEnd w:id="848"/>
      <w:bookmarkEnd w:id="849"/>
      <w:r>
        <w:t>O</w:t>
      </w:r>
      <w:r w:rsidR="005313D9">
        <w:t>ut</w:t>
      </w:r>
      <w:r w:rsidR="00A10CED">
        <w:t xml:space="preserve"> (A) or (X)</w:t>
      </w:r>
      <w:bookmarkEnd w:id="850"/>
      <w:bookmarkEnd w:id="851"/>
      <w:bookmarkEnd w:id="852"/>
      <w:r w:rsidR="00A10CED">
        <w:fldChar w:fldCharType="begin"/>
      </w:r>
      <w:r w:rsidR="00A10CED">
        <w:instrText xml:space="preserve"> XE "</w:instrText>
      </w:r>
      <w:r w:rsidR="00A10CED">
        <w:rPr>
          <w:rFonts w:eastAsia="MS Mincho"/>
        </w:rPr>
        <w:instrText>O</w:instrText>
      </w:r>
      <w:r w:rsidR="004F0839">
        <w:rPr>
          <w:rFonts w:eastAsia="MS Mincho"/>
        </w:rPr>
        <w:instrText>ut</w:instrText>
      </w:r>
      <w:r w:rsidR="00A10CED">
        <w:rPr>
          <w:rFonts w:eastAsia="MS Mincho"/>
        </w:rPr>
        <w:instrText>"</w:instrText>
      </w:r>
      <w:r w:rsidR="00A10CED">
        <w:instrText xml:space="preserve"> </w:instrText>
      </w:r>
      <w:r w:rsidR="00A10CED">
        <w:fldChar w:fldCharType="end"/>
      </w:r>
    </w:p>
    <w:p w14:paraId="33D655C8" w14:textId="75D86D7B" w:rsidR="00642018" w:rsidRDefault="00A10CED" w:rsidP="00122B36">
      <w:pPr>
        <w:pStyle w:val="annxxx"/>
      </w:pPr>
      <w:r>
        <w:t>A left-click here zooms out</w:t>
      </w:r>
      <w:r w:rsidR="00FC44AD">
        <w:t xml:space="preserve">. </w:t>
      </w:r>
      <w:r>
        <w:t xml:space="preserve">The </w:t>
      </w:r>
      <w:r w:rsidR="00660DB1">
        <w:t>“</w:t>
      </w:r>
      <w:r>
        <w:t>A</w:t>
      </w:r>
      <w:r w:rsidR="00660DB1">
        <w:t>”</w:t>
      </w:r>
      <w:r>
        <w:t xml:space="preserve"> key does the same. See </w:t>
      </w:r>
      <w:hyperlink w:anchor="zooming" w:history="1">
        <w:r>
          <w:rPr>
            <w:rStyle w:val="Hyperlink"/>
          </w:rPr>
          <w:t>Zooming</w:t>
        </w:r>
      </w:hyperlink>
      <w:r>
        <w:t>.</w:t>
      </w:r>
    </w:p>
    <w:p w14:paraId="40A5B5E5" w14:textId="76EB7E7D" w:rsidR="00642018" w:rsidRDefault="006914AE" w:rsidP="00122B36">
      <w:pPr>
        <w:pStyle w:val="Heading1"/>
      </w:pPr>
      <w:bookmarkStart w:id="853" w:name="_Toc10370384"/>
      <w:bookmarkStart w:id="854" w:name="_Toc17183950"/>
      <w:bookmarkStart w:id="855" w:name="_Toc17190536"/>
      <w:bookmarkStart w:id="856" w:name="_Toc34272932"/>
      <w:bookmarkStart w:id="857" w:name="_Toc123100784"/>
      <w:bookmarkEnd w:id="853"/>
      <w:bookmarkEnd w:id="854"/>
      <w:r>
        <w:lastRenderedPageBreak/>
        <w:t>U</w:t>
      </w:r>
      <w:r w:rsidR="00A10CED">
        <w:t>ndo (B) or (</w:t>
      </w:r>
      <w:commentRangeStart w:id="858"/>
      <w:r w:rsidR="00CC3F5C">
        <w:t>Ctrl+Z</w:t>
      </w:r>
      <w:commentRangeEnd w:id="858"/>
      <w:r w:rsidR="00373FBB">
        <w:rPr>
          <w:rStyle w:val="CommentReference"/>
          <w:b w:val="0"/>
          <w:bCs w:val="0"/>
          <w:kern w:val="0"/>
        </w:rPr>
        <w:commentReference w:id="858"/>
      </w:r>
      <w:r w:rsidR="00A10CED">
        <w:t>)</w:t>
      </w:r>
      <w:bookmarkEnd w:id="855"/>
      <w:bookmarkEnd w:id="856"/>
      <w:bookmarkEnd w:id="857"/>
      <w:r w:rsidR="00A10CED">
        <w:fldChar w:fldCharType="begin"/>
      </w:r>
      <w:r w:rsidR="00A10CED">
        <w:instrText xml:space="preserve"> XE "</w:instrText>
      </w:r>
      <w:r w:rsidR="00A10CED">
        <w:rPr>
          <w:rFonts w:eastAsia="MS Mincho"/>
        </w:rPr>
        <w:instrText>Undo"</w:instrText>
      </w:r>
      <w:r w:rsidR="00A10CED">
        <w:instrText xml:space="preserve"> </w:instrText>
      </w:r>
      <w:r w:rsidR="00A10CED">
        <w:fldChar w:fldCharType="end"/>
      </w:r>
    </w:p>
    <w:p w14:paraId="303FDCAC" w14:textId="402F59D7" w:rsidR="00642018" w:rsidRDefault="00A10CED" w:rsidP="00122B36">
      <w:pPr>
        <w:pStyle w:val="annxxx"/>
      </w:pPr>
      <w:r>
        <w:t>This function undoes the last action that changed form or stitch information</w:t>
      </w:r>
      <w:r w:rsidR="00FC44AD">
        <w:t xml:space="preserve">. </w:t>
      </w:r>
      <w:r w:rsidR="00AD6EB8">
        <w:t>ThrEd</w:t>
      </w:r>
      <w:r>
        <w:t xml:space="preserve"> supports sixteen levels of undo.</w:t>
      </w:r>
    </w:p>
    <w:p w14:paraId="1D017B18" w14:textId="66DAE70E" w:rsidR="00642018" w:rsidRDefault="006914AE" w:rsidP="00122B36">
      <w:pPr>
        <w:pStyle w:val="Heading1"/>
      </w:pPr>
      <w:bookmarkStart w:id="859" w:name="_Toc10370385"/>
      <w:bookmarkStart w:id="860" w:name="_Toc17183951"/>
      <w:bookmarkStart w:id="861" w:name="_Toc17190537"/>
      <w:bookmarkStart w:id="862" w:name="_Toc34272933"/>
      <w:bookmarkStart w:id="863" w:name="_Toc123100785"/>
      <w:bookmarkEnd w:id="859"/>
      <w:bookmarkEnd w:id="860"/>
      <w:r>
        <w:t>R</w:t>
      </w:r>
      <w:r w:rsidR="00A10CED">
        <w:t>edo</w:t>
      </w:r>
      <w:bookmarkEnd w:id="861"/>
      <w:bookmarkEnd w:id="862"/>
      <w:bookmarkEnd w:id="863"/>
      <w:r w:rsidR="00A10CED">
        <w:fldChar w:fldCharType="begin"/>
      </w:r>
      <w:r w:rsidR="00A10CED">
        <w:instrText xml:space="preserve"> XE "</w:instrText>
      </w:r>
      <w:r w:rsidR="00A10CED">
        <w:rPr>
          <w:rFonts w:eastAsia="MS Mincho"/>
        </w:rPr>
        <w:instrText>Redo"</w:instrText>
      </w:r>
      <w:r w:rsidR="00A10CED">
        <w:instrText xml:space="preserve"> </w:instrText>
      </w:r>
      <w:r w:rsidR="00A10CED">
        <w:fldChar w:fldCharType="end"/>
      </w:r>
    </w:p>
    <w:p w14:paraId="5CDBFB91" w14:textId="6920E44E" w:rsidR="00642018" w:rsidRDefault="00AD6EB8" w:rsidP="00122B36">
      <w:pPr>
        <w:pStyle w:val="annxxx"/>
      </w:pPr>
      <w:r>
        <w:t>ThrEd</w:t>
      </w:r>
      <w:r w:rsidR="00A10CED">
        <w:t xml:space="preserve"> supports sixteen levels of redo</w:t>
      </w:r>
      <w:r w:rsidR="00FC44AD">
        <w:t xml:space="preserve">. </w:t>
      </w:r>
    </w:p>
    <w:p w14:paraId="7E4EDE30" w14:textId="62A0947A" w:rsidR="00642018" w:rsidRDefault="006914AE" w:rsidP="00122B36">
      <w:pPr>
        <w:pStyle w:val="Heading1"/>
      </w:pPr>
      <w:bookmarkStart w:id="864" w:name="_Toc10370386"/>
      <w:bookmarkStart w:id="865" w:name="_Toc17183952"/>
      <w:bookmarkStart w:id="866" w:name="_Toc17190538"/>
      <w:bookmarkStart w:id="867" w:name="_Toc34272934"/>
      <w:bookmarkStart w:id="868" w:name="_Toc123100786"/>
      <w:bookmarkEnd w:id="864"/>
      <w:bookmarkEnd w:id="865"/>
      <w:r>
        <w:t>R</w:t>
      </w:r>
      <w:r w:rsidR="005313D9">
        <w:t xml:space="preserve">ot </w:t>
      </w:r>
      <w:r w:rsidR="00A10CED">
        <w:t>(R</w:t>
      </w:r>
      <w:bookmarkStart w:id="869" w:name="mainrot"/>
      <w:bookmarkEnd w:id="866"/>
      <w:bookmarkEnd w:id="869"/>
      <w:r w:rsidR="00A10CED">
        <w:t>otate) (Tab)</w:t>
      </w:r>
      <w:bookmarkEnd w:id="867"/>
      <w:bookmarkEnd w:id="868"/>
      <w:r w:rsidR="004F0839" w:rsidRPr="004F0839">
        <w:t xml:space="preserve"> </w:t>
      </w:r>
      <w:r w:rsidR="004F0839">
        <w:fldChar w:fldCharType="begin"/>
      </w:r>
      <w:r w:rsidR="004F0839">
        <w:instrText xml:space="preserve"> XE "</w:instrText>
      </w:r>
      <w:r w:rsidR="004F0839">
        <w:rPr>
          <w:rFonts w:eastAsia="MS Mincho"/>
        </w:rPr>
        <w:instrText>Rot"</w:instrText>
      </w:r>
      <w:r w:rsidR="004F0839">
        <w:instrText xml:space="preserve"> </w:instrText>
      </w:r>
      <w:r w:rsidR="004F0839">
        <w:fldChar w:fldCharType="end"/>
      </w:r>
    </w:p>
    <w:p w14:paraId="32AEC296" w14:textId="1E4F5A5E" w:rsidR="00642018" w:rsidRDefault="00A10CED" w:rsidP="00122B36">
      <w:pPr>
        <w:pStyle w:val="annxxx"/>
      </w:pPr>
      <w:r>
        <w:t xml:space="preserve">Select the entire design, the form, group of forms, or stitch area you want to rotate, then </w:t>
      </w:r>
      <w:proofErr w:type="gramStart"/>
      <w:r>
        <w:t>left-click</w:t>
      </w:r>
      <w:proofErr w:type="gramEnd"/>
      <w:r>
        <w:t xml:space="preserve"> on the </w:t>
      </w:r>
      <w:r w:rsidR="00660DB1">
        <w:t>“</w:t>
      </w:r>
      <w:r>
        <w:t>rotate</w:t>
      </w:r>
      <w:r w:rsidR="00660DB1">
        <w:t>”</w:t>
      </w:r>
      <w:r>
        <w:t xml:space="preserve"> command, or </w:t>
      </w:r>
      <w:r w:rsidR="00373FBB">
        <w:t>select</w:t>
      </w:r>
      <w:r w:rsidR="002D48FC">
        <w:t xml:space="preserve"> the</w:t>
      </w:r>
      <w:r>
        <w:t xml:space="preserve"> </w:t>
      </w:r>
      <w:r w:rsidR="00660DB1">
        <w:t>“</w:t>
      </w:r>
      <w:r>
        <w:t>Tab</w:t>
      </w:r>
      <w:r w:rsidR="00660DB1">
        <w:t>”</w:t>
      </w:r>
      <w:r>
        <w:t xml:space="preserve"> key</w:t>
      </w:r>
      <w:r w:rsidR="00FC44AD">
        <w:t xml:space="preserve">. </w:t>
      </w:r>
      <w:r>
        <w:t>You will see a box over the selected area, with a cross in the center of the box</w:t>
      </w:r>
      <w:r w:rsidR="00FC44AD">
        <w:t xml:space="preserve">. </w:t>
      </w:r>
      <w:r>
        <w:t>The cross is the center of rotation</w:t>
      </w:r>
      <w:r w:rsidR="00FC44AD">
        <w:t xml:space="preserve">. </w:t>
      </w:r>
      <w:r>
        <w:t>You can drag the center of rotation anywhere on the screen, using the left mouse button</w:t>
      </w:r>
      <w:r w:rsidR="00FC44AD">
        <w:t xml:space="preserve">. </w:t>
      </w:r>
      <w:r>
        <w:t>To rotate, left drag a spot other than the center of rotation and a handle will appear</w:t>
      </w:r>
      <w:r w:rsidR="00FC44AD">
        <w:t xml:space="preserve">. </w:t>
      </w:r>
      <w:r>
        <w:t>Drag the handle to rotate the selection to the desired position</w:t>
      </w:r>
      <w:r w:rsidR="00CC3F5C">
        <w:t xml:space="preserve">. </w:t>
      </w:r>
      <w:r>
        <w:t>The cross is the center of rotation, and you can drag it to relocate the center</w:t>
      </w:r>
      <w:r w:rsidR="00FC44AD">
        <w:t xml:space="preserve">. </w:t>
      </w:r>
      <w:r>
        <w:t xml:space="preserve">See also: </w:t>
      </w:r>
      <w:hyperlink w:anchor="rotext" w:history="1">
        <w:r>
          <w:rPr>
            <w:rStyle w:val="Hyperlink"/>
          </w:rPr>
          <w:t>Rotating</w:t>
        </w:r>
      </w:hyperlink>
      <w:r w:rsidR="00FC44AD">
        <w:t xml:space="preserve">. </w:t>
      </w:r>
      <w:r>
        <w:t xml:space="preserve">Also see </w:t>
      </w:r>
      <w:hyperlink w:anchor="rotate" w:history="1">
        <w:r>
          <w:rPr>
            <w:rStyle w:val="Hyperlink"/>
          </w:rPr>
          <w:t>Rotate on the Edit Menu</w:t>
        </w:r>
      </w:hyperlink>
      <w:r>
        <w:t>.</w:t>
      </w:r>
    </w:p>
    <w:p w14:paraId="756BC4BD" w14:textId="791321E7" w:rsidR="00642018" w:rsidRDefault="006914AE" w:rsidP="00122B36">
      <w:pPr>
        <w:pStyle w:val="Heading1"/>
      </w:pPr>
      <w:bookmarkStart w:id="870" w:name="_Toc10370387"/>
      <w:bookmarkStart w:id="871" w:name="_Toc17183953"/>
      <w:bookmarkStart w:id="872" w:name="_Toc17190539"/>
      <w:bookmarkStart w:id="873" w:name="_Toc34272935"/>
      <w:bookmarkStart w:id="874" w:name="_Toc123100787"/>
      <w:bookmarkEnd w:id="870"/>
      <w:bookmarkEnd w:id="871"/>
      <w:r>
        <w:t>P</w:t>
      </w:r>
      <w:r w:rsidR="005313D9">
        <w:t>ref</w:t>
      </w:r>
      <w:r w:rsidR="00A10CED">
        <w:t xml:space="preserve"> (Preferences) (P)</w:t>
      </w:r>
      <w:bookmarkEnd w:id="872"/>
      <w:bookmarkEnd w:id="873"/>
      <w:bookmarkEnd w:id="874"/>
      <w:r w:rsidR="004F0839" w:rsidRPr="004F0839">
        <w:t xml:space="preserve"> </w:t>
      </w:r>
      <w:r w:rsidR="004F0839">
        <w:fldChar w:fldCharType="begin"/>
      </w:r>
      <w:r w:rsidR="004F0839">
        <w:instrText xml:space="preserve"> XE "</w:instrText>
      </w:r>
      <w:r w:rsidR="004F0839">
        <w:rPr>
          <w:rFonts w:eastAsia="MS Mincho"/>
        </w:rPr>
        <w:instrText>Pref"</w:instrText>
      </w:r>
      <w:r w:rsidR="004F0839">
        <w:instrText xml:space="preserve"> </w:instrText>
      </w:r>
      <w:r w:rsidR="004F0839">
        <w:fldChar w:fldCharType="end"/>
      </w:r>
    </w:p>
    <w:p w14:paraId="4267751B" w14:textId="4F4A3AF6" w:rsidR="00642018" w:rsidRDefault="00A10CED" w:rsidP="00122B36">
      <w:pPr>
        <w:pStyle w:val="annxxx"/>
      </w:pPr>
      <w:r>
        <w:t xml:space="preserve">To set preferences, </w:t>
      </w:r>
      <w:proofErr w:type="gramStart"/>
      <w:r>
        <w:t>left-click</w:t>
      </w:r>
      <w:proofErr w:type="gramEnd"/>
      <w:r>
        <w:t xml:space="preserve"> on the entry you want to change</w:t>
      </w:r>
      <w:r w:rsidR="00FC44AD">
        <w:t xml:space="preserve">. </w:t>
      </w:r>
      <w:r>
        <w:t>A box will appear to the right</w:t>
      </w:r>
      <w:r w:rsidR="00FC44AD">
        <w:t xml:space="preserve">. </w:t>
      </w:r>
      <w:r>
        <w:t xml:space="preserve">Type in the new number, and then </w:t>
      </w:r>
      <w:r w:rsidR="00373FBB">
        <w:t>select</w:t>
      </w:r>
      <w:r w:rsidR="002D48FC">
        <w:t xml:space="preserve"> the</w:t>
      </w:r>
      <w:r>
        <w:t xml:space="preserve"> </w:t>
      </w:r>
      <w:r w:rsidR="00660DB1">
        <w:t>“</w:t>
      </w:r>
      <w:r>
        <w:t>enter</w:t>
      </w:r>
      <w:r w:rsidR="00660DB1">
        <w:t>”</w:t>
      </w:r>
      <w:r>
        <w:t xml:space="preserve"> key, or right-click anywhere on the screen</w:t>
      </w:r>
      <w:r w:rsidR="00FC44AD">
        <w:t xml:space="preserve">. </w:t>
      </w:r>
      <w:r>
        <w:t xml:space="preserve">When you finish changing the preferences and want to make the box disappear, </w:t>
      </w:r>
      <w:r w:rsidR="00373FBB">
        <w:t>select</w:t>
      </w:r>
      <w:r w:rsidR="002D48FC">
        <w:t xml:space="preserve"> </w:t>
      </w:r>
      <w:r w:rsidR="00660DB1">
        <w:t>“</w:t>
      </w:r>
      <w:r>
        <w:t>Q</w:t>
      </w:r>
      <w:r w:rsidR="00660DB1">
        <w:t>”</w:t>
      </w:r>
      <w:r>
        <w:t xml:space="preserve">, or the </w:t>
      </w:r>
      <w:r w:rsidR="00660DB1">
        <w:t>“</w:t>
      </w:r>
      <w:r>
        <w:t>escape</w:t>
      </w:r>
      <w:r w:rsidR="00660DB1">
        <w:t>”</w:t>
      </w:r>
      <w:r>
        <w:t xml:space="preserve"> key, or right-click somewhere else on the screen</w:t>
      </w:r>
      <w:r w:rsidR="00CC3F5C">
        <w:t xml:space="preserve">. </w:t>
      </w:r>
    </w:p>
    <w:p w14:paraId="16045CC3" w14:textId="421F3EA3" w:rsidR="00642018" w:rsidRDefault="00A10CED" w:rsidP="00122B36">
      <w:pPr>
        <w:pStyle w:val="Heading2"/>
      </w:pPr>
      <w:bookmarkStart w:id="875" w:name="_Toc10370388"/>
      <w:bookmarkStart w:id="876" w:name="_Toc17183954"/>
      <w:bookmarkStart w:id="877" w:name="_Toc17190540"/>
      <w:bookmarkStart w:id="878" w:name="_Toc34272936"/>
      <w:bookmarkStart w:id="879" w:name="_Toc123100788"/>
      <w:bookmarkEnd w:id="875"/>
      <w:bookmarkEnd w:id="876"/>
      <w:r>
        <w:t>Appliqué</w:t>
      </w:r>
      <w:bookmarkEnd w:id="877"/>
      <w:r>
        <w:fldChar w:fldCharType="begin"/>
      </w:r>
      <w:r>
        <w:instrText xml:space="preserve"> </w:instrText>
      </w:r>
      <w:r w:rsidR="00677351">
        <w:instrText>XE “Appliqué”</w:instrText>
      </w:r>
      <w:r>
        <w:instrText xml:space="preserve"> </w:instrText>
      </w:r>
      <w:r>
        <w:fldChar w:fldCharType="end"/>
      </w:r>
      <w:r>
        <w:t> </w:t>
      </w:r>
      <w:r w:rsidR="005313D9">
        <w:t>c</w:t>
      </w:r>
      <w:r>
        <w:t>olor</w:t>
      </w:r>
      <w:bookmarkEnd w:id="878"/>
      <w:bookmarkEnd w:id="879"/>
    </w:p>
    <w:p w14:paraId="4067510C" w14:textId="4D41D7B2" w:rsidR="00642018" w:rsidRDefault="00A10CED" w:rsidP="00122B36">
      <w:pPr>
        <w:pStyle w:val="annxxx"/>
      </w:pPr>
      <w:r>
        <w:t xml:space="preserve">Select the box by left-clicking on it, then left-click on the </w:t>
      </w:r>
      <w:proofErr w:type="gramStart"/>
      <w:r>
        <w:t>left hand</w:t>
      </w:r>
      <w:proofErr w:type="gramEnd"/>
      <w:r>
        <w:t xml:space="preserve"> color box of the desired color</w:t>
      </w:r>
      <w:r w:rsidR="00FC44AD">
        <w:t xml:space="preserve">. </w:t>
      </w:r>
      <w:r>
        <w:t xml:space="preserve">If you </w:t>
      </w:r>
      <w:r w:rsidR="00660DB1">
        <w:t>“</w:t>
      </w:r>
      <w:r>
        <w:t>sort</w:t>
      </w:r>
      <w:r w:rsidR="00660DB1">
        <w:t>”</w:t>
      </w:r>
      <w:r>
        <w:t xml:space="preserve"> your design, </w:t>
      </w:r>
      <w:r w:rsidR="00AD6EB8">
        <w:t>ThrEd</w:t>
      </w:r>
      <w:r>
        <w:t xml:space="preserve"> will put the appliqué</w:t>
      </w:r>
      <w:r>
        <w:fldChar w:fldCharType="begin"/>
      </w:r>
      <w:r>
        <w:instrText xml:space="preserve"> </w:instrText>
      </w:r>
      <w:r w:rsidR="00677351">
        <w:instrText>XE “Appliqué”</w:instrText>
      </w:r>
      <w:r>
        <w:instrText xml:space="preserve"> </w:instrText>
      </w:r>
      <w:r>
        <w:fldChar w:fldCharType="end"/>
      </w:r>
      <w:r>
        <w:t xml:space="preserve"> color first in the stitch order</w:t>
      </w:r>
      <w:r w:rsidR="00FC44AD">
        <w:t xml:space="preserve">. </w:t>
      </w:r>
      <w:r>
        <w:t>If you want to have an appliqué over another section of the design, this may not be desirable</w:t>
      </w:r>
      <w:r w:rsidR="00FC44AD">
        <w:t xml:space="preserve">. </w:t>
      </w:r>
      <w:r>
        <w:t>You can move the form and/or stitches in the stitch order, or you can just avoid sorting a design once you have put the appliqué in the order you want</w:t>
      </w:r>
      <w:r w:rsidR="00FC44AD">
        <w:t xml:space="preserve">. </w:t>
      </w:r>
      <w:r>
        <w:t>By default, the appliqué color is number 16 on the ordinal color bar</w:t>
      </w:r>
      <w:r>
        <w:fldChar w:fldCharType="begin"/>
      </w:r>
      <w:r>
        <w:instrText xml:space="preserve"> </w:instrText>
      </w:r>
      <w:r w:rsidR="00677351">
        <w:instrText>XE “Color bar”</w:instrText>
      </w:r>
      <w:r>
        <w:instrText xml:space="preserve"> </w:instrText>
      </w:r>
      <w:r>
        <w:fldChar w:fldCharType="end"/>
      </w:r>
      <w:r w:rsidR="00FC44AD">
        <w:t xml:space="preserve">. </w:t>
      </w:r>
      <w:r>
        <w:t xml:space="preserve">If you use that color for a design segment that is not an appliqué under layer, and then you sort the design, you will need to use </w:t>
      </w:r>
      <w:r w:rsidR="00660DB1">
        <w:t>“</w:t>
      </w:r>
      <w:r>
        <w:t>move/ to end</w:t>
      </w:r>
      <w:r w:rsidR="00660DB1">
        <w:t>”</w:t>
      </w:r>
      <w:r>
        <w:t xml:space="preserve"> if you want that segment to stitch last.</w:t>
      </w:r>
    </w:p>
    <w:p w14:paraId="52C84CF0" w14:textId="38C9EF75" w:rsidR="005313D9" w:rsidRDefault="005313D9" w:rsidP="00122B36">
      <w:pPr>
        <w:pStyle w:val="Heading2"/>
      </w:pPr>
      <w:bookmarkStart w:id="880" w:name="_Toc10370389"/>
      <w:bookmarkStart w:id="881" w:name="_Toc17183955"/>
      <w:bookmarkStart w:id="882" w:name="_Toc123100789"/>
      <w:bookmarkStart w:id="883" w:name="_Toc17190541"/>
      <w:bookmarkStart w:id="884" w:name="_Toc34272937"/>
      <w:bookmarkEnd w:id="880"/>
      <w:bookmarkEnd w:id="881"/>
      <w:commentRangeStart w:id="885"/>
      <w:r>
        <w:t>Appliqué</w:t>
      </w:r>
      <w:r>
        <w:fldChar w:fldCharType="begin"/>
      </w:r>
      <w:r>
        <w:instrText xml:space="preserve"> </w:instrText>
      </w:r>
      <w:r w:rsidR="00677351">
        <w:instrText>XE “Appliqué”</w:instrText>
      </w:r>
      <w:r>
        <w:instrText xml:space="preserve"> </w:instrText>
      </w:r>
      <w:r>
        <w:fldChar w:fldCharType="end"/>
      </w:r>
      <w:r>
        <w:t> stitch length</w:t>
      </w:r>
      <w:commentRangeEnd w:id="885"/>
      <w:r>
        <w:rPr>
          <w:rStyle w:val="CommentReference"/>
          <w:b w:val="0"/>
          <w:bCs w:val="0"/>
          <w:i w:val="0"/>
          <w:iCs w:val="0"/>
        </w:rPr>
        <w:commentReference w:id="885"/>
      </w:r>
      <w:bookmarkEnd w:id="882"/>
    </w:p>
    <w:p w14:paraId="569D19A4" w14:textId="792708C1" w:rsidR="00642018" w:rsidRDefault="00A10CED" w:rsidP="00122B36">
      <w:pPr>
        <w:pStyle w:val="Heading2"/>
      </w:pPr>
      <w:bookmarkStart w:id="886" w:name="_Toc123100790"/>
      <w:r>
        <w:t xml:space="preserve">Border </w:t>
      </w:r>
      <w:r w:rsidR="005313D9">
        <w:t>w</w:t>
      </w:r>
      <w:r>
        <w:t>idth</w:t>
      </w:r>
      <w:bookmarkEnd w:id="883"/>
      <w:bookmarkEnd w:id="884"/>
      <w:bookmarkEnd w:id="886"/>
      <w:r>
        <w:fldChar w:fldCharType="begin"/>
      </w:r>
      <w:r>
        <w:instrText xml:space="preserve"> XE "</w:instrText>
      </w:r>
      <w:r>
        <w:rPr>
          <w:rFonts w:eastAsia="MS Mincho"/>
        </w:rPr>
        <w:instrText xml:space="preserve">Border </w:instrText>
      </w:r>
      <w:r w:rsidR="0071680F">
        <w:rPr>
          <w:rFonts w:eastAsia="MS Mincho"/>
        </w:rPr>
        <w:instrText>w</w:instrText>
      </w:r>
      <w:r>
        <w:rPr>
          <w:rFonts w:eastAsia="MS Mincho"/>
        </w:rPr>
        <w:instrText>idth"</w:instrText>
      </w:r>
      <w:r>
        <w:instrText xml:space="preserve"> </w:instrText>
      </w:r>
      <w:r>
        <w:fldChar w:fldCharType="end"/>
      </w:r>
    </w:p>
    <w:p w14:paraId="63ED9213" w14:textId="7DB748AE" w:rsidR="00642018" w:rsidRDefault="00A10CED" w:rsidP="00122B36">
      <w:pPr>
        <w:pStyle w:val="annxxx"/>
      </w:pPr>
      <w:r>
        <w:t>Set the size in millimeters for the satin, angle satin</w:t>
      </w:r>
      <w:r>
        <w:fldChar w:fldCharType="begin"/>
      </w:r>
      <w:r>
        <w:instrText xml:space="preserve"> </w:instrText>
      </w:r>
      <w:r w:rsidR="00677351">
        <w:instrText>XE “Angle satin”</w:instrText>
      </w:r>
      <w:r>
        <w:instrText xml:space="preserve"> </w:instrText>
      </w:r>
      <w:r>
        <w:fldChar w:fldCharType="end"/>
      </w:r>
      <w:r>
        <w:t>, appliqué</w:t>
      </w:r>
      <w:r>
        <w:fldChar w:fldCharType="begin"/>
      </w:r>
      <w:r>
        <w:instrText xml:space="preserve"> </w:instrText>
      </w:r>
      <w:r w:rsidR="00677351">
        <w:instrText>XE “Appliqué”</w:instrText>
      </w:r>
      <w:r>
        <w:instrText xml:space="preserve"> </w:instrText>
      </w:r>
      <w:r>
        <w:fldChar w:fldCharType="end"/>
      </w:r>
      <w:r>
        <w:t>, buttonhole and clipboard borders</w:t>
      </w:r>
      <w:r w:rsidR="00FC44AD">
        <w:t xml:space="preserve">. </w:t>
      </w:r>
      <w:r>
        <w:t>The fill will be centered over the form line</w:t>
      </w:r>
      <w:r w:rsidR="00FC44AD">
        <w:t xml:space="preserve">. </w:t>
      </w:r>
      <w:r>
        <w:t>Left- click on the current entry and a box appears to the right</w:t>
      </w:r>
      <w:r w:rsidR="00FC44AD">
        <w:t xml:space="preserve">. </w:t>
      </w:r>
      <w:r>
        <w:t xml:space="preserve">Type in the number you want, </w:t>
      </w:r>
      <w:r w:rsidR="00373FBB">
        <w:t>select</w:t>
      </w:r>
      <w:r w:rsidR="002D48FC">
        <w:t xml:space="preserve"> </w:t>
      </w:r>
      <w:r>
        <w:t>return or right-click anywhere on the screen</w:t>
      </w:r>
      <w:r w:rsidR="00FC44AD">
        <w:t xml:space="preserve">. </w:t>
      </w:r>
      <w:r>
        <w:t>For Buttonhole borders, you may also set the corner length</w:t>
      </w:r>
      <w:r w:rsidR="00FC44AD">
        <w:t xml:space="preserve">. </w:t>
      </w:r>
    </w:p>
    <w:p w14:paraId="7F844600" w14:textId="6987C33B" w:rsidR="005313D9" w:rsidRDefault="005313D9" w:rsidP="00122B36">
      <w:pPr>
        <w:pStyle w:val="Heading2"/>
      </w:pPr>
      <w:bookmarkStart w:id="887" w:name="_Toc10370390"/>
      <w:bookmarkStart w:id="888" w:name="_Toc17183956"/>
      <w:bookmarkStart w:id="889" w:name="_Toc17190543"/>
      <w:bookmarkStart w:id="890" w:name="_Toc34272939"/>
      <w:bookmarkStart w:id="891" w:name="_Toc123100791"/>
      <w:bookmarkStart w:id="892" w:name="_Toc17190542"/>
      <w:bookmarkStart w:id="893" w:name="_Toc34272938"/>
      <w:bookmarkEnd w:id="887"/>
      <w:bookmarkEnd w:id="888"/>
      <w:r>
        <w:lastRenderedPageBreak/>
        <w:t>Button corner length (Buttonhole Corner Length)</w:t>
      </w:r>
      <w:bookmarkEnd w:id="889"/>
      <w:bookmarkEnd w:id="890"/>
      <w:bookmarkEnd w:id="891"/>
    </w:p>
    <w:p w14:paraId="107E625E" w14:textId="3EE38C63" w:rsidR="005313D9" w:rsidRDefault="005313D9" w:rsidP="00122B36">
      <w:pPr>
        <w:pStyle w:val="annxxx"/>
      </w:pPr>
      <w:r>
        <w:t>Sets the length of the stitches on the corners of forms filled with “Fill/border/buttonhole”</w:t>
      </w:r>
      <w:r w:rsidR="00CC3F5C">
        <w:t xml:space="preserve">. </w:t>
      </w:r>
      <w:r>
        <w:t>A star filled this way looks like a snowflake.</w:t>
      </w:r>
    </w:p>
    <w:p w14:paraId="373AE583" w14:textId="3FF59E45" w:rsidR="00642018" w:rsidRDefault="00A10CED" w:rsidP="00122B36">
      <w:pPr>
        <w:pStyle w:val="Heading2"/>
      </w:pPr>
      <w:bookmarkStart w:id="894" w:name="_Toc10370391"/>
      <w:bookmarkStart w:id="895" w:name="_Toc17183957"/>
      <w:bookmarkStart w:id="896" w:name="_Toc10370392"/>
      <w:bookmarkStart w:id="897" w:name="_Toc17183958"/>
      <w:bookmarkStart w:id="898" w:name="_Toc17190544"/>
      <w:bookmarkStart w:id="899" w:name="_Toc34272940"/>
      <w:bookmarkStart w:id="900" w:name="_Toc123100792"/>
      <w:bookmarkEnd w:id="892"/>
      <w:bookmarkEnd w:id="893"/>
      <w:bookmarkEnd w:id="894"/>
      <w:bookmarkEnd w:id="895"/>
      <w:bookmarkEnd w:id="896"/>
      <w:bookmarkEnd w:id="897"/>
      <w:r>
        <w:t xml:space="preserve">Chain </w:t>
      </w:r>
      <w:r w:rsidR="005313D9">
        <w:t>f</w:t>
      </w:r>
      <w:r>
        <w:t xml:space="preserve">ill </w:t>
      </w:r>
      <w:r w:rsidR="005313D9">
        <w:t>l</w:t>
      </w:r>
      <w:r>
        <w:t>ength</w:t>
      </w:r>
      <w:bookmarkEnd w:id="898"/>
      <w:bookmarkEnd w:id="899"/>
      <w:bookmarkEnd w:id="900"/>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l</w:instrText>
      </w:r>
      <w:r>
        <w:rPr>
          <w:rFonts w:eastAsia="MS Mincho"/>
        </w:rPr>
        <w:instrText>ength"</w:instrText>
      </w:r>
      <w:r>
        <w:instrText xml:space="preserve"> </w:instrText>
      </w:r>
      <w:r>
        <w:fldChar w:fldCharType="end"/>
      </w:r>
    </w:p>
    <w:p w14:paraId="698394F9" w14:textId="77777777" w:rsidR="00642018" w:rsidRDefault="00A10CED" w:rsidP="00122B36">
      <w:pPr>
        <w:pStyle w:val="annxxx"/>
      </w:pPr>
      <w:r>
        <w:t>Sets the default length of the chain border fill.</w:t>
      </w:r>
    </w:p>
    <w:p w14:paraId="77F7121C" w14:textId="5551BBE6" w:rsidR="00642018" w:rsidRDefault="00A10CED" w:rsidP="00122B36">
      <w:pPr>
        <w:pStyle w:val="Heading2"/>
      </w:pPr>
      <w:bookmarkStart w:id="901" w:name="_Toc10370393"/>
      <w:bookmarkStart w:id="902" w:name="_Toc17183959"/>
      <w:bookmarkStart w:id="903" w:name="_Toc17190545"/>
      <w:bookmarkStart w:id="904" w:name="_Toc34272941"/>
      <w:bookmarkStart w:id="905" w:name="_Toc123100793"/>
      <w:bookmarkEnd w:id="901"/>
      <w:bookmarkEnd w:id="902"/>
      <w:r>
        <w:t xml:space="preserve">Chain </w:t>
      </w:r>
      <w:r w:rsidR="005313D9">
        <w:t>f</w:t>
      </w:r>
      <w:r>
        <w:t xml:space="preserve">ill </w:t>
      </w:r>
      <w:r w:rsidR="005313D9">
        <w:t>p</w:t>
      </w:r>
      <w:r>
        <w:t>osition</w:t>
      </w:r>
      <w:bookmarkEnd w:id="903"/>
      <w:bookmarkEnd w:id="904"/>
      <w:bookmarkEnd w:id="905"/>
      <w:r>
        <w:fldChar w:fldCharType="begin"/>
      </w:r>
      <w:r>
        <w:instrText xml:space="preserve"> XE "</w:instrText>
      </w:r>
      <w:r>
        <w:rPr>
          <w:rFonts w:eastAsia="MS Mincho"/>
        </w:rPr>
        <w:instrText xml:space="preserve">Chain </w:instrText>
      </w:r>
      <w:r w:rsidR="0071680F">
        <w:rPr>
          <w:rFonts w:eastAsia="MS Mincho"/>
        </w:rPr>
        <w:instrText>f</w:instrText>
      </w:r>
      <w:r>
        <w:rPr>
          <w:rFonts w:eastAsia="MS Mincho"/>
        </w:rPr>
        <w:instrText xml:space="preserve">ill </w:instrText>
      </w:r>
      <w:r w:rsidR="0071680F">
        <w:rPr>
          <w:rFonts w:eastAsia="MS Mincho"/>
        </w:rPr>
        <w:instrText>p</w:instrText>
      </w:r>
      <w:r>
        <w:rPr>
          <w:rFonts w:eastAsia="MS Mincho"/>
        </w:rPr>
        <w:instrText>osition"</w:instrText>
      </w:r>
      <w:r>
        <w:instrText xml:space="preserve"> </w:instrText>
      </w:r>
      <w:r>
        <w:fldChar w:fldCharType="end"/>
      </w:r>
    </w:p>
    <w:p w14:paraId="5C7EAD76" w14:textId="77777777" w:rsidR="00642018" w:rsidRDefault="00A10CED" w:rsidP="00122B36">
      <w:pPr>
        <w:pStyle w:val="annxxx"/>
      </w:pPr>
      <w:r>
        <w:t>Sets the default position of the inside and outside corner points of the chain fill.</w:t>
      </w:r>
    </w:p>
    <w:p w14:paraId="02D17A49" w14:textId="5A98B3D8" w:rsidR="00642018" w:rsidRDefault="00A10CED" w:rsidP="00122B36">
      <w:pPr>
        <w:pStyle w:val="Heading2"/>
      </w:pPr>
      <w:bookmarkStart w:id="906" w:name="_Toc10370394"/>
      <w:bookmarkStart w:id="907" w:name="_Toc17183960"/>
      <w:bookmarkStart w:id="908" w:name="_Toc17190546"/>
      <w:bookmarkStart w:id="909" w:name="_Toc34272942"/>
      <w:bookmarkStart w:id="910" w:name="_Toc123100794"/>
      <w:bookmarkEnd w:id="906"/>
      <w:bookmarkEnd w:id="907"/>
      <w:r>
        <w:t xml:space="preserve">Clipboard </w:t>
      </w:r>
      <w:r w:rsidR="00B163EB">
        <w:t>o</w:t>
      </w:r>
      <w:r>
        <w:t>ffset</w:t>
      </w:r>
      <w:bookmarkEnd w:id="908"/>
      <w:bookmarkEnd w:id="909"/>
      <w:bookmarkEnd w:id="910"/>
      <w:r>
        <w:fldChar w:fldCharType="begin"/>
      </w:r>
      <w:r>
        <w:instrText xml:space="preserve"> XE "</w:instrText>
      </w:r>
      <w:r>
        <w:rPr>
          <w:rFonts w:eastAsia="MS Mincho"/>
        </w:rPr>
        <w:instrText xml:space="preserve">Clipboard </w:instrText>
      </w:r>
      <w:r w:rsidR="0071680F">
        <w:rPr>
          <w:rFonts w:eastAsia="MS Mincho"/>
        </w:rPr>
        <w:instrText>o</w:instrText>
      </w:r>
      <w:r>
        <w:rPr>
          <w:rFonts w:eastAsia="MS Mincho"/>
        </w:rPr>
        <w:instrText>ffset"</w:instrText>
      </w:r>
      <w:r>
        <w:instrText xml:space="preserve"> </w:instrText>
      </w:r>
      <w:r>
        <w:fldChar w:fldCharType="end"/>
      </w:r>
    </w:p>
    <w:p w14:paraId="394D0402" w14:textId="77777777" w:rsidR="00642018" w:rsidRDefault="00A10CED" w:rsidP="00122B36">
      <w:pPr>
        <w:pStyle w:val="annxxx"/>
      </w:pPr>
      <w:r>
        <w:t xml:space="preserve">Sets the space between the columns of a </w:t>
      </w:r>
      <w:hyperlink w:anchor="clpvrt" w:history="1">
        <w:r>
          <w:rPr>
            <w:rStyle w:val="Hyperlink"/>
          </w:rPr>
          <w:t>vertical clipboard fill</w:t>
        </w:r>
      </w:hyperlink>
      <w:r>
        <w:t>.</w:t>
      </w:r>
    </w:p>
    <w:p w14:paraId="5A9F9120" w14:textId="1F17A663" w:rsidR="00642018" w:rsidRDefault="00A10CED" w:rsidP="00122B36">
      <w:pPr>
        <w:pStyle w:val="Heading2"/>
      </w:pPr>
      <w:bookmarkStart w:id="911" w:name="_Toc10370395"/>
      <w:bookmarkStart w:id="912" w:name="_Toc17183961"/>
      <w:bookmarkStart w:id="913" w:name="_Toc17190547"/>
      <w:bookmarkStart w:id="914" w:name="_Toc34272943"/>
      <w:bookmarkStart w:id="915" w:name="_Toc123100795"/>
      <w:bookmarkEnd w:id="911"/>
      <w:bookmarkEnd w:id="912"/>
      <w:r>
        <w:t xml:space="preserve">Clipboard </w:t>
      </w:r>
      <w:r w:rsidR="00B163EB">
        <w:t>p</w:t>
      </w:r>
      <w:r>
        <w:t>hase</w:t>
      </w:r>
      <w:bookmarkEnd w:id="913"/>
      <w:bookmarkEnd w:id="914"/>
      <w:bookmarkEnd w:id="915"/>
      <w:r>
        <w:fldChar w:fldCharType="begin"/>
      </w:r>
      <w:r>
        <w:instrText xml:space="preserve"> XE "</w:instrText>
      </w:r>
      <w:r>
        <w:rPr>
          <w:rFonts w:eastAsia="MS Mincho"/>
        </w:rPr>
        <w:instrText xml:space="preserve">Clipboard </w:instrText>
      </w:r>
      <w:r w:rsidR="0071680F">
        <w:rPr>
          <w:rFonts w:eastAsia="MS Mincho"/>
        </w:rPr>
        <w:instrText>p</w:instrText>
      </w:r>
      <w:r>
        <w:rPr>
          <w:rFonts w:eastAsia="MS Mincho"/>
        </w:rPr>
        <w:instrText>hase"</w:instrText>
      </w:r>
      <w:r>
        <w:instrText xml:space="preserve"> </w:instrText>
      </w:r>
      <w:r>
        <w:fldChar w:fldCharType="end"/>
      </w:r>
    </w:p>
    <w:p w14:paraId="368F65A6" w14:textId="61ABD5E8" w:rsidR="00642018" w:rsidRDefault="00A10CED" w:rsidP="00122B36">
      <w:pPr>
        <w:pStyle w:val="annxxx"/>
      </w:pPr>
      <w:r>
        <w:t>Sets the phase between the columns of a vertical clipboard fill</w:t>
      </w:r>
      <w:r w:rsidR="00FC44AD">
        <w:t xml:space="preserve">. </w:t>
      </w:r>
      <w:r>
        <w:t>If this value is set to two, the first and second column of the fill will be offset vertically by one half the height of the clipboard fill</w:t>
      </w:r>
      <w:r w:rsidR="00FC44AD">
        <w:t xml:space="preserve">. </w:t>
      </w:r>
      <w:r>
        <w:t>If this value is set to three, the first and second column will be offset vertically by one third the height of the clipboard fill, and the first and third column will be offset vertically by two thirds the height of the clipboard fill.</w:t>
      </w:r>
    </w:p>
    <w:p w14:paraId="351AB5FA" w14:textId="451ACA22" w:rsidR="00B163EB" w:rsidRDefault="00B163EB" w:rsidP="00122B36">
      <w:pPr>
        <w:pStyle w:val="Heading2"/>
      </w:pPr>
      <w:bookmarkStart w:id="916" w:name="_Toc10370396"/>
      <w:bookmarkStart w:id="917" w:name="_Toc17183962"/>
      <w:bookmarkStart w:id="918" w:name="_Toc123100796"/>
      <w:bookmarkStart w:id="919" w:name="_Toc17190548"/>
      <w:bookmarkStart w:id="920" w:name="_Toc34272944"/>
      <w:bookmarkEnd w:id="916"/>
      <w:bookmarkEnd w:id="917"/>
      <w:commentRangeStart w:id="921"/>
      <w:r>
        <w:t>Egg ratio</w:t>
      </w:r>
      <w:commentRangeEnd w:id="921"/>
      <w:r>
        <w:rPr>
          <w:rStyle w:val="CommentReference"/>
          <w:b w:val="0"/>
          <w:bCs w:val="0"/>
          <w:i w:val="0"/>
          <w:iCs w:val="0"/>
        </w:rPr>
        <w:commentReference w:id="921"/>
      </w:r>
      <w:bookmarkEnd w:id="918"/>
      <w:r w:rsidR="0071680F">
        <w:fldChar w:fldCharType="begin"/>
      </w:r>
      <w:r w:rsidR="0071680F">
        <w:instrText xml:space="preserve"> XE "</w:instrText>
      </w:r>
      <w:r w:rsidR="0071680F">
        <w:rPr>
          <w:rFonts w:eastAsia="MS Mincho"/>
        </w:rPr>
        <w:instrText>Egg ratio"</w:instrText>
      </w:r>
      <w:r w:rsidR="0071680F">
        <w:instrText xml:space="preserve"> </w:instrText>
      </w:r>
      <w:r w:rsidR="0071680F">
        <w:fldChar w:fldCharType="end"/>
      </w:r>
    </w:p>
    <w:p w14:paraId="363B4FCC" w14:textId="5BDD5462" w:rsidR="00642018" w:rsidRDefault="00A10CED" w:rsidP="00122B36">
      <w:pPr>
        <w:pStyle w:val="Heading2"/>
      </w:pPr>
      <w:bookmarkStart w:id="922" w:name="_Toc123100797"/>
      <w:r>
        <w:t xml:space="preserve">Fill </w:t>
      </w:r>
      <w:r w:rsidR="00B163EB">
        <w:t>a</w:t>
      </w:r>
      <w:r>
        <w:t>ngle</w:t>
      </w:r>
      <w:bookmarkEnd w:id="919"/>
      <w:bookmarkEnd w:id="920"/>
      <w:bookmarkEnd w:id="922"/>
      <w:r>
        <w:fldChar w:fldCharType="begin"/>
      </w:r>
      <w:r>
        <w:instrText xml:space="preserve"> XE "</w:instrText>
      </w:r>
      <w:r>
        <w:rPr>
          <w:rFonts w:eastAsia="MS Mincho"/>
        </w:rPr>
        <w:instrText xml:space="preserve">Fill </w:instrText>
      </w:r>
      <w:r w:rsidR="0071680F">
        <w:rPr>
          <w:rFonts w:eastAsia="MS Mincho"/>
        </w:rPr>
        <w:instrText>a</w:instrText>
      </w:r>
      <w:r>
        <w:rPr>
          <w:rFonts w:eastAsia="MS Mincho"/>
        </w:rPr>
        <w:instrText>ngle"</w:instrText>
      </w:r>
      <w:r>
        <w:instrText xml:space="preserve"> </w:instrText>
      </w:r>
      <w:r>
        <w:fldChar w:fldCharType="end"/>
      </w:r>
      <w:r>
        <w:t> </w:t>
      </w:r>
    </w:p>
    <w:p w14:paraId="1C710B52" w14:textId="2A101817" w:rsidR="00642018" w:rsidRDefault="00A10CED" w:rsidP="00122B36">
      <w:pPr>
        <w:pStyle w:val="annxxx"/>
      </w:pPr>
      <w:r>
        <w:t>This setting changes the angle of stitching lines in the angle fill</w:t>
      </w:r>
      <w:r>
        <w:fldChar w:fldCharType="begin"/>
      </w:r>
      <w:r>
        <w:instrText xml:space="preserve"> XE </w:instrText>
      </w:r>
      <w:r w:rsidR="00677351">
        <w:instrText>“Angle fill”</w:instrText>
      </w:r>
      <w:r>
        <w:instrText xml:space="preserve"> </w:instrText>
      </w:r>
      <w:r>
        <w:fldChar w:fldCharType="end"/>
      </w:r>
      <w:r>
        <w:t>.</w:t>
      </w:r>
    </w:p>
    <w:p w14:paraId="37CC03D5" w14:textId="786C9310" w:rsidR="00642018" w:rsidRDefault="00A10CED" w:rsidP="00122B36">
      <w:pPr>
        <w:pStyle w:val="Heading2"/>
      </w:pPr>
      <w:bookmarkStart w:id="923" w:name="_Toc10370397"/>
      <w:bookmarkStart w:id="924" w:name="_Toc17183963"/>
      <w:bookmarkStart w:id="925" w:name="_Toc17190549"/>
      <w:bookmarkStart w:id="926" w:name="_Toc34272945"/>
      <w:bookmarkStart w:id="927" w:name="_Toc123100798"/>
      <w:bookmarkEnd w:id="923"/>
      <w:bookmarkEnd w:id="924"/>
      <w:r>
        <w:t xml:space="preserve">Fill </w:t>
      </w:r>
      <w:r w:rsidR="00B163EB">
        <w:t>e</w:t>
      </w:r>
      <w:r>
        <w:t>nds</w:t>
      </w:r>
      <w:bookmarkEnd w:id="925"/>
      <w:bookmarkEnd w:id="926"/>
      <w:bookmarkEnd w:id="927"/>
      <w:r>
        <w:fldChar w:fldCharType="begin"/>
      </w:r>
      <w:r>
        <w:instrText xml:space="preserve"> </w:instrText>
      </w:r>
      <w:r w:rsidR="00D075A0">
        <w:instrText>XE “Fill ends”</w:instrText>
      </w:r>
      <w:r>
        <w:instrText xml:space="preserve"> </w:instrText>
      </w:r>
      <w:r>
        <w:fldChar w:fldCharType="end"/>
      </w:r>
    </w:p>
    <w:p w14:paraId="28BBE151" w14:textId="418E1C79" w:rsidR="00642018" w:rsidRDefault="00A10CED" w:rsidP="00122B36">
      <w:pPr>
        <w:pStyle w:val="annxxx"/>
      </w:pPr>
      <w:r>
        <w:t>Choose pointed or square ends where a line of Fan fill meets the edge of the form</w:t>
      </w:r>
      <w:r w:rsidR="00FC44AD">
        <w:t xml:space="preserve">. </w:t>
      </w:r>
      <w:r>
        <w:t>To see an example of this, make a form and fill it using a fill spacing of 2</w:t>
      </w:r>
      <w:r w:rsidR="00FC44AD">
        <w:t xml:space="preserve">. </w:t>
      </w:r>
      <w:r>
        <w:t>This makes the lines far enough apart to see the ends clearly</w:t>
      </w:r>
      <w:r w:rsidR="00FC44AD">
        <w:t xml:space="preserve">. </w:t>
      </w:r>
      <w:r>
        <w:t>Then select each option and look at the difference</w:t>
      </w:r>
      <w:r w:rsidR="00FC44AD">
        <w:t xml:space="preserve">. </w:t>
      </w:r>
      <w:r>
        <w:t>Square ends make a good underlay for other fills</w:t>
      </w:r>
      <w:r w:rsidR="00FC44AD">
        <w:t xml:space="preserve">. </w:t>
      </w:r>
      <w:proofErr w:type="gramStart"/>
      <w:r>
        <w:t>Fill</w:t>
      </w:r>
      <w:proofErr w:type="gramEnd"/>
      <w:r>
        <w:t xml:space="preserve"> the form, </w:t>
      </w:r>
      <w:r w:rsidR="00373FBB">
        <w:t>select</w:t>
      </w:r>
      <w:r>
        <w:t xml:space="preserve"> </w:t>
      </w:r>
      <w:r w:rsidR="00660DB1">
        <w:t>“</w:t>
      </w:r>
      <w:r>
        <w:t>f</w:t>
      </w:r>
      <w:r w:rsidR="00660DB1">
        <w:t>”</w:t>
      </w:r>
      <w:r>
        <w:t xml:space="preserve"> to get the form data box and select underlay there</w:t>
      </w:r>
      <w:r w:rsidR="00FC44AD">
        <w:t xml:space="preserve">. </w:t>
      </w:r>
      <w:r>
        <w:t>You can also make an underlay yourself, by making two sets of fan fill lines perpendicular to each other, made with preferences set so that the lines are 2 mm apart and the stitch length is 3.5 mm</w:t>
      </w:r>
      <w:r w:rsidR="00FC44AD">
        <w:t xml:space="preserve">. </w:t>
      </w:r>
      <w:proofErr w:type="gramStart"/>
      <w:r>
        <w:t>Square</w:t>
      </w:r>
      <w:proofErr w:type="gramEnd"/>
      <w:r>
        <w:t xml:space="preserve"> ends are usually preferred for underlay</w:t>
      </w:r>
      <w:r w:rsidR="00FC44AD">
        <w:t xml:space="preserve">. </w:t>
      </w:r>
      <w:r>
        <w:t>This will stabilize and plump up the fill stitches you put over it.</w:t>
      </w:r>
    </w:p>
    <w:p w14:paraId="741EF6DD" w14:textId="7C5F9637" w:rsidR="005313D9" w:rsidRDefault="005313D9" w:rsidP="00122B36">
      <w:pPr>
        <w:pStyle w:val="Heading2"/>
      </w:pPr>
      <w:bookmarkStart w:id="928" w:name="_Toc10370398"/>
      <w:bookmarkStart w:id="929" w:name="_Toc17183964"/>
      <w:bookmarkStart w:id="930" w:name="_Toc123100799"/>
      <w:bookmarkStart w:id="931" w:name="_Toc17190550"/>
      <w:bookmarkStart w:id="932" w:name="_Toc34272946"/>
      <w:bookmarkEnd w:id="928"/>
      <w:bookmarkEnd w:id="929"/>
      <w:r>
        <w:t>Fill spacing</w:t>
      </w:r>
      <w:bookmarkEnd w:id="930"/>
      <w:r>
        <w:fldChar w:fldCharType="begin"/>
      </w:r>
      <w:r>
        <w:instrText xml:space="preserve"> XE "</w:instrText>
      </w:r>
      <w:r>
        <w:rPr>
          <w:rFonts w:eastAsia="MS Mincho"/>
        </w:rPr>
        <w:instrText xml:space="preserve">Fill </w:instrText>
      </w:r>
      <w:r w:rsidR="0071680F">
        <w:rPr>
          <w:rFonts w:eastAsia="MS Mincho"/>
        </w:rPr>
        <w:instrText>s</w:instrText>
      </w:r>
      <w:r>
        <w:rPr>
          <w:rFonts w:eastAsia="MS Mincho"/>
        </w:rPr>
        <w:instrText>pacing"</w:instrText>
      </w:r>
      <w:r>
        <w:instrText xml:space="preserve"> </w:instrText>
      </w:r>
      <w:r>
        <w:fldChar w:fldCharType="end"/>
      </w:r>
    </w:p>
    <w:p w14:paraId="62F17E5C" w14:textId="4DD2183E" w:rsidR="005313D9" w:rsidRDefault="005313D9" w:rsidP="00122B36">
      <w:pPr>
        <w:pStyle w:val="annxxx"/>
      </w:pPr>
      <w:r>
        <w:t xml:space="preserve">Sets the distance between lines of stitching in the fill. A smaller number makes </w:t>
      </w:r>
      <w:r w:rsidR="000709E4">
        <w:t>a denser</w:t>
      </w:r>
      <w:r>
        <w:t xml:space="preserve"> fill; larger numbers make more space between the threads in the fill. Satin fill tighter than about .28 mm will make the fabric pucker. Other fills may look sparse at that density unless they have </w:t>
      </w:r>
      <w:proofErr w:type="gramStart"/>
      <w:r>
        <w:t>underlay</w:t>
      </w:r>
      <w:proofErr w:type="gramEnd"/>
      <w:r>
        <w:t xml:space="preserve"> stitches made for them. Fan Fill with square ends and fill spacing of 2 to 4 mm makes good underlay.</w:t>
      </w:r>
    </w:p>
    <w:p w14:paraId="4ABF9939" w14:textId="39D03F95" w:rsidR="00642018" w:rsidRDefault="00A10CED" w:rsidP="00122B36">
      <w:pPr>
        <w:pStyle w:val="Heading2"/>
      </w:pPr>
      <w:bookmarkStart w:id="933" w:name="_Toc123100800"/>
      <w:r>
        <w:lastRenderedPageBreak/>
        <w:t>Grid C</w:t>
      </w:r>
      <w:bookmarkStart w:id="934" w:name="gridof"/>
      <w:bookmarkEnd w:id="931"/>
      <w:bookmarkEnd w:id="934"/>
      <w:r>
        <w:t>utoff</w:t>
      </w:r>
      <w:bookmarkEnd w:id="932"/>
      <w:bookmarkEnd w:id="933"/>
      <w:r>
        <w:fldChar w:fldCharType="begin"/>
      </w:r>
      <w:r>
        <w:instrText xml:space="preserve"> XE "</w:instrText>
      </w:r>
      <w:r>
        <w:rPr>
          <w:rFonts w:eastAsia="MS Mincho"/>
        </w:rPr>
        <w:instrText xml:space="preserve">Grid </w:instrText>
      </w:r>
      <w:r w:rsidR="0071680F">
        <w:rPr>
          <w:rFonts w:eastAsia="MS Mincho"/>
        </w:rPr>
        <w:instrText>c</w:instrText>
      </w:r>
      <w:r>
        <w:rPr>
          <w:rFonts w:eastAsia="MS Mincho"/>
        </w:rPr>
        <w:instrText>utoff"</w:instrText>
      </w:r>
      <w:r>
        <w:instrText xml:space="preserve"> </w:instrText>
      </w:r>
      <w:r>
        <w:fldChar w:fldCharType="end"/>
      </w:r>
    </w:p>
    <w:p w14:paraId="3365ED69" w14:textId="57C039D4" w:rsidR="00642018" w:rsidRDefault="00A10CED" w:rsidP="00122B36">
      <w:pPr>
        <w:pStyle w:val="annxxx"/>
      </w:pPr>
      <w:r>
        <w:t>The grid represents the stitch points. It gives you a visual representation of the degree of zoom</w:t>
      </w:r>
      <w:r w:rsidR="00FC44AD">
        <w:t xml:space="preserve">. </w:t>
      </w:r>
      <w:r>
        <w:t xml:space="preserve">Smaller grids are only useful at higher levels of magnification, so the </w:t>
      </w:r>
      <w:r w:rsidR="00660DB1">
        <w:t>“</w:t>
      </w:r>
      <w:r>
        <w:t>set grid cutoff</w:t>
      </w:r>
      <w:r w:rsidR="000709E4">
        <w:t>” function</w:t>
      </w:r>
      <w:r>
        <w:t xml:space="preserve"> allows you to tell the program how much magnification you want before the grid appears</w:t>
      </w:r>
      <w:r w:rsidR="00FC44AD">
        <w:t xml:space="preserve">. </w:t>
      </w:r>
      <w:proofErr w:type="gramStart"/>
      <w:r>
        <w:t>Left-click</w:t>
      </w:r>
      <w:proofErr w:type="gramEnd"/>
      <w:r>
        <w:t xml:space="preserve"> on grid cutoff, and enter a number from zero to nine</w:t>
      </w:r>
      <w:r w:rsidR="00FC44AD">
        <w:t xml:space="preserve">. </w:t>
      </w:r>
      <w:r>
        <w:t>The current setting will be visible when the box appears</w:t>
      </w:r>
      <w:r w:rsidR="00FC44AD">
        <w:t xml:space="preserve">. </w:t>
      </w:r>
      <w:r>
        <w:t xml:space="preserve">The number indicates how many times you must </w:t>
      </w:r>
      <w:r w:rsidR="00373FBB">
        <w:t>select</w:t>
      </w:r>
      <w:r w:rsidR="002D48FC">
        <w:t xml:space="preserve"> </w:t>
      </w:r>
      <w:r w:rsidR="00660DB1">
        <w:t>“</w:t>
      </w:r>
      <w:r>
        <w:t>Z</w:t>
      </w:r>
      <w:r w:rsidR="00660DB1">
        <w:t>”</w:t>
      </w:r>
      <w:r>
        <w:t xml:space="preserve"> or </w:t>
      </w:r>
      <w:r w:rsidR="000709E4">
        <w:t>“</w:t>
      </w:r>
      <w:r>
        <w:t>Zoom In</w:t>
      </w:r>
      <w:r w:rsidR="00660DB1">
        <w:t>”</w:t>
      </w:r>
      <w:r>
        <w:t xml:space="preserve"> to see the grid</w:t>
      </w:r>
      <w:r w:rsidR="00FC44AD">
        <w:t xml:space="preserve">. </w:t>
      </w:r>
      <w:r>
        <w:t xml:space="preserve">If you enter </w:t>
      </w:r>
      <w:r w:rsidR="000709E4">
        <w:t>zero,</w:t>
      </w:r>
      <w:r>
        <w:t xml:space="preserve"> the grid will always be visible.</w:t>
      </w:r>
    </w:p>
    <w:p w14:paraId="6851967B" w14:textId="541EC697" w:rsidR="00642018" w:rsidRDefault="00A10CED" w:rsidP="00122B36">
      <w:pPr>
        <w:pStyle w:val="Heading2"/>
      </w:pPr>
      <w:bookmarkStart w:id="935" w:name="_Toc10370399"/>
      <w:bookmarkStart w:id="936" w:name="_Toc17183965"/>
      <w:bookmarkStart w:id="937" w:name="_Toc17190551"/>
      <w:bookmarkStart w:id="938" w:name="_Toc34272947"/>
      <w:bookmarkStart w:id="939" w:name="_Toc123100801"/>
      <w:bookmarkEnd w:id="935"/>
      <w:bookmarkEnd w:id="936"/>
      <w:r>
        <w:t>Gri</w:t>
      </w:r>
      <w:bookmarkStart w:id="940" w:name="gridsiz"/>
      <w:bookmarkEnd w:id="937"/>
      <w:bookmarkEnd w:id="940"/>
      <w:r>
        <w:t>d size</w:t>
      </w:r>
      <w:bookmarkEnd w:id="938"/>
      <w:bookmarkEnd w:id="939"/>
      <w:r>
        <w:fldChar w:fldCharType="begin"/>
      </w:r>
      <w:r>
        <w:instrText xml:space="preserve"> XE "</w:instrText>
      </w:r>
      <w:r>
        <w:rPr>
          <w:rFonts w:eastAsia="MS Mincho"/>
        </w:rPr>
        <w:instrText>Grid size"</w:instrText>
      </w:r>
      <w:r>
        <w:instrText xml:space="preserve"> </w:instrText>
      </w:r>
      <w:r>
        <w:fldChar w:fldCharType="end"/>
      </w:r>
    </w:p>
    <w:p w14:paraId="1D06D583" w14:textId="77777777" w:rsidR="00642018" w:rsidRDefault="00A10CED" w:rsidP="00122B36">
      <w:pPr>
        <w:pStyle w:val="annxxx"/>
      </w:pPr>
      <w:r>
        <w:t xml:space="preserve">Sets the grid size in millimeters. </w:t>
      </w:r>
    </w:p>
    <w:p w14:paraId="2A39BA7D" w14:textId="3D77D88E" w:rsidR="00642018" w:rsidRDefault="00A10CED" w:rsidP="00122B36">
      <w:pPr>
        <w:pStyle w:val="Heading2"/>
      </w:pPr>
      <w:bookmarkStart w:id="941" w:name="_Toc10370400"/>
      <w:bookmarkStart w:id="942" w:name="_Toc17183966"/>
      <w:bookmarkStart w:id="943" w:name="_Toc17190552"/>
      <w:bookmarkStart w:id="944" w:name="_Toc34272948"/>
      <w:bookmarkStart w:id="945" w:name="_Toc123100802"/>
      <w:bookmarkEnd w:id="941"/>
      <w:bookmarkEnd w:id="942"/>
      <w:r>
        <w:t xml:space="preserve">Hoop </w:t>
      </w:r>
      <w:r w:rsidR="00B163EB">
        <w:t>t</w:t>
      </w:r>
      <w:r>
        <w:t>ype</w:t>
      </w:r>
      <w:bookmarkEnd w:id="943"/>
      <w:bookmarkEnd w:id="944"/>
      <w:bookmarkEnd w:id="945"/>
      <w:r>
        <w:fldChar w:fldCharType="begin"/>
      </w:r>
      <w:r>
        <w:instrText xml:space="preserve"> XE "</w:instrText>
      </w:r>
      <w:r>
        <w:rPr>
          <w:rFonts w:eastAsia="MS Mincho"/>
        </w:rPr>
        <w:instrText xml:space="preserve">Hoop </w:instrText>
      </w:r>
      <w:r w:rsidR="0071680F">
        <w:rPr>
          <w:rFonts w:eastAsia="MS Mincho"/>
        </w:rPr>
        <w:instrText>t</w:instrText>
      </w:r>
      <w:r>
        <w:rPr>
          <w:rFonts w:eastAsia="MS Mincho"/>
        </w:rPr>
        <w:instrText>ype"</w:instrText>
      </w:r>
      <w:r>
        <w:instrText xml:space="preserve"> </w:instrText>
      </w:r>
      <w:r>
        <w:fldChar w:fldCharType="end"/>
      </w:r>
    </w:p>
    <w:p w14:paraId="03B41439" w14:textId="6149C39A" w:rsidR="00642018" w:rsidRDefault="00AD6EB8" w:rsidP="00122B36">
      <w:pPr>
        <w:pStyle w:val="annxxx"/>
      </w:pPr>
      <w:r>
        <w:t>ThrEd</w:t>
      </w:r>
      <w:r w:rsidR="00A10CED">
        <w:t xml:space="preserve"> offers </w:t>
      </w:r>
      <w:r w:rsidR="00660DB1">
        <w:t>“</w:t>
      </w:r>
      <w:r w:rsidR="00A10CED">
        <w:t>Pfaff Large Hoop</w:t>
      </w:r>
      <w:r w:rsidR="00660DB1">
        <w:t>”</w:t>
      </w:r>
      <w:r w:rsidR="00A10CED">
        <w:t xml:space="preserve"> (120 X115 mm), </w:t>
      </w:r>
      <w:r w:rsidR="00660DB1">
        <w:t>“</w:t>
      </w:r>
      <w:r w:rsidR="00A10CED">
        <w:t>Pfaff Small Hoop</w:t>
      </w:r>
      <w:r w:rsidR="00660DB1">
        <w:t>”</w:t>
      </w:r>
      <w:r w:rsidR="00A10CED">
        <w:t xml:space="preserve"> (80X80 mm), </w:t>
      </w:r>
      <w:r w:rsidR="00660DB1">
        <w:t>“</w:t>
      </w:r>
      <w:r w:rsidR="00A10CED">
        <w:t>100mm</w:t>
      </w:r>
      <w:r w:rsidR="00660DB1">
        <w:t>”</w:t>
      </w:r>
      <w:r w:rsidR="00A10CED">
        <w:t xml:space="preserve">, or </w:t>
      </w:r>
      <w:r w:rsidR="00660DB1">
        <w:t>“</w:t>
      </w:r>
      <w:r w:rsidR="00A10CED">
        <w:t>Custom</w:t>
      </w:r>
      <w:r w:rsidR="00660DB1">
        <w:t>”</w:t>
      </w:r>
      <w:r w:rsidR="00A10CED">
        <w:t xml:space="preserve"> hoop size</w:t>
      </w:r>
      <w:r w:rsidR="00FC44AD">
        <w:t xml:space="preserve">. </w:t>
      </w:r>
      <w:r w:rsidR="00A10CED">
        <w:t xml:space="preserve">To set the custom hoop size, enter the length and width sizes (in millimeters) into the ‘Preferences’ </w:t>
      </w:r>
      <w:r w:rsidR="00660DB1">
        <w:t>“</w:t>
      </w:r>
      <w:r w:rsidR="00A10CED">
        <w:t>Custom Hoop Width</w:t>
      </w:r>
      <w:r w:rsidR="00660DB1">
        <w:t>”</w:t>
      </w:r>
      <w:r w:rsidR="00A10CED">
        <w:t xml:space="preserve"> and </w:t>
      </w:r>
      <w:r w:rsidR="00660DB1">
        <w:t>“</w:t>
      </w:r>
      <w:r w:rsidR="00A10CED">
        <w:t>Custom Hoop Length</w:t>
      </w:r>
      <w:r w:rsidR="00660DB1">
        <w:t>”</w:t>
      </w:r>
      <w:r w:rsidR="00A10CED">
        <w:t xml:space="preserve"> fields</w:t>
      </w:r>
      <w:r w:rsidR="00FC44AD">
        <w:t xml:space="preserve">. </w:t>
      </w:r>
      <w:r w:rsidR="00A10CED">
        <w:t xml:space="preserve">After you have the hoop the size you want, select </w:t>
      </w:r>
      <w:r w:rsidR="00660DB1">
        <w:t>“</w:t>
      </w:r>
      <w:r w:rsidR="00A10CED">
        <w:t>Set Custom</w:t>
      </w:r>
      <w:r w:rsidR="00660DB1">
        <w:t>”</w:t>
      </w:r>
      <w:r w:rsidR="00FC44AD">
        <w:t xml:space="preserve">. </w:t>
      </w:r>
      <w:r w:rsidR="00A10CED">
        <w:t xml:space="preserve">After you have set the custom hoop size, you can retrieve it any time by selecting </w:t>
      </w:r>
      <w:r w:rsidR="00660DB1">
        <w:t>“</w:t>
      </w:r>
      <w:r w:rsidR="00A10CED">
        <w:t>Custom</w:t>
      </w:r>
      <w:r w:rsidR="00660DB1">
        <w:t>”</w:t>
      </w:r>
      <w:r w:rsidR="00A10CED">
        <w:t xml:space="preserve"> from the hoop size menu.</w:t>
      </w:r>
    </w:p>
    <w:p w14:paraId="2E7874C6" w14:textId="15DD95EE" w:rsidR="00642018" w:rsidRDefault="00A10CED" w:rsidP="00122B36">
      <w:pPr>
        <w:pStyle w:val="annxxx"/>
      </w:pPr>
      <w:r>
        <w:t>To convert millimeters to inches multiply by 25.4</w:t>
      </w:r>
      <w:r w:rsidR="00FC44AD">
        <w:t xml:space="preserve">. </w:t>
      </w:r>
      <w:r>
        <w:t xml:space="preserve">To convert inches to </w:t>
      </w:r>
      <w:r w:rsidR="000709E4">
        <w:t>millimeters,</w:t>
      </w:r>
      <w:r>
        <w:t xml:space="preserve"> divide by 25.4</w:t>
      </w:r>
      <w:r w:rsidR="00FC44AD">
        <w:t xml:space="preserve">. </w:t>
      </w:r>
      <w:r w:rsidR="00AD6EB8">
        <w:t>ThrEd</w:t>
      </w:r>
      <w:r>
        <w:t xml:space="preserve"> will accept hoop sizes for any currently available home embroidery machines.</w:t>
      </w:r>
    </w:p>
    <w:p w14:paraId="5E248DE5" w14:textId="63AA5A21" w:rsidR="00642018" w:rsidRDefault="00A10CED" w:rsidP="00122B36">
      <w:pPr>
        <w:pStyle w:val="annxxx"/>
      </w:pPr>
      <w:r>
        <w:t xml:space="preserve">When you change the hoop size so that stitches in your design are outside the currently selected hoop size, </w:t>
      </w:r>
      <w:r w:rsidR="00AD6EB8">
        <w:t>ThrEd</w:t>
      </w:r>
      <w:r>
        <w:t xml:space="preserve"> will move your design back in the hoop if possible</w:t>
      </w:r>
      <w:r w:rsidR="00FC44AD">
        <w:t xml:space="preserve">. </w:t>
      </w:r>
      <w:r>
        <w:t xml:space="preserve">If the design is too large for that, </w:t>
      </w:r>
      <w:r w:rsidR="00AD6EB8">
        <w:t>ThrEd</w:t>
      </w:r>
      <w:r>
        <w:t xml:space="preserve"> will make the hoop size bigger</w:t>
      </w:r>
      <w:r w:rsidR="00FC44AD">
        <w:t xml:space="preserve">. </w:t>
      </w:r>
      <w:r>
        <w:t xml:space="preserve">If the design is moved, you will see the message </w:t>
      </w:r>
      <w:r w:rsidR="00660DB1">
        <w:t>“</w:t>
      </w:r>
      <w:r>
        <w:t>Design re-centered</w:t>
      </w:r>
      <w:r w:rsidR="00660DB1">
        <w:t>”</w:t>
      </w:r>
      <w:r>
        <w:t xml:space="preserve">. If the hoop size has been changed, </w:t>
      </w:r>
      <w:r w:rsidR="00AD6EB8">
        <w:t>ThrEd</w:t>
      </w:r>
      <w:r>
        <w:t xml:space="preserve"> changes the hoop size in the preferences to the new hoop size.</w:t>
      </w:r>
    </w:p>
    <w:p w14:paraId="3B646C59" w14:textId="6CC03EDB" w:rsidR="00642018" w:rsidRDefault="00A10CED" w:rsidP="00122B36">
      <w:pPr>
        <w:pStyle w:val="Heading2"/>
      </w:pPr>
      <w:bookmarkStart w:id="946" w:name="_Toc10370401"/>
      <w:bookmarkStart w:id="947" w:name="_Toc17183967"/>
      <w:bookmarkStart w:id="948" w:name="_Toc17190553"/>
      <w:bookmarkStart w:id="949" w:name="_Toc34272949"/>
      <w:bookmarkStart w:id="950" w:name="_Toc123100803"/>
      <w:bookmarkEnd w:id="946"/>
      <w:bookmarkEnd w:id="947"/>
      <w:r>
        <w:t xml:space="preserve">Hoop </w:t>
      </w:r>
      <w:r w:rsidR="00B163EB">
        <w:t>h</w:t>
      </w:r>
      <w:r>
        <w:t>eight</w:t>
      </w:r>
      <w:bookmarkEnd w:id="948"/>
      <w:bookmarkEnd w:id="949"/>
      <w:bookmarkEnd w:id="950"/>
      <w:r>
        <w:fldChar w:fldCharType="begin"/>
      </w:r>
      <w:r>
        <w:instrText xml:space="preserve"> XE "</w:instrText>
      </w:r>
      <w:r>
        <w:rPr>
          <w:rFonts w:eastAsia="MS Mincho"/>
        </w:rPr>
        <w:instrText xml:space="preserve">Hoop </w:instrText>
      </w:r>
      <w:r w:rsidR="0071680F">
        <w:rPr>
          <w:rFonts w:eastAsia="MS Mincho"/>
        </w:rPr>
        <w:instrText>h</w:instrText>
      </w:r>
      <w:r>
        <w:rPr>
          <w:rFonts w:eastAsia="MS Mincho"/>
        </w:rPr>
        <w:instrText>eight"</w:instrText>
      </w:r>
      <w:r>
        <w:instrText xml:space="preserve"> </w:instrText>
      </w:r>
      <w:r>
        <w:fldChar w:fldCharType="end"/>
      </w:r>
    </w:p>
    <w:p w14:paraId="169D6A3A" w14:textId="41E94950" w:rsidR="00642018" w:rsidRDefault="00A10CED" w:rsidP="00122B36">
      <w:pPr>
        <w:pStyle w:val="annxxx"/>
      </w:pPr>
      <w:r>
        <w:t>Enter the height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3000E905" w14:textId="55951EBF" w:rsidR="00642018" w:rsidRDefault="00A10CED" w:rsidP="00122B36">
      <w:pPr>
        <w:pStyle w:val="Heading2"/>
      </w:pPr>
      <w:bookmarkStart w:id="951" w:name="_Toc10370402"/>
      <w:bookmarkStart w:id="952" w:name="_Toc17183968"/>
      <w:bookmarkStart w:id="953" w:name="_Toc17190554"/>
      <w:bookmarkStart w:id="954" w:name="_Toc34272950"/>
      <w:bookmarkStart w:id="955" w:name="_Toc123100804"/>
      <w:bookmarkEnd w:id="951"/>
      <w:bookmarkEnd w:id="952"/>
      <w:r>
        <w:t xml:space="preserve">Hoop </w:t>
      </w:r>
      <w:r w:rsidR="00B163EB">
        <w:t>w</w:t>
      </w:r>
      <w:r>
        <w:t>idth</w:t>
      </w:r>
      <w:bookmarkEnd w:id="953"/>
      <w:bookmarkEnd w:id="954"/>
      <w:bookmarkEnd w:id="955"/>
      <w:r>
        <w:fldChar w:fldCharType="begin"/>
      </w:r>
      <w:r>
        <w:instrText xml:space="preserve"> XE "</w:instrText>
      </w:r>
      <w:r>
        <w:rPr>
          <w:rFonts w:eastAsia="MS Mincho"/>
        </w:rPr>
        <w:instrText xml:space="preserve">Hoop </w:instrText>
      </w:r>
      <w:r w:rsidR="0071680F">
        <w:rPr>
          <w:rFonts w:eastAsia="MS Mincho"/>
        </w:rPr>
        <w:instrText>w</w:instrText>
      </w:r>
      <w:r>
        <w:rPr>
          <w:rFonts w:eastAsia="MS Mincho"/>
        </w:rPr>
        <w:instrText>idth"</w:instrText>
      </w:r>
      <w:r>
        <w:instrText xml:space="preserve"> </w:instrText>
      </w:r>
      <w:r>
        <w:fldChar w:fldCharType="end"/>
      </w:r>
    </w:p>
    <w:p w14:paraId="2DF83644" w14:textId="175B83D2" w:rsidR="00642018" w:rsidRDefault="00A10CED" w:rsidP="00122B36">
      <w:pPr>
        <w:pStyle w:val="annxxx"/>
      </w:pPr>
      <w:r>
        <w:t>Enter the width of the embroidery design you want to make, in millimeters, or the size of the field your machine will accept</w:t>
      </w:r>
      <w:r w:rsidR="00FC44AD">
        <w:t xml:space="preserve">. </w:t>
      </w:r>
      <w:r w:rsidR="00AD6EB8">
        <w:t>ThrEd</w:t>
      </w:r>
      <w:r>
        <w:t xml:space="preserve"> will zoom out to the size you enter for your custom hoop, so you will get a better view of design details if you select the minimum size needed.</w:t>
      </w:r>
    </w:p>
    <w:p w14:paraId="74AC70E1" w14:textId="50143AAD" w:rsidR="00B163EB" w:rsidRDefault="00B163EB" w:rsidP="0071680F">
      <w:pPr>
        <w:pStyle w:val="Heading2"/>
      </w:pPr>
      <w:bookmarkStart w:id="956" w:name="_Toc123100805"/>
      <w:commentRangeStart w:id="957"/>
      <w:r>
        <w:t>Lens ratio</w:t>
      </w:r>
      <w:commentRangeEnd w:id="957"/>
      <w:r>
        <w:rPr>
          <w:rStyle w:val="CommentReference"/>
        </w:rPr>
        <w:commentReference w:id="957"/>
      </w:r>
      <w:bookmarkEnd w:id="956"/>
      <w:r w:rsidR="0071680F">
        <w:fldChar w:fldCharType="begin"/>
      </w:r>
      <w:r w:rsidR="0071680F">
        <w:instrText xml:space="preserve"> XE "</w:instrText>
      </w:r>
      <w:r w:rsidR="0071680F">
        <w:rPr>
          <w:rFonts w:eastAsia="MS Mincho"/>
        </w:rPr>
        <w:instrText>Lens ratio"</w:instrText>
      </w:r>
      <w:r w:rsidR="0071680F">
        <w:instrText xml:space="preserve"> </w:instrText>
      </w:r>
      <w:r w:rsidR="0071680F">
        <w:fldChar w:fldCharType="end"/>
      </w:r>
    </w:p>
    <w:p w14:paraId="26469331" w14:textId="4F93BB41" w:rsidR="00642018" w:rsidRDefault="00A10CED" w:rsidP="0071680F">
      <w:pPr>
        <w:pStyle w:val="Heading2"/>
      </w:pPr>
      <w:bookmarkStart w:id="958" w:name="_Toc123100806"/>
      <w:r>
        <w:t>Nudge</w:t>
      </w:r>
      <w:bookmarkEnd w:id="958"/>
      <w:r w:rsidR="0071680F" w:rsidRPr="0071680F">
        <w:t xml:space="preserve"> </w:t>
      </w:r>
      <w:r w:rsidR="0071680F">
        <w:fldChar w:fldCharType="begin"/>
      </w:r>
      <w:r w:rsidR="0071680F">
        <w:instrText xml:space="preserve"> XE "</w:instrText>
      </w:r>
      <w:r w:rsidR="0071680F">
        <w:rPr>
          <w:rFonts w:eastAsia="MS Mincho"/>
        </w:rPr>
        <w:instrText>Nudge"</w:instrText>
      </w:r>
      <w:r w:rsidR="0071680F">
        <w:instrText xml:space="preserve"> </w:instrText>
      </w:r>
      <w:r w:rsidR="0071680F">
        <w:fldChar w:fldCharType="end"/>
      </w:r>
    </w:p>
    <w:p w14:paraId="7C897306" w14:textId="2A22513E" w:rsidR="00642018" w:rsidRDefault="00A10CED" w:rsidP="00122B36">
      <w:pPr>
        <w:pStyle w:val="annxxx"/>
      </w:pPr>
      <w:r>
        <w:t>Sets the length of the nudge (</w:t>
      </w:r>
      <w:proofErr w:type="spellStart"/>
      <w:r w:rsidR="00373FBB">
        <w:t>Ctrl+Arrow</w:t>
      </w:r>
      <w:proofErr w:type="spellEnd"/>
      <w:r w:rsidR="00373FBB">
        <w:t xml:space="preserve"> keys</w:t>
      </w:r>
      <w:r>
        <w:t>).</w:t>
      </w:r>
    </w:p>
    <w:p w14:paraId="400E9E2C" w14:textId="5E28BD8B" w:rsidR="00642018" w:rsidRDefault="00A10CED" w:rsidP="00122B36">
      <w:pPr>
        <w:pStyle w:val="Heading2"/>
      </w:pPr>
      <w:bookmarkStart w:id="959" w:name="_Toc10370403"/>
      <w:bookmarkStart w:id="960" w:name="_Toc17183969"/>
      <w:bookmarkStart w:id="961" w:name="_Toc17190555"/>
      <w:bookmarkStart w:id="962" w:name="_Toc34272951"/>
      <w:bookmarkStart w:id="963" w:name="_Toc123100807"/>
      <w:bookmarkEnd w:id="959"/>
      <w:bookmarkEnd w:id="960"/>
      <w:r>
        <w:lastRenderedPageBreak/>
        <w:t xml:space="preserve">Picot </w:t>
      </w:r>
      <w:r w:rsidR="00B163EB">
        <w:t>s</w:t>
      </w:r>
      <w:r>
        <w:t>pacing</w:t>
      </w:r>
      <w:bookmarkEnd w:id="961"/>
      <w:bookmarkEnd w:id="962"/>
      <w:bookmarkEnd w:id="963"/>
      <w:r>
        <w:fldChar w:fldCharType="begin"/>
      </w:r>
      <w:r>
        <w:instrText xml:space="preserve"> XE "</w:instrText>
      </w:r>
      <w:r>
        <w:rPr>
          <w:rFonts w:eastAsia="MS Mincho"/>
        </w:rPr>
        <w:instrText xml:space="preserve">Picot </w:instrText>
      </w:r>
      <w:r w:rsidR="0071680F">
        <w:rPr>
          <w:rFonts w:eastAsia="MS Mincho"/>
        </w:rPr>
        <w:instrText>s</w:instrText>
      </w:r>
      <w:r>
        <w:rPr>
          <w:rFonts w:eastAsia="MS Mincho"/>
        </w:rPr>
        <w:instrText>pacing"</w:instrText>
      </w:r>
      <w:r>
        <w:instrText xml:space="preserve"> </w:instrText>
      </w:r>
      <w:r>
        <w:fldChar w:fldCharType="end"/>
      </w:r>
    </w:p>
    <w:p w14:paraId="0BD6D488" w14:textId="74FF77DD" w:rsidR="00642018" w:rsidRDefault="00A10CED" w:rsidP="00122B36">
      <w:pPr>
        <w:pStyle w:val="annxxx"/>
      </w:pPr>
      <w:r>
        <w:t xml:space="preserve">When you select </w:t>
      </w:r>
      <w:r w:rsidR="00660DB1">
        <w:t>“</w:t>
      </w:r>
      <w:r>
        <w:t>Fill/border/picot</w:t>
      </w:r>
      <w:r w:rsidR="00660DB1">
        <w:t>”</w:t>
      </w:r>
      <w:r>
        <w:t>, this is the setting that will change the spacing of the picots</w:t>
      </w:r>
      <w:r w:rsidR="00FC44AD">
        <w:t xml:space="preserve">. </w:t>
      </w:r>
      <w:r>
        <w:t xml:space="preserve">See the section on clipboard fills for information about making usable stitch groups to put on the clipboard. The code for spacing </w:t>
      </w:r>
      <w:proofErr w:type="gramStart"/>
      <w:r>
        <w:t>picots</w:t>
      </w:r>
      <w:proofErr w:type="gramEnd"/>
      <w:r>
        <w:t xml:space="preserve"> adds the spacing number you enter here to the width of the picot on the clipboard and divides the horizontal length (width) of the form to determine how many picots it can fit in</w:t>
      </w:r>
      <w:r w:rsidR="00FC44AD">
        <w:t xml:space="preserve">. </w:t>
      </w:r>
      <w:r>
        <w:t xml:space="preserve">See </w:t>
      </w:r>
      <w:r w:rsidR="00660DB1">
        <w:t>“</w:t>
      </w:r>
      <w:r w:rsidR="002910E6">
        <w:t>Fill/</w:t>
      </w:r>
      <w:r>
        <w:t>border/picot</w:t>
      </w:r>
      <w:r w:rsidR="00660DB1">
        <w:t>”</w:t>
      </w:r>
      <w:r>
        <w:t>, below.</w:t>
      </w:r>
    </w:p>
    <w:p w14:paraId="4BA41104" w14:textId="7D3EB26D" w:rsidR="00642018" w:rsidRDefault="00A10CED" w:rsidP="00122B36">
      <w:pPr>
        <w:pStyle w:val="Heading2"/>
      </w:pPr>
      <w:bookmarkStart w:id="964" w:name="_Toc10370404"/>
      <w:bookmarkStart w:id="965" w:name="_Toc17183970"/>
      <w:bookmarkStart w:id="966" w:name="_Toc17190556"/>
      <w:bookmarkStart w:id="967" w:name="_Toc34272952"/>
      <w:bookmarkStart w:id="968" w:name="_Toc123100808"/>
      <w:bookmarkEnd w:id="964"/>
      <w:bookmarkEnd w:id="965"/>
      <w:r>
        <w:t xml:space="preserve">Satin </w:t>
      </w:r>
      <w:r w:rsidR="00B163EB">
        <w:t>f</w:t>
      </w:r>
      <w:r>
        <w:t xml:space="preserve">orm </w:t>
      </w:r>
      <w:r w:rsidR="00B163EB">
        <w:t>e</w:t>
      </w:r>
      <w:r>
        <w:t>nds</w:t>
      </w:r>
      <w:bookmarkEnd w:id="966"/>
      <w:bookmarkEnd w:id="967"/>
      <w:bookmarkEnd w:id="968"/>
      <w:r>
        <w:fldChar w:fldCharType="begin"/>
      </w:r>
      <w:r>
        <w:instrText xml:space="preserve"> XE "</w:instrText>
      </w:r>
      <w:r>
        <w:rPr>
          <w:rFonts w:eastAsia="MS Mincho"/>
        </w:rPr>
        <w:instrText xml:space="preserve">Satin </w:instrText>
      </w:r>
      <w:r w:rsidR="0071680F">
        <w:rPr>
          <w:rFonts w:eastAsia="MS Mincho"/>
        </w:rPr>
        <w:instrText>f</w:instrText>
      </w:r>
      <w:r>
        <w:rPr>
          <w:rFonts w:eastAsia="MS Mincho"/>
        </w:rPr>
        <w:instrText xml:space="preserve">orm </w:instrText>
      </w:r>
      <w:r w:rsidR="0071680F">
        <w:rPr>
          <w:rFonts w:eastAsia="MS Mincho"/>
        </w:rPr>
        <w:instrText>e</w:instrText>
      </w:r>
      <w:r>
        <w:rPr>
          <w:rFonts w:eastAsia="MS Mincho"/>
        </w:rPr>
        <w:instrText>nds"</w:instrText>
      </w:r>
      <w:r>
        <w:instrText xml:space="preserve"> </w:instrText>
      </w:r>
      <w:r>
        <w:fldChar w:fldCharType="end"/>
      </w:r>
    </w:p>
    <w:p w14:paraId="702D955A" w14:textId="1C4162D2" w:rsidR="00642018" w:rsidRDefault="00A10CED" w:rsidP="00122B36">
      <w:pPr>
        <w:pStyle w:val="annxxx"/>
      </w:pPr>
      <w:r>
        <w:t>Toggle between tapered or blunt ends for perpendicular satin</w:t>
      </w:r>
      <w:r>
        <w:fldChar w:fldCharType="begin"/>
      </w:r>
      <w:r>
        <w:instrText xml:space="preserve"> </w:instrText>
      </w:r>
      <w:r w:rsidR="00677351">
        <w:instrText>XE “Perpendicular satin”</w:instrText>
      </w:r>
      <w:r>
        <w:instrText xml:space="preserve"> </w:instrText>
      </w:r>
      <w:r>
        <w:fldChar w:fldCharType="end"/>
      </w:r>
      <w:r>
        <w:t xml:space="preserve"> stitch borders</w:t>
      </w:r>
      <w:r w:rsidR="00FC44AD">
        <w:t xml:space="preserve">. </w:t>
      </w:r>
      <w:r>
        <w:t>The length of the distance between the two form points closest to the end of a form will determine how much it tapers</w:t>
      </w:r>
      <w:r w:rsidR="00FC44AD">
        <w:t xml:space="preserve">. </w:t>
      </w:r>
      <w:r>
        <w:t>You should experiment to see this</w:t>
      </w:r>
      <w:r w:rsidR="00FC44AD">
        <w:t xml:space="preserve">. </w:t>
      </w:r>
      <w:r>
        <w:t>This setting also affects the convert to satin ribbon function.</w:t>
      </w:r>
    </w:p>
    <w:p w14:paraId="1FC781CD" w14:textId="69A3F40B" w:rsidR="00642018" w:rsidRDefault="00A10CED" w:rsidP="00122B36">
      <w:pPr>
        <w:pStyle w:val="Heading2"/>
      </w:pPr>
      <w:bookmarkStart w:id="969" w:name="_Toc10370405"/>
      <w:bookmarkStart w:id="970" w:name="_Toc17183971"/>
      <w:bookmarkStart w:id="971" w:name="_Toc17190557"/>
      <w:bookmarkStart w:id="972" w:name="_Toc34272953"/>
      <w:bookmarkStart w:id="973" w:name="_Toc123100809"/>
      <w:bookmarkEnd w:id="969"/>
      <w:bookmarkEnd w:id="970"/>
      <w:r>
        <w:t xml:space="preserve">Satin </w:t>
      </w:r>
      <w:r w:rsidR="00B163EB">
        <w:t>u</w:t>
      </w:r>
      <w:r>
        <w:t>nderlay</w:t>
      </w:r>
      <w:bookmarkEnd w:id="971"/>
      <w:bookmarkEnd w:id="972"/>
      <w:bookmarkEnd w:id="973"/>
      <w:r>
        <w:fldChar w:fldCharType="begin"/>
      </w:r>
      <w:r>
        <w:instrText xml:space="preserve"> </w:instrText>
      </w:r>
      <w:r w:rsidR="00D075A0">
        <w:instrText>XE “Satin underlay”</w:instrText>
      </w:r>
      <w:r>
        <w:instrText xml:space="preserve"> </w:instrText>
      </w:r>
      <w:r>
        <w:fldChar w:fldCharType="end"/>
      </w:r>
    </w:p>
    <w:p w14:paraId="43CB62B9" w14:textId="02EAFAC7" w:rsidR="00642018" w:rsidRDefault="00A10CED" w:rsidP="00122B36">
      <w:pPr>
        <w:pStyle w:val="annxxx"/>
      </w:pPr>
      <w:r>
        <w:t>If this feature is on, all newly filled satin and appliqué</w:t>
      </w:r>
      <w:r>
        <w:fldChar w:fldCharType="begin"/>
      </w:r>
      <w:r>
        <w:instrText xml:space="preserve"> </w:instrText>
      </w:r>
      <w:r w:rsidR="00677351">
        <w:instrText>XE “Appliqué”</w:instrText>
      </w:r>
      <w:r>
        <w:instrText xml:space="preserve"> </w:instrText>
      </w:r>
      <w:r>
        <w:fldChar w:fldCharType="end"/>
      </w:r>
      <w:r>
        <w:t xml:space="preserve"> borders will have an underlay</w:t>
      </w:r>
      <w:r w:rsidR="00FC44AD">
        <w:t xml:space="preserve">. </w:t>
      </w:r>
      <w:r>
        <w:t xml:space="preserve">If it is </w:t>
      </w:r>
      <w:r w:rsidR="00B163EB">
        <w:t>off,</w:t>
      </w:r>
      <w:r>
        <w:t xml:space="preserve"> they will have no underlay</w:t>
      </w:r>
      <w:r w:rsidR="00FC44AD">
        <w:t xml:space="preserve">. </w:t>
      </w:r>
      <w:r>
        <w:t>You can add or remove underlay to satin or appliqué borders using the form data box.</w:t>
      </w:r>
    </w:p>
    <w:p w14:paraId="6C973775" w14:textId="71E9F82E" w:rsidR="00642018" w:rsidRDefault="00A10CED" w:rsidP="00122B36">
      <w:pPr>
        <w:pStyle w:val="Heading2"/>
      </w:pPr>
      <w:bookmarkStart w:id="974" w:name="_Toc10370406"/>
      <w:bookmarkStart w:id="975" w:name="_Toc17183972"/>
      <w:bookmarkStart w:id="976" w:name="_Toc17190558"/>
      <w:bookmarkStart w:id="977" w:name="_Toc34272954"/>
      <w:bookmarkStart w:id="978" w:name="_Toc123100810"/>
      <w:bookmarkEnd w:id="974"/>
      <w:bookmarkEnd w:id="975"/>
      <w:r>
        <w:t xml:space="preserve">Small </w:t>
      </w:r>
      <w:r w:rsidR="0071680F">
        <w:t>s</w:t>
      </w:r>
      <w:r>
        <w:t xml:space="preserve">titch </w:t>
      </w:r>
      <w:r w:rsidR="0071680F">
        <w:t>s</w:t>
      </w:r>
      <w:r>
        <w:t>ize</w:t>
      </w:r>
      <w:bookmarkEnd w:id="976"/>
      <w:bookmarkEnd w:id="977"/>
      <w:bookmarkEnd w:id="978"/>
      <w:r>
        <w:fldChar w:fldCharType="begin"/>
      </w:r>
      <w:r>
        <w:instrText xml:space="preserve"> XE "</w:instrText>
      </w:r>
      <w:r>
        <w:rPr>
          <w:rFonts w:eastAsia="MS Mincho"/>
        </w:rPr>
        <w:instrText xml:space="preserve">Small </w:instrText>
      </w:r>
      <w:r w:rsidR="0071680F">
        <w:rPr>
          <w:rFonts w:eastAsia="MS Mincho"/>
        </w:rPr>
        <w:instrText>s</w:instrText>
      </w:r>
      <w:r>
        <w:rPr>
          <w:rFonts w:eastAsia="MS Mincho"/>
        </w:rPr>
        <w:instrText xml:space="preserve">titch </w:instrText>
      </w:r>
      <w:r w:rsidR="0071680F">
        <w:rPr>
          <w:rFonts w:eastAsia="MS Mincho"/>
        </w:rPr>
        <w:instrText>s</w:instrText>
      </w:r>
      <w:r>
        <w:rPr>
          <w:rFonts w:eastAsia="MS Mincho"/>
        </w:rPr>
        <w:instrText>ize"</w:instrText>
      </w:r>
      <w:r>
        <w:instrText xml:space="preserve"> </w:instrText>
      </w:r>
      <w:r>
        <w:fldChar w:fldCharType="end"/>
      </w:r>
    </w:p>
    <w:p w14:paraId="0037850F" w14:textId="1CC6022E" w:rsidR="00642018" w:rsidRDefault="00A10CED" w:rsidP="00122B36">
      <w:pPr>
        <w:pStyle w:val="annxxx"/>
      </w:pPr>
      <w:r>
        <w:t xml:space="preserve">This is the place where you set the value for the </w:t>
      </w:r>
      <w:r w:rsidR="00660DB1">
        <w:t>“</w:t>
      </w:r>
      <w:r>
        <w:t>remove/small stitches</w:t>
      </w:r>
      <w:r w:rsidR="00660DB1">
        <w:t>”</w:t>
      </w:r>
      <w:r>
        <w:t xml:space="preserve"> function</w:t>
      </w:r>
      <w:r w:rsidR="00FC44AD">
        <w:t xml:space="preserve">. </w:t>
      </w:r>
      <w:r>
        <w:t xml:space="preserve">This number should be smaller than the stitch </w:t>
      </w:r>
      <w:r w:rsidR="00B163EB">
        <w:t>spacing,</w:t>
      </w:r>
      <w:r>
        <w:t xml:space="preserve"> or you will remove the fill stitches from your design</w:t>
      </w:r>
      <w:r w:rsidR="00FC44AD">
        <w:t xml:space="preserve">. </w:t>
      </w:r>
      <w:r>
        <w:t xml:space="preserve">The </w:t>
      </w:r>
      <w:r w:rsidR="00660DB1">
        <w:t>“</w:t>
      </w:r>
      <w:r>
        <w:t>remove/small stitches</w:t>
      </w:r>
      <w:r w:rsidR="00660DB1">
        <w:t>”</w:t>
      </w:r>
      <w:r>
        <w:t xml:space="preserve"> function is </w:t>
      </w:r>
      <w:r w:rsidR="00B163EB">
        <w:t>useful but</w:t>
      </w:r>
      <w:r>
        <w:t xml:space="preserve"> should be used carefully. If you do not like the results, use </w:t>
      </w:r>
      <w:r w:rsidR="00660DB1">
        <w:t>“</w:t>
      </w:r>
      <w:r>
        <w:t>undo</w:t>
      </w:r>
      <w:r w:rsidR="00660DB1">
        <w:t>”</w:t>
      </w:r>
      <w:r>
        <w:t xml:space="preserve">, or open one of the back-up versions of your file (Use </w:t>
      </w:r>
      <w:r w:rsidR="00660DB1">
        <w:t>“</w:t>
      </w:r>
      <w:r>
        <w:t>View/backups</w:t>
      </w:r>
      <w:r w:rsidR="00B163EB">
        <w:t xml:space="preserve">”). </w:t>
      </w:r>
      <w:r>
        <w:t xml:space="preserve">If you have used the </w:t>
      </w:r>
      <w:r w:rsidR="00660DB1">
        <w:t>“</w:t>
      </w:r>
      <w:r>
        <w:t>Edit/set/knots</w:t>
      </w:r>
      <w:r w:rsidR="00660DB1">
        <w:t>”</w:t>
      </w:r>
      <w:r>
        <w:t xml:space="preserve"> command and then run remove small </w:t>
      </w:r>
      <w:r w:rsidR="000709E4">
        <w:t>stitches,</w:t>
      </w:r>
      <w:r>
        <w:t xml:space="preserve"> you will have to run set knots again</w:t>
      </w:r>
      <w:r w:rsidR="00FC44AD">
        <w:t xml:space="preserve">. </w:t>
      </w:r>
      <w:r w:rsidR="00660DB1">
        <w:t>“</w:t>
      </w:r>
      <w:r>
        <w:t>Set knots</w:t>
      </w:r>
      <w:r w:rsidR="00660DB1">
        <w:t>”</w:t>
      </w:r>
      <w:r>
        <w:t xml:space="preserve"> will not set a knot where one already exists.</w:t>
      </w:r>
    </w:p>
    <w:p w14:paraId="6CF8462C" w14:textId="162DBB73" w:rsidR="00642018" w:rsidRDefault="00A10CED" w:rsidP="00122B36">
      <w:pPr>
        <w:pStyle w:val="Heading2"/>
      </w:pPr>
      <w:bookmarkStart w:id="979" w:name="_Toc10370407"/>
      <w:bookmarkStart w:id="980" w:name="_Toc17183973"/>
      <w:bookmarkStart w:id="981" w:name="_Toc17190559"/>
      <w:bookmarkStart w:id="982" w:name="_Toc34272955"/>
      <w:bookmarkStart w:id="983" w:name="_Toc123100811"/>
      <w:bookmarkEnd w:id="979"/>
      <w:bookmarkEnd w:id="980"/>
      <w:r>
        <w:t>Snap</w:t>
      </w:r>
      <w:r w:rsidR="00B163EB">
        <w:t xml:space="preserve"> t</w:t>
      </w:r>
      <w:r>
        <w:t xml:space="preserve">o </w:t>
      </w:r>
      <w:r w:rsidR="00B163EB">
        <w:t>s</w:t>
      </w:r>
      <w:r>
        <w:t>ize</w:t>
      </w:r>
      <w:bookmarkEnd w:id="981"/>
      <w:bookmarkEnd w:id="982"/>
      <w:bookmarkEnd w:id="983"/>
      <w:r>
        <w:fldChar w:fldCharType="begin"/>
      </w:r>
      <w:r>
        <w:instrText xml:space="preserve"> XE "</w:instrText>
      </w:r>
      <w:r>
        <w:rPr>
          <w:rFonts w:eastAsia="MS Mincho"/>
        </w:rPr>
        <w:instrText>Snap</w:instrText>
      </w:r>
      <w:r w:rsidR="0071680F">
        <w:rPr>
          <w:rFonts w:eastAsia="MS Mincho"/>
        </w:rPr>
        <w:instrText xml:space="preserve"> t</w:instrText>
      </w:r>
      <w:r>
        <w:rPr>
          <w:rFonts w:eastAsia="MS Mincho"/>
        </w:rPr>
        <w:instrText xml:space="preserve">o </w:instrText>
      </w:r>
      <w:r w:rsidR="0071680F">
        <w:rPr>
          <w:rFonts w:eastAsia="MS Mincho"/>
        </w:rPr>
        <w:instrText>s</w:instrText>
      </w:r>
      <w:r>
        <w:rPr>
          <w:rFonts w:eastAsia="MS Mincho"/>
        </w:rPr>
        <w:instrText>ize"</w:instrText>
      </w:r>
      <w:r>
        <w:instrText xml:space="preserve"> </w:instrText>
      </w:r>
      <w:r>
        <w:fldChar w:fldCharType="end"/>
      </w:r>
    </w:p>
    <w:p w14:paraId="0BA8E8E5" w14:textId="0DE392AE" w:rsidR="00642018" w:rsidRDefault="00A10CED" w:rsidP="00122B36">
      <w:pPr>
        <w:pStyle w:val="annxxx"/>
      </w:pPr>
      <w:r>
        <w:t xml:space="preserve">Set the size for the </w:t>
      </w:r>
      <w:r w:rsidR="00660DB1">
        <w:t>“</w:t>
      </w:r>
      <w:r>
        <w:t>snap to</w:t>
      </w:r>
      <w:r w:rsidR="00660DB1">
        <w:t>”</w:t>
      </w:r>
      <w:r>
        <w:t xml:space="preserve"> function here</w:t>
      </w:r>
      <w:r w:rsidR="00FC44AD">
        <w:t xml:space="preserve">. </w:t>
      </w:r>
      <w:r w:rsidR="00660DB1">
        <w:t>“</w:t>
      </w:r>
      <w:r>
        <w:t>Snap to</w:t>
      </w:r>
      <w:r w:rsidR="00660DB1">
        <w:t>”</w:t>
      </w:r>
      <w:r>
        <w:t xml:space="preserve"> goes through the selected group of stitches one by one and checks to see if there are any stitches closer to it than the length chosen in </w:t>
      </w:r>
      <w:r w:rsidR="00660DB1">
        <w:t>“</w:t>
      </w:r>
      <w:r>
        <w:t>Preferences/snap to size</w:t>
      </w:r>
      <w:r w:rsidR="00660DB1">
        <w:t>”</w:t>
      </w:r>
      <w:r w:rsidR="00FC44AD">
        <w:t xml:space="preserve">. </w:t>
      </w:r>
      <w:r>
        <w:t>Any such close stitches are moved to be right on top of the first stitch</w:t>
      </w:r>
      <w:r w:rsidR="00FC44AD">
        <w:t xml:space="preserve">. </w:t>
      </w:r>
      <w:r>
        <w:t>If nothing is selected, snap together will do this for the whole file</w:t>
      </w:r>
      <w:r w:rsidR="00CC3F5C">
        <w:t xml:space="preserve">. </w:t>
      </w:r>
      <w:r>
        <w:t>If something is selected, it performs the function only on the selection.</w:t>
      </w:r>
    </w:p>
    <w:p w14:paraId="69FB520F" w14:textId="1AC5BA00" w:rsidR="00642018" w:rsidRDefault="00A10CED" w:rsidP="00122B36">
      <w:pPr>
        <w:pStyle w:val="Heading2"/>
      </w:pPr>
      <w:bookmarkStart w:id="984" w:name="_Toc10370408"/>
      <w:bookmarkStart w:id="985" w:name="_Toc17183974"/>
      <w:bookmarkStart w:id="986" w:name="_Toc17190560"/>
      <w:bookmarkStart w:id="987" w:name="_Toc34272956"/>
      <w:bookmarkStart w:id="988" w:name="_Toc123100812"/>
      <w:bookmarkEnd w:id="984"/>
      <w:bookmarkEnd w:id="985"/>
      <w:r>
        <w:t xml:space="preserve">Spiral </w:t>
      </w:r>
      <w:r w:rsidR="00B163EB">
        <w:t>w</w:t>
      </w:r>
      <w:r>
        <w:t>rap</w:t>
      </w:r>
      <w:bookmarkEnd w:id="986"/>
      <w:bookmarkEnd w:id="987"/>
      <w:bookmarkEnd w:id="988"/>
      <w:r>
        <w:fldChar w:fldCharType="begin"/>
      </w:r>
      <w:r>
        <w:instrText xml:space="preserve"> XE "</w:instrText>
      </w:r>
      <w:r>
        <w:rPr>
          <w:rFonts w:eastAsia="MS Mincho"/>
        </w:rPr>
        <w:instrText xml:space="preserve">Spiral </w:instrText>
      </w:r>
      <w:r w:rsidR="0071680F">
        <w:rPr>
          <w:rFonts w:eastAsia="MS Mincho"/>
        </w:rPr>
        <w:instrText>w</w:instrText>
      </w:r>
      <w:r>
        <w:rPr>
          <w:rFonts w:eastAsia="MS Mincho"/>
        </w:rPr>
        <w:instrText>rap"</w:instrText>
      </w:r>
      <w:r>
        <w:instrText xml:space="preserve"> </w:instrText>
      </w:r>
      <w:r>
        <w:fldChar w:fldCharType="end"/>
      </w:r>
    </w:p>
    <w:p w14:paraId="6988047B" w14:textId="2AF2863D" w:rsidR="00642018" w:rsidRDefault="00A10CED" w:rsidP="00122B36">
      <w:pPr>
        <w:pStyle w:val="annxxx"/>
      </w:pPr>
      <w:r>
        <w:t>Set the number of times the arm of the spiral will wrap around the center point</w:t>
      </w:r>
      <w:r w:rsidR="00FC44AD">
        <w:t xml:space="preserve">. </w:t>
      </w:r>
      <w:r>
        <w:t xml:space="preserve">The box for spiral points, which appears when you select </w:t>
      </w:r>
      <w:r w:rsidR="00660DB1">
        <w:t>“</w:t>
      </w:r>
      <w:r w:rsidR="00D77338">
        <w:t>F</w:t>
      </w:r>
      <w:r>
        <w:t>orm/</w:t>
      </w:r>
      <w:r w:rsidR="00D77338">
        <w:t>S</w:t>
      </w:r>
      <w:r>
        <w:t>piral</w:t>
      </w:r>
      <w:r w:rsidR="00660DB1">
        <w:t>”</w:t>
      </w:r>
      <w:r>
        <w:t xml:space="preserve">, sets the number of points in each wrap. Four points </w:t>
      </w:r>
      <w:r w:rsidR="00B163EB">
        <w:t>make</w:t>
      </w:r>
      <w:r>
        <w:t xml:space="preserve"> a squared spiral, three a triangle, larger numbers will make more nearly circular spirals, etc.</w:t>
      </w:r>
    </w:p>
    <w:p w14:paraId="2220C644" w14:textId="18BC5587" w:rsidR="00642018" w:rsidRDefault="00A10CED" w:rsidP="00122B36">
      <w:pPr>
        <w:pStyle w:val="Heading2"/>
      </w:pPr>
      <w:bookmarkStart w:id="989" w:name="_Toc10370409"/>
      <w:bookmarkStart w:id="990" w:name="_Toc17183975"/>
      <w:bookmarkStart w:id="991" w:name="_Toc17190561"/>
      <w:bookmarkStart w:id="992" w:name="_Toc34272957"/>
      <w:bookmarkStart w:id="993" w:name="_Toc123100813"/>
      <w:bookmarkEnd w:id="989"/>
      <w:bookmarkEnd w:id="990"/>
      <w:r>
        <w:t xml:space="preserve">Star </w:t>
      </w:r>
      <w:r w:rsidR="00B163EB">
        <w:t>r</w:t>
      </w:r>
      <w:r>
        <w:t>atio</w:t>
      </w:r>
      <w:bookmarkEnd w:id="991"/>
      <w:bookmarkEnd w:id="992"/>
      <w:bookmarkEnd w:id="993"/>
      <w:r>
        <w:fldChar w:fldCharType="begin"/>
      </w:r>
      <w:r>
        <w:instrText xml:space="preserve"> XE "</w:instrText>
      </w:r>
      <w:r>
        <w:rPr>
          <w:rFonts w:eastAsia="MS Mincho"/>
        </w:rPr>
        <w:instrText xml:space="preserve">Star </w:instrText>
      </w:r>
      <w:r w:rsidR="0071680F">
        <w:rPr>
          <w:rFonts w:eastAsia="MS Mincho"/>
        </w:rPr>
        <w:instrText>r</w:instrText>
      </w:r>
      <w:r>
        <w:rPr>
          <w:rFonts w:eastAsia="MS Mincho"/>
        </w:rPr>
        <w:instrText>atio"</w:instrText>
      </w:r>
      <w:r>
        <w:instrText xml:space="preserve"> </w:instrText>
      </w:r>
      <w:r>
        <w:fldChar w:fldCharType="end"/>
      </w:r>
    </w:p>
    <w:p w14:paraId="5E62E18A" w14:textId="2215D7BC" w:rsidR="00642018" w:rsidRDefault="00A10CED" w:rsidP="00122B36">
      <w:pPr>
        <w:pStyle w:val="annxxx"/>
      </w:pPr>
      <w:r>
        <w:t>Set the ratio between the diameter of the inner section of the star and the outer points</w:t>
      </w:r>
      <w:r w:rsidR="00FC44AD">
        <w:t xml:space="preserve">. </w:t>
      </w:r>
      <w:r>
        <w:t>It must be between .05 and 1</w:t>
      </w:r>
      <w:r w:rsidR="00FC44AD">
        <w:t xml:space="preserve">. </w:t>
      </w:r>
      <w:r>
        <w:t>The larger the number you enter, the shorter the arms of the star will be.</w:t>
      </w:r>
    </w:p>
    <w:p w14:paraId="127345E0" w14:textId="3BF0E8A5" w:rsidR="00642018" w:rsidRDefault="00A10CED" w:rsidP="00122B36">
      <w:pPr>
        <w:pStyle w:val="Heading2"/>
      </w:pPr>
      <w:bookmarkStart w:id="994" w:name="_Toc10370410"/>
      <w:bookmarkStart w:id="995" w:name="_Toc17183976"/>
      <w:bookmarkStart w:id="996" w:name="_Toc17190562"/>
      <w:bookmarkStart w:id="997" w:name="_Toc34272958"/>
      <w:bookmarkStart w:id="998" w:name="_Toc123100814"/>
      <w:bookmarkEnd w:id="994"/>
      <w:bookmarkEnd w:id="995"/>
      <w:r>
        <w:lastRenderedPageBreak/>
        <w:t xml:space="preserve">Stitch </w:t>
      </w:r>
      <w:r w:rsidR="00B163EB">
        <w:t>b</w:t>
      </w:r>
      <w:r>
        <w:t xml:space="preserve">ox </w:t>
      </w:r>
      <w:r w:rsidR="00B163EB">
        <w:t>c</w:t>
      </w:r>
      <w:r>
        <w:t>utoff</w:t>
      </w:r>
      <w:bookmarkEnd w:id="996"/>
      <w:bookmarkEnd w:id="997"/>
      <w:bookmarkEnd w:id="998"/>
      <w:r>
        <w:fldChar w:fldCharType="begin"/>
      </w:r>
      <w:r>
        <w:instrText xml:space="preserve"> XE "</w:instrText>
      </w:r>
      <w:r>
        <w:rPr>
          <w:rFonts w:eastAsia="MS Mincho"/>
        </w:rPr>
        <w:instrText xml:space="preserve">Stitch </w:instrText>
      </w:r>
      <w:r w:rsidR="0071680F">
        <w:rPr>
          <w:rFonts w:eastAsia="MS Mincho"/>
        </w:rPr>
        <w:instrText>b</w:instrText>
      </w:r>
      <w:r>
        <w:rPr>
          <w:rFonts w:eastAsia="MS Mincho"/>
        </w:rPr>
        <w:instrText xml:space="preserve">ox </w:instrText>
      </w:r>
      <w:r w:rsidR="0071680F">
        <w:rPr>
          <w:rFonts w:eastAsia="MS Mincho"/>
        </w:rPr>
        <w:instrText>c</w:instrText>
      </w:r>
      <w:r>
        <w:rPr>
          <w:rFonts w:eastAsia="MS Mincho"/>
        </w:rPr>
        <w:instrText>utoff"</w:instrText>
      </w:r>
      <w:r>
        <w:instrText xml:space="preserve"> </w:instrText>
      </w:r>
      <w:r>
        <w:fldChar w:fldCharType="end"/>
      </w:r>
    </w:p>
    <w:p w14:paraId="6B4C5493" w14:textId="72B5E916" w:rsidR="00642018" w:rsidRDefault="00A10CED" w:rsidP="00122B36">
      <w:pPr>
        <w:pStyle w:val="annxxx"/>
      </w:pPr>
      <w:proofErr w:type="gramStart"/>
      <w:r>
        <w:t>Left-click</w:t>
      </w:r>
      <w:proofErr w:type="gramEnd"/>
      <w:r>
        <w:t xml:space="preserve"> to </w:t>
      </w:r>
      <w:r w:rsidR="00D77338">
        <w:t>set the</w:t>
      </w:r>
      <w:r>
        <w:t xml:space="preserve"> number of times you click zoom before you see the small boxes at each stitch point</w:t>
      </w:r>
      <w:r w:rsidR="00FC44AD">
        <w:t xml:space="preserve">. </w:t>
      </w:r>
      <w:r>
        <w:t>A larger number here makes the boxes appear only at great magnification</w:t>
      </w:r>
      <w:r w:rsidR="00FC44AD">
        <w:t xml:space="preserve">. </w:t>
      </w:r>
    </w:p>
    <w:p w14:paraId="6A558010" w14:textId="0B96416C" w:rsidR="00642018" w:rsidRDefault="00A10CED" w:rsidP="00122B36">
      <w:pPr>
        <w:pStyle w:val="Heading2"/>
      </w:pPr>
      <w:bookmarkStart w:id="999" w:name="_Toc10370411"/>
      <w:bookmarkStart w:id="1000" w:name="_Toc17183977"/>
      <w:bookmarkStart w:id="1001" w:name="_Toc17190563"/>
      <w:bookmarkStart w:id="1002" w:name="_Toc34272959"/>
      <w:bookmarkStart w:id="1003" w:name="_Toc123100815"/>
      <w:bookmarkEnd w:id="999"/>
      <w:bookmarkEnd w:id="1000"/>
      <w:r>
        <w:t xml:space="preserve">Stitch </w:t>
      </w:r>
      <w:r w:rsidR="00B163EB">
        <w:t>l</w:t>
      </w:r>
      <w:r>
        <w:t xml:space="preserve">ength, </w:t>
      </w:r>
      <w:bookmarkEnd w:id="1001"/>
      <w:bookmarkEnd w:id="1002"/>
      <w:r w:rsidR="00B163EB">
        <w:t>maximum</w:t>
      </w:r>
      <w:bookmarkEnd w:id="1003"/>
      <w:r>
        <w:fldChar w:fldCharType="begin"/>
      </w:r>
      <w:r>
        <w:instrText xml:space="preserve"> XE "</w:instrText>
      </w:r>
      <w:r>
        <w:rPr>
          <w:rFonts w:eastAsia="MS Mincho"/>
        </w:rPr>
        <w:instrText xml:space="preserve">Stitch </w:instrText>
      </w:r>
      <w:r w:rsidR="0071680F">
        <w:rPr>
          <w:rFonts w:eastAsia="MS Mincho"/>
        </w:rPr>
        <w:instrText>l</w:instrText>
      </w:r>
      <w:r>
        <w:rPr>
          <w:rFonts w:eastAsia="MS Mincho"/>
        </w:rPr>
        <w:instrText xml:space="preserve">ength, </w:instrText>
      </w:r>
      <w:r w:rsidR="0071680F">
        <w:rPr>
          <w:rFonts w:eastAsia="MS Mincho"/>
        </w:rPr>
        <w:instrText>m</w:instrText>
      </w:r>
      <w:r>
        <w:rPr>
          <w:rFonts w:eastAsia="MS Mincho"/>
        </w:rPr>
        <w:instrText>aximum "</w:instrText>
      </w:r>
      <w:r>
        <w:instrText xml:space="preserve"> </w:instrText>
      </w:r>
      <w:r>
        <w:fldChar w:fldCharType="end"/>
      </w:r>
    </w:p>
    <w:p w14:paraId="0609384C" w14:textId="68FD3D67" w:rsidR="00642018" w:rsidRDefault="00A10CED" w:rsidP="00122B36">
      <w:pPr>
        <w:pStyle w:val="annxxx"/>
      </w:pPr>
      <w:r>
        <w:t xml:space="preserve">When </w:t>
      </w:r>
      <w:r w:rsidR="00AD6EB8">
        <w:t>ThrEd</w:t>
      </w:r>
      <w:r>
        <w:t xml:space="preserve"> is doing a fill, it won’t allow stitches longer than this setting.</w:t>
      </w:r>
      <w:r w:rsidR="00B163EB">
        <w:t xml:space="preserve"> </w:t>
      </w:r>
      <w:r>
        <w:t>Set the size of the maximum stitch you want in your design. To see the length of a stitch, select it by right-clicking on it</w:t>
      </w:r>
      <w:r w:rsidR="00FC44AD">
        <w:t xml:space="preserve">. </w:t>
      </w:r>
      <w:r>
        <w:t>Then look at the left</w:t>
      </w:r>
      <w:r w:rsidR="00B163EB">
        <w:t>-</w:t>
      </w:r>
      <w:r>
        <w:t xml:space="preserve">hand corner of </w:t>
      </w:r>
      <w:r w:rsidR="00B163EB">
        <w:t>your</w:t>
      </w:r>
      <w:r>
        <w:t xml:space="preserve"> screen, where </w:t>
      </w:r>
      <w:r w:rsidR="00B163EB">
        <w:t>t</w:t>
      </w:r>
      <w:r>
        <w:t>he length of the selected stitch will appear</w:t>
      </w:r>
      <w:r w:rsidR="00FC44AD">
        <w:t xml:space="preserve">. </w:t>
      </w:r>
      <w:r>
        <w:t>You may manually set stitches larger than this value</w:t>
      </w:r>
      <w:r w:rsidR="00FC44AD">
        <w:t xml:space="preserve">. </w:t>
      </w:r>
      <w:r>
        <w:t xml:space="preserve">You may break up large stitches into smaller ones on all or part of your design by running </w:t>
      </w:r>
      <w:r w:rsidR="00660DB1">
        <w:t>“</w:t>
      </w:r>
      <w:r w:rsidR="00C631E7">
        <w:t>Edit/</w:t>
      </w:r>
      <w:r>
        <w:t xml:space="preserve"> remove large stitches</w:t>
      </w:r>
      <w:r w:rsidR="00660DB1">
        <w:t>”</w:t>
      </w:r>
      <w:r>
        <w:t>.</w:t>
      </w:r>
    </w:p>
    <w:p w14:paraId="2AC1669F" w14:textId="45D1A7A6" w:rsidR="00642018" w:rsidRDefault="00A10CED" w:rsidP="00122B36">
      <w:pPr>
        <w:pStyle w:val="Heading2"/>
      </w:pPr>
      <w:bookmarkStart w:id="1004" w:name="_Toc10370412"/>
      <w:bookmarkStart w:id="1005" w:name="_Toc17183978"/>
      <w:bookmarkStart w:id="1006" w:name="_Toc17190564"/>
      <w:bookmarkStart w:id="1007" w:name="_Toc34272960"/>
      <w:bookmarkStart w:id="1008" w:name="_Toc123100816"/>
      <w:bookmarkEnd w:id="1004"/>
      <w:bookmarkEnd w:id="1005"/>
      <w:r>
        <w:t xml:space="preserve">Stitch </w:t>
      </w:r>
      <w:r w:rsidR="00B163EB">
        <w:t>l</w:t>
      </w:r>
      <w:r>
        <w:t xml:space="preserve">ength, </w:t>
      </w:r>
      <w:bookmarkEnd w:id="1006"/>
      <w:bookmarkEnd w:id="1007"/>
      <w:r w:rsidR="00B163EB">
        <w:t>user</w:t>
      </w:r>
      <w:bookmarkEnd w:id="1008"/>
      <w:r>
        <w:fldChar w:fldCharType="begin"/>
      </w:r>
      <w:r>
        <w:instrText xml:space="preserve"> XE "</w:instrText>
      </w:r>
      <w:r>
        <w:rPr>
          <w:rFonts w:eastAsia="MS Mincho"/>
        </w:rPr>
        <w:instrText>Stitch Length, User "</w:instrText>
      </w:r>
      <w:r>
        <w:instrText xml:space="preserve"> </w:instrText>
      </w:r>
      <w:r>
        <w:fldChar w:fldCharType="end"/>
      </w:r>
    </w:p>
    <w:p w14:paraId="588A9F47" w14:textId="3C2D798A" w:rsidR="00642018" w:rsidRDefault="00A10CED" w:rsidP="00122B36">
      <w:pPr>
        <w:pStyle w:val="annxxx"/>
      </w:pPr>
      <w:r>
        <w:t xml:space="preserve">When </w:t>
      </w:r>
      <w:r w:rsidR="00AD6EB8">
        <w:t>ThrEd</w:t>
      </w:r>
      <w:r>
        <w:t xml:space="preserve"> fills, this is the stitch length the program will try to maintain.</w:t>
      </w:r>
    </w:p>
    <w:p w14:paraId="590D4580" w14:textId="44CE482A" w:rsidR="00642018" w:rsidRDefault="00A10CED" w:rsidP="00122B36">
      <w:pPr>
        <w:pStyle w:val="Heading2"/>
      </w:pPr>
      <w:bookmarkStart w:id="1009" w:name="_Toc10370413"/>
      <w:bookmarkStart w:id="1010" w:name="_Toc17183979"/>
      <w:bookmarkStart w:id="1011" w:name="_Toc17190565"/>
      <w:bookmarkStart w:id="1012" w:name="_Toc34272961"/>
      <w:bookmarkStart w:id="1013" w:name="_Toc123100817"/>
      <w:bookmarkEnd w:id="1009"/>
      <w:bookmarkEnd w:id="1010"/>
      <w:r>
        <w:t xml:space="preserve">Stitch </w:t>
      </w:r>
      <w:r w:rsidR="00B163EB">
        <w:t>l</w:t>
      </w:r>
      <w:r>
        <w:t xml:space="preserve">ength, </w:t>
      </w:r>
      <w:bookmarkEnd w:id="1011"/>
      <w:bookmarkEnd w:id="1012"/>
      <w:r w:rsidR="00B163EB">
        <w:t>minimum</w:t>
      </w:r>
      <w:bookmarkEnd w:id="1013"/>
      <w:r>
        <w:fldChar w:fldCharType="begin"/>
      </w:r>
      <w:r>
        <w:instrText xml:space="preserve"> XE "</w:instrText>
      </w:r>
      <w:r>
        <w:rPr>
          <w:rFonts w:eastAsia="MS Mincho"/>
        </w:rPr>
        <w:instrText>Stitch Length, Minimum "</w:instrText>
      </w:r>
      <w:r>
        <w:instrText xml:space="preserve"> </w:instrText>
      </w:r>
      <w:r>
        <w:fldChar w:fldCharType="end"/>
      </w:r>
    </w:p>
    <w:p w14:paraId="6D30301D" w14:textId="77777777" w:rsidR="00642018" w:rsidRDefault="00A10CED" w:rsidP="00122B36">
      <w:pPr>
        <w:pStyle w:val="annxxx"/>
      </w:pPr>
      <w:bookmarkStart w:id="1014" w:name="minlen"/>
      <w:bookmarkEnd w:id="1014"/>
      <w:r>
        <w:t>The program will insert no stitch smaller than this, but the user may insert smaller stitches.</w:t>
      </w:r>
    </w:p>
    <w:p w14:paraId="6CB2C8F6" w14:textId="51E686A6" w:rsidR="00642018" w:rsidRDefault="006914AE" w:rsidP="00122B36">
      <w:pPr>
        <w:pStyle w:val="Heading1"/>
      </w:pPr>
      <w:bookmarkStart w:id="1015" w:name="_Toc10370414"/>
      <w:bookmarkStart w:id="1016" w:name="_Toc17183980"/>
      <w:bookmarkStart w:id="1017" w:name="_Toc34272962"/>
      <w:bookmarkStart w:id="1018" w:name="_Toc123100818"/>
      <w:bookmarkEnd w:id="1015"/>
      <w:bookmarkEnd w:id="1016"/>
      <w:r>
        <w:t>F</w:t>
      </w:r>
      <w:r w:rsidR="005313D9">
        <w:t>ill</w:t>
      </w:r>
      <w:bookmarkEnd w:id="1017"/>
      <w:bookmarkEnd w:id="1018"/>
      <w:r w:rsidR="00A10CED">
        <w:fldChar w:fldCharType="begin"/>
      </w:r>
      <w:r w:rsidR="00A10CED">
        <w:instrText xml:space="preserve"> XE "</w:instrText>
      </w:r>
      <w:r w:rsidR="0071680F">
        <w:rPr>
          <w:rFonts w:eastAsia="MS Mincho"/>
        </w:rPr>
        <w:instrText>Fill</w:instrText>
      </w:r>
      <w:r w:rsidR="00A10CED">
        <w:rPr>
          <w:rFonts w:eastAsia="MS Mincho"/>
        </w:rPr>
        <w:instrText>"</w:instrText>
      </w:r>
      <w:r w:rsidR="00A10CED">
        <w:instrText xml:space="preserve"> </w:instrText>
      </w:r>
      <w:r w:rsidR="00A10CED">
        <w:fldChar w:fldCharType="end"/>
      </w:r>
    </w:p>
    <w:p w14:paraId="21D46C19" w14:textId="43A176FD" w:rsidR="00642018" w:rsidRDefault="00A10CED" w:rsidP="00122B36">
      <w:r>
        <w:t xml:space="preserve">It is necessary to select a form before you can fill </w:t>
      </w:r>
      <w:proofErr w:type="gramStart"/>
      <w:r>
        <w:t>it</w:t>
      </w:r>
      <w:proofErr w:type="gramEnd"/>
      <w:r w:rsidR="00FC44AD">
        <w:t xml:space="preserve">. </w:t>
      </w:r>
      <w:r>
        <w:t xml:space="preserve">Selecting a corner </w:t>
      </w:r>
      <w:r w:rsidR="00B163EB">
        <w:t xml:space="preserve">of the form </w:t>
      </w:r>
      <w:r>
        <w:t xml:space="preserve">and dragging it will change </w:t>
      </w:r>
      <w:r w:rsidR="00B163EB">
        <w:t>the form’s</w:t>
      </w:r>
      <w:r>
        <w:t xml:space="preserve"> shape</w:t>
      </w:r>
      <w:r w:rsidR="00FC44AD">
        <w:t xml:space="preserve">. </w:t>
      </w:r>
      <w:r>
        <w:t>Selecting the middle point on a form box lets you stretch it in one direction</w:t>
      </w:r>
      <w:r w:rsidR="00FC44AD">
        <w:t xml:space="preserve">. </w:t>
      </w:r>
      <w:r>
        <w:t>If you stretch a form in one direction and don't like it, remember that undo will put it back</w:t>
      </w:r>
      <w:r w:rsidR="00FC44AD">
        <w:t xml:space="preserve">. </w:t>
      </w:r>
      <w:r>
        <w:t xml:space="preserve">If you fill a line form with a form fill, </w:t>
      </w:r>
      <w:r w:rsidR="00AD6EB8">
        <w:t>ThrEd</w:t>
      </w:r>
      <w:r>
        <w:t xml:space="preserve"> automatically converts it to a polygon form.</w:t>
      </w:r>
    </w:p>
    <w:tbl>
      <w:tblPr>
        <w:tblW w:w="0" w:type="auto"/>
        <w:tblCellMar>
          <w:left w:w="0" w:type="dxa"/>
          <w:right w:w="0" w:type="dxa"/>
        </w:tblCellMar>
        <w:tblLook w:val="0000" w:firstRow="0" w:lastRow="0" w:firstColumn="0" w:lastColumn="0" w:noHBand="0" w:noVBand="0"/>
      </w:tblPr>
      <w:tblGrid>
        <w:gridCol w:w="1687"/>
        <w:gridCol w:w="6943"/>
      </w:tblGrid>
      <w:tr w:rsidR="00642018" w14:paraId="21871F62" w14:textId="77777777" w:rsidTr="00122B36">
        <w:tc>
          <w:tcPr>
            <w:tcW w:w="16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A738D" w14:textId="77777777" w:rsidR="00642018" w:rsidRDefault="00A10CED" w:rsidP="00122B36">
            <w:pPr>
              <w:pStyle w:val="TableTitle"/>
            </w:pPr>
            <w:r>
              <w:t>Form Fills</w:t>
            </w:r>
          </w:p>
        </w:tc>
        <w:tc>
          <w:tcPr>
            <w:tcW w:w="6943"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3EFCC8E" w14:textId="77777777" w:rsidR="00642018" w:rsidRDefault="00A10CED" w:rsidP="00122B36">
            <w:pPr>
              <w:pStyle w:val="TableTitle"/>
            </w:pPr>
            <w:r>
              <w:t>Remarks</w:t>
            </w:r>
          </w:p>
        </w:tc>
      </w:tr>
      <w:tr w:rsidR="00642018" w14:paraId="381BF56C"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CBA421" w14:textId="77777777" w:rsidR="00642018" w:rsidRDefault="00000000" w:rsidP="00122B36">
            <w:pPr>
              <w:pStyle w:val="annxxx"/>
            </w:pPr>
            <w:hyperlink w:anchor="fanfill" w:history="1">
              <w:r w:rsidR="00A10CED">
                <w:rPr>
                  <w:rStyle w:val="Hyperlink"/>
                </w:rPr>
                <w:t>Fan</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A64624D" w14:textId="45DEF39C" w:rsidR="00642018" w:rsidRDefault="00A10CED" w:rsidP="00122B36">
            <w:pPr>
              <w:pStyle w:val="annxxx"/>
            </w:pPr>
            <w:r>
              <w:t>Can be controlled with guidelines</w:t>
            </w:r>
            <w:r w:rsidR="00FC44AD">
              <w:t xml:space="preserve">. </w:t>
            </w:r>
            <w:r>
              <w:t>Connects the same number of stitch lines to two form lines</w:t>
            </w:r>
            <w:r w:rsidR="00FC44AD">
              <w:t xml:space="preserve">. </w:t>
            </w:r>
            <w:r>
              <w:t xml:space="preserve">If you stretch one of the lines you get a </w:t>
            </w:r>
            <w:r w:rsidR="00660DB1">
              <w:t>“</w:t>
            </w:r>
            <w:r>
              <w:t>fan</w:t>
            </w:r>
            <w:r w:rsidR="00660DB1">
              <w:t>”</w:t>
            </w:r>
            <w:r>
              <w:t xml:space="preserve"> effect.</w:t>
            </w:r>
          </w:p>
        </w:tc>
      </w:tr>
      <w:tr w:rsidR="00642018" w14:paraId="4E1099F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3A2F4B9" w14:textId="77777777" w:rsidR="00642018" w:rsidRDefault="00000000" w:rsidP="00122B36">
            <w:pPr>
              <w:pStyle w:val="annxxx"/>
            </w:pPr>
            <w:hyperlink w:anchor="_Feather_Fill" w:history="1">
              <w:r w:rsidR="00A10CED">
                <w:rPr>
                  <w:rStyle w:val="Hyperlink"/>
                </w:rPr>
                <w:t>Feather</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3D93116F" w14:textId="77777777" w:rsidR="00642018" w:rsidRDefault="00A10CED" w:rsidP="00122B36">
            <w:pPr>
              <w:pStyle w:val="annxxx"/>
            </w:pPr>
            <w:r>
              <w:t>Like the fan fill, but with many more options.</w:t>
            </w:r>
          </w:p>
        </w:tc>
      </w:tr>
      <w:tr w:rsidR="00642018" w14:paraId="28C3C069"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EEFC2E" w14:textId="77777777" w:rsidR="00642018" w:rsidRDefault="00000000" w:rsidP="00122B36">
            <w:pPr>
              <w:pStyle w:val="annxxx"/>
            </w:pPr>
            <w:hyperlink w:anchor="vrthorang" w:history="1">
              <w:r w:rsidR="00A10CED">
                <w:rPr>
                  <w:rStyle w:val="Hyperlink"/>
                </w:rPr>
                <w:t>Vertical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044D690D" w14:textId="77777777" w:rsidR="00642018" w:rsidRDefault="00A10CED" w:rsidP="00122B36">
            <w:pPr>
              <w:pStyle w:val="annxxx"/>
            </w:pPr>
            <w:r>
              <w:t>Fills a form with parallel vertical stitch lines</w:t>
            </w:r>
          </w:p>
        </w:tc>
      </w:tr>
      <w:tr w:rsidR="00642018" w14:paraId="1CDBEE7A"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8B947D2" w14:textId="77777777" w:rsidR="00642018" w:rsidRDefault="00000000" w:rsidP="00122B36">
            <w:pPr>
              <w:pStyle w:val="annxxx"/>
            </w:pPr>
            <w:hyperlink w:anchor="vrthorang" w:history="1">
              <w:r w:rsidR="00A10CED">
                <w:rPr>
                  <w:rStyle w:val="Hyperlink"/>
                </w:rPr>
                <w:t>Horizontal</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7052EA9" w14:textId="77777777" w:rsidR="00642018" w:rsidRDefault="00A10CED" w:rsidP="00122B36">
            <w:pPr>
              <w:pStyle w:val="annxxx"/>
            </w:pPr>
            <w:r>
              <w:t>Fills a form with parallel horizontal stitch lines</w:t>
            </w:r>
          </w:p>
        </w:tc>
      </w:tr>
      <w:tr w:rsidR="00642018" w14:paraId="2770F4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587325" w14:textId="77777777" w:rsidR="00642018" w:rsidRDefault="00000000" w:rsidP="00122B36">
            <w:pPr>
              <w:pStyle w:val="annxxx"/>
            </w:pPr>
            <w:hyperlink w:anchor="vrthorang" w:history="1">
              <w:r w:rsidR="00A10CED">
                <w:rPr>
                  <w:rStyle w:val="Hyperlink"/>
                </w:rPr>
                <w:t>Angle</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28462E75" w14:textId="77777777" w:rsidR="00642018" w:rsidRDefault="00A10CED" w:rsidP="00122B36">
            <w:pPr>
              <w:pStyle w:val="annxxx"/>
            </w:pPr>
            <w:r>
              <w:t>Fills a form with parallel stitch lines at an angle you select from the preferences menu.</w:t>
            </w:r>
          </w:p>
        </w:tc>
      </w:tr>
      <w:tr w:rsidR="00642018" w14:paraId="6AA7D32D" w14:textId="77777777" w:rsidTr="00122B36">
        <w:tc>
          <w:tcPr>
            <w:tcW w:w="1687" w:type="dxa"/>
            <w:tcBorders>
              <w:top w:val="nil"/>
              <w:left w:val="single" w:sz="4" w:space="0" w:color="auto"/>
              <w:bottom w:val="nil"/>
              <w:right w:val="single" w:sz="4" w:space="0" w:color="auto"/>
            </w:tcBorders>
            <w:tcMar>
              <w:top w:w="0" w:type="dxa"/>
              <w:left w:w="108" w:type="dxa"/>
              <w:bottom w:w="0" w:type="dxa"/>
              <w:right w:w="108" w:type="dxa"/>
            </w:tcMar>
          </w:tcPr>
          <w:p w14:paraId="3350783C" w14:textId="77777777" w:rsidR="00642018" w:rsidRDefault="00000000" w:rsidP="00122B36">
            <w:pPr>
              <w:pStyle w:val="annxxx"/>
            </w:pPr>
            <w:hyperlink w:anchor="clpform" w:history="1">
              <w:r w:rsidR="00A10CED">
                <w:rPr>
                  <w:rStyle w:val="Hyperlink"/>
                </w:rPr>
                <w:t>Clipboard</w:t>
              </w:r>
            </w:hyperlink>
          </w:p>
        </w:tc>
        <w:tc>
          <w:tcPr>
            <w:tcW w:w="6943" w:type="dxa"/>
            <w:tcBorders>
              <w:top w:val="nil"/>
              <w:left w:val="nil"/>
              <w:bottom w:val="nil"/>
              <w:right w:val="single" w:sz="4" w:space="0" w:color="auto"/>
            </w:tcBorders>
            <w:tcMar>
              <w:top w:w="0" w:type="dxa"/>
              <w:left w:w="108" w:type="dxa"/>
              <w:bottom w:w="0" w:type="dxa"/>
              <w:right w:w="108" w:type="dxa"/>
            </w:tcMar>
          </w:tcPr>
          <w:p w14:paraId="31216EE3" w14:textId="17DB2CFA" w:rsidR="00642018" w:rsidRDefault="00A10CED" w:rsidP="00122B36">
            <w:pPr>
              <w:pStyle w:val="annxxx"/>
            </w:pPr>
            <w:proofErr w:type="gramStart"/>
            <w:r>
              <w:t>Fills</w:t>
            </w:r>
            <w:proofErr w:type="gramEnd"/>
            <w:r>
              <w:t xml:space="preserve"> a form with data from the clipboard</w:t>
            </w:r>
            <w:r w:rsidR="00FC44AD">
              <w:t xml:space="preserve">. </w:t>
            </w:r>
          </w:p>
        </w:tc>
      </w:tr>
      <w:tr w:rsidR="00642018" w14:paraId="7C229E14" w14:textId="77777777" w:rsidTr="00122B36">
        <w:tc>
          <w:tcPr>
            <w:tcW w:w="1687"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35D67F3" w14:textId="77777777" w:rsidR="00642018" w:rsidRDefault="00000000" w:rsidP="00122B36">
            <w:pPr>
              <w:pStyle w:val="annxxx"/>
            </w:pPr>
            <w:hyperlink w:anchor="_Toc10370427" w:history="1">
              <w:r w:rsidR="00A10CED">
                <w:rPr>
                  <w:rStyle w:val="Hyperlink"/>
                </w:rPr>
                <w:t>Textured</w:t>
              </w:r>
            </w:hyperlink>
          </w:p>
        </w:tc>
        <w:tc>
          <w:tcPr>
            <w:tcW w:w="6943" w:type="dxa"/>
            <w:tcBorders>
              <w:top w:val="nil"/>
              <w:left w:val="nil"/>
              <w:bottom w:val="single" w:sz="4" w:space="0" w:color="auto"/>
              <w:right w:val="single" w:sz="4" w:space="0" w:color="auto"/>
            </w:tcBorders>
            <w:tcMar>
              <w:top w:w="0" w:type="dxa"/>
              <w:left w:w="108" w:type="dxa"/>
              <w:bottom w:w="0" w:type="dxa"/>
              <w:right w:w="108" w:type="dxa"/>
            </w:tcMar>
          </w:tcPr>
          <w:p w14:paraId="71699FC1" w14:textId="544A3C2A" w:rsidR="00642018" w:rsidRDefault="00B163EB" w:rsidP="00122B36">
            <w:pPr>
              <w:pStyle w:val="annxxx"/>
            </w:pPr>
            <w:r>
              <w:t>Like</w:t>
            </w:r>
            <w:r w:rsidR="00A10CED">
              <w:t xml:space="preserve"> the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xml:space="preserve"> except the user can control the stitch pattern using the texture editor.</w:t>
            </w:r>
          </w:p>
        </w:tc>
      </w:tr>
    </w:tbl>
    <w:p w14:paraId="571765EB" w14:textId="77777777" w:rsidR="00642018" w:rsidRDefault="00A10CED" w:rsidP="00122B36">
      <w:pPr>
        <w:pStyle w:val="atnxxx"/>
      </w:pPr>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2"/>
        <w:gridCol w:w="6928"/>
      </w:tblGrid>
      <w:tr w:rsidR="00642018" w14:paraId="551F6DE8" w14:textId="77777777" w:rsidTr="000709E4">
        <w:tc>
          <w:tcPr>
            <w:tcW w:w="1702" w:type="dxa"/>
            <w:tcMar>
              <w:top w:w="0" w:type="dxa"/>
              <w:left w:w="108" w:type="dxa"/>
              <w:bottom w:w="0" w:type="dxa"/>
              <w:right w:w="108" w:type="dxa"/>
            </w:tcMar>
          </w:tcPr>
          <w:p w14:paraId="14E0420E" w14:textId="6F6092F3" w:rsidR="00642018" w:rsidRDefault="00A10CED" w:rsidP="00122B36">
            <w:pPr>
              <w:pStyle w:val="TableTitle"/>
            </w:pPr>
            <w:r>
              <w:lastRenderedPageBreak/>
              <w:br w:type="page"/>
              <w:t xml:space="preserve">Border </w:t>
            </w:r>
            <w:r w:rsidR="0071680F">
              <w:t>f</w:t>
            </w:r>
            <w:r>
              <w:t>ills</w:t>
            </w:r>
            <w:r>
              <w:fldChar w:fldCharType="begin"/>
            </w:r>
            <w:r>
              <w:instrText xml:space="preserve"> XE </w:instrText>
            </w:r>
            <w:r w:rsidR="00516296">
              <w:instrText>“Border fills”</w:instrText>
            </w:r>
            <w:r>
              <w:instrText xml:space="preserve"> </w:instrText>
            </w:r>
            <w:r>
              <w:fldChar w:fldCharType="end"/>
            </w:r>
          </w:p>
        </w:tc>
        <w:tc>
          <w:tcPr>
            <w:tcW w:w="6928" w:type="dxa"/>
            <w:tcMar>
              <w:top w:w="0" w:type="dxa"/>
              <w:left w:w="108" w:type="dxa"/>
              <w:bottom w:w="0" w:type="dxa"/>
              <w:right w:w="108" w:type="dxa"/>
            </w:tcMar>
          </w:tcPr>
          <w:p w14:paraId="7A52CA14" w14:textId="77777777" w:rsidR="00642018" w:rsidRDefault="00A10CED" w:rsidP="00122B36">
            <w:pPr>
              <w:pStyle w:val="TableTitle"/>
            </w:pPr>
            <w:r>
              <w:t>Remarks</w:t>
            </w:r>
          </w:p>
        </w:tc>
      </w:tr>
      <w:tr w:rsidR="00642018" w14:paraId="0B9A4E7F" w14:textId="77777777" w:rsidTr="000709E4">
        <w:tc>
          <w:tcPr>
            <w:tcW w:w="1702" w:type="dxa"/>
            <w:tcMar>
              <w:top w:w="0" w:type="dxa"/>
              <w:left w:w="108" w:type="dxa"/>
              <w:bottom w:w="0" w:type="dxa"/>
              <w:right w:w="108" w:type="dxa"/>
            </w:tcMar>
          </w:tcPr>
          <w:p w14:paraId="31C834E0" w14:textId="77777777" w:rsidR="00642018" w:rsidRDefault="00000000" w:rsidP="000709E4">
            <w:pPr>
              <w:pStyle w:val="annxxx"/>
              <w:keepNext/>
            </w:pPr>
            <w:hyperlink w:anchor="linbrd" w:history="1">
              <w:r w:rsidR="00A10CED">
                <w:rPr>
                  <w:rStyle w:val="Hyperlink"/>
                </w:rPr>
                <w:t>Line</w:t>
              </w:r>
            </w:hyperlink>
          </w:p>
        </w:tc>
        <w:tc>
          <w:tcPr>
            <w:tcW w:w="6928" w:type="dxa"/>
            <w:tcMar>
              <w:top w:w="0" w:type="dxa"/>
              <w:left w:w="108" w:type="dxa"/>
              <w:bottom w:w="0" w:type="dxa"/>
              <w:right w:w="108" w:type="dxa"/>
            </w:tcMar>
          </w:tcPr>
          <w:p w14:paraId="68A135D0" w14:textId="77777777" w:rsidR="00642018" w:rsidRDefault="00A10CED" w:rsidP="000709E4">
            <w:pPr>
              <w:pStyle w:val="annxxx"/>
              <w:keepNext/>
            </w:pPr>
            <w:r>
              <w:t>Puts a simple line of stitches around a form.</w:t>
            </w:r>
          </w:p>
        </w:tc>
      </w:tr>
      <w:tr w:rsidR="00642018" w14:paraId="5647E982" w14:textId="77777777" w:rsidTr="000709E4">
        <w:tc>
          <w:tcPr>
            <w:tcW w:w="1702" w:type="dxa"/>
            <w:tcMar>
              <w:top w:w="0" w:type="dxa"/>
              <w:left w:w="108" w:type="dxa"/>
              <w:bottom w:w="0" w:type="dxa"/>
              <w:right w:w="108" w:type="dxa"/>
            </w:tcMar>
          </w:tcPr>
          <w:p w14:paraId="39C22120" w14:textId="77777777" w:rsidR="00642018" w:rsidRDefault="00000000" w:rsidP="000709E4">
            <w:pPr>
              <w:pStyle w:val="annxxx"/>
              <w:keepNext/>
            </w:pPr>
            <w:hyperlink w:anchor="beanbord" w:history="1">
              <w:r w:rsidR="00A10CED">
                <w:rPr>
                  <w:rStyle w:val="Hyperlink"/>
                </w:rPr>
                <w:t>Bean</w:t>
              </w:r>
            </w:hyperlink>
          </w:p>
        </w:tc>
        <w:tc>
          <w:tcPr>
            <w:tcW w:w="6928" w:type="dxa"/>
            <w:tcMar>
              <w:top w:w="0" w:type="dxa"/>
              <w:left w:w="108" w:type="dxa"/>
              <w:bottom w:w="0" w:type="dxa"/>
              <w:right w:w="108" w:type="dxa"/>
            </w:tcMar>
          </w:tcPr>
          <w:p w14:paraId="677D8AEF" w14:textId="77777777" w:rsidR="00642018" w:rsidRDefault="00A10CED" w:rsidP="000709E4">
            <w:pPr>
              <w:pStyle w:val="annxxx"/>
              <w:keepNext/>
            </w:pPr>
            <w:r>
              <w:t>Puts a Bean or triple stitch around a form.</w:t>
            </w:r>
          </w:p>
        </w:tc>
      </w:tr>
      <w:tr w:rsidR="00642018" w14:paraId="3B5BA8FC" w14:textId="77777777" w:rsidTr="000709E4">
        <w:tc>
          <w:tcPr>
            <w:tcW w:w="1702" w:type="dxa"/>
            <w:tcMar>
              <w:top w:w="0" w:type="dxa"/>
              <w:left w:w="108" w:type="dxa"/>
              <w:bottom w:w="0" w:type="dxa"/>
              <w:right w:w="108" w:type="dxa"/>
            </w:tcMar>
          </w:tcPr>
          <w:p w14:paraId="1FD615A4" w14:textId="0D5BFB54" w:rsidR="00642018" w:rsidRDefault="00000000" w:rsidP="000709E4">
            <w:pPr>
              <w:pStyle w:val="annxxx"/>
              <w:keepNext/>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c>
          <w:tcPr>
            <w:tcW w:w="6928" w:type="dxa"/>
            <w:tcMar>
              <w:top w:w="0" w:type="dxa"/>
              <w:left w:w="108" w:type="dxa"/>
              <w:bottom w:w="0" w:type="dxa"/>
              <w:right w:w="108" w:type="dxa"/>
            </w:tcMar>
          </w:tcPr>
          <w:p w14:paraId="73090041" w14:textId="5F43B3FF" w:rsidR="00642018" w:rsidRDefault="00A10CED" w:rsidP="000709E4">
            <w:pPr>
              <w:pStyle w:val="annxxx"/>
              <w:keepNext/>
            </w:pPr>
            <w:r>
              <w:t xml:space="preserve">The </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t> fill makes pointed corners.</w:t>
            </w:r>
          </w:p>
        </w:tc>
      </w:tr>
      <w:tr w:rsidR="00642018" w14:paraId="43ED8A34" w14:textId="77777777" w:rsidTr="000709E4">
        <w:tc>
          <w:tcPr>
            <w:tcW w:w="1702" w:type="dxa"/>
            <w:tcMar>
              <w:top w:w="0" w:type="dxa"/>
              <w:left w:w="108" w:type="dxa"/>
              <w:bottom w:w="0" w:type="dxa"/>
              <w:right w:w="108" w:type="dxa"/>
            </w:tcMar>
          </w:tcPr>
          <w:p w14:paraId="466EB0A0" w14:textId="473953F5" w:rsidR="00642018" w:rsidRDefault="00000000" w:rsidP="000709E4">
            <w:pPr>
              <w:pStyle w:val="annxxx"/>
              <w:keepNext/>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6928" w:type="dxa"/>
            <w:tcMar>
              <w:top w:w="0" w:type="dxa"/>
              <w:left w:w="108" w:type="dxa"/>
              <w:bottom w:w="0" w:type="dxa"/>
              <w:right w:w="108" w:type="dxa"/>
            </w:tcMar>
          </w:tcPr>
          <w:p w14:paraId="1F7AC53D" w14:textId="1E473F59" w:rsidR="00642018" w:rsidRDefault="00A10CED" w:rsidP="000709E4">
            <w:pPr>
              <w:pStyle w:val="annxxx"/>
              <w:keepNext/>
            </w:pPr>
            <w:r>
              <w:t xml:space="preserve">The </w:t>
            </w:r>
            <w:r w:rsidR="00516296">
              <w:t>p</w:t>
            </w:r>
            <w:r>
              <w:t xml:space="preserve">erpendicular </w:t>
            </w:r>
            <w:r w:rsidR="00516296">
              <w:t>s</w:t>
            </w:r>
            <w:r>
              <w:t>atin</w:t>
            </w:r>
            <w:r>
              <w:fldChar w:fldCharType="begin"/>
            </w:r>
            <w:r>
              <w:instrText xml:space="preserve"> </w:instrText>
            </w:r>
            <w:r w:rsidR="00677351">
              <w:instrText>XE “Perpendicular satin”</w:instrText>
            </w:r>
            <w:r>
              <w:instrText xml:space="preserve"> </w:instrText>
            </w:r>
            <w:r>
              <w:fldChar w:fldCharType="end"/>
            </w:r>
            <w:r>
              <w:t> uses vertical lines except at the form corners, which are rounded.</w:t>
            </w:r>
          </w:p>
        </w:tc>
      </w:tr>
      <w:tr w:rsidR="00642018" w14:paraId="4B74F99F" w14:textId="77777777" w:rsidTr="000709E4">
        <w:tc>
          <w:tcPr>
            <w:tcW w:w="1702" w:type="dxa"/>
            <w:tcMar>
              <w:top w:w="0" w:type="dxa"/>
              <w:left w:w="108" w:type="dxa"/>
              <w:bottom w:w="0" w:type="dxa"/>
              <w:right w:w="108" w:type="dxa"/>
            </w:tcMar>
          </w:tcPr>
          <w:p w14:paraId="0ADBCCF4" w14:textId="147671BA" w:rsidR="00642018" w:rsidRDefault="00000000" w:rsidP="000709E4">
            <w:pPr>
              <w:pStyle w:val="annxxx"/>
              <w:keepNext/>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6928" w:type="dxa"/>
            <w:tcMar>
              <w:top w:w="0" w:type="dxa"/>
              <w:left w:w="108" w:type="dxa"/>
              <w:bottom w:w="0" w:type="dxa"/>
              <w:right w:w="108" w:type="dxa"/>
            </w:tcMar>
          </w:tcPr>
          <w:p w14:paraId="2D525ADF" w14:textId="50F23795" w:rsidR="00642018" w:rsidRDefault="00B163EB" w:rsidP="000709E4">
            <w:pPr>
              <w:pStyle w:val="annxxx"/>
              <w:keepNext/>
            </w:pPr>
            <w:r>
              <w:t>Like</w:t>
            </w:r>
            <w:r w:rsidR="00A10CED">
              <w:t xml:space="preserve"> the </w:t>
            </w:r>
            <w:r w:rsidR="00516296">
              <w:t>a</w:t>
            </w:r>
            <w:r w:rsidR="00A10CED">
              <w:t xml:space="preserve">ngle </w:t>
            </w:r>
            <w:r w:rsidR="00516296">
              <w:t>s</w:t>
            </w:r>
            <w:r w:rsidR="00A10CED">
              <w:t>atin</w:t>
            </w:r>
            <w:r w:rsidR="00A10CED">
              <w:fldChar w:fldCharType="begin"/>
            </w:r>
            <w:r w:rsidR="00A10CED">
              <w:instrText xml:space="preserve"> </w:instrText>
            </w:r>
            <w:r w:rsidR="00677351">
              <w:instrText>XE “Angle satin”</w:instrText>
            </w:r>
            <w:r w:rsidR="00A10CED">
              <w:instrText xml:space="preserve"> </w:instrText>
            </w:r>
            <w:r w:rsidR="00A10CED">
              <w:fldChar w:fldCharType="end"/>
            </w:r>
            <w:r w:rsidR="00A10CED">
              <w:t> except that it puts two lines of line stitches around the edge of the form under the satin border</w:t>
            </w:r>
            <w:r w:rsidR="00FC44AD">
              <w:t xml:space="preserve">. </w:t>
            </w:r>
            <w:r w:rsidR="00A10CED">
              <w:t>The line stitches anchor the appliqué.</w:t>
            </w:r>
            <w:r w:rsidR="00A10CED">
              <w:fldChar w:fldCharType="begin"/>
            </w:r>
            <w:r w:rsidR="00A10CED">
              <w:instrText xml:space="preserve"> </w:instrText>
            </w:r>
            <w:r w:rsidR="00677351">
              <w:instrText>XE “Appliqué”</w:instrText>
            </w:r>
            <w:r w:rsidR="00A10CED">
              <w:instrText xml:space="preserve"> </w:instrText>
            </w:r>
            <w:r w:rsidR="00A10CED">
              <w:fldChar w:fldCharType="end"/>
            </w:r>
          </w:p>
        </w:tc>
      </w:tr>
      <w:tr w:rsidR="00642018" w14:paraId="5805F55C" w14:textId="77777777" w:rsidTr="000709E4">
        <w:tc>
          <w:tcPr>
            <w:tcW w:w="1702" w:type="dxa"/>
            <w:tcMar>
              <w:top w:w="0" w:type="dxa"/>
              <w:left w:w="108" w:type="dxa"/>
              <w:bottom w:w="0" w:type="dxa"/>
              <w:right w:w="108" w:type="dxa"/>
            </w:tcMar>
          </w:tcPr>
          <w:p w14:paraId="61993615" w14:textId="77777777" w:rsidR="00642018" w:rsidRDefault="00000000" w:rsidP="000709E4">
            <w:pPr>
              <w:pStyle w:val="annxxx"/>
              <w:keepNext/>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c>
          <w:tcPr>
            <w:tcW w:w="6928" w:type="dxa"/>
            <w:tcMar>
              <w:top w:w="0" w:type="dxa"/>
              <w:left w:w="108" w:type="dxa"/>
              <w:bottom w:w="0" w:type="dxa"/>
              <w:right w:w="108" w:type="dxa"/>
            </w:tcMar>
          </w:tcPr>
          <w:p w14:paraId="4DBC9DFE" w14:textId="65721989" w:rsidR="00642018" w:rsidRDefault="00B163EB" w:rsidP="000709E4">
            <w:pPr>
              <w:pStyle w:val="annxxx"/>
              <w:keepNext/>
            </w:pPr>
            <w:r>
              <w:t>Buttonhole</w:t>
            </w:r>
            <w:r w:rsidR="00A10CED">
              <w:t xml:space="preserve"> stitch border.</w:t>
            </w:r>
          </w:p>
        </w:tc>
      </w:tr>
      <w:tr w:rsidR="00642018" w14:paraId="54120953" w14:textId="77777777" w:rsidTr="000709E4">
        <w:tc>
          <w:tcPr>
            <w:tcW w:w="1702" w:type="dxa"/>
            <w:tcMar>
              <w:top w:w="0" w:type="dxa"/>
              <w:left w:w="108" w:type="dxa"/>
              <w:bottom w:w="0" w:type="dxa"/>
              <w:right w:w="108" w:type="dxa"/>
            </w:tcMar>
          </w:tcPr>
          <w:p w14:paraId="77A2AD53" w14:textId="77777777" w:rsidR="00642018" w:rsidRDefault="00000000" w:rsidP="000709E4">
            <w:pPr>
              <w:pStyle w:val="annxxx"/>
              <w:keepNext/>
            </w:pPr>
            <w:hyperlink w:anchor="clipbord" w:history="1">
              <w:r w:rsidR="00A10CED">
                <w:rPr>
                  <w:rStyle w:val="Hyperlink"/>
                </w:rPr>
                <w:t>Clipboard Border</w:t>
              </w:r>
            </w:hyperlink>
          </w:p>
        </w:tc>
        <w:tc>
          <w:tcPr>
            <w:tcW w:w="6928" w:type="dxa"/>
            <w:tcMar>
              <w:top w:w="0" w:type="dxa"/>
              <w:left w:w="108" w:type="dxa"/>
              <w:bottom w:w="0" w:type="dxa"/>
              <w:right w:w="108" w:type="dxa"/>
            </w:tcMar>
          </w:tcPr>
          <w:p w14:paraId="36E0405D" w14:textId="77777777" w:rsidR="00642018" w:rsidRDefault="00A10CED" w:rsidP="000709E4">
            <w:pPr>
              <w:pStyle w:val="annxxx"/>
              <w:keepNext/>
            </w:pPr>
            <w:r>
              <w:t>Fills the form border with a repeating pattern of data from the clipboard.</w:t>
            </w:r>
          </w:p>
        </w:tc>
      </w:tr>
      <w:tr w:rsidR="00642018" w14:paraId="73BB2AE9" w14:textId="77777777" w:rsidTr="000709E4">
        <w:tc>
          <w:tcPr>
            <w:tcW w:w="1702" w:type="dxa"/>
            <w:tcMar>
              <w:top w:w="0" w:type="dxa"/>
              <w:left w:w="108" w:type="dxa"/>
              <w:bottom w:w="0" w:type="dxa"/>
              <w:right w:w="108" w:type="dxa"/>
            </w:tcMar>
          </w:tcPr>
          <w:p w14:paraId="52FC9150" w14:textId="77777777" w:rsidR="00642018" w:rsidRDefault="00000000" w:rsidP="000709E4">
            <w:pPr>
              <w:pStyle w:val="annxxx"/>
              <w:keepNext/>
            </w:pPr>
            <w:hyperlink w:anchor="_Clipboard_Border,_Even:" w:history="1">
              <w:r w:rsidR="00A10CED">
                <w:rPr>
                  <w:rStyle w:val="Hyperlink"/>
                </w:rPr>
                <w:t xml:space="preserve">Clipboard, </w:t>
              </w:r>
              <w:proofErr w:type="gramStart"/>
              <w:r w:rsidR="00A10CED">
                <w:rPr>
                  <w:rStyle w:val="Hyperlink"/>
                </w:rPr>
                <w:t>Even</w:t>
              </w:r>
              <w:proofErr w:type="gramEnd"/>
            </w:hyperlink>
          </w:p>
        </w:tc>
        <w:tc>
          <w:tcPr>
            <w:tcW w:w="6928" w:type="dxa"/>
            <w:tcMar>
              <w:top w:w="0" w:type="dxa"/>
              <w:left w:w="108" w:type="dxa"/>
              <w:bottom w:w="0" w:type="dxa"/>
              <w:right w:w="108" w:type="dxa"/>
            </w:tcMar>
          </w:tcPr>
          <w:p w14:paraId="3E5F93F0" w14:textId="40B6B2D7" w:rsidR="00642018" w:rsidRDefault="00A10CED" w:rsidP="000709E4">
            <w:pPr>
              <w:pStyle w:val="annxxx"/>
              <w:keepNext/>
            </w:pPr>
            <w:r>
              <w:t xml:space="preserve">Same as the clipboard border fill, except </w:t>
            </w:r>
            <w:r w:rsidR="00AD6EB8">
              <w:t>ThrEd</w:t>
            </w:r>
            <w:r>
              <w:t xml:space="preserve"> stretches or shrinks the clips to make them come out even.</w:t>
            </w:r>
          </w:p>
        </w:tc>
      </w:tr>
      <w:tr w:rsidR="00642018" w14:paraId="1D37D833" w14:textId="77777777" w:rsidTr="000709E4">
        <w:tc>
          <w:tcPr>
            <w:tcW w:w="1702" w:type="dxa"/>
            <w:tcMar>
              <w:top w:w="0" w:type="dxa"/>
              <w:left w:w="108" w:type="dxa"/>
              <w:bottom w:w="0" w:type="dxa"/>
              <w:right w:w="108" w:type="dxa"/>
            </w:tcMar>
          </w:tcPr>
          <w:p w14:paraId="6E6A2CD8" w14:textId="77777777" w:rsidR="00642018" w:rsidRDefault="00000000" w:rsidP="00122B36">
            <w:pPr>
              <w:pStyle w:val="annxxx"/>
            </w:pPr>
            <w:hyperlink w:anchor="picobord" w:history="1">
              <w:r w:rsidR="00A10CED">
                <w:rPr>
                  <w:rStyle w:val="Hyperlink"/>
                </w:rPr>
                <w:t>Picot</w:t>
              </w:r>
            </w:hyperlink>
          </w:p>
        </w:tc>
        <w:tc>
          <w:tcPr>
            <w:tcW w:w="6928" w:type="dxa"/>
            <w:tcMar>
              <w:top w:w="0" w:type="dxa"/>
              <w:left w:w="108" w:type="dxa"/>
              <w:bottom w:w="0" w:type="dxa"/>
              <w:right w:w="108" w:type="dxa"/>
            </w:tcMar>
          </w:tcPr>
          <w:p w14:paraId="7A475293" w14:textId="77777777" w:rsidR="00642018" w:rsidRDefault="00A10CED" w:rsidP="00122B36">
            <w:pPr>
              <w:pStyle w:val="annxxx"/>
            </w:pPr>
            <w:r>
              <w:t>Fills the form border with picots derived from clipboard data</w:t>
            </w:r>
          </w:p>
        </w:tc>
      </w:tr>
    </w:tbl>
    <w:p w14:paraId="4E43D4D2" w14:textId="7A04971F" w:rsidR="00642018" w:rsidRDefault="00A10CED" w:rsidP="00122B36">
      <w:pPr>
        <w:pStyle w:val="annxxx"/>
      </w:pPr>
      <w:r>
        <w:t> A line form only allows border fills</w:t>
      </w:r>
      <w:r>
        <w:fldChar w:fldCharType="begin"/>
      </w:r>
      <w:r>
        <w:instrText xml:space="preserve"> XE </w:instrText>
      </w:r>
      <w:r w:rsidR="00516296">
        <w:instrText>“Border fills”</w:instrText>
      </w:r>
      <w:r>
        <w:instrText xml:space="preserve"> </w:instrText>
      </w:r>
      <w:r>
        <w:fldChar w:fldCharType="end"/>
      </w:r>
      <w:r>
        <w:t>, except for the contour fill</w:t>
      </w:r>
      <w:r w:rsidR="00FC44AD">
        <w:t xml:space="preserve">. </w:t>
      </w:r>
      <w:r>
        <w:t>If you try to fill a line form with one of the area fills, it will automatically be changed to a border fill</w:t>
      </w:r>
      <w:r w:rsidR="00FC44AD">
        <w:t xml:space="preserve">. </w:t>
      </w:r>
      <w:r>
        <w:t>If you try to fill a polygon form with contour fill, it will automatically be changed to a line form</w:t>
      </w:r>
      <w:r w:rsidR="00FC44AD">
        <w:t xml:space="preserve">. </w:t>
      </w:r>
      <w:r>
        <w:t xml:space="preserve">To use the clipboard fill, you must first put something in the clipboard by selecting a filled form or a group of stitches and </w:t>
      </w:r>
      <w:r w:rsidR="00373FBB">
        <w:t>selecting</w:t>
      </w:r>
      <w:r>
        <w:t xml:space="preserve"> </w:t>
      </w:r>
      <w:r w:rsidR="00660DB1">
        <w:t>“</w:t>
      </w:r>
      <w:proofErr w:type="spellStart"/>
      <w:r w:rsidR="000709E4">
        <w:t>Ctrl+C</w:t>
      </w:r>
      <w:proofErr w:type="spellEnd"/>
      <w:r w:rsidR="00660DB1">
        <w:t>”</w:t>
      </w:r>
      <w:r>
        <w:t xml:space="preserve"> or </w:t>
      </w:r>
      <w:r w:rsidR="00660DB1">
        <w:t>“</w:t>
      </w:r>
      <w:proofErr w:type="spellStart"/>
      <w:r w:rsidR="000709E4">
        <w:t>Ctrl+X</w:t>
      </w:r>
      <w:proofErr w:type="spellEnd"/>
      <w:r w:rsidR="00660DB1">
        <w:t>”</w:t>
      </w:r>
      <w:r w:rsidR="00FC44AD">
        <w:t xml:space="preserve">. </w:t>
      </w:r>
      <w:r>
        <w:t>Choose designs to become clipboard borders carefully. They need to be a moderate size, neither too small, nor too large.</w:t>
      </w:r>
    </w:p>
    <w:p w14:paraId="1B48675E" w14:textId="58BB51EA" w:rsidR="00642018" w:rsidRDefault="00A10CED" w:rsidP="00122B36">
      <w:pPr>
        <w:pStyle w:val="annxxx"/>
      </w:pPr>
      <w:r>
        <w:t>If you put the beginning and ending stitch of the data you are pasting to the clipboard, you will get a line of stitches around your border</w:t>
      </w:r>
      <w:r w:rsidR="00FC44AD">
        <w:t xml:space="preserve">. </w:t>
      </w:r>
      <w:r>
        <w:t>If you put the beginning and ending stitches to the left and right of the clipboard, you will get a fill with no line</w:t>
      </w:r>
      <w:r w:rsidR="00FC44AD">
        <w:t xml:space="preserve">. </w:t>
      </w:r>
      <w:r>
        <w:t xml:space="preserve">You can use </w:t>
      </w:r>
      <w:hyperlink w:anchor="rngendclp" w:history="1">
        <w:r>
          <w:rPr>
            <w:rStyle w:val="Hyperlink"/>
          </w:rPr>
          <w:t>Set/Range Ends for Clipboard Fills</w:t>
        </w:r>
      </w:hyperlink>
      <w:r>
        <w:t xml:space="preserve"> to adjust the beginning and ending stitches to midpoints of the vertical sides of the rectangle enclosing the clipboard data</w:t>
      </w:r>
      <w:r w:rsidR="00FC44AD">
        <w:t xml:space="preserve">. </w:t>
      </w:r>
      <w:r>
        <w:t>If you have trouble visualizing that, we suggest you try the function on a selected range of stitches, and you will easily see what it does</w:t>
      </w:r>
      <w:r w:rsidR="00FC44AD">
        <w:t xml:space="preserve">. </w:t>
      </w:r>
      <w:r>
        <w:t>It has the effect of eliminating sideways jags and jogs when using the clipboard border fill.</w:t>
      </w:r>
    </w:p>
    <w:p w14:paraId="43B23AEB" w14:textId="0CABC9F5" w:rsidR="00642018" w:rsidRDefault="00A10CED" w:rsidP="00122B36">
      <w:pPr>
        <w:pStyle w:val="Heading2"/>
      </w:pPr>
      <w:bookmarkStart w:id="1019" w:name="_Toc10370415"/>
      <w:bookmarkStart w:id="1020" w:name="_Toc17190567"/>
      <w:bookmarkStart w:id="1021" w:name="_Toc17183981"/>
      <w:bookmarkStart w:id="1022" w:name="fanfill"/>
      <w:bookmarkStart w:id="1023" w:name="_Toc34272963"/>
      <w:bookmarkStart w:id="1024" w:name="_Toc123100819"/>
      <w:bookmarkEnd w:id="1019"/>
      <w:bookmarkEnd w:id="1020"/>
      <w:bookmarkEnd w:id="1021"/>
      <w:bookmarkEnd w:id="1022"/>
      <w:r>
        <w:t>Fan</w:t>
      </w:r>
      <w:bookmarkEnd w:id="1023"/>
      <w:bookmarkEnd w:id="1024"/>
      <w:r>
        <w:fldChar w:fldCharType="begin"/>
      </w:r>
      <w:r>
        <w:instrText xml:space="preserve"> XE "</w:instrText>
      </w:r>
      <w:r>
        <w:rPr>
          <w:rFonts w:eastAsia="MS Mincho"/>
        </w:rPr>
        <w:instrText>Fa</w:instrText>
      </w:r>
      <w:r w:rsidR="0071680F">
        <w:rPr>
          <w:rFonts w:eastAsia="MS Mincho"/>
        </w:rPr>
        <w:instrText>n</w:instrText>
      </w:r>
      <w:r>
        <w:rPr>
          <w:rFonts w:eastAsia="MS Mincho"/>
        </w:rPr>
        <w:instrText>"</w:instrText>
      </w:r>
      <w:r>
        <w:instrText xml:space="preserve"> </w:instrText>
      </w:r>
      <w:r>
        <w:fldChar w:fldCharType="end"/>
      </w:r>
    </w:p>
    <w:p w14:paraId="278B24EF" w14:textId="64F3F3C8" w:rsidR="00642018" w:rsidRDefault="00A10CED" w:rsidP="00122B36">
      <w:pPr>
        <w:pStyle w:val="annxxx"/>
      </w:pPr>
      <w:r>
        <w:t xml:space="preserve">Create a form by </w:t>
      </w:r>
      <w:r w:rsidR="00373FBB">
        <w:t>selecting</w:t>
      </w:r>
      <w:r>
        <w:t xml:space="preserve"> the </w:t>
      </w:r>
      <w:r w:rsidR="00660DB1">
        <w:t>“</w:t>
      </w:r>
      <w:r>
        <w:t>F</w:t>
      </w:r>
      <w:r w:rsidR="00660DB1">
        <w:t>”</w:t>
      </w:r>
      <w:r>
        <w:t xml:space="preserve"> key, then selecting </w:t>
      </w:r>
      <w:r w:rsidR="00660DB1">
        <w:t>“</w:t>
      </w:r>
      <w:r>
        <w:t>Line</w:t>
      </w:r>
      <w:r w:rsidR="00660DB1">
        <w:t>”</w:t>
      </w:r>
      <w:r>
        <w:t xml:space="preserve"> or </w:t>
      </w:r>
      <w:r w:rsidR="00660DB1">
        <w:t>“</w:t>
      </w:r>
      <w:r>
        <w:t>Free Hand</w:t>
      </w:r>
      <w:r w:rsidR="00B163EB">
        <w:t>” and</w:t>
      </w:r>
      <w:r>
        <w:t xml:space="preserve"> </w:t>
      </w:r>
      <w:proofErr w:type="gramStart"/>
      <w:r>
        <w:t>left-clicking</w:t>
      </w:r>
      <w:proofErr w:type="gramEnd"/>
      <w:r>
        <w:t xml:space="preserve"> at each point where you need a node, or you can use a </w:t>
      </w:r>
      <w:r w:rsidR="00660DB1">
        <w:t>“</w:t>
      </w:r>
      <w:r>
        <w:t>Regular Polygon</w:t>
      </w:r>
      <w:r w:rsidR="00660DB1">
        <w:t>”</w:t>
      </w:r>
      <w:r>
        <w:t xml:space="preserve">, </w:t>
      </w:r>
      <w:r w:rsidR="00660DB1">
        <w:t>“</w:t>
      </w:r>
      <w:r>
        <w:t>Star</w:t>
      </w:r>
      <w:r w:rsidR="00660DB1">
        <w:t>”</w:t>
      </w:r>
      <w:r>
        <w:t xml:space="preserve">, or </w:t>
      </w:r>
      <w:r w:rsidR="00660DB1">
        <w:t>“</w:t>
      </w:r>
      <w:r>
        <w:t>Spiral</w:t>
      </w:r>
      <w:r w:rsidR="00660DB1">
        <w:t>”</w:t>
      </w:r>
      <w:r w:rsidR="00CC3F5C">
        <w:t xml:space="preserve">. </w:t>
      </w:r>
      <w:r>
        <w:t xml:space="preserve">Once you have completed the form, </w:t>
      </w:r>
      <w:r w:rsidR="00373FBB">
        <w:t>select</w:t>
      </w:r>
      <w:r w:rsidR="002D48FC">
        <w:t xml:space="preserve"> </w:t>
      </w:r>
      <w:r w:rsidR="00660DB1">
        <w:t>“</w:t>
      </w:r>
      <w:r>
        <w:t>escape</w:t>
      </w:r>
      <w:r w:rsidR="00660DB1">
        <w:t>”</w:t>
      </w:r>
      <w:r>
        <w:t xml:space="preserve"> or </w:t>
      </w:r>
      <w:r w:rsidR="00660DB1">
        <w:t>“</w:t>
      </w:r>
      <w:r>
        <w:t>Q</w:t>
      </w:r>
      <w:r w:rsidR="00660DB1">
        <w:t>”</w:t>
      </w:r>
      <w:r>
        <w:t xml:space="preserve"> to change to </w:t>
      </w:r>
      <w:proofErr w:type="gramStart"/>
      <w:r>
        <w:t>the fill</w:t>
      </w:r>
      <w:proofErr w:type="gramEnd"/>
      <w:r>
        <w:t xml:space="preserve"> mode</w:t>
      </w:r>
      <w:r w:rsidR="00FC44AD">
        <w:t xml:space="preserve">. </w:t>
      </w:r>
      <w:r>
        <w:t xml:space="preserve">Right-click to select the form and then </w:t>
      </w:r>
      <w:r w:rsidR="00373FBB">
        <w:t>select</w:t>
      </w:r>
      <w:r w:rsidR="002D48FC">
        <w:t xml:space="preserve"> </w:t>
      </w:r>
      <w:r w:rsidR="00660DB1">
        <w:t>“</w:t>
      </w:r>
      <w:r>
        <w:t>fill</w:t>
      </w:r>
      <w:r w:rsidR="00660DB1">
        <w:t>”</w:t>
      </w:r>
      <w:r>
        <w:t xml:space="preserve"> on the task bar</w:t>
      </w:r>
      <w:r w:rsidR="00CC3F5C">
        <w:t xml:space="preserve">. </w:t>
      </w:r>
      <w:r>
        <w:t>You will see a drop box with options.</w:t>
      </w:r>
    </w:p>
    <w:p w14:paraId="2014BD51" w14:textId="4690DBD9" w:rsidR="00642018" w:rsidRDefault="00A10CED" w:rsidP="00122B36">
      <w:pPr>
        <w:pStyle w:val="annxxx"/>
      </w:pPr>
      <w:r>
        <w:t xml:space="preserve">You can enter a new point in a form by holding your mouse near a point on an existing form and </w:t>
      </w:r>
      <w:r w:rsidR="00373FBB">
        <w:t>selecting</w:t>
      </w:r>
      <w:r>
        <w:t xml:space="preserve"> </w:t>
      </w:r>
      <w:r w:rsidR="00660DB1">
        <w:t>“</w:t>
      </w:r>
      <w:r>
        <w:t>W</w:t>
      </w:r>
      <w:r w:rsidR="00660DB1">
        <w:t>”</w:t>
      </w:r>
      <w:r w:rsidR="00FC44AD">
        <w:t xml:space="preserve">. </w:t>
      </w:r>
      <w:r>
        <w:t xml:space="preserve">To enter multiple points, </w:t>
      </w:r>
      <w:r w:rsidR="00373FBB">
        <w:t>select</w:t>
      </w:r>
      <w:r w:rsidR="002D48FC">
        <w:t xml:space="preserve"> </w:t>
      </w:r>
      <w:r w:rsidR="00660DB1">
        <w:t>“</w:t>
      </w:r>
      <w:r>
        <w:t>E</w:t>
      </w:r>
      <w:r w:rsidR="00660DB1">
        <w:t>”</w:t>
      </w:r>
      <w:r w:rsidR="00FC44AD">
        <w:t xml:space="preserve">. </w:t>
      </w:r>
      <w:r>
        <w:t xml:space="preserve">You can enter a guideline in </w:t>
      </w:r>
      <w:proofErr w:type="gramStart"/>
      <w:r>
        <w:t>a polygon</w:t>
      </w:r>
      <w:proofErr w:type="gramEnd"/>
      <w:r>
        <w:t xml:space="preserve"> </w:t>
      </w:r>
      <w:r>
        <w:lastRenderedPageBreak/>
        <w:t xml:space="preserve">form by holding your mouse near an existing point and </w:t>
      </w:r>
      <w:r w:rsidR="00373FBB">
        <w:t>selecting</w:t>
      </w:r>
      <w:r>
        <w:t xml:space="preserve"> </w:t>
      </w:r>
      <w:r w:rsidR="00660DB1">
        <w:t>“</w:t>
      </w:r>
      <w:r>
        <w:t>D</w:t>
      </w:r>
      <w:r w:rsidR="00660DB1">
        <w:t>”</w:t>
      </w:r>
      <w:r w:rsidR="00FC44AD">
        <w:t xml:space="preserve">. </w:t>
      </w:r>
      <w:r>
        <w:t>The guideline will dictate the direction of fill stitches</w:t>
      </w:r>
      <w:r w:rsidR="00FC44AD">
        <w:t xml:space="preserve">. </w:t>
      </w:r>
      <w:r>
        <w:t xml:space="preserve">If there is already a guideline at that point, it will be deleted, and you need to </w:t>
      </w:r>
      <w:r w:rsidR="00373FBB">
        <w:t>select</w:t>
      </w:r>
      <w:r w:rsidR="002D48FC">
        <w:t xml:space="preserve"> </w:t>
      </w:r>
      <w:r w:rsidR="00660DB1">
        <w:t>“</w:t>
      </w:r>
      <w:r>
        <w:t>D</w:t>
      </w:r>
      <w:r w:rsidR="00660DB1">
        <w:t>”</w:t>
      </w:r>
      <w:r>
        <w:t xml:space="preserve"> again to enter another one</w:t>
      </w:r>
      <w:r w:rsidR="00FC44AD">
        <w:t xml:space="preserve">. </w:t>
      </w:r>
      <w:r>
        <w:t xml:space="preserve">A guideline on the form line will cause that section of the form line to have a </w:t>
      </w:r>
      <w:r w:rsidR="00660DB1">
        <w:t>“</w:t>
      </w:r>
      <w:r>
        <w:t>nonstick</w:t>
      </w:r>
      <w:r w:rsidR="00660DB1">
        <w:t>”</w:t>
      </w:r>
      <w:r>
        <w:t xml:space="preserve"> surface, so no stitches will be placed there</w:t>
      </w:r>
      <w:r w:rsidR="00FC44AD">
        <w:t xml:space="preserve">. </w:t>
      </w:r>
      <w:r>
        <w:t>Two nonstick sides are the limit on one form.</w:t>
      </w:r>
    </w:p>
    <w:p w14:paraId="56AF93C2" w14:textId="55113B7D" w:rsidR="00642018" w:rsidRDefault="00A10CED" w:rsidP="00122B36">
      <w:pPr>
        <w:pStyle w:val="annxxx"/>
      </w:pPr>
      <w:r>
        <w:t xml:space="preserve">Delete points in an unselected form by holding your mouse close to the point and </w:t>
      </w:r>
      <w:r w:rsidR="00373FBB">
        <w:t>selecting</w:t>
      </w:r>
      <w:r>
        <w:t xml:space="preserve"> the </w:t>
      </w:r>
      <w:r w:rsidR="00660DB1">
        <w:t>“</w:t>
      </w:r>
      <w:r>
        <w:t>delete</w:t>
      </w:r>
      <w:r w:rsidR="00660DB1">
        <w:t>”</w:t>
      </w:r>
      <w:r>
        <w:t xml:space="preserve"> key</w:t>
      </w:r>
      <w:r w:rsidR="00FC44AD">
        <w:t xml:space="preserve">. </w:t>
      </w:r>
    </w:p>
    <w:p w14:paraId="28C45052" w14:textId="77777777" w:rsidR="00642018" w:rsidRDefault="00A10CED" w:rsidP="00122B36">
      <w:pPr>
        <w:pStyle w:val="annxxx"/>
      </w:pPr>
      <w:r>
        <w:t>You may also apply a border fill to the polygon form by using the same method you use to apply a border to the line form.</w:t>
      </w:r>
    </w:p>
    <w:p w14:paraId="0E4A2146" w14:textId="36E0F3A6" w:rsidR="00642018" w:rsidRDefault="00A10CED" w:rsidP="00122B36">
      <w:pPr>
        <w:pStyle w:val="annxxx"/>
      </w:pPr>
      <w:r>
        <w:t xml:space="preserve">You can area-fill a polygon form with </w:t>
      </w:r>
      <w:r w:rsidR="00660DB1">
        <w:t>“</w:t>
      </w:r>
      <w:r>
        <w:t>horizontal</w:t>
      </w:r>
      <w:r w:rsidR="00660DB1">
        <w:t>”</w:t>
      </w:r>
      <w:r>
        <w:t>,</w:t>
      </w:r>
      <w:r w:rsidR="00660DB1">
        <w:t>”</w:t>
      </w:r>
      <w:r>
        <w:t xml:space="preserve"> vertical</w:t>
      </w:r>
      <w:r w:rsidR="00660DB1">
        <w:t>”</w:t>
      </w:r>
      <w:r>
        <w:t xml:space="preserve"> or </w:t>
      </w:r>
      <w:r w:rsidR="00660DB1">
        <w:t>“</w:t>
      </w:r>
      <w:r>
        <w:t>angle</w:t>
      </w:r>
      <w:r w:rsidR="00660DB1">
        <w:t>”</w:t>
      </w:r>
      <w:r>
        <w:t xml:space="preserve"> fills.</w:t>
      </w:r>
    </w:p>
    <w:p w14:paraId="4CEB38D8" w14:textId="356F7FF7" w:rsidR="00642018" w:rsidRDefault="00A10CED" w:rsidP="00122B36">
      <w:pPr>
        <w:pStyle w:val="Heading2"/>
      </w:pPr>
      <w:bookmarkStart w:id="1025" w:name="_Toc17190568"/>
      <w:bookmarkStart w:id="1026" w:name="_Toc17183982"/>
      <w:bookmarkStart w:id="1027" w:name="_Feather_Fill"/>
      <w:bookmarkStart w:id="1028" w:name="_Toc34272964"/>
      <w:bookmarkStart w:id="1029" w:name="_Toc123100820"/>
      <w:bookmarkEnd w:id="1025"/>
      <w:bookmarkEnd w:id="1026"/>
      <w:bookmarkEnd w:id="1027"/>
      <w:r>
        <w:t>Feather</w:t>
      </w:r>
      <w:bookmarkEnd w:id="1028"/>
      <w:bookmarkEnd w:id="1029"/>
      <w:r>
        <w:fldChar w:fldCharType="begin"/>
      </w:r>
      <w:r>
        <w:instrText xml:space="preserve"> XE "</w:instrText>
      </w:r>
      <w:r>
        <w:rPr>
          <w:rFonts w:eastAsia="MS Mincho"/>
        </w:rPr>
        <w:instrText>Feather"</w:instrText>
      </w:r>
      <w:r>
        <w:instrText xml:space="preserve"> </w:instrText>
      </w:r>
      <w:r>
        <w:fldChar w:fldCharType="end"/>
      </w:r>
    </w:p>
    <w:p w14:paraId="76F09C12" w14:textId="4C5B1B3B" w:rsidR="00642018" w:rsidRDefault="00A10CED" w:rsidP="00122B36">
      <w:pPr>
        <w:pStyle w:val="annxxx"/>
      </w:pPr>
      <w:r>
        <w:t>The feather fill</w:t>
      </w:r>
      <w:r>
        <w:fldChar w:fldCharType="begin"/>
      </w:r>
      <w:r>
        <w:instrText xml:space="preserve"> </w:instrText>
      </w:r>
      <w:r w:rsidR="00677351">
        <w:instrText>XE “Feather fill”</w:instrText>
      </w:r>
      <w:r>
        <w:instrText xml:space="preserve"> </w:instrText>
      </w:r>
      <w:r>
        <w:fldChar w:fldCharType="end"/>
      </w:r>
      <w:r>
        <w:t xml:space="preserve">, like the fan fill, is controlled by </w:t>
      </w:r>
      <w:r w:rsidR="00660DB1">
        <w:t>“</w:t>
      </w:r>
      <w:r>
        <w:t>D</w:t>
      </w:r>
      <w:r w:rsidR="00660DB1">
        <w:t>”</w:t>
      </w:r>
      <w:r>
        <w:t xml:space="preserve"> lines</w:t>
      </w:r>
      <w:r w:rsidR="00FC44AD">
        <w:t xml:space="preserve">. </w:t>
      </w:r>
      <w:r>
        <w:t xml:space="preserve">The </w:t>
      </w:r>
      <w:r w:rsidR="00660DB1">
        <w:t>“</w:t>
      </w:r>
      <w:r>
        <w:t>Convert to feather ribbon</w:t>
      </w:r>
      <w:r w:rsidR="00660DB1">
        <w:t>”</w:t>
      </w:r>
      <w:r>
        <w:t xml:space="preserve"> works like the </w:t>
      </w:r>
      <w:r w:rsidR="00660DB1">
        <w:t>“</w:t>
      </w:r>
      <w:hyperlink w:anchor="_Convert_to_Satin" w:history="1">
        <w:r>
          <w:rPr>
            <w:rStyle w:val="Hyperlink"/>
          </w:rPr>
          <w:t>Convert to satin ribbon</w:t>
        </w:r>
      </w:hyperlink>
      <w:r>
        <w:t>, except that the resulting form is automatically filled with the feather fill.</w:t>
      </w:r>
    </w:p>
    <w:p w14:paraId="07A04412" w14:textId="05E98CC7" w:rsidR="00642018" w:rsidRDefault="00A10CED" w:rsidP="00122B36">
      <w:pPr>
        <w:pStyle w:val="annxxx"/>
      </w:pPr>
      <w:r>
        <w:t>You can set the default values of the feather fill</w:t>
      </w:r>
      <w:r>
        <w:fldChar w:fldCharType="begin"/>
      </w:r>
      <w:r>
        <w:instrText xml:space="preserve"> </w:instrText>
      </w:r>
      <w:r w:rsidR="00677351">
        <w:instrText>XE “Feather fill”</w:instrText>
      </w:r>
      <w:r>
        <w:instrText xml:space="preserve"> </w:instrText>
      </w:r>
      <w:r>
        <w:fldChar w:fldCharType="end"/>
      </w:r>
      <w:r>
        <w:t xml:space="preserve"> with </w:t>
      </w:r>
      <w:r w:rsidR="00660DB1">
        <w:t>“</w:t>
      </w:r>
      <w:r w:rsidR="00C631E7">
        <w:t>Edit/</w:t>
      </w:r>
      <w:r>
        <w:t>Set/Feather defaults</w:t>
      </w:r>
      <w:r w:rsidR="00660DB1">
        <w:t>”</w:t>
      </w:r>
      <w:r>
        <w:t>.</w:t>
      </w:r>
    </w:p>
    <w:p w14:paraId="448AD4D9" w14:textId="4E66109E" w:rsidR="00642018" w:rsidRDefault="00A10CED" w:rsidP="00122B36">
      <w:pPr>
        <w:pStyle w:val="annxxx"/>
      </w:pPr>
      <w:r>
        <w:t>There are six types of feather fill</w:t>
      </w:r>
      <w:r>
        <w:fldChar w:fldCharType="begin"/>
      </w:r>
      <w:r>
        <w:instrText xml:space="preserve"> </w:instrText>
      </w:r>
      <w:r w:rsidR="00677351">
        <w:instrText>XE “Feather fill”</w:instrText>
      </w:r>
      <w:r>
        <w:instrText xml:space="preserve"> </w:instrText>
      </w:r>
      <w:r>
        <w:fldChar w:fldCharType="end"/>
      </w:r>
      <w:r w:rsidR="00FC44AD">
        <w:t xml:space="preserve">. </w:t>
      </w:r>
      <w:r>
        <w:t>These determine how the lines of stitches are arranged in the fill.</w:t>
      </w:r>
    </w:p>
    <w:tbl>
      <w:tblPr>
        <w:tblW w:w="0" w:type="auto"/>
        <w:tblCellMar>
          <w:left w:w="0" w:type="dxa"/>
          <w:right w:w="0" w:type="dxa"/>
        </w:tblCellMar>
        <w:tblLook w:val="0000" w:firstRow="0" w:lastRow="0" w:firstColumn="0" w:lastColumn="0" w:noHBand="0" w:noVBand="0"/>
      </w:tblPr>
      <w:tblGrid>
        <w:gridCol w:w="1976"/>
        <w:gridCol w:w="6298"/>
      </w:tblGrid>
      <w:tr w:rsidR="00642018" w14:paraId="2DF6FF95" w14:textId="77777777">
        <w:tc>
          <w:tcPr>
            <w:tcW w:w="19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146705" w14:textId="77777777" w:rsidR="00642018" w:rsidRDefault="00A10CED" w:rsidP="00122B36">
            <w:pPr>
              <w:pStyle w:val="TableTitle"/>
            </w:pPr>
            <w:r>
              <w:t>Feather type</w:t>
            </w:r>
          </w:p>
        </w:tc>
        <w:tc>
          <w:tcPr>
            <w:tcW w:w="629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2C0EAA8" w14:textId="77777777" w:rsidR="00642018" w:rsidRDefault="00A10CED" w:rsidP="00122B36">
            <w:pPr>
              <w:pStyle w:val="TableTitle"/>
            </w:pPr>
            <w:r>
              <w:t>Description:  How lines of stitches are varied</w:t>
            </w:r>
          </w:p>
        </w:tc>
      </w:tr>
      <w:tr w:rsidR="00642018" w14:paraId="65C4C6E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7B7B4B8" w14:textId="77777777" w:rsidR="00642018" w:rsidRDefault="00A10CED" w:rsidP="00122B36">
            <w:pPr>
              <w:pStyle w:val="annxxx"/>
            </w:pPr>
            <w:r>
              <w:t>Curve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D9CDC85" w14:textId="77777777" w:rsidR="00642018" w:rsidRDefault="00A10CED" w:rsidP="00122B36">
            <w:pPr>
              <w:pStyle w:val="annxxx"/>
            </w:pPr>
            <w:r>
              <w:t>Smooth curve.</w:t>
            </w:r>
          </w:p>
        </w:tc>
      </w:tr>
      <w:tr w:rsidR="00642018" w14:paraId="1542531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0ED3DF" w14:textId="77777777" w:rsidR="00642018" w:rsidRDefault="00A10CED" w:rsidP="00122B36">
            <w:pPr>
              <w:pStyle w:val="annxxx"/>
            </w:pPr>
            <w:r>
              <w:t>Curve2</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8E2F0F2" w14:textId="77777777" w:rsidR="00642018" w:rsidRDefault="00A10CED" w:rsidP="00122B36">
            <w:pPr>
              <w:pStyle w:val="annxxx"/>
            </w:pPr>
            <w:r>
              <w:t>Smooth on one side, sharp points on the other side.</w:t>
            </w:r>
          </w:p>
        </w:tc>
      </w:tr>
      <w:tr w:rsidR="00642018" w14:paraId="1974C6C5"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C79CD9B" w14:textId="77777777" w:rsidR="00642018" w:rsidRDefault="00A10CED" w:rsidP="00122B36">
            <w:pPr>
              <w:pStyle w:val="annxxx"/>
            </w:pPr>
            <w:r>
              <w:t>Line</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57D174A5" w14:textId="77777777" w:rsidR="00642018" w:rsidRDefault="00A10CED" w:rsidP="00122B36">
            <w:pPr>
              <w:pStyle w:val="annxxx"/>
            </w:pPr>
            <w:r>
              <w:t>Straight line.</w:t>
            </w:r>
          </w:p>
        </w:tc>
      </w:tr>
      <w:tr w:rsidR="00642018" w14:paraId="727FBB0F"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FA2B77" w14:textId="77777777" w:rsidR="00642018" w:rsidRDefault="00A10CED" w:rsidP="00122B36">
            <w:pPr>
              <w:pStyle w:val="annxxx"/>
            </w:pPr>
            <w:r>
              <w:t>Ragged</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2B623B0A" w14:textId="77777777" w:rsidR="00642018" w:rsidRDefault="00A10CED" w:rsidP="00122B36">
            <w:pPr>
              <w:pStyle w:val="annxxx"/>
            </w:pPr>
            <w:r>
              <w:t>Random.</w:t>
            </w:r>
          </w:p>
        </w:tc>
      </w:tr>
      <w:tr w:rsidR="00642018" w14:paraId="00AC798B"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3812C8" w14:textId="77777777" w:rsidR="00642018" w:rsidRDefault="00A10CED" w:rsidP="00122B36">
            <w:pPr>
              <w:pStyle w:val="annxxx"/>
            </w:pPr>
            <w:r>
              <w:t>Ramp</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67353E86" w14:textId="1C7955FD" w:rsidR="00642018" w:rsidRDefault="00A10CED" w:rsidP="00122B36">
            <w:pPr>
              <w:pStyle w:val="annxxx"/>
            </w:pPr>
            <w:proofErr w:type="gramStart"/>
            <w:r>
              <w:t>A sawtooth</w:t>
            </w:r>
            <w:proofErr w:type="gramEnd"/>
            <w:r w:rsidR="00FC44AD">
              <w:t xml:space="preserve">. </w:t>
            </w:r>
            <w:r>
              <w:t>The lines of stitches form a straight line going from a minimum value to a maximum value and back again.</w:t>
            </w:r>
          </w:p>
        </w:tc>
      </w:tr>
      <w:tr w:rsidR="00642018" w14:paraId="372B7353" w14:textId="77777777">
        <w:tc>
          <w:tcPr>
            <w:tcW w:w="197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3BF7B52" w14:textId="77777777" w:rsidR="00642018" w:rsidRDefault="00A10CED" w:rsidP="00122B36">
            <w:pPr>
              <w:pStyle w:val="annxxx"/>
            </w:pPr>
            <w:r>
              <w:t>Picket</w:t>
            </w:r>
          </w:p>
        </w:tc>
        <w:tc>
          <w:tcPr>
            <w:tcW w:w="6298" w:type="dxa"/>
            <w:tcBorders>
              <w:top w:val="nil"/>
              <w:left w:val="nil"/>
              <w:bottom w:val="single" w:sz="4" w:space="0" w:color="auto"/>
              <w:right w:val="single" w:sz="4" w:space="0" w:color="auto"/>
            </w:tcBorders>
            <w:tcMar>
              <w:top w:w="0" w:type="dxa"/>
              <w:left w:w="108" w:type="dxa"/>
              <w:bottom w:w="0" w:type="dxa"/>
              <w:right w:w="108" w:type="dxa"/>
            </w:tcMar>
          </w:tcPr>
          <w:p w14:paraId="13EAF0FA" w14:textId="77777777" w:rsidR="00642018" w:rsidRDefault="00A10CED" w:rsidP="00122B36">
            <w:pPr>
              <w:pStyle w:val="annxxx"/>
            </w:pPr>
            <w:r>
              <w:t>One group of stitches is a straight line of a maximum value, and the next group of stitches is a straight line of a minimum value.</w:t>
            </w:r>
          </w:p>
        </w:tc>
      </w:tr>
    </w:tbl>
    <w:p w14:paraId="18F3FC17" w14:textId="77777777" w:rsidR="00642018" w:rsidRDefault="00642018" w:rsidP="00122B36">
      <w:pPr>
        <w:pStyle w:val="annxxx"/>
      </w:pPr>
    </w:p>
    <w:p w14:paraId="12C602D0" w14:textId="77777777" w:rsidR="00642018" w:rsidRDefault="00A10CED" w:rsidP="0071680F">
      <w:pPr>
        <w:pStyle w:val="annxxx"/>
        <w:keepNext/>
      </w:pPr>
      <w:r>
        <w:lastRenderedPageBreak/>
        <w:t>There are four possible ways the fills will connect to the sides of the filled form:</w:t>
      </w:r>
    </w:p>
    <w:tbl>
      <w:tblPr>
        <w:tblW w:w="0" w:type="auto"/>
        <w:tblCellMar>
          <w:left w:w="0" w:type="dxa"/>
          <w:right w:w="0" w:type="dxa"/>
        </w:tblCellMar>
        <w:tblLook w:val="0000" w:firstRow="0" w:lastRow="0" w:firstColumn="0" w:lastColumn="0" w:noHBand="0" w:noVBand="0"/>
      </w:tblPr>
      <w:tblGrid>
        <w:gridCol w:w="2155"/>
        <w:gridCol w:w="6119"/>
      </w:tblGrid>
      <w:tr w:rsidR="00642018" w14:paraId="56FB4D41" w14:textId="77777777" w:rsidTr="00122B36">
        <w:tc>
          <w:tcPr>
            <w:tcW w:w="21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6697FD" w14:textId="77777777" w:rsidR="00642018" w:rsidRDefault="00A10CED" w:rsidP="00122B36">
            <w:pPr>
              <w:pStyle w:val="TableTitle"/>
            </w:pPr>
            <w:r>
              <w:t>Connection type</w:t>
            </w:r>
          </w:p>
        </w:tc>
        <w:tc>
          <w:tcPr>
            <w:tcW w:w="611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7E1A81D" w14:textId="77777777" w:rsidR="00642018" w:rsidRDefault="00A10CED" w:rsidP="00122B36">
            <w:pPr>
              <w:pStyle w:val="TableTitle"/>
            </w:pPr>
            <w:r>
              <w:t>Description</w:t>
            </w:r>
          </w:p>
        </w:tc>
      </w:tr>
      <w:tr w:rsidR="00642018" w14:paraId="2AEF5294"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1CFA5F6" w14:textId="77777777" w:rsidR="00642018" w:rsidRDefault="00A10CED" w:rsidP="0071680F">
            <w:pPr>
              <w:pStyle w:val="annxxx"/>
              <w:keepNext/>
            </w:pPr>
            <w:r>
              <w:t>Blend</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161E7EB3" w14:textId="3B4091DE" w:rsidR="00642018" w:rsidRDefault="00A10CED" w:rsidP="0071680F">
            <w:pPr>
              <w:pStyle w:val="annxxx"/>
              <w:keepNext/>
            </w:pPr>
            <w:r>
              <w:t>Uses stitches of two colors</w:t>
            </w:r>
            <w:r w:rsidR="00FC44AD">
              <w:t xml:space="preserve">. </w:t>
            </w:r>
            <w:r>
              <w:t>Stitches of the first color start at one side of the form</w:t>
            </w:r>
            <w:r w:rsidR="00FC44AD">
              <w:t xml:space="preserve">. </w:t>
            </w:r>
            <w:r>
              <w:t>Stitches of the other color start at the other side of the form</w:t>
            </w:r>
            <w:r w:rsidR="00FC44AD">
              <w:t xml:space="preserve">. </w:t>
            </w:r>
            <w:r>
              <w:t>The meet somewhere in the middle,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p>
        </w:tc>
      </w:tr>
      <w:tr w:rsidR="00642018" w14:paraId="0487DEFB"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3FAF10" w14:textId="77777777" w:rsidR="00642018" w:rsidRDefault="00A10CED" w:rsidP="0071680F">
            <w:pPr>
              <w:pStyle w:val="annxxx"/>
              <w:keepNext/>
            </w:pPr>
            <w:r>
              <w:t>Both</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382BD49A" w14:textId="3233162C" w:rsidR="00642018" w:rsidRDefault="00A10CED" w:rsidP="0071680F">
            <w:pPr>
              <w:pStyle w:val="annxxx"/>
              <w:keepNext/>
            </w:pPr>
            <w:r>
              <w:t>Stitches are not connected to either side of the form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from the sides of the form.</w:t>
            </w:r>
          </w:p>
        </w:tc>
      </w:tr>
      <w:tr w:rsidR="00642018" w14:paraId="1A9259C9"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B81FE26" w14:textId="77777777" w:rsidR="00642018" w:rsidRDefault="00A10CED" w:rsidP="0071680F">
            <w:pPr>
              <w:pStyle w:val="annxxx"/>
              <w:keepNext/>
            </w:pPr>
            <w:r>
              <w:t>Up</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74FFF622" w14:textId="5BB96D39" w:rsidR="00642018" w:rsidRDefault="00A10CED" w:rsidP="0071680F">
            <w:pPr>
              <w:pStyle w:val="annxxx"/>
              <w:keepNext/>
            </w:pPr>
            <w:r>
              <w:t xml:space="preserve">Stitches are connected to the </w:t>
            </w:r>
            <w:r w:rsidR="00660DB1">
              <w:t>“</w:t>
            </w:r>
            <w:r>
              <w:t>top</w:t>
            </w:r>
            <w:r w:rsidR="00660DB1">
              <w:t>”</w:t>
            </w:r>
            <w:r>
              <w:t xml:space="preserve"> of the form, but not the bottom</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bottom of the form.</w:t>
            </w:r>
          </w:p>
        </w:tc>
      </w:tr>
      <w:tr w:rsidR="00642018" w14:paraId="2280988E" w14:textId="77777777" w:rsidTr="00122B36">
        <w:tc>
          <w:tcPr>
            <w:tcW w:w="215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8B28FE" w14:textId="77777777" w:rsidR="00642018" w:rsidRDefault="00A10CED" w:rsidP="00122B36">
            <w:r>
              <w:t>Down</w:t>
            </w:r>
          </w:p>
        </w:tc>
        <w:tc>
          <w:tcPr>
            <w:tcW w:w="6119" w:type="dxa"/>
            <w:tcBorders>
              <w:top w:val="nil"/>
              <w:left w:val="nil"/>
              <w:bottom w:val="single" w:sz="4" w:space="0" w:color="auto"/>
              <w:right w:val="single" w:sz="4" w:space="0" w:color="auto"/>
            </w:tcBorders>
            <w:tcMar>
              <w:top w:w="0" w:type="dxa"/>
              <w:left w:w="108" w:type="dxa"/>
              <w:bottom w:w="0" w:type="dxa"/>
              <w:right w:w="108" w:type="dxa"/>
            </w:tcMar>
          </w:tcPr>
          <w:p w14:paraId="24B08239" w14:textId="606380C4" w:rsidR="00642018" w:rsidRDefault="00A10CED" w:rsidP="00122B36">
            <w:r>
              <w:t xml:space="preserve">Stitches are connected to the </w:t>
            </w:r>
            <w:r w:rsidR="00660DB1">
              <w:t>“</w:t>
            </w:r>
            <w:r>
              <w:t>bottom</w:t>
            </w:r>
            <w:r w:rsidR="00660DB1">
              <w:t>”</w:t>
            </w:r>
            <w:r>
              <w:t xml:space="preserve"> of the form, but not the top</w:t>
            </w:r>
            <w:r w:rsidR="00FC44AD">
              <w:t xml:space="preserve">. </w:t>
            </w:r>
            <w:r>
              <w:t>The feather fill</w:t>
            </w:r>
            <w:r>
              <w:fldChar w:fldCharType="begin"/>
            </w:r>
            <w:r>
              <w:instrText xml:space="preserve"> </w:instrText>
            </w:r>
            <w:r w:rsidR="00677351">
              <w:instrText>XE “Feather fill”</w:instrText>
            </w:r>
            <w:r>
              <w:instrText xml:space="preserve"> </w:instrText>
            </w:r>
            <w:r>
              <w:fldChar w:fldCharType="end"/>
            </w:r>
            <w:r>
              <w:t xml:space="preserve"> type controls the distance of the stitches from the top of the form.</w:t>
            </w:r>
          </w:p>
        </w:tc>
      </w:tr>
    </w:tbl>
    <w:p w14:paraId="72514D8A" w14:textId="626C21CE" w:rsidR="00642018" w:rsidRPr="00122B36" w:rsidRDefault="00A10CED" w:rsidP="00122B36">
      <w:r w:rsidRPr="00122B36">
        <w:t>The combination of the six feather fill</w:t>
      </w:r>
      <w:r w:rsidRPr="00122B36">
        <w:fldChar w:fldCharType="begin"/>
      </w:r>
      <w:r w:rsidRPr="00122B36">
        <w:instrText xml:space="preserve"> </w:instrText>
      </w:r>
      <w:r w:rsidR="00677351">
        <w:instrText>XE “Feather fill”</w:instrText>
      </w:r>
      <w:r w:rsidRPr="00122B36">
        <w:instrText xml:space="preserve"> </w:instrText>
      </w:r>
      <w:r w:rsidRPr="00122B36">
        <w:fldChar w:fldCharType="end"/>
      </w:r>
      <w:r w:rsidRPr="00122B36">
        <w:t xml:space="preserve"> types and the four connection types means that there are twenty-four ways to arrange the feather fill.</w:t>
      </w:r>
    </w:p>
    <w:p w14:paraId="3418A41D" w14:textId="3167C1D9" w:rsidR="00642018" w:rsidRDefault="00A10CED" w:rsidP="00122B36">
      <w:r>
        <w:t>To set the feather fill</w:t>
      </w:r>
      <w:r>
        <w:fldChar w:fldCharType="begin"/>
      </w:r>
      <w:r>
        <w:instrText xml:space="preserve"> </w:instrText>
      </w:r>
      <w:r w:rsidR="00677351">
        <w:instrText>XE “Feather fill”</w:instrText>
      </w:r>
      <w:r>
        <w:instrText xml:space="preserve"> </w:instrText>
      </w:r>
      <w:r>
        <w:fldChar w:fldCharType="end"/>
      </w:r>
      <w:r>
        <w:t xml:space="preserve"> type and the connection type using the form data box, select a form filled with feather fill, then </w:t>
      </w:r>
      <w:r w:rsidR="00373FBB">
        <w:t>select</w:t>
      </w:r>
      <w:r w:rsidR="002D48FC">
        <w:t xml:space="preserve"> the</w:t>
      </w:r>
      <w:r>
        <w:t xml:space="preserve"> </w:t>
      </w:r>
      <w:r w:rsidR="00660DB1">
        <w:t>“</w:t>
      </w:r>
      <w:r>
        <w:t>F</w:t>
      </w:r>
      <w:r w:rsidR="00660DB1">
        <w:t>”</w:t>
      </w:r>
      <w:r>
        <w:t xml:space="preserve"> key (or select </w:t>
      </w:r>
      <w:r w:rsidR="00660DB1">
        <w:t>“</w:t>
      </w:r>
      <w:r>
        <w:t>form</w:t>
      </w:r>
      <w:r w:rsidR="00660DB1">
        <w:t>”</w:t>
      </w:r>
      <w:r>
        <w:t xml:space="preserve"> on the top menu), then the form data box will come up and you can change the settings.</w:t>
      </w:r>
    </w:p>
    <w:p w14:paraId="305CC57A" w14:textId="19164C55" w:rsidR="00642018" w:rsidRDefault="00A10CED" w:rsidP="00122B36">
      <w:r>
        <w:t xml:space="preserve">You can also use the </w:t>
      </w:r>
      <w:r w:rsidR="00660DB1">
        <w:t>“</w:t>
      </w:r>
      <w:r>
        <w:t>feather floor</w:t>
      </w:r>
      <w:r w:rsidR="00122B36">
        <w:t>”</w:t>
      </w:r>
      <w:r>
        <w:t xml:space="preserve"> variable to set the minimum stitch length for a feather fill</w:t>
      </w:r>
      <w:r>
        <w:fldChar w:fldCharType="begin"/>
      </w:r>
      <w:r>
        <w:instrText xml:space="preserve"> </w:instrText>
      </w:r>
      <w:r w:rsidR="00677351">
        <w:instrText>XE “Feather fill”</w:instrText>
      </w:r>
      <w:r>
        <w:instrText xml:space="preserve"> </w:instrText>
      </w:r>
      <w:r>
        <w:fldChar w:fldCharType="end"/>
      </w:r>
      <w:r>
        <w:t>.</w:t>
      </w:r>
    </w:p>
    <w:p w14:paraId="7210A419" w14:textId="183F3D98" w:rsidR="00642018" w:rsidRDefault="00A10CED" w:rsidP="00122B36">
      <w:r>
        <w:t xml:space="preserve">The </w:t>
      </w:r>
      <w:r w:rsidR="00660DB1">
        <w:t>“</w:t>
      </w:r>
      <w:r>
        <w:t>Feather up</w:t>
      </w:r>
      <w:r w:rsidR="00660DB1">
        <w:t>”</w:t>
      </w:r>
      <w:r>
        <w:t xml:space="preserve"> and </w:t>
      </w:r>
      <w:r w:rsidR="00660DB1">
        <w:t>“</w:t>
      </w:r>
      <w:r>
        <w:t>Feather down</w:t>
      </w:r>
      <w:r w:rsidR="00660DB1">
        <w:t>”</w:t>
      </w:r>
      <w:r>
        <w:t xml:space="preserve"> have different effects depending on the feather fill</w:t>
      </w:r>
      <w:r>
        <w:fldChar w:fldCharType="begin"/>
      </w:r>
      <w:r>
        <w:instrText xml:space="preserve"> </w:instrText>
      </w:r>
      <w:r w:rsidR="00677351">
        <w:instrText>XE “Feather fill”</w:instrText>
      </w:r>
      <w:r>
        <w:instrText xml:space="preserve"> </w:instrText>
      </w:r>
      <w:r>
        <w:fldChar w:fldCharType="end"/>
      </w:r>
      <w:r>
        <w:t xml:space="preserve"> type</w:t>
      </w:r>
      <w:r w:rsidR="00FC44AD">
        <w:t xml:space="preserve">. </w:t>
      </w:r>
      <w:r>
        <w:t>The maximum value is 255.</w:t>
      </w:r>
    </w:p>
    <w:tbl>
      <w:tblPr>
        <w:tblW w:w="0" w:type="auto"/>
        <w:tblCellMar>
          <w:left w:w="0" w:type="dxa"/>
          <w:right w:w="0" w:type="dxa"/>
        </w:tblCellMar>
        <w:tblLook w:val="0000" w:firstRow="0" w:lastRow="0" w:firstColumn="0" w:lastColumn="0" w:noHBand="0" w:noVBand="0"/>
      </w:tblPr>
      <w:tblGrid>
        <w:gridCol w:w="1165"/>
        <w:gridCol w:w="3579"/>
        <w:gridCol w:w="3886"/>
      </w:tblGrid>
      <w:tr w:rsidR="00642018" w14:paraId="03A962E6" w14:textId="77777777" w:rsidTr="00122B36">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743791" w14:textId="55EB7211" w:rsidR="00642018" w:rsidRDefault="00122B36" w:rsidP="00122B36">
            <w:pPr>
              <w:pStyle w:val="TableTitle"/>
            </w:pPr>
            <w:r>
              <w:lastRenderedPageBreak/>
              <w:t>Fill t</w:t>
            </w:r>
            <w:r w:rsidR="00A10CED">
              <w:t>ype</w:t>
            </w:r>
          </w:p>
        </w:tc>
        <w:tc>
          <w:tcPr>
            <w:tcW w:w="3579"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84591F" w14:textId="77777777" w:rsidR="00642018" w:rsidRDefault="00A10CED" w:rsidP="00122B36">
            <w:pPr>
              <w:pStyle w:val="TableTitle"/>
            </w:pPr>
            <w:r>
              <w:t>Up</w:t>
            </w:r>
          </w:p>
        </w:tc>
        <w:tc>
          <w:tcPr>
            <w:tcW w:w="388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C5BAA85" w14:textId="77777777" w:rsidR="00642018" w:rsidRDefault="00A10CED" w:rsidP="00122B36">
            <w:pPr>
              <w:pStyle w:val="TableTitle"/>
            </w:pPr>
            <w:r>
              <w:t>Down</w:t>
            </w:r>
          </w:p>
        </w:tc>
      </w:tr>
      <w:tr w:rsidR="00642018" w14:paraId="5C1B5C00"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443B5F9" w14:textId="77777777" w:rsidR="00642018" w:rsidRDefault="00A10CED" w:rsidP="00122B36">
            <w:pPr>
              <w:pStyle w:val="annxxx"/>
              <w:keepNext/>
            </w:pPr>
            <w:r>
              <w:t>Curve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04A8CF94" w14:textId="77777777" w:rsidR="00642018" w:rsidRDefault="00A10CED" w:rsidP="00122B36">
            <w:pPr>
              <w:pStyle w:val="annxxx"/>
              <w:keepNext/>
            </w:pPr>
            <w:r>
              <w:t>Sets the number of lines in the positive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B300421" w14:textId="77777777" w:rsidR="00642018" w:rsidRDefault="00A10CED" w:rsidP="00122B36">
            <w:pPr>
              <w:pStyle w:val="annxxx"/>
              <w:keepNext/>
            </w:pPr>
            <w:r>
              <w:t>Sets the number of lines in the negative half of the curve.</w:t>
            </w:r>
          </w:p>
        </w:tc>
      </w:tr>
      <w:tr w:rsidR="00642018" w14:paraId="49FE0985"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A54910" w14:textId="77777777" w:rsidR="00642018" w:rsidRDefault="00A10CED" w:rsidP="00122B36">
            <w:pPr>
              <w:pStyle w:val="annxxx"/>
              <w:keepNext/>
            </w:pPr>
            <w:r>
              <w:t>Curve2</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7FF0B536" w14:textId="77777777" w:rsidR="00642018" w:rsidRDefault="00A10CED" w:rsidP="00122B36">
            <w:pPr>
              <w:pStyle w:val="annxxx"/>
              <w:keepNext/>
            </w:pPr>
            <w:r>
              <w:t>Sets the number of lines in the first half of the curve.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5064E6FB" w14:textId="77777777" w:rsidR="00642018" w:rsidRDefault="00A10CED" w:rsidP="00122B36">
            <w:pPr>
              <w:pStyle w:val="annxxx"/>
              <w:keepNext/>
            </w:pPr>
            <w:r>
              <w:t>Sets the number of lines in the last half of the curve.</w:t>
            </w:r>
          </w:p>
        </w:tc>
      </w:tr>
      <w:tr w:rsidR="00642018" w14:paraId="7E2E4CBC"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1C00118" w14:textId="77777777" w:rsidR="00642018" w:rsidRDefault="00A10CED" w:rsidP="00122B36">
            <w:pPr>
              <w:pStyle w:val="annxxx"/>
              <w:keepNext/>
            </w:pPr>
            <w:r>
              <w:t>Line</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2DF6BE07" w14:textId="77777777" w:rsidR="00642018" w:rsidRDefault="00A10CED" w:rsidP="00122B36">
            <w:pPr>
              <w:pStyle w:val="annxxx"/>
              <w:keepNext/>
            </w:pPr>
            <w:r>
              <w:t>No effect</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DE4D0E1" w14:textId="77777777" w:rsidR="00642018" w:rsidRDefault="00A10CED" w:rsidP="00122B36">
            <w:pPr>
              <w:pStyle w:val="annxxx"/>
              <w:keepNext/>
            </w:pPr>
            <w:r>
              <w:t>No effect</w:t>
            </w:r>
          </w:p>
        </w:tc>
      </w:tr>
      <w:tr w:rsidR="00642018" w14:paraId="65556CB3"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B44F0C" w14:textId="77777777" w:rsidR="00642018" w:rsidRDefault="00A10CED" w:rsidP="00122B36">
            <w:pPr>
              <w:pStyle w:val="annxxx"/>
              <w:keepNext/>
            </w:pPr>
            <w:r>
              <w:t>Ragged</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4E49420C" w14:textId="4D7890A4" w:rsidR="00642018" w:rsidRDefault="00A10CED" w:rsidP="00122B36">
            <w:pPr>
              <w:pStyle w:val="annxxx"/>
              <w:keepNext/>
            </w:pPr>
            <w:r>
              <w:t>If you set Feather up to zero, the entire form will be filled with lines of random length</w:t>
            </w:r>
            <w:r w:rsidR="00FC44AD">
              <w:t xml:space="preserve">. </w:t>
            </w:r>
            <w:r w:rsidR="00122B36">
              <w:t>Otherwise,</w:t>
            </w:r>
            <w:r>
              <w:t xml:space="preserve"> the </w:t>
            </w:r>
            <w:r w:rsidR="00660DB1">
              <w:t>“</w:t>
            </w:r>
            <w:r>
              <w:t>random</w:t>
            </w:r>
            <w:r w:rsidR="00660DB1">
              <w:t>”</w:t>
            </w:r>
            <w:r>
              <w:t xml:space="preserve"> sequence will repeat</w:t>
            </w:r>
            <w:r w:rsidR="00FC44AD">
              <w:t xml:space="preserve">. </w:t>
            </w:r>
            <w:r w:rsidR="00660DB1">
              <w:t>“</w:t>
            </w:r>
            <w:r>
              <w:t>up</w:t>
            </w:r>
            <w:r w:rsidR="00660DB1">
              <w:t>”</w:t>
            </w:r>
            <w:r>
              <w:t xml:space="preserve"> sets the number of times </w:t>
            </w:r>
            <w:r w:rsidR="00AD6EB8">
              <w:t>ThrEd</w:t>
            </w:r>
            <w:r>
              <w:t xml:space="preserve"> chooses a new value.</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B779329" w14:textId="078FF818" w:rsidR="00642018" w:rsidRDefault="00A10CED" w:rsidP="00122B36">
            <w:pPr>
              <w:pStyle w:val="annxxx"/>
              <w:keepNext/>
            </w:pPr>
            <w:r>
              <w:t xml:space="preserve">Causes the </w:t>
            </w:r>
            <w:r w:rsidR="00660DB1">
              <w:t>“</w:t>
            </w:r>
            <w:r>
              <w:t>random</w:t>
            </w:r>
            <w:r w:rsidR="00660DB1">
              <w:t>”</w:t>
            </w:r>
            <w:r>
              <w:t xml:space="preserve"> sequence to go backward and select previous values.</w:t>
            </w:r>
          </w:p>
        </w:tc>
      </w:tr>
      <w:tr w:rsidR="00642018" w14:paraId="54E93E7F"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3802F2" w14:textId="77777777" w:rsidR="00642018" w:rsidRDefault="00A10CED" w:rsidP="00122B36">
            <w:pPr>
              <w:pStyle w:val="annxxx"/>
              <w:keepNext/>
            </w:pPr>
            <w:r>
              <w:t>Ramp</w:t>
            </w:r>
          </w:p>
        </w:tc>
        <w:tc>
          <w:tcPr>
            <w:tcW w:w="3579" w:type="dxa"/>
            <w:tcBorders>
              <w:top w:val="nil"/>
              <w:left w:val="nil"/>
              <w:bottom w:val="single" w:sz="4" w:space="0" w:color="auto"/>
              <w:right w:val="single" w:sz="4" w:space="0" w:color="auto"/>
            </w:tcBorders>
            <w:tcMar>
              <w:top w:w="0" w:type="dxa"/>
              <w:left w:w="108" w:type="dxa"/>
              <w:bottom w:w="0" w:type="dxa"/>
              <w:right w:w="108" w:type="dxa"/>
            </w:tcMar>
          </w:tcPr>
          <w:p w14:paraId="14D5B151" w14:textId="77777777" w:rsidR="00642018" w:rsidRDefault="00A10CED" w:rsidP="00122B36">
            <w:pPr>
              <w:pStyle w:val="annxxx"/>
              <w:keepNext/>
            </w:pPr>
            <w:r>
              <w:t>Sets the length of the up part of the ramp.</w:t>
            </w:r>
          </w:p>
        </w:tc>
        <w:tc>
          <w:tcPr>
            <w:tcW w:w="3886" w:type="dxa"/>
            <w:tcBorders>
              <w:top w:val="nil"/>
              <w:left w:val="nil"/>
              <w:bottom w:val="single" w:sz="4" w:space="0" w:color="auto"/>
              <w:right w:val="single" w:sz="4" w:space="0" w:color="auto"/>
            </w:tcBorders>
            <w:tcMar>
              <w:top w:w="0" w:type="dxa"/>
              <w:left w:w="108" w:type="dxa"/>
              <w:bottom w:w="0" w:type="dxa"/>
              <w:right w:w="108" w:type="dxa"/>
            </w:tcMar>
          </w:tcPr>
          <w:p w14:paraId="65003B21" w14:textId="77777777" w:rsidR="00642018" w:rsidRDefault="00A10CED" w:rsidP="00122B36">
            <w:pPr>
              <w:pStyle w:val="annxxx"/>
              <w:keepNext/>
            </w:pPr>
            <w:r>
              <w:t>Sets the length of the down part of the ramp.</w:t>
            </w:r>
          </w:p>
        </w:tc>
      </w:tr>
      <w:tr w:rsidR="00642018" w14:paraId="43085BAD" w14:textId="77777777" w:rsidTr="00122B36">
        <w:tc>
          <w:tcPr>
            <w:tcW w:w="1165"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30F825B" w14:textId="77777777" w:rsidR="00642018" w:rsidRDefault="00A10CED" w:rsidP="00122B36">
            <w:pPr>
              <w:pStyle w:val="annxxx"/>
            </w:pPr>
            <w:r>
              <w:t>Picket</w:t>
            </w:r>
          </w:p>
        </w:tc>
        <w:tc>
          <w:tcPr>
            <w:tcW w:w="7465" w:type="dxa"/>
            <w:gridSpan w:val="2"/>
            <w:tcBorders>
              <w:top w:val="nil"/>
              <w:left w:val="nil"/>
              <w:bottom w:val="single" w:sz="4" w:space="0" w:color="auto"/>
              <w:right w:val="single" w:sz="4" w:space="0" w:color="auto"/>
            </w:tcBorders>
            <w:tcMar>
              <w:top w:w="0" w:type="dxa"/>
              <w:left w:w="108" w:type="dxa"/>
              <w:bottom w:w="0" w:type="dxa"/>
              <w:right w:w="108" w:type="dxa"/>
            </w:tcMar>
          </w:tcPr>
          <w:p w14:paraId="550885F8" w14:textId="77777777" w:rsidR="00642018" w:rsidRDefault="00A10CED" w:rsidP="00122B36">
            <w:pPr>
              <w:pStyle w:val="annxxx"/>
            </w:pPr>
            <w:r>
              <w:t>Use up and down to set the length of the tall and short parts of the picket fill.</w:t>
            </w:r>
          </w:p>
        </w:tc>
      </w:tr>
    </w:tbl>
    <w:p w14:paraId="6C25E9AF" w14:textId="118CF6E8" w:rsidR="00642018" w:rsidRDefault="00A10CED" w:rsidP="00122B36">
      <w:pPr>
        <w:pStyle w:val="Heading2"/>
      </w:pPr>
      <w:bookmarkStart w:id="1030" w:name="_Toc10370416"/>
      <w:bookmarkStart w:id="1031" w:name="_Toc17183983"/>
      <w:bookmarkStart w:id="1032" w:name="_Toc17190569"/>
      <w:bookmarkStart w:id="1033" w:name="_Toc34272965"/>
      <w:bookmarkStart w:id="1034" w:name="_Toc123100821"/>
      <w:bookmarkEnd w:id="1030"/>
      <w:bookmarkEnd w:id="1031"/>
      <w:r>
        <w:t>Vertical</w:t>
      </w:r>
      <w:bookmarkEnd w:id="1032"/>
      <w:bookmarkEnd w:id="1033"/>
      <w:bookmarkEnd w:id="1034"/>
      <w:r>
        <w:fldChar w:fldCharType="begin"/>
      </w:r>
      <w:r>
        <w:instrText xml:space="preserve"> XE "</w:instrText>
      </w:r>
      <w:r>
        <w:rPr>
          <w:rFonts w:eastAsia="MS Mincho"/>
        </w:rPr>
        <w:instrText>Vertical"</w:instrText>
      </w:r>
      <w:r>
        <w:instrText xml:space="preserve"> </w:instrText>
      </w:r>
      <w:r>
        <w:fldChar w:fldCharType="end"/>
      </w:r>
    </w:p>
    <w:p w14:paraId="0582CE85" w14:textId="1D3E85C7" w:rsidR="00642018" w:rsidRDefault="00A10CED" w:rsidP="00122B36">
      <w:pPr>
        <w:pStyle w:val="annxxx"/>
      </w:pPr>
      <w:r>
        <w:t xml:space="preserve">Selecting </w:t>
      </w:r>
      <w:r w:rsidR="00660DB1">
        <w:t>“</w:t>
      </w:r>
      <w:r>
        <w:t>Vertical</w:t>
      </w:r>
      <w:r w:rsidR="00660DB1">
        <w:t>”</w:t>
      </w:r>
      <w:r>
        <w:t xml:space="preserve"> will fill the form with lines of stitches running vertical to the form as it is viewed on the screen.</w:t>
      </w:r>
    </w:p>
    <w:p w14:paraId="0639862F" w14:textId="67E8E364" w:rsidR="00642018" w:rsidRDefault="00A10CED" w:rsidP="00122B36">
      <w:pPr>
        <w:pStyle w:val="Heading2"/>
      </w:pPr>
      <w:bookmarkStart w:id="1035" w:name="_Toc10370417"/>
      <w:bookmarkStart w:id="1036" w:name="_Toc17183984"/>
      <w:bookmarkStart w:id="1037" w:name="_Toc17190570"/>
      <w:bookmarkStart w:id="1038" w:name="_Toc34272966"/>
      <w:bookmarkStart w:id="1039" w:name="_Toc123100822"/>
      <w:bookmarkEnd w:id="1035"/>
      <w:bookmarkEnd w:id="1036"/>
      <w:r>
        <w:t>Horizontal</w:t>
      </w:r>
      <w:bookmarkEnd w:id="1037"/>
      <w:bookmarkEnd w:id="1038"/>
      <w:bookmarkEnd w:id="1039"/>
      <w:r>
        <w:fldChar w:fldCharType="begin"/>
      </w:r>
      <w:r>
        <w:instrText xml:space="preserve"> XE "</w:instrText>
      </w:r>
      <w:r>
        <w:rPr>
          <w:rFonts w:eastAsia="MS Mincho"/>
        </w:rPr>
        <w:instrText>Horizontal"</w:instrText>
      </w:r>
      <w:r>
        <w:instrText xml:space="preserve"> </w:instrText>
      </w:r>
      <w:r>
        <w:fldChar w:fldCharType="end"/>
      </w:r>
    </w:p>
    <w:p w14:paraId="67DD5F96" w14:textId="54ECD6D2" w:rsidR="00642018" w:rsidRDefault="00A10CED" w:rsidP="00122B36">
      <w:pPr>
        <w:pStyle w:val="annxxx"/>
      </w:pPr>
      <w:r>
        <w:t xml:space="preserve">Selecting </w:t>
      </w:r>
      <w:r w:rsidR="00122B36">
        <w:t>“</w:t>
      </w:r>
      <w:r>
        <w:t>Horizontal</w:t>
      </w:r>
      <w:r w:rsidR="00122B36">
        <w:t>”</w:t>
      </w:r>
      <w:r>
        <w:t xml:space="preserve"> fills the form with lines of stitches running horizontal to the form as it is viewed on the screen.</w:t>
      </w:r>
    </w:p>
    <w:p w14:paraId="32A8E545" w14:textId="6C686D9C" w:rsidR="00642018" w:rsidRDefault="00A10CED" w:rsidP="00122B36">
      <w:pPr>
        <w:pStyle w:val="Heading2"/>
      </w:pPr>
      <w:bookmarkStart w:id="1040" w:name="_Toc10370418"/>
      <w:bookmarkStart w:id="1041" w:name="_Toc17183985"/>
      <w:bookmarkStart w:id="1042" w:name="_Toc17190571"/>
      <w:bookmarkStart w:id="1043" w:name="_Toc34272967"/>
      <w:bookmarkStart w:id="1044" w:name="_Toc123100823"/>
      <w:bookmarkEnd w:id="1040"/>
      <w:bookmarkEnd w:id="1041"/>
      <w:r>
        <w:t>Angle</w:t>
      </w:r>
      <w:bookmarkEnd w:id="1042"/>
      <w:bookmarkEnd w:id="1043"/>
      <w:bookmarkEnd w:id="1044"/>
      <w:r>
        <w:fldChar w:fldCharType="begin"/>
      </w:r>
      <w:r>
        <w:instrText xml:space="preserve"> XE "</w:instrText>
      </w:r>
      <w:r>
        <w:rPr>
          <w:rFonts w:eastAsia="MS Mincho"/>
        </w:rPr>
        <w:instrText>Angle"</w:instrText>
      </w:r>
      <w:r>
        <w:instrText xml:space="preserve"> </w:instrText>
      </w:r>
      <w:r>
        <w:fldChar w:fldCharType="end"/>
      </w:r>
    </w:p>
    <w:p w14:paraId="14705180" w14:textId="26148D8A" w:rsidR="00642018" w:rsidRDefault="00A10CED" w:rsidP="00122B36">
      <w:pPr>
        <w:pStyle w:val="annxxx"/>
      </w:pPr>
      <w:r>
        <w:t xml:space="preserve">Selecting </w:t>
      </w:r>
      <w:r w:rsidR="00660DB1">
        <w:t>“</w:t>
      </w:r>
      <w:r>
        <w:t>Angle</w:t>
      </w:r>
      <w:r w:rsidR="00660DB1">
        <w:t>”</w:t>
      </w:r>
      <w:r>
        <w:t xml:space="preserve"> causes the selected form to fill with stitches running at the angle set under Preferences.</w:t>
      </w:r>
    </w:p>
    <w:p w14:paraId="33F34F47" w14:textId="7D41E44B" w:rsidR="00642018" w:rsidRDefault="00A10CED" w:rsidP="00122B36">
      <w:pPr>
        <w:pStyle w:val="Heading2"/>
      </w:pPr>
      <w:bookmarkStart w:id="1045" w:name="_Toc17190572"/>
      <w:bookmarkStart w:id="1046" w:name="_Toc17183986"/>
      <w:bookmarkStart w:id="1047" w:name="_Toc10370419"/>
      <w:bookmarkStart w:id="1048" w:name="vrthorang"/>
      <w:bookmarkStart w:id="1049" w:name="_Toc34272968"/>
      <w:bookmarkStart w:id="1050" w:name="_Toc123100824"/>
      <w:bookmarkEnd w:id="1045"/>
      <w:bookmarkEnd w:id="1046"/>
      <w:bookmarkEnd w:id="1047"/>
      <w:bookmarkEnd w:id="1048"/>
      <w:r>
        <w:t xml:space="preserve">Understanding </w:t>
      </w:r>
      <w:proofErr w:type="spellStart"/>
      <w:r w:rsidR="00AD6EB8">
        <w:t>ThrEd</w:t>
      </w:r>
      <w:r>
        <w:t>'s</w:t>
      </w:r>
      <w:proofErr w:type="spellEnd"/>
      <w:r>
        <w:t xml:space="preserve"> Vertical, Horizontal and Angle fills</w:t>
      </w:r>
      <w:bookmarkEnd w:id="1049"/>
      <w:bookmarkEnd w:id="1050"/>
    </w:p>
    <w:p w14:paraId="18351DFA" w14:textId="08156966" w:rsidR="00642018" w:rsidRDefault="00AD6EB8" w:rsidP="00122B36">
      <w:pPr>
        <w:pStyle w:val="annxxx"/>
      </w:pPr>
      <w:r>
        <w:t>ThrEd</w:t>
      </w:r>
      <w:r w:rsidR="00A10CED">
        <w:t xml:space="preserve"> uses the same method for all three fills</w:t>
      </w:r>
      <w:r w:rsidR="00FC44AD">
        <w:t xml:space="preserve">. </w:t>
      </w:r>
      <w:r w:rsidR="00A10CED">
        <w:t>For the horizontal and angle fill</w:t>
      </w:r>
      <w:r w:rsidR="00A10CED">
        <w:fldChar w:fldCharType="begin"/>
      </w:r>
      <w:r w:rsidR="00A10CED">
        <w:instrText xml:space="preserve"> XE </w:instrText>
      </w:r>
      <w:r w:rsidR="00677351">
        <w:instrText>“Angle fill”</w:instrText>
      </w:r>
      <w:r w:rsidR="00A10CED">
        <w:instrText xml:space="preserve"> </w:instrText>
      </w:r>
      <w:r w:rsidR="00A10CED">
        <w:fldChar w:fldCharType="end"/>
      </w:r>
      <w:r w:rsidR="00A10CED">
        <w:t>s, the program first rotates the form, then fills them with a vertical fill</w:t>
      </w:r>
      <w:r w:rsidR="00A10CED">
        <w:fldChar w:fldCharType="begin"/>
      </w:r>
      <w:r w:rsidR="00A10CED">
        <w:instrText xml:space="preserve"> </w:instrText>
      </w:r>
      <w:r w:rsidR="00D075A0">
        <w:instrText>XE “Vertical fill”</w:instrText>
      </w:r>
      <w:r w:rsidR="00A10CED">
        <w:instrText xml:space="preserve"> </w:instrText>
      </w:r>
      <w:r w:rsidR="00A10CED">
        <w:fldChar w:fldCharType="end"/>
      </w:r>
      <w:r w:rsidR="00A10CED">
        <w:t>, and then rotates them back</w:t>
      </w:r>
      <w:r w:rsidR="00FC44AD">
        <w:t xml:space="preserve">. </w:t>
      </w:r>
      <w:r w:rsidR="00A10CED">
        <w:t xml:space="preserve">It makes the program much simpler, and users only </w:t>
      </w:r>
      <w:r w:rsidR="00B163EB">
        <w:t>need</w:t>
      </w:r>
      <w:r w:rsidR="00A10CED">
        <w:t xml:space="preserve"> to understand how the vertical fill works, since you only need to imagine your form rotated to understand the angle and horizontal fill</w:t>
      </w:r>
      <w:r w:rsidR="00A10CED">
        <w:fldChar w:fldCharType="begin"/>
      </w:r>
      <w:r w:rsidR="00A10CED">
        <w:instrText xml:space="preserve"> XE "</w:instrText>
      </w:r>
      <w:r w:rsidR="00A10CED">
        <w:rPr>
          <w:rFonts w:eastAsia="MS Mincho"/>
        </w:rPr>
        <w:instrText>horizontal fill"</w:instrText>
      </w:r>
      <w:r w:rsidR="00A10CED">
        <w:instrText xml:space="preserve"> </w:instrText>
      </w:r>
      <w:r w:rsidR="00A10CED">
        <w:fldChar w:fldCharType="end"/>
      </w:r>
      <w:r w:rsidR="00A10CED">
        <w:t>s.</w:t>
      </w:r>
    </w:p>
    <w:p w14:paraId="48CBC8BA" w14:textId="180E46D8" w:rsidR="00642018" w:rsidRDefault="00A10CED" w:rsidP="00122B36">
      <w:pPr>
        <w:pStyle w:val="annxxx"/>
      </w:pPr>
      <w:r>
        <w:t>The vertical fill</w:t>
      </w:r>
      <w:r>
        <w:fldChar w:fldCharType="begin"/>
      </w:r>
      <w:r>
        <w:instrText xml:space="preserve"> </w:instrText>
      </w:r>
      <w:r w:rsidR="00D075A0">
        <w:instrText>XE “Vertical fill”</w:instrText>
      </w:r>
      <w:r>
        <w:instrText xml:space="preserve"> </w:instrText>
      </w:r>
      <w:r>
        <w:fldChar w:fldCharType="end"/>
      </w:r>
      <w:r>
        <w:t xml:space="preserve"> starts on the left side of the form and continues until it </w:t>
      </w:r>
      <w:r w:rsidR="00660DB1">
        <w:t>“</w:t>
      </w:r>
      <w:r>
        <w:t>paints itself into a corner</w:t>
      </w:r>
      <w:r w:rsidR="00660DB1">
        <w:t>”</w:t>
      </w:r>
      <w:r>
        <w:t>, then it makes stitches on top of the stitches already laid down until it gets to an unfilled area of the form</w:t>
      </w:r>
      <w:r w:rsidR="00FC44AD">
        <w:t xml:space="preserve">. </w:t>
      </w:r>
      <w:r>
        <w:t>At the end of the process, it flips the order of the stitches so that the stitches that were put on top of the previous stitches are now on the bottom.</w:t>
      </w:r>
    </w:p>
    <w:p w14:paraId="4CE0574B" w14:textId="515DFF92" w:rsidR="00642018" w:rsidRDefault="00A10CED" w:rsidP="00122B36">
      <w:pPr>
        <w:pStyle w:val="annxxx"/>
      </w:pPr>
      <w:r>
        <w:lastRenderedPageBreak/>
        <w:t>This means that for a simple form that can be stitched without backtracking, the vertical fill</w:t>
      </w:r>
      <w:r>
        <w:fldChar w:fldCharType="begin"/>
      </w:r>
      <w:r>
        <w:instrText xml:space="preserve"> </w:instrText>
      </w:r>
      <w:r w:rsidR="00D075A0">
        <w:instrText>XE “Vertical fill”</w:instrText>
      </w:r>
      <w:r>
        <w:instrText xml:space="preserve"> </w:instrText>
      </w:r>
      <w:r>
        <w:fldChar w:fldCharType="end"/>
      </w:r>
      <w:r>
        <w:t xml:space="preserve"> will start on the right of the form and end on the left</w:t>
      </w:r>
      <w:r w:rsidR="00FC44AD">
        <w:t xml:space="preserve">. </w:t>
      </w:r>
      <w:r>
        <w:t>The horizontal fill</w:t>
      </w:r>
      <w:r>
        <w:fldChar w:fldCharType="begin"/>
      </w:r>
      <w:r>
        <w:instrText xml:space="preserve"> XE "</w:instrText>
      </w:r>
      <w:r>
        <w:rPr>
          <w:rFonts w:eastAsia="MS Mincho"/>
        </w:rPr>
        <w:instrText>horizontal fill"</w:instrText>
      </w:r>
      <w:r>
        <w:instrText xml:space="preserve"> </w:instrText>
      </w:r>
      <w:r>
        <w:fldChar w:fldCharType="end"/>
      </w:r>
      <w:r>
        <w:t xml:space="preserve"> will start on the bottom of the form and end on the top</w:t>
      </w:r>
      <w:r w:rsidR="00FC44AD">
        <w:t xml:space="preserve">. </w:t>
      </w:r>
      <w:r>
        <w:t>The angle fill</w:t>
      </w:r>
      <w:r>
        <w:fldChar w:fldCharType="begin"/>
      </w:r>
      <w:r>
        <w:instrText xml:space="preserve"> XE </w:instrText>
      </w:r>
      <w:r w:rsidR="00677351">
        <w:instrText>“Angle fill”</w:instrText>
      </w:r>
      <w:r>
        <w:instrText xml:space="preserve"> </w:instrText>
      </w:r>
      <w:r>
        <w:fldChar w:fldCharType="end"/>
      </w:r>
      <w:r>
        <w:t xml:space="preserve"> starting and ending points will vary with the angle.</w:t>
      </w:r>
    </w:p>
    <w:p w14:paraId="5581BC46" w14:textId="102E9D34" w:rsidR="00642018" w:rsidRDefault="00A10CED" w:rsidP="00122B36">
      <w:pPr>
        <w:pStyle w:val="annxxx"/>
      </w:pPr>
      <w:r>
        <w:t>Some forms are complex enough that the program presently can’t figure out how to fill them without jump stitches</w:t>
      </w:r>
      <w:r w:rsidR="00FC44AD">
        <w:t xml:space="preserve">. </w:t>
      </w:r>
      <w:r>
        <w:t xml:space="preserve">This is not easy to fix, but if there is enough interest in </w:t>
      </w:r>
      <w:r w:rsidR="00AD6EB8">
        <w:t>ThrEd</w:t>
      </w:r>
      <w:r>
        <w:t xml:space="preserve"> to justify the effort we will do it for future versions.</w:t>
      </w:r>
    </w:p>
    <w:p w14:paraId="6D20B613" w14:textId="4DFCF337" w:rsidR="00642018" w:rsidRDefault="00AD6EB8" w:rsidP="00122B36">
      <w:pPr>
        <w:pStyle w:val="annxxx"/>
      </w:pPr>
      <w:r>
        <w:t>ThrEd</w:t>
      </w:r>
      <w:r w:rsidR="00A10CED">
        <w:t xml:space="preserve"> can fill forms with lines that cross.</w:t>
      </w:r>
    </w:p>
    <w:p w14:paraId="1AF5DF48" w14:textId="28176BBE" w:rsidR="00642018" w:rsidRDefault="00A10CED" w:rsidP="00122B36">
      <w:pPr>
        <w:pStyle w:val="annxxx"/>
      </w:pPr>
      <w:r>
        <w:t xml:space="preserve">Predicting how complex forms will </w:t>
      </w:r>
      <w:r w:rsidR="00B163EB">
        <w:t>be filled</w:t>
      </w:r>
      <w:r>
        <w:t xml:space="preserve"> can be difficult</w:t>
      </w:r>
      <w:r w:rsidR="00FC44AD">
        <w:t xml:space="preserve">. </w:t>
      </w:r>
      <w:r>
        <w:t xml:space="preserve">It is probably easier to </w:t>
      </w:r>
      <w:proofErr w:type="gramStart"/>
      <w:r>
        <w:t>fill</w:t>
      </w:r>
      <w:proofErr w:type="gramEnd"/>
      <w:r>
        <w:t xml:space="preserve"> the forms and see where the end is and then </w:t>
      </w:r>
      <w:proofErr w:type="spellStart"/>
      <w:r>
        <w:t>unfill</w:t>
      </w:r>
      <w:proofErr w:type="spellEnd"/>
      <w:r>
        <w:t xml:space="preserve"> them if necessary.</w:t>
      </w:r>
    </w:p>
    <w:p w14:paraId="658381AE" w14:textId="77777777" w:rsidR="00642018" w:rsidRDefault="00A10CED" w:rsidP="00122B36">
      <w:pPr>
        <w:pStyle w:val="Heading2"/>
      </w:pPr>
      <w:bookmarkStart w:id="1051" w:name="_Toc10370420"/>
      <w:bookmarkStart w:id="1052" w:name="_Toc17183987"/>
      <w:bookmarkStart w:id="1053" w:name="_Toc17190573"/>
      <w:bookmarkStart w:id="1054" w:name="_Toc34272969"/>
      <w:bookmarkStart w:id="1055" w:name="_Toc123100825"/>
      <w:bookmarkEnd w:id="1051"/>
      <w:bookmarkEnd w:id="1052"/>
      <w:r>
        <w:t>Where will a fill end?</w:t>
      </w:r>
      <w:bookmarkEnd w:id="1053"/>
      <w:bookmarkEnd w:id="1054"/>
      <w:bookmarkEnd w:id="1055"/>
      <w:r>
        <w:fldChar w:fldCharType="begin"/>
      </w:r>
      <w:r>
        <w:instrText xml:space="preserve"> XE "</w:instrText>
      </w:r>
      <w:r>
        <w:rPr>
          <w:rFonts w:eastAsia="MS Mincho"/>
        </w:rPr>
        <w:instrText>Where will a fill end?"</w:instrText>
      </w:r>
      <w:r>
        <w:instrText xml:space="preserve"> </w:instrText>
      </w:r>
      <w:r>
        <w:fldChar w:fldCharType="end"/>
      </w:r>
    </w:p>
    <w:p w14:paraId="0112D6B8" w14:textId="77777777" w:rsidR="00642018" w:rsidRDefault="00A10CED" w:rsidP="00122B36">
      <w:pPr>
        <w:pStyle w:val="annxxx"/>
      </w:pPr>
      <w:r>
        <w:t>This is the way you find out where the last stitch in a fill is:</w:t>
      </w:r>
    </w:p>
    <w:p w14:paraId="4AC3F08A" w14:textId="77777777" w:rsidR="00642018" w:rsidRDefault="00A10CED" w:rsidP="00122B36">
      <w:pPr>
        <w:pStyle w:val="annxxx"/>
      </w:pPr>
      <w:r>
        <w:t>Select the form.</w:t>
      </w:r>
    </w:p>
    <w:p w14:paraId="59EFB19A" w14:textId="00206DD7" w:rsidR="00642018" w:rsidRDefault="00A10CED" w:rsidP="00122B36">
      <w:pPr>
        <w:pStyle w:val="annxxx"/>
      </w:pPr>
      <w:r>
        <w:t xml:space="preserve">Using the </w:t>
      </w:r>
      <w:r w:rsidR="00660DB1">
        <w:t>“</w:t>
      </w:r>
      <w:r>
        <w:t>select</w:t>
      </w:r>
      <w:r w:rsidR="00660DB1">
        <w:t>”</w:t>
      </w:r>
      <w:r>
        <w:t xml:space="preserve"> option from the edit menu select the group of stitches you are interested in.</w:t>
      </w:r>
    </w:p>
    <w:p w14:paraId="71FC77E2" w14:textId="34065299" w:rsidR="00642018" w:rsidRDefault="00A10CED" w:rsidP="00122B36">
      <w:pPr>
        <w:pStyle w:val="annxxx"/>
      </w:pPr>
      <w:r>
        <w:t xml:space="preserve">You can set the place where a form will </w:t>
      </w:r>
      <w:hyperlink w:anchor="_Underlay_for_Fills" w:history="1">
        <w:r>
          <w:rPr>
            <w:rStyle w:val="Hyperlink"/>
          </w:rPr>
          <w:t>start</w:t>
        </w:r>
      </w:hyperlink>
      <w:r>
        <w:t xml:space="preserve"> to fill or </w:t>
      </w:r>
      <w:hyperlink w:anchor="_Form_End:" w:history="1">
        <w:r>
          <w:rPr>
            <w:rStyle w:val="Hyperlink"/>
          </w:rPr>
          <w:t>end</w:t>
        </w:r>
      </w:hyperlink>
      <w:r>
        <w:t xml:space="preserve"> the fill.</w:t>
      </w:r>
    </w:p>
    <w:tbl>
      <w:tblPr>
        <w:tblW w:w="0" w:type="auto"/>
        <w:tblCellMar>
          <w:left w:w="0" w:type="dxa"/>
          <w:right w:w="0" w:type="dxa"/>
        </w:tblCellMar>
        <w:tblLook w:val="0000" w:firstRow="0" w:lastRow="0" w:firstColumn="0" w:lastColumn="0" w:noHBand="0" w:noVBand="0"/>
      </w:tblPr>
      <w:tblGrid>
        <w:gridCol w:w="2332"/>
        <w:gridCol w:w="4410"/>
      </w:tblGrid>
      <w:tr w:rsidR="00642018" w14:paraId="5BCEA302" w14:textId="77777777">
        <w:tc>
          <w:tcPr>
            <w:tcW w:w="23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0037F" w14:textId="77777777" w:rsidR="00642018" w:rsidRDefault="00A10CED" w:rsidP="00122B36">
            <w:pPr>
              <w:pStyle w:val="TableTitle"/>
            </w:pPr>
            <w:r>
              <w:t>Edit/Select Menu:</w:t>
            </w:r>
          </w:p>
        </w:tc>
        <w:tc>
          <w:tcPr>
            <w:tcW w:w="441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8E31CA5" w14:textId="77777777" w:rsidR="00642018" w:rsidRDefault="00A10CED" w:rsidP="00122B36">
            <w:pPr>
              <w:pStyle w:val="TableTitle"/>
            </w:pPr>
            <w:r>
              <w:t>Selects:</w:t>
            </w:r>
          </w:p>
        </w:tc>
      </w:tr>
      <w:tr w:rsidR="00642018" w14:paraId="266AECA5"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05EFE" w14:textId="77777777" w:rsidR="00642018" w:rsidRDefault="00A10CED" w:rsidP="00122B36">
            <w:pPr>
              <w:pStyle w:val="atnxxx"/>
            </w:pPr>
            <w:r>
              <w:t>Form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358F2E4" w14:textId="77777777" w:rsidR="00642018" w:rsidRDefault="00A10CED" w:rsidP="00122B36">
            <w:pPr>
              <w:pStyle w:val="atnxxx"/>
            </w:pPr>
            <w:r>
              <w:t>All stitches associated with a form</w:t>
            </w:r>
          </w:p>
        </w:tc>
      </w:tr>
      <w:tr w:rsidR="00642018" w14:paraId="029E079F"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F054B48" w14:textId="77777777" w:rsidR="00642018" w:rsidRDefault="00A10CED" w:rsidP="00122B36">
            <w:pPr>
              <w:pStyle w:val="atnxxx"/>
            </w:pPr>
            <w:r>
              <w:t>Form Fill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39260517" w14:textId="186B5F83" w:rsidR="00642018" w:rsidRDefault="00A10CED" w:rsidP="00122B36">
            <w:pPr>
              <w:pStyle w:val="atnxxx"/>
            </w:pPr>
            <w:r>
              <w:t>Only the main fill, not the border fill or appliqué</w:t>
            </w:r>
            <w:r>
              <w:fldChar w:fldCharType="begin"/>
            </w:r>
            <w:r>
              <w:instrText xml:space="preserve"> </w:instrText>
            </w:r>
            <w:r w:rsidR="00677351">
              <w:instrText>XE “Appliqué”</w:instrText>
            </w:r>
            <w:r>
              <w:instrText xml:space="preserve"> </w:instrText>
            </w:r>
            <w:r>
              <w:fldChar w:fldCharType="end"/>
            </w:r>
          </w:p>
        </w:tc>
      </w:tr>
      <w:tr w:rsidR="00642018" w14:paraId="1C6EBA2D"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396FE16" w14:textId="77777777" w:rsidR="00642018" w:rsidRDefault="00A10CED" w:rsidP="00122B36">
            <w:pPr>
              <w:pStyle w:val="atnxxx"/>
            </w:pPr>
            <w:r>
              <w:t>Form Border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529E429F" w14:textId="77777777" w:rsidR="00642018" w:rsidRDefault="00A10CED" w:rsidP="00122B36">
            <w:pPr>
              <w:pStyle w:val="atnxxx"/>
            </w:pPr>
            <w:r>
              <w:t>Only the border fill</w:t>
            </w:r>
          </w:p>
        </w:tc>
      </w:tr>
      <w:tr w:rsidR="00642018" w14:paraId="6B5E9228" w14:textId="77777777">
        <w:tc>
          <w:tcPr>
            <w:tcW w:w="2332"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EE91488" w14:textId="13BD62C9" w:rsidR="00642018" w:rsidRDefault="00A10CED" w:rsidP="00122B36">
            <w:pPr>
              <w:pStyle w:val="atnxxx"/>
            </w:pPr>
            <w:r>
              <w:t>Form Appliqué</w:t>
            </w:r>
            <w:r>
              <w:fldChar w:fldCharType="begin"/>
            </w:r>
            <w:r>
              <w:instrText xml:space="preserve"> </w:instrText>
            </w:r>
            <w:r w:rsidR="00677351">
              <w:instrText>XE “Appliqué”</w:instrText>
            </w:r>
            <w:r>
              <w:instrText xml:space="preserve"> </w:instrText>
            </w:r>
            <w:r>
              <w:fldChar w:fldCharType="end"/>
            </w:r>
            <w:r>
              <w:t> Stitches</w:t>
            </w:r>
          </w:p>
        </w:tc>
        <w:tc>
          <w:tcPr>
            <w:tcW w:w="4410" w:type="dxa"/>
            <w:tcBorders>
              <w:top w:val="nil"/>
              <w:left w:val="nil"/>
              <w:bottom w:val="single" w:sz="4" w:space="0" w:color="auto"/>
              <w:right w:val="single" w:sz="4" w:space="0" w:color="auto"/>
            </w:tcBorders>
            <w:tcMar>
              <w:top w:w="0" w:type="dxa"/>
              <w:left w:w="108" w:type="dxa"/>
              <w:bottom w:w="0" w:type="dxa"/>
              <w:right w:w="108" w:type="dxa"/>
            </w:tcMar>
          </w:tcPr>
          <w:p w14:paraId="2EC58A7C" w14:textId="425967A8" w:rsidR="00642018" w:rsidRDefault="00A10CED" w:rsidP="00122B36">
            <w:pPr>
              <w:pStyle w:val="atnxxx"/>
            </w:pPr>
            <w:r>
              <w:t>Only the appliqué</w:t>
            </w:r>
            <w:r>
              <w:fldChar w:fldCharType="begin"/>
            </w:r>
            <w:r>
              <w:instrText xml:space="preserve"> </w:instrText>
            </w:r>
            <w:r w:rsidR="00677351">
              <w:instrText>XE “Appliqué”</w:instrText>
            </w:r>
            <w:r>
              <w:instrText xml:space="preserve"> </w:instrText>
            </w:r>
            <w:r>
              <w:fldChar w:fldCharType="end"/>
            </w:r>
          </w:p>
        </w:tc>
      </w:tr>
    </w:tbl>
    <w:p w14:paraId="4F15EE52" w14:textId="2A49983D" w:rsidR="00642018" w:rsidRDefault="00A10CED" w:rsidP="00122B36">
      <w:r>
        <w:t xml:space="preserve">After you have done this, </w:t>
      </w:r>
      <w:r w:rsidR="00373FBB">
        <w:t>select</w:t>
      </w:r>
      <w:r w:rsidR="002D48FC">
        <w:t xml:space="preserve"> the</w:t>
      </w:r>
      <w:r>
        <w:t xml:space="preserve"> </w:t>
      </w:r>
      <w:r w:rsidR="00660DB1">
        <w:t>“</w:t>
      </w:r>
      <w:r>
        <w:t>]</w:t>
      </w:r>
      <w:r w:rsidR="00660DB1">
        <w:t>”</w:t>
      </w:r>
      <w:r>
        <w:t xml:space="preserve">, </w:t>
      </w:r>
      <w:r w:rsidR="00660DB1">
        <w:t>“</w:t>
      </w:r>
      <w:r>
        <w:t>right-bracket</w:t>
      </w:r>
      <w:r w:rsidR="00660DB1">
        <w:t>”</w:t>
      </w:r>
      <w:r>
        <w:t xml:space="preserve"> key and the last stitch in the previously selected group will be selected and you can see where it is. </w:t>
      </w:r>
    </w:p>
    <w:p w14:paraId="17649B5B" w14:textId="2307DD2F" w:rsidR="00642018" w:rsidRDefault="00A10CED" w:rsidP="00122B36">
      <w:pPr>
        <w:pStyle w:val="Heading2"/>
      </w:pPr>
      <w:bookmarkStart w:id="1056" w:name="_Toc10370421"/>
      <w:bookmarkStart w:id="1057" w:name="_Toc17183988"/>
      <w:bookmarkStart w:id="1058" w:name="_Toc17190574"/>
      <w:bookmarkStart w:id="1059" w:name="_Toc34272970"/>
      <w:bookmarkStart w:id="1060" w:name="_Toc123100826"/>
      <w:bookmarkEnd w:id="1056"/>
      <w:bookmarkEnd w:id="1057"/>
      <w:r>
        <w:t>Clipbo</w:t>
      </w:r>
      <w:bookmarkStart w:id="1061" w:name="clpform"/>
      <w:bookmarkEnd w:id="1058"/>
      <w:bookmarkEnd w:id="1061"/>
      <w:r>
        <w:t>ard</w:t>
      </w:r>
      <w:bookmarkEnd w:id="1059"/>
      <w:bookmarkEnd w:id="1060"/>
      <w:r>
        <w:fldChar w:fldCharType="begin"/>
      </w:r>
      <w:r>
        <w:instrText xml:space="preserve"> XE "</w:instrText>
      </w:r>
      <w:r>
        <w:rPr>
          <w:rFonts w:eastAsia="MS Mincho"/>
        </w:rPr>
        <w:instrText>Clipboard"</w:instrText>
      </w:r>
      <w:r>
        <w:instrText xml:space="preserve"> </w:instrText>
      </w:r>
      <w:r>
        <w:fldChar w:fldCharType="end"/>
      </w:r>
    </w:p>
    <w:p w14:paraId="09A8A430" w14:textId="6AB6348E" w:rsidR="00642018" w:rsidRDefault="00A10CED" w:rsidP="00122B36">
      <w:pPr>
        <w:pStyle w:val="annxxx"/>
      </w:pPr>
      <w:r>
        <w:t>As you might expect, the clipboard form fill</w:t>
      </w:r>
      <w:r w:rsidR="002D48FC">
        <w:t xml:space="preserve"> </w:t>
      </w:r>
      <w:r>
        <w:t>fill</w:t>
      </w:r>
      <w:r w:rsidR="002D48FC">
        <w:t>s</w:t>
      </w:r>
      <w:r>
        <w:t xml:space="preserve"> a form with data from the clipboard</w:t>
      </w:r>
      <w:r w:rsidR="00FC44AD">
        <w:t xml:space="preserve">. </w:t>
      </w:r>
      <w:r>
        <w:t xml:space="preserve">The discussion of how to prepare data for a clipboard fill in </w:t>
      </w:r>
      <w:hyperlink w:anchor="clipbord" w:history="1">
        <w:r>
          <w:rPr>
            <w:rStyle w:val="Hyperlink"/>
          </w:rPr>
          <w:t>Clipboard border fill</w:t>
        </w:r>
      </w:hyperlink>
      <w:r>
        <w:t xml:space="preserve"> also applies to clipboard form fills and </w:t>
      </w:r>
      <w:hyperlink w:anchor="picobord" w:history="1">
        <w:r>
          <w:rPr>
            <w:rStyle w:val="Hyperlink"/>
          </w:rPr>
          <w:t>picot border fills</w:t>
        </w:r>
      </w:hyperlink>
      <w:r>
        <w:fldChar w:fldCharType="begin"/>
      </w:r>
      <w:r>
        <w:instrText xml:space="preserve"> XE </w:instrText>
      </w:r>
      <w:r w:rsidR="00516296">
        <w:instrText>“Border fills”</w:instrText>
      </w:r>
      <w:r>
        <w:instrText xml:space="preserve"> </w:instrText>
      </w:r>
      <w:r>
        <w:fldChar w:fldCharType="end"/>
      </w:r>
      <w:r>
        <w:t>.</w:t>
      </w:r>
    </w:p>
    <w:p w14:paraId="25AF8CC5" w14:textId="175ADE66" w:rsidR="00642018" w:rsidRDefault="00B163EB" w:rsidP="00122B36">
      <w:pPr>
        <w:pStyle w:val="Heading3"/>
      </w:pPr>
      <w:bookmarkStart w:id="1062" w:name="_Toc10370422"/>
      <w:bookmarkStart w:id="1063" w:name="_Toc17183989"/>
      <w:bookmarkStart w:id="1064" w:name="_Toc17190575"/>
      <w:bookmarkStart w:id="1065" w:name="_Toc34272971"/>
      <w:bookmarkEnd w:id="1062"/>
      <w:bookmarkEnd w:id="1063"/>
      <w:r>
        <w:t>F</w:t>
      </w:r>
      <w:r w:rsidR="00A10CED">
        <w:t>an</w:t>
      </w:r>
      <w:bookmarkEnd w:id="1064"/>
      <w:bookmarkEnd w:id="1065"/>
      <w:r w:rsidR="00A10CED">
        <w:fldChar w:fldCharType="begin"/>
      </w:r>
      <w:r w:rsidR="00A10CED">
        <w:instrText xml:space="preserve"> XE "</w:instrText>
      </w:r>
      <w:r w:rsidR="0071680F">
        <w:rPr>
          <w:rFonts w:eastAsia="MS Mincho"/>
        </w:rPr>
        <w:instrText>F</w:instrText>
      </w:r>
      <w:r w:rsidR="00A10CED">
        <w:rPr>
          <w:rFonts w:eastAsia="MS Mincho"/>
        </w:rPr>
        <w:instrText>an"</w:instrText>
      </w:r>
      <w:r w:rsidR="00A10CED">
        <w:instrText xml:space="preserve"> </w:instrText>
      </w:r>
      <w:r w:rsidR="00A10CED">
        <w:fldChar w:fldCharType="end"/>
      </w:r>
    </w:p>
    <w:p w14:paraId="5AB83868" w14:textId="0FD57D12" w:rsidR="00642018" w:rsidRDefault="00A10CED" w:rsidP="00122B36">
      <w:pPr>
        <w:pStyle w:val="annxxx"/>
      </w:pPr>
      <w:r>
        <w:t>The stitches from the clipboard are stretched using the same method used in the fan fill</w:t>
      </w:r>
      <w:r w:rsidR="00FC44AD">
        <w:t xml:space="preserve">. </w:t>
      </w:r>
      <w:r>
        <w:t>You can control the clipboard form fill with guidelines just as in the fan fill.</w:t>
      </w:r>
    </w:p>
    <w:p w14:paraId="6858DBA0" w14:textId="2B5C3CC9" w:rsidR="00642018" w:rsidRDefault="00B163EB" w:rsidP="00122B36">
      <w:pPr>
        <w:pStyle w:val="Heading3"/>
      </w:pPr>
      <w:bookmarkStart w:id="1066" w:name="_Toc10370423"/>
      <w:bookmarkStart w:id="1067" w:name="_Toc17183990"/>
      <w:bookmarkStart w:id="1068" w:name="_Toc34272972"/>
      <w:bookmarkEnd w:id="1066"/>
      <w:bookmarkEnd w:id="1067"/>
      <w:r>
        <w:t>V</w:t>
      </w:r>
      <w:r w:rsidR="00A10CED">
        <w:t>ertical</w:t>
      </w:r>
      <w:bookmarkEnd w:id="1068"/>
      <w:r w:rsidR="00A10CED">
        <w:fldChar w:fldCharType="begin"/>
      </w:r>
      <w:r w:rsidR="00A10CED">
        <w:instrText xml:space="preserve"> XE "</w:instrText>
      </w:r>
      <w:r w:rsidR="0071680F">
        <w:instrText>V</w:instrText>
      </w:r>
      <w:r w:rsidR="00A10CED">
        <w:rPr>
          <w:rFonts w:eastAsia="MS Mincho"/>
        </w:rPr>
        <w:instrText>ertical"</w:instrText>
      </w:r>
      <w:r w:rsidR="00A10CED">
        <w:instrText xml:space="preserve"> </w:instrText>
      </w:r>
      <w:r w:rsidR="00A10CED">
        <w:fldChar w:fldCharType="end"/>
      </w:r>
    </w:p>
    <w:p w14:paraId="33EE6DE8" w14:textId="25053DF3" w:rsidR="00642018" w:rsidRDefault="00A10CED" w:rsidP="00122B36">
      <w:pPr>
        <w:pStyle w:val="annxxx"/>
      </w:pPr>
      <w:r>
        <w:t>The stitches from the clipboard are arranged in a regular pattern inside the form</w:t>
      </w:r>
      <w:r w:rsidR="00FC44AD">
        <w:t xml:space="preserve">. </w:t>
      </w:r>
      <w:r>
        <w:t xml:space="preserve">You can control the spacing between columns of the fill with </w:t>
      </w:r>
      <w:r w:rsidR="002D48FC">
        <w:t>the “C</w:t>
      </w:r>
      <w:r>
        <w:t xml:space="preserve">lipboard </w:t>
      </w:r>
      <w:r w:rsidR="002D48FC">
        <w:t>o</w:t>
      </w:r>
      <w:r>
        <w:t>ffset</w:t>
      </w:r>
      <w:r w:rsidR="00660DB1">
        <w:t>”</w:t>
      </w:r>
      <w:r>
        <w:t xml:space="preserve"> </w:t>
      </w:r>
      <w:r w:rsidR="002D48FC">
        <w:t xml:space="preserve">option on </w:t>
      </w:r>
      <w:r>
        <w:t>the preferences menu</w:t>
      </w:r>
      <w:r w:rsidR="00FC44AD">
        <w:t xml:space="preserve">. </w:t>
      </w:r>
      <w:r>
        <w:t xml:space="preserve">You can also set this offset by entering a number into the </w:t>
      </w:r>
      <w:r w:rsidR="00660DB1">
        <w:t>“</w:t>
      </w:r>
      <w:r>
        <w:t xml:space="preserve">Fill </w:t>
      </w:r>
      <w:r w:rsidR="002D48FC">
        <w:t>s</w:t>
      </w:r>
      <w:r>
        <w:t>pacing</w:t>
      </w:r>
      <w:r w:rsidR="00660DB1">
        <w:t>”</w:t>
      </w:r>
      <w:r>
        <w:t xml:space="preserve"> on </w:t>
      </w:r>
      <w:r>
        <w:lastRenderedPageBreak/>
        <w:t>the form data box</w:t>
      </w:r>
      <w:r w:rsidR="00FC44AD">
        <w:t xml:space="preserve">. </w:t>
      </w:r>
      <w:r>
        <w:t>This offset can be positive or negative, so that you can create overlapping fills.</w:t>
      </w:r>
    </w:p>
    <w:p w14:paraId="5CFB1C85" w14:textId="3F2C21CE" w:rsidR="00642018" w:rsidRDefault="00B163EB" w:rsidP="00122B36">
      <w:pPr>
        <w:pStyle w:val="Heading3"/>
      </w:pPr>
      <w:bookmarkStart w:id="1069" w:name="_Toc10370424"/>
      <w:bookmarkStart w:id="1070" w:name="_Toc17183991"/>
      <w:bookmarkStart w:id="1071" w:name="_Toc17190577"/>
      <w:bookmarkStart w:id="1072" w:name="_Toc34272973"/>
      <w:bookmarkEnd w:id="1069"/>
      <w:bookmarkEnd w:id="1070"/>
      <w:r>
        <w:t>H</w:t>
      </w:r>
      <w:r w:rsidR="00A10CED">
        <w:t>orizontal</w:t>
      </w:r>
      <w:bookmarkEnd w:id="1071"/>
      <w:bookmarkEnd w:id="1072"/>
      <w:r w:rsidR="00A10CED">
        <w:fldChar w:fldCharType="begin"/>
      </w:r>
      <w:r w:rsidR="00A10CED">
        <w:instrText xml:space="preserve"> XE "</w:instrText>
      </w:r>
      <w:r w:rsidR="0071680F">
        <w:rPr>
          <w:rFonts w:eastAsia="MS Mincho"/>
        </w:rPr>
        <w:instrText>H</w:instrText>
      </w:r>
      <w:r w:rsidR="00A10CED">
        <w:rPr>
          <w:rFonts w:eastAsia="MS Mincho"/>
        </w:rPr>
        <w:instrText>orizontal"</w:instrText>
      </w:r>
      <w:r w:rsidR="00A10CED">
        <w:instrText xml:space="preserve"> </w:instrText>
      </w:r>
      <w:r w:rsidR="00A10CED">
        <w:fldChar w:fldCharType="end"/>
      </w:r>
    </w:p>
    <w:p w14:paraId="2881FFD9" w14:textId="2641E061" w:rsidR="00642018" w:rsidRDefault="00A10CED" w:rsidP="00122B36">
      <w:pPr>
        <w:pStyle w:val="annxxx"/>
      </w:pPr>
      <w:r>
        <w:t>This one is 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that it is rotated to be horizontal.</w:t>
      </w:r>
    </w:p>
    <w:p w14:paraId="1E40E008" w14:textId="44BD3B1F" w:rsidR="00642018" w:rsidRDefault="00B163EB" w:rsidP="00122B36">
      <w:pPr>
        <w:pStyle w:val="Heading3"/>
      </w:pPr>
      <w:bookmarkStart w:id="1073" w:name="_Toc10370425"/>
      <w:bookmarkStart w:id="1074" w:name="_Toc17183992"/>
      <w:bookmarkStart w:id="1075" w:name="_Toc17190578"/>
      <w:bookmarkStart w:id="1076" w:name="_Toc34272974"/>
      <w:bookmarkEnd w:id="1073"/>
      <w:bookmarkEnd w:id="1074"/>
      <w:r>
        <w:t>A</w:t>
      </w:r>
      <w:r w:rsidR="00A10CED">
        <w:t>ngle</w:t>
      </w:r>
      <w:bookmarkEnd w:id="1075"/>
      <w:bookmarkEnd w:id="1076"/>
      <w:r w:rsidR="00A10CED">
        <w:fldChar w:fldCharType="begin"/>
      </w:r>
      <w:r w:rsidR="00A10CED">
        <w:instrText xml:space="preserve"> XE "</w:instrText>
      </w:r>
      <w:r w:rsidR="0071680F">
        <w:rPr>
          <w:rFonts w:eastAsia="MS Mincho"/>
        </w:rPr>
        <w:instrText>A</w:instrText>
      </w:r>
      <w:r w:rsidR="00A10CED">
        <w:rPr>
          <w:rFonts w:eastAsia="MS Mincho"/>
        </w:rPr>
        <w:instrText>ngle"</w:instrText>
      </w:r>
      <w:r w:rsidR="00A10CED">
        <w:instrText xml:space="preserve"> </w:instrText>
      </w:r>
      <w:r w:rsidR="00A10CED">
        <w:fldChar w:fldCharType="end"/>
      </w:r>
    </w:p>
    <w:p w14:paraId="39DF4F39" w14:textId="4E720318" w:rsidR="00642018" w:rsidRDefault="00A10CED" w:rsidP="00122B36">
      <w:pPr>
        <w:pStyle w:val="annxxx"/>
      </w:pPr>
      <w:r>
        <w:t>Just like the Clipboard vertical fill</w:t>
      </w:r>
      <w:r>
        <w:fldChar w:fldCharType="begin"/>
      </w:r>
      <w:r>
        <w:instrText xml:space="preserve"> </w:instrText>
      </w:r>
      <w:r w:rsidR="00D075A0">
        <w:instrText>XE “Vertical fill”</w:instrText>
      </w:r>
      <w:r>
        <w:instrText xml:space="preserve"> </w:instrText>
      </w:r>
      <w:r>
        <w:fldChar w:fldCharType="end"/>
      </w:r>
      <w:r>
        <w:t xml:space="preserve"> except rotated by the fill angle.</w:t>
      </w:r>
    </w:p>
    <w:p w14:paraId="46EF2003" w14:textId="3D5696E0" w:rsidR="00642018" w:rsidRDefault="00A10CED" w:rsidP="00122B36">
      <w:pPr>
        <w:pStyle w:val="Heading2"/>
      </w:pPr>
      <w:bookmarkStart w:id="1077" w:name="_Toc10370426"/>
      <w:bookmarkStart w:id="1078" w:name="_Toc17183993"/>
      <w:bookmarkStart w:id="1079" w:name="_Toc17190579"/>
      <w:bookmarkStart w:id="1080" w:name="_Toc34272975"/>
      <w:bookmarkStart w:id="1081" w:name="_Toc123100827"/>
      <w:bookmarkEnd w:id="1077"/>
      <w:bookmarkEnd w:id="1078"/>
      <w:r>
        <w:t>Con</w:t>
      </w:r>
      <w:bookmarkStart w:id="1082" w:name="contour"/>
      <w:bookmarkEnd w:id="1079"/>
      <w:bookmarkEnd w:id="1082"/>
      <w:r>
        <w:t>tour</w:t>
      </w:r>
      <w:bookmarkEnd w:id="1080"/>
      <w:bookmarkEnd w:id="1081"/>
      <w:r>
        <w:fldChar w:fldCharType="begin"/>
      </w:r>
      <w:r>
        <w:instrText xml:space="preserve"> XE "</w:instrText>
      </w:r>
      <w:r>
        <w:rPr>
          <w:rFonts w:eastAsia="MS Mincho"/>
        </w:rPr>
        <w:instrText>Contour"</w:instrText>
      </w:r>
      <w:r>
        <w:instrText xml:space="preserve"> </w:instrText>
      </w:r>
      <w:r>
        <w:fldChar w:fldCharType="end"/>
      </w:r>
    </w:p>
    <w:p w14:paraId="5EABF8EA" w14:textId="2D9E7E9B" w:rsidR="00642018" w:rsidRDefault="00A10CED" w:rsidP="00122B36">
      <w:pPr>
        <w:pStyle w:val="annxxx"/>
      </w:pPr>
      <w:r>
        <w:t>Contour fills create a series of lines of stitches that are parallel to a selected area of a line form</w:t>
      </w:r>
      <w:r w:rsidR="00FC44AD">
        <w:t xml:space="preserve">. </w:t>
      </w:r>
      <w:r>
        <w:t xml:space="preserve">If you select </w:t>
      </w:r>
      <w:r w:rsidR="00660DB1">
        <w:t>“</w:t>
      </w:r>
      <w:r>
        <w:t>fan fill</w:t>
      </w:r>
      <w:r w:rsidR="00660DB1">
        <w:t>”</w:t>
      </w:r>
      <w:r>
        <w:t xml:space="preserve"> while a polygon form is selected, </w:t>
      </w:r>
      <w:r w:rsidR="00AD6EB8">
        <w:t>ThrEd</w:t>
      </w:r>
      <w:r>
        <w:t xml:space="preserve"> will convert it to a line form, and put in a guideline to select the </w:t>
      </w:r>
      <w:r w:rsidR="00660DB1">
        <w:t>“</w:t>
      </w:r>
      <w:r>
        <w:t>active</w:t>
      </w:r>
      <w:r w:rsidR="00660DB1">
        <w:t>”</w:t>
      </w:r>
      <w:r>
        <w:t xml:space="preserve"> part of the form</w:t>
      </w:r>
      <w:r w:rsidR="00FC44AD">
        <w:t xml:space="preserve">. </w:t>
      </w:r>
      <w:r>
        <w:t xml:space="preserve">Contour guidelines are </w:t>
      </w:r>
      <w:r w:rsidR="002D48FC">
        <w:t>like</w:t>
      </w:r>
      <w:r>
        <w:t xml:space="preserve"> the guidelines of the fan fill except that there can be only one per form</w:t>
      </w:r>
      <w:r w:rsidR="00FC44AD">
        <w:t xml:space="preserve">. </w:t>
      </w:r>
      <w:r>
        <w:t>If you delete the guideline from a form filled with contour fill, the fill will also be deleted. If you then put in another guideline, the form will be refilled</w:t>
      </w:r>
      <w:r w:rsidR="00FC44AD">
        <w:t xml:space="preserve">. </w:t>
      </w:r>
      <w:r>
        <w:t>If you put in a new guideline in a contour filled form, the old guideline will be automatically removed</w:t>
      </w:r>
      <w:r w:rsidR="00FC44AD">
        <w:t xml:space="preserve">. </w:t>
      </w:r>
      <w:r>
        <w:t xml:space="preserve">Put in a new guideline by holding the mouse cursor near a form point and </w:t>
      </w:r>
      <w:r w:rsidR="00373FBB">
        <w:t>selecting</w:t>
      </w:r>
      <w:r>
        <w:t xml:space="preserve"> the </w:t>
      </w:r>
      <w:r w:rsidR="00660DB1">
        <w:t>“</w:t>
      </w:r>
      <w:r>
        <w:t>D</w:t>
      </w:r>
      <w:r w:rsidR="00660DB1">
        <w:t>”</w:t>
      </w:r>
      <w:r>
        <w:t xml:space="preserve"> key</w:t>
      </w:r>
      <w:r w:rsidR="00FC44AD">
        <w:t xml:space="preserve">. </w:t>
      </w:r>
      <w:r>
        <w:t>You will see a new guideline attached to your mouse cursor</w:t>
      </w:r>
      <w:r w:rsidR="00FC44AD">
        <w:t xml:space="preserve">. </w:t>
      </w:r>
      <w:r>
        <w:t xml:space="preserve">Hold the mouse cursor near another form point and </w:t>
      </w:r>
      <w:proofErr w:type="gramStart"/>
      <w:r>
        <w:t>left-click</w:t>
      </w:r>
      <w:proofErr w:type="gramEnd"/>
      <w:r>
        <w:t xml:space="preserve"> to attach the other end of the guideline. </w:t>
      </w:r>
    </w:p>
    <w:p w14:paraId="06792372" w14:textId="7DE99BBC" w:rsidR="00642018" w:rsidRDefault="00A10CED" w:rsidP="00122B36">
      <w:pPr>
        <w:pStyle w:val="Heading2"/>
      </w:pPr>
      <w:bookmarkStart w:id="1083" w:name="_Toc10370427"/>
      <w:bookmarkStart w:id="1084" w:name="_Toc17183994"/>
      <w:bookmarkStart w:id="1085" w:name="_Toc34272976"/>
      <w:bookmarkStart w:id="1086" w:name="_Toc123100828"/>
      <w:bookmarkEnd w:id="1083"/>
      <w:bookmarkEnd w:id="1084"/>
      <w:r>
        <w:t xml:space="preserve">Texture </w:t>
      </w:r>
      <w:r w:rsidR="006C286E">
        <w:t>editor</w:t>
      </w:r>
      <w:bookmarkEnd w:id="1085"/>
      <w:bookmarkEnd w:id="1086"/>
      <w:r>
        <w:fldChar w:fldCharType="begin"/>
      </w:r>
      <w:r>
        <w:instrText xml:space="preserve"> </w:instrText>
      </w:r>
      <w:r w:rsidR="00D075A0">
        <w:instrText>XE “Texture editor”</w:instrText>
      </w:r>
      <w:r>
        <w:instrText xml:space="preserve"> </w:instrText>
      </w:r>
      <w:r>
        <w:fldChar w:fldCharType="end"/>
      </w:r>
    </w:p>
    <w:p w14:paraId="7051783F" w14:textId="5D74B041" w:rsidR="00642018" w:rsidRDefault="00A10CED" w:rsidP="00122B36">
      <w:pPr>
        <w:pStyle w:val="annxxx"/>
      </w:pPr>
      <w:r>
        <w:t>The texture fill editor allows you to control the stitch placement in vertical, horizontal, or angle fill</w:t>
      </w:r>
      <w:r>
        <w:fldChar w:fldCharType="begin"/>
      </w:r>
      <w:r>
        <w:instrText xml:space="preserve"> XE </w:instrText>
      </w:r>
      <w:r w:rsidR="00677351">
        <w:instrText>“Angle fill”</w:instrText>
      </w:r>
      <w:r>
        <w:instrText xml:space="preserve"> </w:instrText>
      </w:r>
      <w:r>
        <w:fldChar w:fldCharType="end"/>
      </w:r>
      <w:r>
        <w:t>s</w:t>
      </w:r>
      <w:r w:rsidR="00FC44AD">
        <w:t xml:space="preserve">. </w:t>
      </w:r>
      <w:r>
        <w:t>You can place stitches individually, using lines, or with forms.</w:t>
      </w:r>
    </w:p>
    <w:p w14:paraId="007EECB2" w14:textId="2323B930" w:rsidR="00642018" w:rsidRDefault="00A10CED" w:rsidP="00122B36">
      <w:pPr>
        <w:pStyle w:val="annxxx"/>
      </w:pPr>
      <w:r>
        <w:t xml:space="preserve">Select a form; create a fill in the texture editor, then </w:t>
      </w:r>
      <w:r w:rsidR="00373FBB">
        <w:t>select</w:t>
      </w:r>
      <w:r w:rsidR="002D48FC">
        <w:t xml:space="preserve"> </w:t>
      </w:r>
      <w:r>
        <w:t>one of the fill buttons in the texture editor box, and the form will be filled</w:t>
      </w:r>
      <w:r w:rsidR="00FC44AD">
        <w:t xml:space="preserve">. </w:t>
      </w:r>
      <w:r>
        <w:t>Or you can create a fill in the texture editor, go back to the stitch editor and edit stitches or create forms, etc. Then you can enter the texture editor again and your fill will still be there.</w:t>
      </w:r>
    </w:p>
    <w:p w14:paraId="204B1A0B" w14:textId="0BA5FC13" w:rsidR="00642018" w:rsidRDefault="00A10CED" w:rsidP="00122B36">
      <w:pPr>
        <w:pStyle w:val="Heading2"/>
      </w:pPr>
      <w:bookmarkStart w:id="1087" w:name="_Toc34272977"/>
      <w:bookmarkStart w:id="1088" w:name="_Toc123100829"/>
      <w:r>
        <w:t>Retrieving texture fill data from a form</w:t>
      </w:r>
      <w:bookmarkEnd w:id="1087"/>
      <w:bookmarkEnd w:id="1088"/>
      <w:r w:rsidR="0071680F">
        <w:fldChar w:fldCharType="begin"/>
      </w:r>
      <w:r w:rsidR="0071680F">
        <w:instrText xml:space="preserve"> XE "</w:instrText>
      </w:r>
      <w:r w:rsidR="0071680F" w:rsidRPr="0071680F">
        <w:instrText xml:space="preserve"> </w:instrText>
      </w:r>
      <w:r w:rsidR="0071680F">
        <w:instrText>Retrieving texture fill data from a form</w:instrText>
      </w:r>
      <w:r w:rsidR="0071680F">
        <w:rPr>
          <w:rFonts w:eastAsia="MS Mincho"/>
        </w:rPr>
        <w:instrText>"</w:instrText>
      </w:r>
      <w:r w:rsidR="0071680F">
        <w:instrText xml:space="preserve"> </w:instrText>
      </w:r>
      <w:r w:rsidR="0071680F">
        <w:fldChar w:fldCharType="end"/>
      </w:r>
    </w:p>
    <w:p w14:paraId="7C32E65E" w14:textId="25133E37" w:rsidR="00642018" w:rsidRDefault="00A10CED" w:rsidP="00122B36">
      <w:pPr>
        <w:pStyle w:val="annxxx"/>
      </w:pPr>
      <w:r>
        <w:t xml:space="preserve">You can transfer texture fills from a selected form to the texture editor by </w:t>
      </w:r>
      <w:r w:rsidR="00373FBB">
        <w:t>selecting</w:t>
      </w:r>
      <w:r>
        <w:t xml:space="preserve"> the F4 key</w:t>
      </w:r>
      <w:r w:rsidR="00FC44AD">
        <w:t xml:space="preserve">. </w:t>
      </w:r>
      <w:r>
        <w:t>The texture editor supports 16 levels of undo.</w:t>
      </w:r>
    </w:p>
    <w:p w14:paraId="47BCAFB4" w14:textId="05460032" w:rsidR="00642018" w:rsidRDefault="00A10CED" w:rsidP="00122B36">
      <w:pPr>
        <w:pStyle w:val="annxxx"/>
      </w:pPr>
      <w:r>
        <w:t xml:space="preserve">You can box select stitches in the texture editor and move </w:t>
      </w:r>
      <w:r w:rsidR="002D48FC">
        <w:t>them or</w:t>
      </w:r>
      <w:r>
        <w:t xml:space="preserve"> drag individual stitches.</w:t>
      </w:r>
    </w:p>
    <w:p w14:paraId="2CAD5EE3" w14:textId="77777777" w:rsidR="00642018" w:rsidRDefault="00A10CED" w:rsidP="00122B36">
      <w:pPr>
        <w:pStyle w:val="Heading2"/>
      </w:pPr>
      <w:bookmarkStart w:id="1089" w:name="_Toc34272978"/>
      <w:bookmarkStart w:id="1090" w:name="_Toc123100830"/>
      <w:r>
        <w:t>Importing stitches into the texture editor</w:t>
      </w:r>
      <w:bookmarkEnd w:id="1089"/>
      <w:bookmarkEnd w:id="1090"/>
      <w:r>
        <w:fldChar w:fldCharType="begin"/>
      </w:r>
      <w:r>
        <w:instrText xml:space="preserve"> XE "</w:instrText>
      </w:r>
      <w:r>
        <w:rPr>
          <w:rFonts w:eastAsia="MS Mincho"/>
        </w:rPr>
        <w:instrText>Importing stitches into the texture editor"</w:instrText>
      </w:r>
      <w:r>
        <w:instrText xml:space="preserve"> </w:instrText>
      </w:r>
      <w:r>
        <w:fldChar w:fldCharType="end"/>
      </w:r>
    </w:p>
    <w:p w14:paraId="2483D6EA" w14:textId="71DB0A82" w:rsidR="00642018" w:rsidRDefault="002910E6" w:rsidP="00122B36">
      <w:pPr>
        <w:pStyle w:val="annxxx"/>
      </w:pPr>
      <w:r>
        <w:t xml:space="preserve">Shift-drag with the </w:t>
      </w:r>
      <w:r w:rsidR="00A10CED">
        <w:t>left mouse button to create a select box enclosing the stitches you want to import</w:t>
      </w:r>
      <w:r w:rsidR="00FC44AD">
        <w:t xml:space="preserve">. </w:t>
      </w:r>
      <w:r w:rsidR="00A10CED">
        <w:t>The stitches will be imported into the texture editor, and the texture editor window will be opened.</w:t>
      </w:r>
      <w:r>
        <w:t xml:space="preserve"> Note, t</w:t>
      </w:r>
      <w:r w:rsidR="00A10CED">
        <w:t>his function works best when the stitches you are trying to import are vertical.</w:t>
      </w:r>
    </w:p>
    <w:p w14:paraId="70D89EE1" w14:textId="77777777" w:rsidR="00642018" w:rsidRDefault="00A10CED" w:rsidP="00122B36">
      <w:pPr>
        <w:pStyle w:val="annxxx"/>
      </w:pPr>
      <w:r>
        <w:t>The texture editor does not support zoom.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6928"/>
      </w:tblGrid>
      <w:tr w:rsidR="00642018" w14:paraId="6E8A44BD" w14:textId="77777777" w:rsidTr="0071680F">
        <w:trPr>
          <w:cantSplit/>
        </w:trPr>
        <w:tc>
          <w:tcPr>
            <w:tcW w:w="8630" w:type="dxa"/>
            <w:gridSpan w:val="2"/>
          </w:tcPr>
          <w:p w14:paraId="50EB50DE" w14:textId="77777777" w:rsidR="00642018" w:rsidRDefault="00A10CED" w:rsidP="00122B36">
            <w:pPr>
              <w:pStyle w:val="TableTitle"/>
            </w:pPr>
            <w:r>
              <w:lastRenderedPageBreak/>
              <w:t>Texture editor functions and hot keys</w:t>
            </w:r>
          </w:p>
        </w:tc>
      </w:tr>
      <w:tr w:rsidR="0071680F" w14:paraId="5CCFAA39" w14:textId="77777777" w:rsidTr="0071680F">
        <w:tc>
          <w:tcPr>
            <w:tcW w:w="1702" w:type="dxa"/>
          </w:tcPr>
          <w:p w14:paraId="66727AE0" w14:textId="49DDEF12" w:rsidR="0071680F" w:rsidRDefault="0071680F" w:rsidP="0071680F">
            <w:pPr>
              <w:pStyle w:val="TableTitle"/>
            </w:pPr>
            <w:r>
              <w:t>Key</w:t>
            </w:r>
          </w:p>
        </w:tc>
        <w:tc>
          <w:tcPr>
            <w:tcW w:w="6928" w:type="dxa"/>
          </w:tcPr>
          <w:p w14:paraId="50E0D81D" w14:textId="7F15EC99" w:rsidR="0071680F" w:rsidRDefault="0071680F" w:rsidP="0071680F">
            <w:pPr>
              <w:pStyle w:val="TableTitle"/>
            </w:pPr>
            <w:r>
              <w:t>Action</w:t>
            </w:r>
          </w:p>
        </w:tc>
      </w:tr>
      <w:tr w:rsidR="00642018" w14:paraId="73C4B822" w14:textId="77777777" w:rsidTr="0071680F">
        <w:tc>
          <w:tcPr>
            <w:tcW w:w="1702" w:type="dxa"/>
          </w:tcPr>
          <w:p w14:paraId="497BFCAC" w14:textId="69F380FC" w:rsidR="00642018" w:rsidRDefault="00A10CED" w:rsidP="00122B36">
            <w:pPr>
              <w:keepNext/>
            </w:pPr>
            <w:r>
              <w:t xml:space="preserve">Minus </w:t>
            </w:r>
            <w:r w:rsidR="00660DB1">
              <w:t>“</w:t>
            </w:r>
            <w:r>
              <w:t>-</w:t>
            </w:r>
            <w:r w:rsidR="00660DB1">
              <w:t>”</w:t>
            </w:r>
          </w:p>
        </w:tc>
        <w:tc>
          <w:tcPr>
            <w:tcW w:w="6928" w:type="dxa"/>
          </w:tcPr>
          <w:p w14:paraId="34992F9F" w14:textId="57B60E09" w:rsidR="00642018" w:rsidRDefault="00A10CED" w:rsidP="00122B36">
            <w:r>
              <w:t>Center form. In the stitch editor, select a form and paste it to the clipboard</w:t>
            </w:r>
            <w:r w:rsidR="00FC44AD">
              <w:t xml:space="preserve">. </w:t>
            </w:r>
            <w:r>
              <w:t xml:space="preserve">Enter the texture editor and </w:t>
            </w:r>
            <w:r w:rsidR="00373FBB">
              <w:t>select</w:t>
            </w:r>
            <w:r w:rsidR="002D48FC">
              <w:t xml:space="preserve"> </w:t>
            </w:r>
            <w:r w:rsidR="00660DB1">
              <w:t>“</w:t>
            </w:r>
            <w:r>
              <w:t>V</w:t>
            </w:r>
            <w:r w:rsidR="00660DB1">
              <w:t>”</w:t>
            </w:r>
            <w:r>
              <w:t xml:space="preserve"> to retrieve the form from the clipboard</w:t>
            </w:r>
            <w:r w:rsidR="00FC44AD">
              <w:t xml:space="preserve">. </w:t>
            </w:r>
            <w:r>
              <w:t xml:space="preserve">Move </w:t>
            </w:r>
            <w:r w:rsidR="002910E6">
              <w:t>the form to the</w:t>
            </w:r>
            <w:r>
              <w:t xml:space="preserve"> position you want. Then </w:t>
            </w:r>
            <w:r w:rsidR="00373FBB">
              <w:t>select</w:t>
            </w:r>
            <w:r w:rsidR="002D48FC">
              <w:t xml:space="preserve"> the</w:t>
            </w:r>
            <w:r>
              <w:t xml:space="preserve"> minus key</w:t>
            </w:r>
            <w:r w:rsidR="00FC44AD">
              <w:t xml:space="preserve">. </w:t>
            </w:r>
            <w:r w:rsidR="00AD6EB8">
              <w:t>ThrEd</w:t>
            </w:r>
            <w:r>
              <w:t xml:space="preserve"> will center the form horizontally and set stitches from the form.</w:t>
            </w:r>
          </w:p>
        </w:tc>
      </w:tr>
      <w:tr w:rsidR="00642018" w14:paraId="51BEC791" w14:textId="77777777" w:rsidTr="0071680F">
        <w:tc>
          <w:tcPr>
            <w:tcW w:w="1702" w:type="dxa"/>
          </w:tcPr>
          <w:p w14:paraId="5CD8D43B" w14:textId="0C2D32F4" w:rsidR="00642018" w:rsidRDefault="00A10CED" w:rsidP="00122B36">
            <w:pPr>
              <w:keepNext/>
            </w:pPr>
            <w:r>
              <w:t xml:space="preserve">Left bracket </w:t>
            </w:r>
            <w:r w:rsidR="006C286E">
              <w:t>“[”</w:t>
            </w:r>
          </w:p>
        </w:tc>
        <w:tc>
          <w:tcPr>
            <w:tcW w:w="6928" w:type="dxa"/>
          </w:tcPr>
          <w:p w14:paraId="0552BA39" w14:textId="72D01311" w:rsidR="00642018" w:rsidRDefault="00A10CED" w:rsidP="00122B36">
            <w:r>
              <w:t xml:space="preserve">When you are placing stitches in the texture editor using </w:t>
            </w:r>
            <w:r w:rsidR="002910E6">
              <w:t>a</w:t>
            </w:r>
            <w:r>
              <w:t xml:space="preserve"> form, you can use the </w:t>
            </w:r>
            <w:r w:rsidR="006C286E">
              <w:t xml:space="preserve">“[” </w:t>
            </w:r>
            <w:r>
              <w:t>key to make the form smaller.</w:t>
            </w:r>
          </w:p>
        </w:tc>
      </w:tr>
      <w:tr w:rsidR="00642018" w14:paraId="5100FD33" w14:textId="77777777" w:rsidTr="0071680F">
        <w:tc>
          <w:tcPr>
            <w:tcW w:w="1702" w:type="dxa"/>
          </w:tcPr>
          <w:p w14:paraId="1EFADB9F" w14:textId="538376F6" w:rsidR="00642018" w:rsidRDefault="00A10CED" w:rsidP="00122B36">
            <w:pPr>
              <w:keepNext/>
            </w:pPr>
            <w:r>
              <w:t xml:space="preserve">Right bracket </w:t>
            </w:r>
            <w:r w:rsidR="00660DB1">
              <w:t>“</w:t>
            </w:r>
            <w:r>
              <w:t>]</w:t>
            </w:r>
            <w:r w:rsidR="00660DB1">
              <w:t>”</w:t>
            </w:r>
          </w:p>
        </w:tc>
        <w:tc>
          <w:tcPr>
            <w:tcW w:w="6928" w:type="dxa"/>
          </w:tcPr>
          <w:p w14:paraId="18C8235A" w14:textId="74699169" w:rsidR="00642018" w:rsidRDefault="00A10CED" w:rsidP="00122B36">
            <w:r>
              <w:t xml:space="preserve">When you are placing stitches in the texture editor using </w:t>
            </w:r>
            <w:r w:rsidR="002910E6">
              <w:t>a</w:t>
            </w:r>
            <w:r>
              <w:t xml:space="preserve"> form, you can use the </w:t>
            </w:r>
            <w:r w:rsidR="00660DB1">
              <w:t>“</w:t>
            </w:r>
            <w:r>
              <w:t>]</w:t>
            </w:r>
            <w:r w:rsidR="00660DB1">
              <w:t>”</w:t>
            </w:r>
            <w:r>
              <w:t xml:space="preserve"> key to make the form larger.</w:t>
            </w:r>
          </w:p>
        </w:tc>
      </w:tr>
      <w:tr w:rsidR="00642018" w14:paraId="02B43B14" w14:textId="77777777" w:rsidTr="0071680F">
        <w:tc>
          <w:tcPr>
            <w:tcW w:w="1702" w:type="dxa"/>
          </w:tcPr>
          <w:p w14:paraId="2DFE6EA3" w14:textId="77777777" w:rsidR="00642018" w:rsidRDefault="00A10CED" w:rsidP="00122B36">
            <w:pPr>
              <w:keepNext/>
            </w:pPr>
            <w:r>
              <w:t>A</w:t>
            </w:r>
          </w:p>
        </w:tc>
        <w:tc>
          <w:tcPr>
            <w:tcW w:w="6928" w:type="dxa"/>
          </w:tcPr>
          <w:p w14:paraId="14E72647" w14:textId="4600C717" w:rsidR="00642018" w:rsidRDefault="00A10CED" w:rsidP="00122B36">
            <w:r>
              <w:t>Angle fill</w:t>
            </w:r>
            <w:r w:rsidR="00FC44AD">
              <w:t xml:space="preserve">. </w:t>
            </w:r>
            <w:r>
              <w:t xml:space="preserve">Use the </w:t>
            </w:r>
            <w:r w:rsidR="00660DB1">
              <w:t>“</w:t>
            </w:r>
            <w:r>
              <w:t>A</w:t>
            </w:r>
            <w:r w:rsidR="00660DB1">
              <w:t>”</w:t>
            </w:r>
            <w:r>
              <w:t xml:space="preserve"> key to fill a form with </w:t>
            </w:r>
            <w:r w:rsidR="006C286E">
              <w:t>an</w:t>
            </w:r>
            <w:r>
              <w:t xml:space="preserve"> angle textured fill or </w:t>
            </w:r>
            <w:r w:rsidR="00373FBB">
              <w:t>select</w:t>
            </w:r>
            <w:r w:rsidR="002D48FC">
              <w:t xml:space="preserve"> the</w:t>
            </w:r>
            <w:r>
              <w:t xml:space="preserve"> </w:t>
            </w:r>
            <w:r w:rsidR="00660DB1">
              <w:t>“</w:t>
            </w:r>
            <w:r>
              <w:t>angle</w:t>
            </w:r>
            <w:r w:rsidR="00660DB1">
              <w:t>”</w:t>
            </w:r>
            <w:r>
              <w:t xml:space="preserve"> button in the textured fill editor.</w:t>
            </w:r>
          </w:p>
        </w:tc>
      </w:tr>
      <w:tr w:rsidR="00642018" w14:paraId="546E1FF4" w14:textId="77777777" w:rsidTr="0071680F">
        <w:tc>
          <w:tcPr>
            <w:tcW w:w="1702" w:type="dxa"/>
          </w:tcPr>
          <w:p w14:paraId="574B141A" w14:textId="74F4840B" w:rsidR="00642018" w:rsidRDefault="00A10CED" w:rsidP="00122B36">
            <w:pPr>
              <w:keepNext/>
            </w:pPr>
            <w:r>
              <w:t xml:space="preserve">B, </w:t>
            </w:r>
            <w:r w:rsidR="000709E4">
              <w:t>Ctrl+Z</w:t>
            </w:r>
          </w:p>
        </w:tc>
        <w:tc>
          <w:tcPr>
            <w:tcW w:w="6928" w:type="dxa"/>
          </w:tcPr>
          <w:p w14:paraId="764F1F3B" w14:textId="77777777" w:rsidR="00642018" w:rsidRDefault="00A10CED" w:rsidP="00122B36">
            <w:r>
              <w:t>Undo</w:t>
            </w:r>
          </w:p>
        </w:tc>
      </w:tr>
      <w:tr w:rsidR="00642018" w14:paraId="60332AF6" w14:textId="77777777" w:rsidTr="0071680F">
        <w:tc>
          <w:tcPr>
            <w:tcW w:w="1702" w:type="dxa"/>
          </w:tcPr>
          <w:p w14:paraId="1FCCC7DB" w14:textId="77777777" w:rsidR="00642018" w:rsidRDefault="00A10CED" w:rsidP="00122B36">
            <w:pPr>
              <w:keepNext/>
            </w:pPr>
            <w:r>
              <w:t>D, delete</w:t>
            </w:r>
          </w:p>
        </w:tc>
        <w:tc>
          <w:tcPr>
            <w:tcW w:w="6928" w:type="dxa"/>
          </w:tcPr>
          <w:p w14:paraId="0E1BEBD6" w14:textId="5D8A2DF0" w:rsidR="00642018" w:rsidRDefault="00A10CED" w:rsidP="00122B36">
            <w:r>
              <w:t xml:space="preserve">Hold the mouse cursor near the stitch you want to </w:t>
            </w:r>
            <w:r w:rsidR="006C286E">
              <w:t>delete,</w:t>
            </w:r>
            <w:r>
              <w:t xml:space="preserve"> or box select stitches and </w:t>
            </w:r>
            <w:r w:rsidR="00373FBB">
              <w:t>select</w:t>
            </w:r>
            <w:r w:rsidR="002D48FC">
              <w:t xml:space="preserve"> </w:t>
            </w:r>
            <w:r w:rsidR="00660DB1">
              <w:t>“</w:t>
            </w:r>
            <w:r>
              <w:t>D</w:t>
            </w:r>
            <w:r w:rsidR="00660DB1">
              <w:t>”</w:t>
            </w:r>
            <w:r>
              <w:t xml:space="preserve"> or the delete key.</w:t>
            </w:r>
          </w:p>
        </w:tc>
      </w:tr>
      <w:tr w:rsidR="00642018" w14:paraId="4E74E2F1" w14:textId="77777777" w:rsidTr="0071680F">
        <w:tc>
          <w:tcPr>
            <w:tcW w:w="1702" w:type="dxa"/>
          </w:tcPr>
          <w:p w14:paraId="2603FE61" w14:textId="77777777" w:rsidR="00642018" w:rsidRDefault="00A10CED" w:rsidP="00122B36">
            <w:pPr>
              <w:keepNext/>
            </w:pPr>
            <w:r>
              <w:t>E</w:t>
            </w:r>
          </w:p>
        </w:tc>
        <w:tc>
          <w:tcPr>
            <w:tcW w:w="6928" w:type="dxa"/>
          </w:tcPr>
          <w:p w14:paraId="02428F02" w14:textId="45C7BAB6" w:rsidR="00642018" w:rsidRDefault="00A10CED" w:rsidP="00122B36">
            <w:r>
              <w:t>Start a texture editor line</w:t>
            </w:r>
            <w:r w:rsidR="00FC44AD">
              <w:t xml:space="preserve">. </w:t>
            </w:r>
            <w:r>
              <w:t>Place the mouse cursor where you want to start the line</w:t>
            </w:r>
            <w:r w:rsidR="00FC44AD">
              <w:t xml:space="preserve">. </w:t>
            </w:r>
            <w:r w:rsidR="00373FBB">
              <w:t>Select</w:t>
            </w:r>
            <w:r w:rsidR="002D48FC">
              <w:t xml:space="preserve"> the</w:t>
            </w:r>
            <w:r>
              <w:t xml:space="preserve"> </w:t>
            </w:r>
            <w:r w:rsidR="00660DB1">
              <w:t>“</w:t>
            </w:r>
            <w:r>
              <w:t>E</w:t>
            </w:r>
            <w:r w:rsidR="00660DB1">
              <w:t>”</w:t>
            </w:r>
            <w:r>
              <w:t xml:space="preserve"> key, and the texture editor will place a line of stitches.</w:t>
            </w:r>
          </w:p>
        </w:tc>
      </w:tr>
      <w:tr w:rsidR="00642018" w14:paraId="581517FC" w14:textId="77777777" w:rsidTr="0071680F">
        <w:tc>
          <w:tcPr>
            <w:tcW w:w="1702" w:type="dxa"/>
          </w:tcPr>
          <w:p w14:paraId="75331FA0" w14:textId="56EF8B84" w:rsidR="00642018" w:rsidRDefault="00CC3F5C" w:rsidP="00122B36">
            <w:pPr>
              <w:keepNext/>
            </w:pPr>
            <w:proofErr w:type="spellStart"/>
            <w:r>
              <w:t>Shift+E</w:t>
            </w:r>
            <w:proofErr w:type="spellEnd"/>
          </w:p>
        </w:tc>
        <w:tc>
          <w:tcPr>
            <w:tcW w:w="6928" w:type="dxa"/>
          </w:tcPr>
          <w:p w14:paraId="4551396E" w14:textId="7A8D1064" w:rsidR="00642018" w:rsidRDefault="00A10CED" w:rsidP="00122B36">
            <w:r>
              <w:t>Enter the texture editor</w:t>
            </w:r>
            <w:r w:rsidR="00FC44AD">
              <w:t xml:space="preserve">. </w:t>
            </w:r>
            <w:r>
              <w:t xml:space="preserve">You can also use </w:t>
            </w:r>
            <w:r w:rsidR="00660DB1">
              <w:t>“</w:t>
            </w:r>
            <w:r w:rsidR="002910E6">
              <w:t>Fill/</w:t>
            </w:r>
            <w:r>
              <w:t>Textured</w:t>
            </w:r>
            <w:r w:rsidR="00660DB1">
              <w:t>”</w:t>
            </w:r>
            <w:r>
              <w:t xml:space="preserve"> to enter the texture editor.</w:t>
            </w:r>
          </w:p>
        </w:tc>
      </w:tr>
      <w:tr w:rsidR="00642018" w14:paraId="4674BD4A" w14:textId="77777777" w:rsidTr="0071680F">
        <w:tc>
          <w:tcPr>
            <w:tcW w:w="1702" w:type="dxa"/>
          </w:tcPr>
          <w:p w14:paraId="3C461562" w14:textId="77777777" w:rsidR="00642018" w:rsidRDefault="00A10CED" w:rsidP="00122B36">
            <w:pPr>
              <w:keepNext/>
            </w:pPr>
            <w:r>
              <w:t>Escape</w:t>
            </w:r>
          </w:p>
        </w:tc>
        <w:tc>
          <w:tcPr>
            <w:tcW w:w="6928" w:type="dxa"/>
          </w:tcPr>
          <w:p w14:paraId="67AF2D96" w14:textId="77777777" w:rsidR="00642018" w:rsidRDefault="00A10CED" w:rsidP="00122B36">
            <w:r>
              <w:t>Exit the texture editor</w:t>
            </w:r>
          </w:p>
        </w:tc>
      </w:tr>
      <w:tr w:rsidR="00642018" w14:paraId="756CC172" w14:textId="77777777" w:rsidTr="0071680F">
        <w:tc>
          <w:tcPr>
            <w:tcW w:w="1702" w:type="dxa"/>
          </w:tcPr>
          <w:p w14:paraId="078EAC02" w14:textId="77777777" w:rsidR="00642018" w:rsidRDefault="00A10CED" w:rsidP="00122B36">
            <w:pPr>
              <w:keepNext/>
            </w:pPr>
            <w:r>
              <w:t>H</w:t>
            </w:r>
          </w:p>
        </w:tc>
        <w:tc>
          <w:tcPr>
            <w:tcW w:w="6928" w:type="dxa"/>
          </w:tcPr>
          <w:p w14:paraId="07698054" w14:textId="70906089" w:rsidR="00642018" w:rsidRDefault="00A10CED" w:rsidP="00122B36">
            <w:r>
              <w:t>Horizontal fill</w:t>
            </w:r>
            <w:r w:rsidR="00FC44AD">
              <w:t xml:space="preserve">. </w:t>
            </w:r>
            <w:r>
              <w:t xml:space="preserve">Use the </w:t>
            </w:r>
            <w:r w:rsidR="00660DB1">
              <w:t>“</w:t>
            </w:r>
            <w:r>
              <w:t>H</w:t>
            </w:r>
            <w:r w:rsidR="00660DB1">
              <w:t>”</w:t>
            </w:r>
            <w:r>
              <w:t xml:space="preserve"> key to fill a form with a horizontal textured fill or </w:t>
            </w:r>
            <w:r w:rsidR="00373FBB">
              <w:t>select</w:t>
            </w:r>
            <w:r w:rsidR="002D48FC">
              <w:t xml:space="preserve"> the</w:t>
            </w:r>
            <w:r>
              <w:t xml:space="preserve"> </w:t>
            </w:r>
            <w:r w:rsidR="00660DB1">
              <w:t>“</w:t>
            </w:r>
            <w:proofErr w:type="spellStart"/>
            <w:r>
              <w:t>horz</w:t>
            </w:r>
            <w:proofErr w:type="spellEnd"/>
            <w:r w:rsidR="00660DB1">
              <w:t>”</w:t>
            </w:r>
            <w:r>
              <w:t xml:space="preserve"> button in the textured fill editor.</w:t>
            </w:r>
          </w:p>
        </w:tc>
      </w:tr>
      <w:tr w:rsidR="00642018" w14:paraId="0B79E673" w14:textId="77777777" w:rsidTr="0071680F">
        <w:tc>
          <w:tcPr>
            <w:tcW w:w="1702" w:type="dxa"/>
          </w:tcPr>
          <w:p w14:paraId="684635B0" w14:textId="77777777" w:rsidR="00642018" w:rsidRDefault="00A10CED" w:rsidP="00122B36">
            <w:pPr>
              <w:keepNext/>
            </w:pPr>
            <w:r>
              <w:t>N</w:t>
            </w:r>
          </w:p>
        </w:tc>
        <w:tc>
          <w:tcPr>
            <w:tcW w:w="6928" w:type="dxa"/>
          </w:tcPr>
          <w:p w14:paraId="688683C4" w14:textId="77777777" w:rsidR="00642018" w:rsidRDefault="00A10CED" w:rsidP="00122B36">
            <w:r>
              <w:t>Redo</w:t>
            </w:r>
          </w:p>
        </w:tc>
      </w:tr>
      <w:tr w:rsidR="00642018" w14:paraId="11499072" w14:textId="77777777" w:rsidTr="0071680F">
        <w:tc>
          <w:tcPr>
            <w:tcW w:w="1702" w:type="dxa"/>
          </w:tcPr>
          <w:p w14:paraId="5E8A80FF" w14:textId="77777777" w:rsidR="00642018" w:rsidRDefault="00A10CED" w:rsidP="00122B36">
            <w:pPr>
              <w:keepNext/>
            </w:pPr>
            <w:r>
              <w:t>Q</w:t>
            </w:r>
          </w:p>
        </w:tc>
        <w:tc>
          <w:tcPr>
            <w:tcW w:w="6928" w:type="dxa"/>
          </w:tcPr>
          <w:p w14:paraId="0283B1D3" w14:textId="77777777" w:rsidR="00642018" w:rsidRDefault="00A10CED" w:rsidP="00122B36">
            <w:r>
              <w:t xml:space="preserve">Reset texture editor functions </w:t>
            </w:r>
          </w:p>
        </w:tc>
      </w:tr>
      <w:tr w:rsidR="00642018" w14:paraId="62272FCC" w14:textId="77777777" w:rsidTr="0071680F">
        <w:tc>
          <w:tcPr>
            <w:tcW w:w="1702" w:type="dxa"/>
          </w:tcPr>
          <w:p w14:paraId="4E372003" w14:textId="77777777" w:rsidR="00642018" w:rsidRDefault="00A10CED" w:rsidP="00122B36">
            <w:pPr>
              <w:keepNext/>
            </w:pPr>
            <w:r>
              <w:t>R</w:t>
            </w:r>
          </w:p>
        </w:tc>
        <w:tc>
          <w:tcPr>
            <w:tcW w:w="6928" w:type="dxa"/>
          </w:tcPr>
          <w:p w14:paraId="33D3DF38" w14:textId="08B6CC6E" w:rsidR="00642018" w:rsidRDefault="00A10CED" w:rsidP="00122B36">
            <w:r>
              <w:t>Vertical fill</w:t>
            </w:r>
            <w:r w:rsidR="00FC44AD">
              <w:t xml:space="preserve">. </w:t>
            </w:r>
            <w:r>
              <w:t xml:space="preserve">Use the </w:t>
            </w:r>
            <w:r w:rsidR="00660DB1">
              <w:t>“</w:t>
            </w:r>
            <w:r>
              <w:t>R</w:t>
            </w:r>
            <w:r w:rsidR="00660DB1">
              <w:t>”</w:t>
            </w:r>
            <w:bookmarkStart w:id="1091" w:name="_Toc17190580"/>
            <w:r>
              <w:t xml:space="preserve"> key to fill a form with a vertical textured fill or </w:t>
            </w:r>
            <w:r w:rsidR="00373FBB">
              <w:t>select</w:t>
            </w:r>
            <w:r w:rsidR="002D48FC">
              <w:t xml:space="preserve"> the</w:t>
            </w:r>
            <w:r>
              <w:t xml:space="preserve"> </w:t>
            </w:r>
            <w:r w:rsidR="00660DB1">
              <w:t>“</w:t>
            </w:r>
            <w:r>
              <w:t>vert</w:t>
            </w:r>
            <w:r w:rsidR="00660DB1">
              <w:t>”</w:t>
            </w:r>
            <w:r>
              <w:t xml:space="preserve"> button in the textured fill editor.</w:t>
            </w:r>
          </w:p>
        </w:tc>
      </w:tr>
      <w:tr w:rsidR="00642018" w14:paraId="5C728A7A" w14:textId="77777777" w:rsidTr="0071680F">
        <w:tc>
          <w:tcPr>
            <w:tcW w:w="1702" w:type="dxa"/>
          </w:tcPr>
          <w:p w14:paraId="146197C1" w14:textId="77777777" w:rsidR="00642018" w:rsidRDefault="00A10CED" w:rsidP="00122B36">
            <w:r>
              <w:t>V</w:t>
            </w:r>
          </w:p>
        </w:tc>
        <w:tc>
          <w:tcPr>
            <w:tcW w:w="6928" w:type="dxa"/>
          </w:tcPr>
          <w:p w14:paraId="7F077724" w14:textId="25217E79" w:rsidR="00642018" w:rsidRDefault="00A10CED" w:rsidP="00122B36">
            <w:r>
              <w:t>Place texture editor stitches using a form</w:t>
            </w:r>
            <w:r w:rsidR="00FC44AD">
              <w:t xml:space="preserve">. </w:t>
            </w:r>
            <w:r>
              <w:t xml:space="preserve">In the stitch editor, put a form on the clipboard by selecting the form and </w:t>
            </w:r>
            <w:r w:rsidR="00373FBB">
              <w:t>selecting</w:t>
            </w:r>
            <w:r>
              <w:t xml:space="preserve"> </w:t>
            </w:r>
            <w:proofErr w:type="spellStart"/>
            <w:r w:rsidR="000709E4">
              <w:t>Ctrl+C</w:t>
            </w:r>
            <w:proofErr w:type="spellEnd"/>
            <w:r>
              <w:t xml:space="preserve"> or </w:t>
            </w:r>
            <w:proofErr w:type="spellStart"/>
            <w:r w:rsidR="000709E4">
              <w:t>Ctrl+X</w:t>
            </w:r>
            <w:proofErr w:type="spellEnd"/>
            <w:r w:rsidR="00FC44AD">
              <w:t xml:space="preserve">. </w:t>
            </w:r>
          </w:p>
        </w:tc>
      </w:tr>
    </w:tbl>
    <w:p w14:paraId="31374177" w14:textId="77777777" w:rsidR="00642018" w:rsidRDefault="00642018" w:rsidP="00122B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642018" w14:paraId="1C91511B" w14:textId="77777777">
        <w:trPr>
          <w:cantSplit/>
        </w:trPr>
        <w:tc>
          <w:tcPr>
            <w:tcW w:w="8856" w:type="dxa"/>
            <w:gridSpan w:val="2"/>
          </w:tcPr>
          <w:p w14:paraId="6D3B7200" w14:textId="77777777" w:rsidR="00642018" w:rsidRDefault="00A10CED" w:rsidP="0071680F">
            <w:pPr>
              <w:pStyle w:val="TableTitle"/>
            </w:pPr>
            <w:r>
              <w:lastRenderedPageBreak/>
              <w:t>Changing the size and spacing of the texture editor</w:t>
            </w:r>
          </w:p>
        </w:tc>
      </w:tr>
      <w:tr w:rsidR="00642018" w14:paraId="27FBFAB1" w14:textId="77777777">
        <w:tc>
          <w:tcPr>
            <w:tcW w:w="1728" w:type="dxa"/>
          </w:tcPr>
          <w:p w14:paraId="0DE129E4" w14:textId="18A83311" w:rsidR="00642018" w:rsidRDefault="00660DB1" w:rsidP="00122B36">
            <w:pPr>
              <w:keepNext/>
            </w:pPr>
            <w:r>
              <w:t>“</w:t>
            </w:r>
            <w:proofErr w:type="gramStart"/>
            <w:r w:rsidR="00A10CED">
              <w:t>hi</w:t>
            </w:r>
            <w:proofErr w:type="gramEnd"/>
            <w:r w:rsidR="00A10CED">
              <w:t>:</w:t>
            </w:r>
            <w:r>
              <w:t>”</w:t>
            </w:r>
          </w:p>
        </w:tc>
        <w:tc>
          <w:tcPr>
            <w:tcW w:w="7128" w:type="dxa"/>
          </w:tcPr>
          <w:p w14:paraId="1210C255" w14:textId="4CDBF671" w:rsidR="00642018" w:rsidRDefault="00A10CED" w:rsidP="00122B36">
            <w:pPr>
              <w:keepNext/>
            </w:pPr>
            <w:r>
              <w:t xml:space="preserve">Stitch window height. </w:t>
            </w:r>
            <w:proofErr w:type="gramStart"/>
            <w:r w:rsidR="00DB50E9">
              <w:t>Left-click</w:t>
            </w:r>
            <w:proofErr w:type="gramEnd"/>
            <w:r>
              <w:t xml:space="preserve"> on the </w:t>
            </w:r>
            <w:r w:rsidR="00660DB1">
              <w:t>“</w:t>
            </w:r>
            <w:r>
              <w:t>hi:</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292D3395" w14:textId="77777777">
        <w:tc>
          <w:tcPr>
            <w:tcW w:w="1728" w:type="dxa"/>
          </w:tcPr>
          <w:p w14:paraId="08CD1A8B" w14:textId="426C7C52" w:rsidR="00642018" w:rsidRDefault="00660DB1" w:rsidP="00122B36">
            <w:pPr>
              <w:keepNext/>
            </w:pPr>
            <w:r>
              <w:t>“</w:t>
            </w:r>
            <w:proofErr w:type="spellStart"/>
            <w:proofErr w:type="gramStart"/>
            <w:r w:rsidR="00A10CED">
              <w:t>wid</w:t>
            </w:r>
            <w:proofErr w:type="spellEnd"/>
            <w:proofErr w:type="gramEnd"/>
            <w:r w:rsidR="00A10CED">
              <w:t>:</w:t>
            </w:r>
            <w:r>
              <w:t>”</w:t>
            </w:r>
          </w:p>
        </w:tc>
        <w:tc>
          <w:tcPr>
            <w:tcW w:w="7128" w:type="dxa"/>
          </w:tcPr>
          <w:p w14:paraId="3F7FE97D" w14:textId="27EBCB89" w:rsidR="00642018" w:rsidRDefault="00A10CED" w:rsidP="00122B36">
            <w:pPr>
              <w:keepNext/>
            </w:pPr>
            <w:r>
              <w:t xml:space="preserve">Stitch window width. </w:t>
            </w:r>
            <w:proofErr w:type="gramStart"/>
            <w:r w:rsidR="00DB50E9">
              <w:t>Left-click</w:t>
            </w:r>
            <w:proofErr w:type="gramEnd"/>
            <w:r>
              <w:t xml:space="preserve"> on the </w:t>
            </w:r>
            <w:r w:rsidR="00660DB1">
              <w:t>“</w:t>
            </w:r>
            <w:proofErr w:type="spellStart"/>
            <w:r>
              <w:t>wid</w:t>
            </w:r>
            <w:proofErr w:type="spellEnd"/>
            <w:r>
              <w:t>:</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p>
        </w:tc>
      </w:tr>
      <w:tr w:rsidR="00642018" w14:paraId="56C97CCE" w14:textId="77777777">
        <w:tc>
          <w:tcPr>
            <w:tcW w:w="1728" w:type="dxa"/>
          </w:tcPr>
          <w:p w14:paraId="4620A66F" w14:textId="17AF5F39" w:rsidR="00642018" w:rsidRDefault="00660DB1" w:rsidP="00122B36">
            <w:pPr>
              <w:pStyle w:val="annxxx"/>
            </w:pPr>
            <w:r>
              <w:t>“</w:t>
            </w:r>
            <w:proofErr w:type="spellStart"/>
            <w:proofErr w:type="gramStart"/>
            <w:r w:rsidR="00A10CED">
              <w:t>spc</w:t>
            </w:r>
            <w:proofErr w:type="spellEnd"/>
            <w:proofErr w:type="gramEnd"/>
            <w:r w:rsidR="00A10CED">
              <w:t>:</w:t>
            </w:r>
            <w:r>
              <w:t>”</w:t>
            </w:r>
          </w:p>
        </w:tc>
        <w:tc>
          <w:tcPr>
            <w:tcW w:w="7128" w:type="dxa"/>
          </w:tcPr>
          <w:p w14:paraId="6D9DB8DA" w14:textId="4BCB9C6E" w:rsidR="00642018" w:rsidRDefault="00A10CED" w:rsidP="00122B36">
            <w:pPr>
              <w:pStyle w:val="annxxx"/>
            </w:pPr>
            <w:r>
              <w:t xml:space="preserve">Stitch window spacing. </w:t>
            </w:r>
            <w:proofErr w:type="gramStart"/>
            <w:r w:rsidR="00DB50E9">
              <w:t>Left-click</w:t>
            </w:r>
            <w:proofErr w:type="gramEnd"/>
            <w:r>
              <w:t xml:space="preserve"> on the </w:t>
            </w:r>
            <w:r w:rsidR="00660DB1">
              <w:t>“</w:t>
            </w:r>
            <w:proofErr w:type="spellStart"/>
            <w:r>
              <w:t>spc</w:t>
            </w:r>
            <w:proofErr w:type="spellEnd"/>
            <w:r>
              <w:t>:</w:t>
            </w:r>
            <w:r w:rsidR="00660DB1">
              <w:t>”</w:t>
            </w:r>
            <w:r>
              <w:t xml:space="preserve"> button</w:t>
            </w:r>
            <w:r w:rsidR="00FC44AD">
              <w:t xml:space="preserve">. </w:t>
            </w:r>
            <w:r>
              <w:t>A side window will pop up</w:t>
            </w:r>
            <w:r w:rsidR="00FC44AD">
              <w:t xml:space="preserve">. </w:t>
            </w:r>
            <w:r>
              <w:t xml:space="preserve">Enter the new number and </w:t>
            </w:r>
            <w:r w:rsidR="00373FBB">
              <w:t>select</w:t>
            </w:r>
            <w:r w:rsidR="002D48FC">
              <w:t xml:space="preserve"> </w:t>
            </w:r>
            <w:r>
              <w:t>return</w:t>
            </w:r>
            <w:r w:rsidR="00FC44AD">
              <w:t xml:space="preserve">. </w:t>
            </w:r>
            <w:r>
              <w:t>After you have created a fill using a certain spacing and use it to fill a form, if you the change the fill spacing using the form data box, the aspect ratio of the fill will be changed.</w:t>
            </w:r>
          </w:p>
        </w:tc>
      </w:tr>
    </w:tbl>
    <w:p w14:paraId="0AC5BD30" w14:textId="268D56B4" w:rsidR="00642018" w:rsidRDefault="00A10CED" w:rsidP="00122B36">
      <w:pPr>
        <w:pStyle w:val="Heading2"/>
      </w:pPr>
      <w:bookmarkStart w:id="1092" w:name="_Toc34272979"/>
      <w:bookmarkStart w:id="1093" w:name="_Toc123100831"/>
      <w:r>
        <w:t xml:space="preserve">Border </w:t>
      </w:r>
      <w:r w:rsidR="00516296">
        <w:t>f</w:t>
      </w:r>
      <w:r>
        <w:t>ills</w:t>
      </w:r>
      <w:bookmarkEnd w:id="1091"/>
      <w:bookmarkEnd w:id="1092"/>
      <w:bookmarkEnd w:id="1093"/>
      <w:r>
        <w:fldChar w:fldCharType="begin"/>
      </w:r>
      <w:r>
        <w:instrText xml:space="preserve"> XE </w:instrText>
      </w:r>
      <w:r w:rsidR="00516296">
        <w:instrText>“Border fills”</w:instrText>
      </w:r>
      <w:r>
        <w:instrText xml:space="preserve"> </w:instrText>
      </w:r>
      <w:r>
        <w:fldChar w:fldCharType="end"/>
      </w:r>
    </w:p>
    <w:tbl>
      <w:tblPr>
        <w:tblW w:w="0" w:type="auto"/>
        <w:tblCellMar>
          <w:left w:w="0" w:type="dxa"/>
          <w:right w:w="0" w:type="dxa"/>
        </w:tblCellMar>
        <w:tblLook w:val="0000" w:firstRow="0" w:lastRow="0" w:firstColumn="0" w:lastColumn="0" w:noHBand="0" w:noVBand="0"/>
      </w:tblPr>
      <w:tblGrid>
        <w:gridCol w:w="2724"/>
        <w:gridCol w:w="888"/>
        <w:gridCol w:w="1542"/>
        <w:gridCol w:w="1716"/>
      </w:tblGrid>
      <w:tr w:rsidR="00642018" w14:paraId="0B375A0A" w14:textId="77777777">
        <w:tc>
          <w:tcPr>
            <w:tcW w:w="2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F77F73" w14:textId="77777777" w:rsidR="00642018" w:rsidRDefault="00000000" w:rsidP="00122B36">
            <w:pPr>
              <w:pStyle w:val="athxxx"/>
            </w:pPr>
            <w:hyperlink w:anchor="linbrd" w:history="1">
              <w:r w:rsidR="00A10CED">
                <w:rPr>
                  <w:rStyle w:val="Hyperlink"/>
                </w:rPr>
                <w:t>Line</w:t>
              </w:r>
            </w:hyperlink>
          </w:p>
        </w:tc>
        <w:tc>
          <w:tcPr>
            <w:tcW w:w="2430"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7E154A3" w14:textId="77777777" w:rsidR="00642018" w:rsidRDefault="00000000" w:rsidP="00122B36">
            <w:pPr>
              <w:pStyle w:val="athxxx"/>
            </w:pPr>
            <w:hyperlink w:anchor="beanbord" w:history="1">
              <w:r w:rsidR="00A10CED">
                <w:rPr>
                  <w:rStyle w:val="Hyperlink"/>
                </w:rPr>
                <w:t>Bean</w:t>
              </w:r>
            </w:hyperlink>
          </w:p>
        </w:tc>
        <w:tc>
          <w:tcPr>
            <w:tcW w:w="1716"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A78E6B3" w14:textId="420B85D9" w:rsidR="00642018" w:rsidRDefault="00000000" w:rsidP="00122B36">
            <w:pPr>
              <w:pStyle w:val="athxxx"/>
            </w:pPr>
            <w:hyperlink w:anchor="anglesatin" w:history="1">
              <w:r w:rsidR="00A10CED">
                <w:rPr>
                  <w:rStyle w:val="Hyperlink"/>
                </w:rPr>
                <w:t xml:space="preserve">Angle </w:t>
              </w:r>
              <w:r w:rsidR="00516296">
                <w:rPr>
                  <w:rStyle w:val="Hyperlink"/>
                </w:rPr>
                <w:t>s</w:t>
              </w:r>
              <w:r w:rsidR="00A10CED">
                <w:rPr>
                  <w:rStyle w:val="Hyperlink"/>
                </w:rPr>
                <w:t>atin</w:t>
              </w:r>
            </w:hyperlink>
            <w:r w:rsidR="00A10CED">
              <w:fldChar w:fldCharType="begin"/>
            </w:r>
            <w:r w:rsidR="00A10CED">
              <w:instrText xml:space="preserve"> </w:instrText>
            </w:r>
            <w:r w:rsidR="00677351">
              <w:instrText>XE “Angle satin”</w:instrText>
            </w:r>
            <w:r w:rsidR="00A10CED">
              <w:instrText xml:space="preserve"> </w:instrText>
            </w:r>
            <w:r w:rsidR="00A10CED">
              <w:fldChar w:fldCharType="end"/>
            </w:r>
          </w:p>
        </w:tc>
      </w:tr>
      <w:tr w:rsidR="00642018" w14:paraId="6484F9A5"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585F298" w14:textId="009E9037" w:rsidR="00642018" w:rsidRDefault="00000000" w:rsidP="00122B36">
            <w:pPr>
              <w:pStyle w:val="athxxx"/>
            </w:pPr>
            <w:hyperlink w:anchor="perpsatin" w:history="1">
              <w:r w:rsidR="00A10CED">
                <w:rPr>
                  <w:rStyle w:val="Hyperlink"/>
                </w:rPr>
                <w:t>Perpendicular Satin</w:t>
              </w:r>
            </w:hyperlink>
            <w:r w:rsidR="00A10CED">
              <w:fldChar w:fldCharType="begin"/>
            </w:r>
            <w:r w:rsidR="00A10CED">
              <w:instrText xml:space="preserve"> </w:instrText>
            </w:r>
            <w:r w:rsidR="00677351">
              <w:instrText>XE “Perpendicular satin”</w:instrText>
            </w:r>
            <w:r w:rsidR="00A10CED">
              <w:instrText xml:space="preserve"> </w:instrText>
            </w:r>
            <w:r w:rsidR="00A10CED">
              <w:fldChar w:fldCharType="end"/>
            </w:r>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5EB89D90" w14:textId="0E0B561A" w:rsidR="00642018" w:rsidRDefault="00000000" w:rsidP="00122B36">
            <w:pPr>
              <w:pStyle w:val="athxxx"/>
            </w:pPr>
            <w:hyperlink w:anchor="applique" w:history="1">
              <w:r w:rsidR="00A10CED">
                <w:rPr>
                  <w:rStyle w:val="Hyperlink"/>
                </w:rPr>
                <w:t>Appliqué</w:t>
              </w:r>
            </w:hyperlink>
            <w:r w:rsidR="00A10CED">
              <w:fldChar w:fldCharType="begin"/>
            </w:r>
            <w:r w:rsidR="00A10CED">
              <w:instrText xml:space="preserve"> </w:instrText>
            </w:r>
            <w:r w:rsidR="00677351">
              <w:instrText>XE “Appliqué”</w:instrText>
            </w:r>
            <w:r w:rsidR="00A10CED">
              <w:instrText xml:space="preserve"> </w:instrText>
            </w:r>
            <w:r w:rsidR="00A10CED">
              <w:fldChar w:fldCharType="end"/>
            </w:r>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6B81902D" w14:textId="77777777" w:rsidR="00642018" w:rsidRDefault="00000000" w:rsidP="00122B36">
            <w:pPr>
              <w:pStyle w:val="athxxx"/>
            </w:pPr>
            <w:hyperlink w:anchor="buttonhole" w:history="1">
              <w:r w:rsidR="00A10CED">
                <w:rPr>
                  <w:rStyle w:val="Hyperlink"/>
                </w:rPr>
                <w:t>BH</w:t>
              </w:r>
            </w:hyperlink>
            <w:r w:rsidR="00A10CED">
              <w:fldChar w:fldCharType="begin"/>
            </w:r>
            <w:r w:rsidR="00A10CED">
              <w:instrText xml:space="preserve"> XE "</w:instrText>
            </w:r>
            <w:r w:rsidR="00A10CED">
              <w:rPr>
                <w:rFonts w:eastAsia="MS Mincho"/>
              </w:rPr>
              <w:instrText>BH"</w:instrText>
            </w:r>
            <w:r w:rsidR="00A10CED">
              <w:instrText xml:space="preserve"> </w:instrText>
            </w:r>
            <w:r w:rsidR="00A10CED">
              <w:fldChar w:fldCharType="end"/>
            </w:r>
          </w:p>
        </w:tc>
      </w:tr>
      <w:tr w:rsidR="00642018" w14:paraId="50A532EF" w14:textId="77777777">
        <w:tc>
          <w:tcPr>
            <w:tcW w:w="2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C6A0CFA" w14:textId="77777777" w:rsidR="00642018" w:rsidRDefault="00000000" w:rsidP="00122B36">
            <w:pPr>
              <w:pStyle w:val="athxxx"/>
            </w:pPr>
            <w:hyperlink w:anchor="clipbord" w:history="1">
              <w:r w:rsidR="00A10CED">
                <w:rPr>
                  <w:rStyle w:val="Hyperlink"/>
                </w:rPr>
                <w:t>Clipboard</w:t>
              </w:r>
            </w:hyperlink>
          </w:p>
        </w:tc>
        <w:tc>
          <w:tcPr>
            <w:tcW w:w="2430" w:type="dxa"/>
            <w:gridSpan w:val="2"/>
            <w:tcBorders>
              <w:top w:val="nil"/>
              <w:left w:val="nil"/>
              <w:bottom w:val="single" w:sz="4" w:space="0" w:color="auto"/>
              <w:right w:val="single" w:sz="4" w:space="0" w:color="auto"/>
            </w:tcBorders>
            <w:tcMar>
              <w:top w:w="0" w:type="dxa"/>
              <w:left w:w="108" w:type="dxa"/>
              <w:bottom w:w="0" w:type="dxa"/>
              <w:right w:w="108" w:type="dxa"/>
            </w:tcMar>
          </w:tcPr>
          <w:p w14:paraId="6B80AB15" w14:textId="77777777" w:rsidR="00642018" w:rsidRDefault="00000000" w:rsidP="00122B36">
            <w:pPr>
              <w:pStyle w:val="athxxx"/>
            </w:pPr>
            <w:hyperlink w:anchor="_Clipboard_Border,_Even:" w:history="1">
              <w:r w:rsidR="00A10CED">
                <w:rPr>
                  <w:rStyle w:val="Hyperlink"/>
                </w:rPr>
                <w:t xml:space="preserve">Clipboard, </w:t>
              </w:r>
              <w:proofErr w:type="gramStart"/>
              <w:r w:rsidR="00A10CED">
                <w:rPr>
                  <w:rStyle w:val="Hyperlink"/>
                </w:rPr>
                <w:t>Even</w:t>
              </w:r>
              <w:proofErr w:type="gramEnd"/>
            </w:hyperlink>
          </w:p>
        </w:tc>
        <w:tc>
          <w:tcPr>
            <w:tcW w:w="1716" w:type="dxa"/>
            <w:tcBorders>
              <w:top w:val="nil"/>
              <w:left w:val="nil"/>
              <w:bottom w:val="single" w:sz="4" w:space="0" w:color="auto"/>
              <w:right w:val="single" w:sz="4" w:space="0" w:color="auto"/>
            </w:tcBorders>
            <w:tcMar>
              <w:top w:w="0" w:type="dxa"/>
              <w:left w:w="108" w:type="dxa"/>
              <w:bottom w:w="0" w:type="dxa"/>
              <w:right w:w="108" w:type="dxa"/>
            </w:tcMar>
          </w:tcPr>
          <w:p w14:paraId="423043C8" w14:textId="77777777" w:rsidR="00642018" w:rsidRDefault="00000000" w:rsidP="00122B36">
            <w:pPr>
              <w:pStyle w:val="athxxx"/>
            </w:pPr>
            <w:hyperlink w:anchor="picobord" w:history="1">
              <w:r w:rsidR="00A10CED">
                <w:rPr>
                  <w:rStyle w:val="Hyperlink"/>
                </w:rPr>
                <w:t>Picot</w:t>
              </w:r>
            </w:hyperlink>
          </w:p>
        </w:tc>
      </w:tr>
      <w:tr w:rsidR="00642018" w14:paraId="390EBCB4" w14:textId="77777777">
        <w:tc>
          <w:tcPr>
            <w:tcW w:w="3612" w:type="dxa"/>
            <w:gridSpan w:val="2"/>
            <w:tcBorders>
              <w:top w:val="nil"/>
              <w:left w:val="single" w:sz="4" w:space="0" w:color="auto"/>
              <w:bottom w:val="single" w:sz="4" w:space="0" w:color="auto"/>
              <w:right w:val="single" w:sz="4" w:space="0" w:color="auto"/>
            </w:tcBorders>
            <w:tcMar>
              <w:top w:w="0" w:type="dxa"/>
              <w:left w:w="108" w:type="dxa"/>
              <w:bottom w:w="0" w:type="dxa"/>
              <w:right w:w="108" w:type="dxa"/>
            </w:tcMar>
          </w:tcPr>
          <w:p w14:paraId="6C9FEE83" w14:textId="77777777" w:rsidR="00642018" w:rsidRDefault="00000000" w:rsidP="00122B36">
            <w:pPr>
              <w:pStyle w:val="athxxx"/>
            </w:pPr>
            <w:hyperlink w:anchor="dubord" w:history="1">
              <w:r w:rsidR="00A10CED">
                <w:rPr>
                  <w:rStyle w:val="Hyperlink"/>
                </w:rPr>
                <w:t>Double</w:t>
              </w:r>
            </w:hyperlink>
          </w:p>
        </w:tc>
        <w:tc>
          <w:tcPr>
            <w:tcW w:w="3258" w:type="dxa"/>
            <w:gridSpan w:val="2"/>
            <w:tcBorders>
              <w:top w:val="nil"/>
              <w:left w:val="nil"/>
              <w:bottom w:val="single" w:sz="4" w:space="0" w:color="auto"/>
              <w:right w:val="single" w:sz="4" w:space="0" w:color="auto"/>
            </w:tcBorders>
            <w:tcMar>
              <w:top w:w="0" w:type="dxa"/>
              <w:left w:w="108" w:type="dxa"/>
              <w:bottom w:w="0" w:type="dxa"/>
              <w:right w:w="108" w:type="dxa"/>
            </w:tcMar>
          </w:tcPr>
          <w:p w14:paraId="4E8E02D0" w14:textId="77777777" w:rsidR="00642018" w:rsidRDefault="00000000" w:rsidP="00122B36">
            <w:pPr>
              <w:pStyle w:val="athxxx"/>
            </w:pPr>
            <w:hyperlink w:anchor="chain" w:history="1">
              <w:r w:rsidR="00A10CED">
                <w:rPr>
                  <w:rStyle w:val="Hyperlink"/>
                </w:rPr>
                <w:t>Chain</w:t>
              </w:r>
            </w:hyperlink>
          </w:p>
        </w:tc>
      </w:tr>
    </w:tbl>
    <w:p w14:paraId="056A28C0" w14:textId="05B16EFD" w:rsidR="00642018" w:rsidRDefault="00A10CED" w:rsidP="00122B36">
      <w:pPr>
        <w:pStyle w:val="Heading3"/>
      </w:pPr>
      <w:bookmarkStart w:id="1094" w:name="_Toc10370428"/>
      <w:bookmarkStart w:id="1095" w:name="_Toc17183995"/>
      <w:bookmarkStart w:id="1096" w:name="_Toc17190581"/>
      <w:bookmarkStart w:id="1097" w:name="_Toc34272980"/>
      <w:bookmarkEnd w:id="1094"/>
      <w:bookmarkEnd w:id="1095"/>
      <w:r>
        <w:t>Li</w:t>
      </w:r>
      <w:bookmarkStart w:id="1098" w:name="linbrd"/>
      <w:bookmarkEnd w:id="1096"/>
      <w:bookmarkEnd w:id="1098"/>
      <w:r>
        <w:t>ne</w:t>
      </w:r>
      <w:bookmarkEnd w:id="1097"/>
      <w:r>
        <w:fldChar w:fldCharType="begin"/>
      </w:r>
      <w:r>
        <w:instrText xml:space="preserve"> XE "</w:instrText>
      </w:r>
      <w:r>
        <w:rPr>
          <w:rFonts w:eastAsia="MS Mincho"/>
        </w:rPr>
        <w:instrText>Line"</w:instrText>
      </w:r>
      <w:r>
        <w:instrText xml:space="preserve"> </w:instrText>
      </w:r>
      <w:r>
        <w:fldChar w:fldCharType="end"/>
      </w:r>
    </w:p>
    <w:p w14:paraId="54A9FBAE" w14:textId="3E71E9DF" w:rsidR="00642018" w:rsidRDefault="00A10CED" w:rsidP="00122B36">
      <w:pPr>
        <w:pStyle w:val="annxxx"/>
      </w:pPr>
      <w:r>
        <w:t xml:space="preserve">These are simple straight-line stitches. Their length is determined by the </w:t>
      </w:r>
      <w:r w:rsidR="00660DB1">
        <w:t>“</w:t>
      </w:r>
      <w:r>
        <w:t>user stitch length</w:t>
      </w:r>
      <w:r w:rsidR="00660DB1">
        <w:t>”</w:t>
      </w:r>
      <w:r>
        <w:t xml:space="preserve">, which you can set under </w:t>
      </w:r>
      <w:r w:rsidR="00660DB1">
        <w:t>“</w:t>
      </w:r>
      <w:r>
        <w:t>Preferences</w:t>
      </w:r>
      <w:r w:rsidR="00660DB1">
        <w:t>”</w:t>
      </w:r>
      <w:r>
        <w:t>.</w:t>
      </w:r>
    </w:p>
    <w:p w14:paraId="18292951" w14:textId="05EAEA51" w:rsidR="00642018" w:rsidRDefault="00A10CED" w:rsidP="00122B36">
      <w:pPr>
        <w:pStyle w:val="Heading3"/>
      </w:pPr>
      <w:bookmarkStart w:id="1099" w:name="_Toc10370429"/>
      <w:bookmarkStart w:id="1100" w:name="_Toc17183996"/>
      <w:bookmarkStart w:id="1101" w:name="_Toc17190582"/>
      <w:bookmarkStart w:id="1102" w:name="_Toc34272981"/>
      <w:bookmarkEnd w:id="1099"/>
      <w:bookmarkEnd w:id="1100"/>
      <w:r>
        <w:t>B</w:t>
      </w:r>
      <w:bookmarkStart w:id="1103" w:name="beanbord"/>
      <w:bookmarkEnd w:id="1101"/>
      <w:bookmarkEnd w:id="1103"/>
      <w:r>
        <w:t>ean</w:t>
      </w:r>
      <w:bookmarkEnd w:id="1102"/>
      <w:r>
        <w:fldChar w:fldCharType="begin"/>
      </w:r>
      <w:r>
        <w:instrText xml:space="preserve"> XE "</w:instrText>
      </w:r>
      <w:r>
        <w:rPr>
          <w:rFonts w:eastAsia="MS Mincho"/>
        </w:rPr>
        <w:instrText>Bean"</w:instrText>
      </w:r>
      <w:r>
        <w:instrText xml:space="preserve"> </w:instrText>
      </w:r>
      <w:r>
        <w:fldChar w:fldCharType="end"/>
      </w:r>
    </w:p>
    <w:p w14:paraId="7E22B980" w14:textId="7B592770" w:rsidR="00642018" w:rsidRDefault="00A10CED" w:rsidP="00122B36">
      <w:pPr>
        <w:pStyle w:val="annxxx"/>
      </w:pPr>
      <w:r>
        <w:t>Bean Borders</w:t>
      </w:r>
      <w:r>
        <w:fldChar w:fldCharType="begin"/>
      </w:r>
      <w:r>
        <w:instrText xml:space="preserve"> XE "</w:instrText>
      </w:r>
      <w:r>
        <w:rPr>
          <w:rFonts w:eastAsia="MS Mincho"/>
        </w:rPr>
        <w:instrText>Bean Borders"</w:instrText>
      </w:r>
      <w:r>
        <w:instrText xml:space="preserve"> </w:instrText>
      </w:r>
      <w:r>
        <w:fldChar w:fldCharType="end"/>
      </w:r>
      <w:r>
        <w:t> are made with a triple stitch, which makes a forward, back, forward motion, sometimes used for sewing on stretch fabrics</w:t>
      </w:r>
      <w:r w:rsidR="00FC44AD">
        <w:t xml:space="preserve">. </w:t>
      </w:r>
      <w:r>
        <w:t>This makes a repeated stitch each time, so it makes a more defined outline</w:t>
      </w:r>
      <w:r w:rsidR="00FC44AD">
        <w:t xml:space="preserve">. </w:t>
      </w:r>
      <w:r>
        <w:t>Bean borders are not as effective with short stitches</w:t>
      </w:r>
      <w:r w:rsidR="00FC44AD">
        <w:t xml:space="preserve">. </w:t>
      </w:r>
      <w:r>
        <w:t>A user stitch length of 3 mm to 4 mm is a reasonable size</w:t>
      </w:r>
      <w:r w:rsidR="00FC44AD">
        <w:t xml:space="preserve">. </w:t>
      </w:r>
      <w:r>
        <w:t>Simple outlines in Bean stitch make effective quilting designs.</w:t>
      </w:r>
    </w:p>
    <w:p w14:paraId="153362BB" w14:textId="504A8EB4" w:rsidR="00642018" w:rsidRDefault="00A10CED" w:rsidP="00122B36">
      <w:pPr>
        <w:pStyle w:val="Heading3"/>
      </w:pPr>
      <w:bookmarkStart w:id="1104" w:name="_Toc10370430"/>
      <w:bookmarkStart w:id="1105" w:name="_Toc17183997"/>
      <w:bookmarkStart w:id="1106" w:name="_Toc17190583"/>
      <w:bookmarkStart w:id="1107" w:name="_Toc34272982"/>
      <w:bookmarkEnd w:id="1104"/>
      <w:bookmarkEnd w:id="1105"/>
      <w:r>
        <w:t>An</w:t>
      </w:r>
      <w:bookmarkStart w:id="1108" w:name="anglesatin"/>
      <w:bookmarkEnd w:id="1106"/>
      <w:bookmarkEnd w:id="1108"/>
      <w:r>
        <w:t xml:space="preserve">gle </w:t>
      </w:r>
      <w:r w:rsidR="00516296">
        <w:t>s</w:t>
      </w:r>
      <w:r>
        <w:t>atin</w:t>
      </w:r>
      <w:bookmarkEnd w:id="1107"/>
      <w:r>
        <w:fldChar w:fldCharType="begin"/>
      </w:r>
      <w:r>
        <w:instrText xml:space="preserve"> </w:instrText>
      </w:r>
      <w:r w:rsidR="00677351">
        <w:instrText>XE “Angle satin”</w:instrText>
      </w:r>
      <w:r>
        <w:instrText xml:space="preserve"> </w:instrText>
      </w:r>
      <w:r>
        <w:fldChar w:fldCharType="end"/>
      </w:r>
    </w:p>
    <w:p w14:paraId="6F5F63E4" w14:textId="332DDE91" w:rsidR="00642018" w:rsidRDefault="00A10CED" w:rsidP="00122B36">
      <w:pPr>
        <w:pStyle w:val="annxxx"/>
      </w:pPr>
      <w:r>
        <w:t>This fill makes satin stitch following the form</w:t>
      </w:r>
      <w:r w:rsidR="00FC44AD">
        <w:t xml:space="preserve">. </w:t>
      </w:r>
      <w:r>
        <w:t>The difference between angle satin</w:t>
      </w:r>
      <w:r>
        <w:fldChar w:fldCharType="begin"/>
      </w:r>
      <w:r>
        <w:instrText xml:space="preserve"> </w:instrText>
      </w:r>
      <w:r w:rsidR="00677351">
        <w:instrText>XE “Angle satin”</w:instrText>
      </w:r>
      <w:r>
        <w:instrText xml:space="preserve"> </w:instrText>
      </w:r>
      <w:r>
        <w:fldChar w:fldCharType="end"/>
      </w:r>
      <w:r>
        <w:t xml:space="preserve"> and perpendicular satin</w:t>
      </w:r>
      <w:r>
        <w:fldChar w:fldCharType="begin"/>
      </w:r>
      <w:r>
        <w:instrText xml:space="preserve"> </w:instrText>
      </w:r>
      <w:r w:rsidR="00677351">
        <w:instrText>XE “Perpendicular satin”</w:instrText>
      </w:r>
      <w:r>
        <w:instrText xml:space="preserve"> </w:instrText>
      </w:r>
      <w:r>
        <w:fldChar w:fldCharType="end"/>
      </w:r>
      <w:r>
        <w:t xml:space="preserve"> is in the way they handle corners</w:t>
      </w:r>
      <w:r w:rsidR="00FC44AD">
        <w:t xml:space="preserve">. </w:t>
      </w:r>
      <w:r>
        <w:t xml:space="preserve">Angle satin corners come to a sharp point, which makes Angle </w:t>
      </w:r>
      <w:r w:rsidR="00516296">
        <w:t>s</w:t>
      </w:r>
      <w:r>
        <w:t>atin</w:t>
      </w:r>
      <w:r>
        <w:fldChar w:fldCharType="begin"/>
      </w:r>
      <w:r>
        <w:instrText xml:space="preserve"> </w:instrText>
      </w:r>
      <w:r w:rsidR="00677351">
        <w:instrText>XE “Angle satin”</w:instrText>
      </w:r>
      <w:r>
        <w:instrText xml:space="preserve"> </w:instrText>
      </w:r>
      <w:r>
        <w:fldChar w:fldCharType="end"/>
      </w:r>
      <w:r>
        <w:t> the better choice for filling a star</w:t>
      </w:r>
      <w:r w:rsidR="00FC44AD">
        <w:t xml:space="preserve">. </w:t>
      </w:r>
      <w:r>
        <w:t>However, you can make a mess by making your form nodes too sharp an angle or too crowded, so if you have an angle fill</w:t>
      </w:r>
      <w:r>
        <w:fldChar w:fldCharType="begin"/>
      </w:r>
      <w:r>
        <w:instrText xml:space="preserve"> XE </w:instrText>
      </w:r>
      <w:r w:rsidR="00677351">
        <w:instrText>“Angle fill”</w:instrText>
      </w:r>
      <w:r>
        <w:instrText xml:space="preserve"> </w:instrText>
      </w:r>
      <w:r>
        <w:fldChar w:fldCharType="end"/>
      </w:r>
      <w:r>
        <w:t xml:space="preserve"> with a mess on the corners, zoom in close and move form points until you get a better result</w:t>
      </w:r>
      <w:r w:rsidR="00CC3F5C">
        <w:t xml:space="preserve">. </w:t>
      </w:r>
      <w:r>
        <w:t xml:space="preserve">The width and stitch spacing are set under </w:t>
      </w:r>
      <w:r w:rsidR="00660DB1">
        <w:t>“</w:t>
      </w:r>
      <w:r>
        <w:t>Preferences</w:t>
      </w:r>
      <w:r w:rsidR="00660DB1">
        <w:t>”</w:t>
      </w:r>
      <w:r>
        <w:t>.</w:t>
      </w:r>
    </w:p>
    <w:p w14:paraId="3988185E" w14:textId="0A99B3D1" w:rsidR="00642018" w:rsidRDefault="00A10CED" w:rsidP="00122B36">
      <w:pPr>
        <w:pStyle w:val="Heading3"/>
      </w:pPr>
      <w:bookmarkStart w:id="1109" w:name="_Toc10370431"/>
      <w:bookmarkStart w:id="1110" w:name="_Toc17183998"/>
      <w:bookmarkStart w:id="1111" w:name="_Toc17190584"/>
      <w:bookmarkStart w:id="1112" w:name="_Toc34272983"/>
      <w:bookmarkEnd w:id="1109"/>
      <w:bookmarkEnd w:id="1110"/>
      <w:r>
        <w:t>Per</w:t>
      </w:r>
      <w:bookmarkStart w:id="1113" w:name="perpsatin"/>
      <w:bookmarkEnd w:id="1111"/>
      <w:bookmarkEnd w:id="1113"/>
      <w:r>
        <w:t>pendicular Satin</w:t>
      </w:r>
      <w:bookmarkEnd w:id="1112"/>
      <w:r>
        <w:fldChar w:fldCharType="begin"/>
      </w:r>
      <w:r>
        <w:instrText xml:space="preserve"> </w:instrText>
      </w:r>
      <w:r w:rsidR="00677351">
        <w:instrText>XE “Perpendicular satin”</w:instrText>
      </w:r>
      <w:r>
        <w:instrText xml:space="preserve"> </w:instrText>
      </w:r>
      <w:r>
        <w:fldChar w:fldCharType="end"/>
      </w:r>
    </w:p>
    <w:p w14:paraId="351B8F69" w14:textId="6515AFA3" w:rsidR="00642018" w:rsidRDefault="00A10CED" w:rsidP="00122B36">
      <w:pPr>
        <w:pStyle w:val="annxxx"/>
      </w:pPr>
      <w:r>
        <w:t xml:space="preserve">This fill is </w:t>
      </w:r>
      <w:r w:rsidR="002D48FC">
        <w:t>like</w:t>
      </w:r>
      <w:r>
        <w:t xml:space="preserve"> </w:t>
      </w:r>
      <w:r w:rsidR="00660DB1">
        <w:t>“</w:t>
      </w:r>
      <w:r w:rsidR="00516296">
        <w:t>a</w:t>
      </w:r>
      <w:r>
        <w:t xml:space="preserve">ngle </w:t>
      </w:r>
      <w:r w:rsidR="00516296">
        <w:t>s</w:t>
      </w:r>
      <w:r>
        <w:t>atin</w:t>
      </w:r>
      <w:r>
        <w:fldChar w:fldCharType="begin"/>
      </w:r>
      <w:r>
        <w:instrText xml:space="preserve"> </w:instrText>
      </w:r>
      <w:r w:rsidR="00677351">
        <w:instrText>XE “Angle satin”</w:instrText>
      </w:r>
      <w:r>
        <w:instrText xml:space="preserve"> </w:instrText>
      </w:r>
      <w:r>
        <w:fldChar w:fldCharType="end"/>
      </w:r>
      <w:r w:rsidR="00660DB1">
        <w:t>“</w:t>
      </w:r>
      <w:r>
        <w:t xml:space="preserve"> except this border makes curved </w:t>
      </w:r>
      <w:r w:rsidR="006C286E">
        <w:t>corners and</w:t>
      </w:r>
      <w:r>
        <w:t xml:space="preserve"> will keep the stitches perpendicular to the form line. This is the satin border to choose for a form with complex </w:t>
      </w:r>
      <w:r>
        <w:lastRenderedPageBreak/>
        <w:t>curves</w:t>
      </w:r>
      <w:r w:rsidR="00FC44AD">
        <w:t xml:space="preserve">. </w:t>
      </w:r>
      <w:r>
        <w:t>The fill will not extend entirely to the tip of the form, so you must adjust the form size to make it suit your needs</w:t>
      </w:r>
      <w:r w:rsidR="00FC44AD">
        <w:t xml:space="preserve">. </w:t>
      </w:r>
      <w:r>
        <w:t xml:space="preserve">Choose </w:t>
      </w:r>
      <w:r w:rsidR="00660DB1">
        <w:t>“</w:t>
      </w:r>
      <w:r>
        <w:t>tapered</w:t>
      </w:r>
      <w:r w:rsidR="00660DB1">
        <w:t>”</w:t>
      </w:r>
      <w:r>
        <w:t xml:space="preserve"> or </w:t>
      </w:r>
      <w:r w:rsidR="00660DB1">
        <w:t>“</w:t>
      </w:r>
      <w:r>
        <w:t>blunt</w:t>
      </w:r>
      <w:r w:rsidR="00660DB1">
        <w:t>”</w:t>
      </w:r>
      <w:r>
        <w:t xml:space="preserve"> fill ends in 'Preferences.</w:t>
      </w:r>
      <w:r w:rsidR="00660DB1">
        <w:t>”</w:t>
      </w:r>
      <w:r>
        <w:t xml:space="preserve">  The number and placement of form nodes really affect the appearance of this fill, so take time to edit the form well, using the </w:t>
      </w:r>
      <w:r w:rsidR="00660DB1">
        <w:t>“</w:t>
      </w:r>
      <w:r>
        <w:t>W</w:t>
      </w:r>
      <w:r w:rsidR="00660DB1">
        <w:t>”</w:t>
      </w:r>
      <w:r>
        <w:t xml:space="preserve"> key to add nodes and the </w:t>
      </w:r>
      <w:r w:rsidR="00660DB1">
        <w:t>“</w:t>
      </w:r>
      <w:r>
        <w:t>Y</w:t>
      </w:r>
      <w:r w:rsidR="00660DB1">
        <w:t>”</w:t>
      </w:r>
      <w:r>
        <w:t xml:space="preserve"> to select those you wish to remove by selecting </w:t>
      </w:r>
      <w:r w:rsidR="00660DB1">
        <w:t>“</w:t>
      </w:r>
      <w:r>
        <w:t>delete</w:t>
      </w:r>
      <w:r w:rsidR="00660DB1">
        <w:t>”</w:t>
      </w:r>
      <w:r w:rsidR="00FC44AD">
        <w:t xml:space="preserve">. </w:t>
      </w:r>
      <w:r>
        <w:t xml:space="preserve">If the appearance is still not what you want, you can adjust individual stitches by </w:t>
      </w:r>
      <w:r w:rsidR="00373FBB">
        <w:t>selecting</w:t>
      </w:r>
      <w:r>
        <w:t xml:space="preserve"> </w:t>
      </w:r>
      <w:r w:rsidR="00660DB1">
        <w:t>“</w:t>
      </w:r>
      <w:proofErr w:type="spellStart"/>
      <w:r>
        <w:t>Frm</w:t>
      </w:r>
      <w:proofErr w:type="spellEnd"/>
      <w:r>
        <w:t>-</w:t>
      </w:r>
      <w:r w:rsidR="00660DB1">
        <w:t>”</w:t>
      </w:r>
      <w:r>
        <w:t xml:space="preserve"> to turn off the form, and then dragging the form points, but once you have edited them, do not refill your form or the edit will be lost</w:t>
      </w:r>
      <w:r w:rsidR="00FC44AD">
        <w:t xml:space="preserve">. </w:t>
      </w:r>
      <w:r w:rsidR="00373FBB">
        <w:t>Select</w:t>
      </w:r>
      <w:r>
        <w:t xml:space="preserve"> </w:t>
      </w:r>
      <w:r w:rsidR="00660DB1">
        <w:t>“</w:t>
      </w:r>
      <w:proofErr w:type="spellStart"/>
      <w:r>
        <w:t>Frm</w:t>
      </w:r>
      <w:proofErr w:type="spellEnd"/>
      <w:r>
        <w:t>+</w:t>
      </w:r>
      <w:r w:rsidR="00660DB1">
        <w:t>”</w:t>
      </w:r>
      <w:r>
        <w:t xml:space="preserve"> to see the form again</w:t>
      </w:r>
      <w:r w:rsidR="00FC44AD">
        <w:t xml:space="preserve">. </w:t>
      </w:r>
      <w:r>
        <w:t xml:space="preserve">You can delete your form entirely and leave the stitches, but it is wise to </w:t>
      </w:r>
      <w:r w:rsidR="00660DB1">
        <w:t>“</w:t>
      </w:r>
      <w:r>
        <w:t>save as</w:t>
      </w:r>
      <w:r w:rsidR="00660DB1">
        <w:t>”</w:t>
      </w:r>
      <w:r>
        <w:t xml:space="preserve"> a new file name </w:t>
      </w:r>
      <w:r w:rsidR="006C286E">
        <w:t>first in case</w:t>
      </w:r>
      <w:r>
        <w:t xml:space="preserve"> you want that exact form again. </w:t>
      </w:r>
    </w:p>
    <w:p w14:paraId="7D5990FF" w14:textId="77EC593A" w:rsidR="00642018" w:rsidRDefault="00A10CED" w:rsidP="00122B36">
      <w:pPr>
        <w:pStyle w:val="Heading3"/>
      </w:pPr>
      <w:bookmarkStart w:id="1114" w:name="_Toc10370432"/>
      <w:bookmarkStart w:id="1115" w:name="_Toc17183999"/>
      <w:bookmarkStart w:id="1116" w:name="_Toc17190585"/>
      <w:bookmarkStart w:id="1117" w:name="_Toc34272984"/>
      <w:bookmarkEnd w:id="1114"/>
      <w:bookmarkEnd w:id="1115"/>
      <w:r>
        <w:t>App</w:t>
      </w:r>
      <w:bookmarkStart w:id="1118" w:name="applique"/>
      <w:bookmarkEnd w:id="1116"/>
      <w:bookmarkEnd w:id="1118"/>
      <w:r>
        <w:t>liqué</w:t>
      </w:r>
      <w:bookmarkEnd w:id="1117"/>
      <w:r>
        <w:fldChar w:fldCharType="begin"/>
      </w:r>
      <w:r>
        <w:instrText xml:space="preserve"> </w:instrText>
      </w:r>
      <w:r w:rsidR="00677351">
        <w:instrText>XE “Appliqué”</w:instrText>
      </w:r>
      <w:r>
        <w:instrText xml:space="preserve"> </w:instrText>
      </w:r>
      <w:r>
        <w:fldChar w:fldCharType="end"/>
      </w:r>
    </w:p>
    <w:p w14:paraId="701C8F61" w14:textId="38D8ADEB" w:rsidR="00642018" w:rsidRDefault="00A10CED" w:rsidP="00122B36">
      <w:pPr>
        <w:pStyle w:val="annxxx"/>
      </w:pPr>
      <w:r>
        <w:t>This one provides an underlay of simple line stitch, repeated two times, and a color-stop before the satin stitches</w:t>
      </w:r>
      <w:r w:rsidR="00CC3F5C">
        <w:t xml:space="preserve">. </w:t>
      </w:r>
      <w:r>
        <w:t>If you place a swatch of fabric over the hooped fabric before you begin to stitch the pattern, you can cut away the excess fabric to the single stitch line after the machine stops for the color change, and the satin border will cover the cut edge</w:t>
      </w:r>
      <w:r w:rsidR="00FC44AD">
        <w:t xml:space="preserve">. </w:t>
      </w:r>
      <w:r>
        <w:t>Obviously, you must choose a border size wide enough to cover and keep the fabric safely anchored</w:t>
      </w:r>
      <w:r w:rsidR="00FC44AD">
        <w:t xml:space="preserve">. </w:t>
      </w:r>
      <w:r>
        <w:t xml:space="preserve">Four millimeters works </w:t>
      </w:r>
      <w:r w:rsidR="006C286E">
        <w:t>well</w:t>
      </w:r>
      <w:r>
        <w:t>, especially if you use a spray adhesive between the fabric layers</w:t>
      </w:r>
      <w:r w:rsidR="00CC3F5C">
        <w:t xml:space="preserve">. </w:t>
      </w:r>
      <w:r>
        <w:t xml:space="preserve">You can carefully remove the hoop from the machine </w:t>
      </w:r>
      <w:r w:rsidR="006C286E">
        <w:t>to</w:t>
      </w:r>
      <w:r>
        <w:t xml:space="preserve"> trim the appliqué</w:t>
      </w:r>
      <w:r>
        <w:fldChar w:fldCharType="begin"/>
      </w:r>
      <w:r>
        <w:instrText xml:space="preserve"> </w:instrText>
      </w:r>
      <w:r w:rsidR="00677351">
        <w:instrText>XE “Appliqué”</w:instrText>
      </w:r>
      <w:r>
        <w:instrText xml:space="preserve"> </w:instrText>
      </w:r>
      <w:r>
        <w:fldChar w:fldCharType="end"/>
      </w:r>
      <w:r>
        <w:t xml:space="preserve"> swatch, but do not remove the fabric from the hoop</w:t>
      </w:r>
      <w:r w:rsidR="00FC44AD">
        <w:t xml:space="preserve">. </w:t>
      </w:r>
      <w:r>
        <w:t>A layer of water-soluble stabilizer over the appliqué fabric is useful to keep the raw edges from showing between the satin stitches</w:t>
      </w:r>
      <w:r w:rsidR="00CC3F5C">
        <w:t xml:space="preserve">. </w:t>
      </w:r>
      <w:r>
        <w:t>If you sort your design, the appliqué line will sort to the beginning of the file.</w:t>
      </w:r>
    </w:p>
    <w:p w14:paraId="12B5691D" w14:textId="23201D42" w:rsidR="00642018" w:rsidRDefault="006C286E" w:rsidP="00122B36">
      <w:pPr>
        <w:pStyle w:val="Heading3"/>
      </w:pPr>
      <w:bookmarkStart w:id="1119" w:name="_Toc10370433"/>
      <w:bookmarkStart w:id="1120" w:name="_Toc17184000"/>
      <w:bookmarkEnd w:id="1119"/>
      <w:bookmarkEnd w:id="1120"/>
      <w:r>
        <w:t>Buttonhole</w:t>
      </w:r>
      <w:r w:rsidR="00A10CED">
        <w:fldChar w:fldCharType="begin"/>
      </w:r>
      <w:r w:rsidR="00A10CED">
        <w:instrText xml:space="preserve"> XE "</w:instrText>
      </w:r>
      <w:r w:rsidR="0071680F">
        <w:rPr>
          <w:rFonts w:eastAsia="MS Mincho"/>
        </w:rPr>
        <w:instrText>Buttonhole</w:instrText>
      </w:r>
      <w:r w:rsidR="00A10CED">
        <w:rPr>
          <w:rFonts w:eastAsia="MS Mincho"/>
        </w:rPr>
        <w:instrText>"</w:instrText>
      </w:r>
      <w:r w:rsidR="00A10CED">
        <w:instrText xml:space="preserve"> </w:instrText>
      </w:r>
      <w:r w:rsidR="00A10CED">
        <w:fldChar w:fldCharType="end"/>
      </w:r>
    </w:p>
    <w:p w14:paraId="548E2E2A" w14:textId="6AD4BE7A" w:rsidR="00642018" w:rsidRDefault="00A10CED" w:rsidP="00122B36">
      <w:pPr>
        <w:pStyle w:val="annxxx"/>
      </w:pPr>
      <w:r>
        <w:t>This border is a mechanical approximation of the traditional handmade buttonhole stitch</w:t>
      </w:r>
      <w:r w:rsidR="00FC44AD">
        <w:t xml:space="preserve">. </w:t>
      </w:r>
      <w:r>
        <w:t xml:space="preserve">You can change the settings for </w:t>
      </w:r>
      <w:r w:rsidR="00660DB1">
        <w:t>“</w:t>
      </w:r>
      <w:r>
        <w:t>fill spacing</w:t>
      </w:r>
      <w:r w:rsidR="00660DB1">
        <w:t>”</w:t>
      </w:r>
      <w:r>
        <w:t xml:space="preserve">, </w:t>
      </w:r>
      <w:r w:rsidR="00660DB1">
        <w:t>“</w:t>
      </w:r>
      <w:r>
        <w:t>satin border size</w:t>
      </w:r>
      <w:r w:rsidR="00660DB1">
        <w:t>”</w:t>
      </w:r>
      <w:r>
        <w:t xml:space="preserve"> and </w:t>
      </w:r>
      <w:r w:rsidR="00660DB1">
        <w:t>“</w:t>
      </w:r>
      <w:r>
        <w:t>BH</w:t>
      </w:r>
      <w:r>
        <w:fldChar w:fldCharType="begin"/>
      </w:r>
      <w:r>
        <w:instrText xml:space="preserve"> XE "</w:instrText>
      </w:r>
      <w:r>
        <w:rPr>
          <w:rFonts w:eastAsia="MS Mincho"/>
        </w:rPr>
        <w:instrText>BH"</w:instrText>
      </w:r>
      <w:r>
        <w:instrText xml:space="preserve"> </w:instrText>
      </w:r>
      <w:r>
        <w:fldChar w:fldCharType="end"/>
      </w:r>
      <w:r>
        <w:t> corner length</w:t>
      </w:r>
      <w:r w:rsidR="00660DB1">
        <w:t>”</w:t>
      </w:r>
      <w:r>
        <w:t xml:space="preserve"> and </w:t>
      </w:r>
      <w:r w:rsidR="00660DB1">
        <w:t>“</w:t>
      </w:r>
      <w:r>
        <w:t>Maximum stitch length</w:t>
      </w:r>
      <w:r w:rsidR="00660DB1">
        <w:t>”</w:t>
      </w:r>
      <w:r>
        <w:t xml:space="preserve"> under the </w:t>
      </w:r>
      <w:r w:rsidR="00660DB1">
        <w:t>“</w:t>
      </w:r>
      <w:r>
        <w:t>Preferences</w:t>
      </w:r>
      <w:r w:rsidR="00660DB1">
        <w:t>”</w:t>
      </w:r>
      <w:r>
        <w:t xml:space="preserve"> menu, and greatly vary the effect</w:t>
      </w:r>
      <w:r w:rsidR="00FC44AD">
        <w:t xml:space="preserve">. </w:t>
      </w:r>
      <w:r>
        <w:t xml:space="preserve">If you want the perpendicular stitches to be on the other side of the form (pointing in rather, than out) line, select </w:t>
      </w:r>
      <w:r w:rsidR="00660DB1">
        <w:t>“</w:t>
      </w:r>
      <w:r>
        <w:t>Edit/flip/order</w:t>
      </w:r>
      <w:r w:rsidR="00660DB1">
        <w:t>”</w:t>
      </w:r>
      <w:r w:rsidR="00FC44AD">
        <w:t xml:space="preserve">. </w:t>
      </w:r>
    </w:p>
    <w:p w14:paraId="6D8DD6AC" w14:textId="3B709BE3" w:rsidR="00642018" w:rsidRDefault="00A10CED" w:rsidP="00122B36">
      <w:pPr>
        <w:pStyle w:val="Heading3"/>
      </w:pPr>
      <w:bookmarkStart w:id="1121" w:name="_Toc17190587"/>
      <w:bookmarkStart w:id="1122" w:name="_Toc17184001"/>
      <w:bookmarkStart w:id="1123" w:name="_Toc10370434"/>
      <w:bookmarkStart w:id="1124" w:name="_Clipboard_Border:"/>
      <w:bookmarkStart w:id="1125" w:name="_Toc34272986"/>
      <w:bookmarkEnd w:id="1121"/>
      <w:bookmarkEnd w:id="1122"/>
      <w:bookmarkEnd w:id="1123"/>
      <w:bookmarkEnd w:id="1124"/>
      <w:r>
        <w:t>Clipb</w:t>
      </w:r>
      <w:bookmarkStart w:id="1126" w:name="clipbord"/>
      <w:bookmarkEnd w:id="1126"/>
      <w:r>
        <w:t>oard</w:t>
      </w:r>
      <w:bookmarkEnd w:id="1125"/>
      <w:r>
        <w:fldChar w:fldCharType="begin"/>
      </w:r>
      <w:r>
        <w:instrText xml:space="preserve"> XE "</w:instrText>
      </w:r>
      <w:r>
        <w:rPr>
          <w:rFonts w:eastAsia="MS Mincho"/>
        </w:rPr>
        <w:instrText>Clipboard"</w:instrText>
      </w:r>
      <w:r>
        <w:instrText xml:space="preserve"> </w:instrText>
      </w:r>
      <w:r>
        <w:fldChar w:fldCharType="end"/>
      </w:r>
    </w:p>
    <w:p w14:paraId="75718762" w14:textId="0BD257EB" w:rsidR="00642018" w:rsidRDefault="00A10CED" w:rsidP="00122B36">
      <w:pPr>
        <w:pStyle w:val="annxxx"/>
      </w:pPr>
      <w:r>
        <w:t>Creates a fill from whatever you have placed on the clipboard</w:t>
      </w:r>
      <w:r w:rsidR="00CC3F5C">
        <w:t xml:space="preserve">. </w:t>
      </w:r>
    </w:p>
    <w:p w14:paraId="1F63A108" w14:textId="37645FC8" w:rsidR="00642018" w:rsidRDefault="00A10CED" w:rsidP="00122B36">
      <w:pPr>
        <w:pStyle w:val="annxxx"/>
      </w:pPr>
      <w:r>
        <w:t xml:space="preserve">Preparing a clipboard </w:t>
      </w:r>
      <w:proofErr w:type="gramStart"/>
      <w:r>
        <w:t>fill</w:t>
      </w:r>
      <w:proofErr w:type="gramEnd"/>
      <w:r>
        <w:t xml:space="preserve"> is done most easily in an empty file</w:t>
      </w:r>
      <w:r w:rsidR="00FC44AD">
        <w:t xml:space="preserve">. </w:t>
      </w:r>
      <w:r>
        <w:t>It is usually best to have the beginning stitch of the fill and the ending stitch of the fill in the same location</w:t>
      </w:r>
      <w:r w:rsidR="00FC44AD">
        <w:t xml:space="preserve">. </w:t>
      </w:r>
      <w:r>
        <w:t>This makes a neat looking border for your fill. You will usually want the beginning and ending stitch to be at the bottom or the top of the fill for a clipboard border fill, and at the right or left side when you fill a whole form with clipboard fill</w:t>
      </w:r>
      <w:r w:rsidR="00FC44AD">
        <w:t xml:space="preserve">. </w:t>
      </w:r>
      <w:r>
        <w:t>If you want to achieve other effects, you can put the beginning and ending stitch of the clipboard fill anywhere you like</w:t>
      </w:r>
      <w:r w:rsidR="00FC44AD">
        <w:t xml:space="preserve">. </w:t>
      </w:r>
      <w:r>
        <w:t>You may also set knots in the beginning and ending of the clipboard entry and clip the connecting jump stitches out.</w:t>
      </w:r>
    </w:p>
    <w:p w14:paraId="4C256F12" w14:textId="3F1D5606" w:rsidR="00642018" w:rsidRDefault="00A10CED" w:rsidP="00122B36">
      <w:pPr>
        <w:pStyle w:val="annxxx"/>
      </w:pPr>
      <w:r>
        <w:t xml:space="preserve">You can achieve pleasing effects by simply entering a random pattern of stitches, </w:t>
      </w:r>
      <w:r w:rsidR="00373FBB">
        <w:t>selecting</w:t>
      </w:r>
      <w:r>
        <w:t xml:space="preserve"> </w:t>
      </w:r>
      <w:r w:rsidR="00660DB1">
        <w:t>“</w:t>
      </w:r>
      <w:proofErr w:type="spellStart"/>
      <w:r w:rsidR="000709E4">
        <w:t>Ctrl+A</w:t>
      </w:r>
      <w:proofErr w:type="spellEnd"/>
      <w:r w:rsidR="00660DB1">
        <w:t>”</w:t>
      </w:r>
      <w:r>
        <w:t xml:space="preserve"> to select them all, and </w:t>
      </w:r>
      <w:r w:rsidR="00660DB1">
        <w:t>“</w:t>
      </w:r>
      <w:proofErr w:type="spellStart"/>
      <w:r w:rsidR="000709E4">
        <w:t>Ctrl+C</w:t>
      </w:r>
      <w:proofErr w:type="spellEnd"/>
      <w:r w:rsidR="00660DB1">
        <w:t>”</w:t>
      </w:r>
      <w:r>
        <w:t xml:space="preserve"> to enter them into the clipboard</w:t>
      </w:r>
      <w:r w:rsidR="00FC44AD">
        <w:t xml:space="preserve">. </w:t>
      </w:r>
      <w:r>
        <w:t>Then you need to create a form and fill it with the clipboard fill</w:t>
      </w:r>
      <w:r w:rsidR="00FC44AD">
        <w:t xml:space="preserve">. </w:t>
      </w:r>
    </w:p>
    <w:p w14:paraId="5322E419" w14:textId="69008B80" w:rsidR="00642018" w:rsidRDefault="00A10CED" w:rsidP="00122B36">
      <w:pPr>
        <w:pStyle w:val="annxxx"/>
      </w:pPr>
      <w:r>
        <w:t>It is convenient to use forms to create the clipboard fill</w:t>
      </w:r>
      <w:r w:rsidR="00FC44AD">
        <w:t xml:space="preserve">. </w:t>
      </w:r>
      <w:r>
        <w:t xml:space="preserve">For </w:t>
      </w:r>
      <w:r w:rsidR="002910E6">
        <w:t>example,</w:t>
      </w:r>
      <w:r>
        <w:t xml:space="preserve"> you could create a 5-pointed star fill to use to create a clipboard border</w:t>
      </w:r>
      <w:r w:rsidR="00FC44AD">
        <w:t xml:space="preserve">. </w:t>
      </w:r>
      <w:r>
        <w:t xml:space="preserve">Starting with a new file, select </w:t>
      </w:r>
      <w:r w:rsidR="00660DB1">
        <w:t>“</w:t>
      </w:r>
      <w:r>
        <w:t>form</w:t>
      </w:r>
      <w:r w:rsidR="00660DB1">
        <w:t>”</w:t>
      </w:r>
      <w:r>
        <w:t xml:space="preserve"> from the main menu, or </w:t>
      </w:r>
      <w:r w:rsidR="00373FBB">
        <w:t>select</w:t>
      </w:r>
      <w:r w:rsidR="002D48FC">
        <w:t xml:space="preserve"> the</w:t>
      </w:r>
      <w:r>
        <w:t xml:space="preserve"> </w:t>
      </w:r>
      <w:r w:rsidR="00660DB1">
        <w:t>“</w:t>
      </w:r>
      <w:r>
        <w:t>F</w:t>
      </w:r>
      <w:r w:rsidR="00660DB1">
        <w:t>”</w:t>
      </w:r>
      <w:r>
        <w:t xml:space="preserve"> key</w:t>
      </w:r>
      <w:r w:rsidR="00FC44AD">
        <w:t xml:space="preserve">. </w:t>
      </w:r>
      <w:r>
        <w:t xml:space="preserve">Then select </w:t>
      </w:r>
      <w:r w:rsidR="00660DB1">
        <w:t>“</w:t>
      </w:r>
      <w:r>
        <w:t>star</w:t>
      </w:r>
      <w:r w:rsidR="00660DB1">
        <w:t>”</w:t>
      </w:r>
      <w:r w:rsidR="00FC44AD">
        <w:t xml:space="preserve">. </w:t>
      </w:r>
      <w:r>
        <w:t xml:space="preserve">You will be prompted for the number </w:t>
      </w:r>
      <w:r>
        <w:lastRenderedPageBreak/>
        <w:t>of points for your star</w:t>
      </w:r>
      <w:r w:rsidR="00FC44AD">
        <w:t xml:space="preserve">. </w:t>
      </w:r>
      <w:r w:rsidR="00373FBB">
        <w:t>Select</w:t>
      </w:r>
      <w:r w:rsidR="002D48FC">
        <w:t xml:space="preserve"> the</w:t>
      </w:r>
      <w:r>
        <w:t xml:space="preserve"> </w:t>
      </w:r>
      <w:r w:rsidR="00660DB1">
        <w:t>“</w:t>
      </w:r>
      <w:r>
        <w:t>5</w:t>
      </w:r>
      <w:r w:rsidR="00660DB1">
        <w:t>”</w:t>
      </w:r>
      <w:r>
        <w:t xml:space="preserve"> key. You can then tap </w:t>
      </w:r>
      <w:r w:rsidR="00660DB1">
        <w:t>“</w:t>
      </w:r>
      <w:r>
        <w:t>enter</w:t>
      </w:r>
      <w:r w:rsidR="00660DB1">
        <w:t>”</w:t>
      </w:r>
      <w:r>
        <w:t>, or right-click somewhere on the stitch area</w:t>
      </w:r>
      <w:r w:rsidR="00FC44AD">
        <w:t xml:space="preserve">. </w:t>
      </w:r>
      <w:r>
        <w:t>An outline of the star will appear at the location of the mouse cursor</w:t>
      </w:r>
      <w:r w:rsidR="00FC44AD">
        <w:t xml:space="preserve">. </w:t>
      </w:r>
      <w:r>
        <w:t xml:space="preserve">Move the star to a convenient location and </w:t>
      </w:r>
      <w:proofErr w:type="gramStart"/>
      <w:r>
        <w:t>left-click</w:t>
      </w:r>
      <w:proofErr w:type="gramEnd"/>
      <w:r w:rsidR="00FC44AD">
        <w:t xml:space="preserve">. </w:t>
      </w:r>
      <w:r>
        <w:t xml:space="preserve">The star form is now entered into the </w:t>
      </w:r>
      <w:r w:rsidR="00AD6EB8">
        <w:t>ThrEd</w:t>
      </w:r>
      <w:r>
        <w:t xml:space="preserve"> file</w:t>
      </w:r>
      <w:r w:rsidR="00FC44AD">
        <w:t xml:space="preserve">. </w:t>
      </w:r>
      <w:r>
        <w:t>Little boxes will appear on the star indicating the ends of all the lines in the star.</w:t>
      </w:r>
    </w:p>
    <w:p w14:paraId="7C9575C2" w14:textId="269E3567" w:rsidR="00642018" w:rsidRDefault="00A10CED" w:rsidP="00122B36">
      <w:pPr>
        <w:pStyle w:val="annxxx"/>
      </w:pPr>
      <w:r>
        <w:t>Right-click on one of the small boxes to select the star</w:t>
      </w:r>
      <w:r w:rsidR="00FC44AD">
        <w:t xml:space="preserve">. </w:t>
      </w:r>
      <w:r>
        <w:t>A select box will be drawn around the star</w:t>
      </w:r>
      <w:r w:rsidR="00FC44AD">
        <w:t xml:space="preserve">. </w:t>
      </w:r>
      <w:r>
        <w:t xml:space="preserve">Select </w:t>
      </w:r>
      <w:r w:rsidR="00660DB1">
        <w:t>“</w:t>
      </w:r>
      <w:r>
        <w:t>fill</w:t>
      </w:r>
      <w:r w:rsidR="00660DB1">
        <w:t>”</w:t>
      </w:r>
      <w:r>
        <w:t xml:space="preserve"> from the main menu. Then select </w:t>
      </w:r>
      <w:r w:rsidR="00660DB1">
        <w:t>“</w:t>
      </w:r>
      <w:r>
        <w:t>border</w:t>
      </w:r>
      <w:r w:rsidR="00660DB1">
        <w:t>”</w:t>
      </w:r>
      <w:r>
        <w:t xml:space="preserve"> and then </w:t>
      </w:r>
      <w:r w:rsidR="00660DB1">
        <w:t>“</w:t>
      </w:r>
      <w:r>
        <w:t>bean</w:t>
      </w:r>
      <w:r w:rsidR="00660DB1">
        <w:t>”</w:t>
      </w:r>
      <w:r w:rsidR="00FC44AD">
        <w:t xml:space="preserve">. </w:t>
      </w:r>
      <w:r w:rsidR="00AD6EB8">
        <w:t>ThrEd</w:t>
      </w:r>
      <w:r>
        <w:t xml:space="preserve"> will fill in the star with stitches</w:t>
      </w:r>
      <w:r w:rsidR="00FC44AD">
        <w:t xml:space="preserve">. </w:t>
      </w:r>
      <w:r w:rsidR="00660DB1">
        <w:t>“</w:t>
      </w:r>
      <w:r>
        <w:t>Bean</w:t>
      </w:r>
      <w:r w:rsidR="00660DB1">
        <w:t>”</w:t>
      </w:r>
      <w:r>
        <w:t xml:space="preserve"> stitches repeat three times as they stitch out, with a forward, back, forward motion</w:t>
      </w:r>
      <w:r w:rsidR="00FC44AD">
        <w:t xml:space="preserve">. </w:t>
      </w:r>
      <w:r w:rsidR="002910E6">
        <w:t>For</w:t>
      </w:r>
      <w:r>
        <w:t xml:space="preserve"> this to stitch correctly in a straight line, the end must be opposite the beginning, but for border fills</w:t>
      </w:r>
      <w:r>
        <w:fldChar w:fldCharType="begin"/>
      </w:r>
      <w:r>
        <w:instrText xml:space="preserve"> XE </w:instrText>
      </w:r>
      <w:r w:rsidR="00516296">
        <w:instrText>“Border fills”</w:instrText>
      </w:r>
      <w:r>
        <w:instrText xml:space="preserve"> </w:instrText>
      </w:r>
      <w:r>
        <w:fldChar w:fldCharType="end"/>
      </w:r>
      <w:r>
        <w:t xml:space="preserve"> this isn't desirable.</w:t>
      </w:r>
    </w:p>
    <w:p w14:paraId="0CD39C26" w14:textId="6C519ABB" w:rsidR="00642018" w:rsidRDefault="00A10CED" w:rsidP="00122B36">
      <w:pPr>
        <w:pStyle w:val="annxxx"/>
      </w:pPr>
      <w:r>
        <w:t>The star as it is originally drawn is much too big to use for a clipboard fill</w:t>
      </w:r>
      <w:r w:rsidR="00FC44AD">
        <w:t xml:space="preserve">. </w:t>
      </w:r>
      <w:r>
        <w:t>You need to shrink it down, usually until the lines of the star are around two millimeters in length.</w:t>
      </w:r>
    </w:p>
    <w:p w14:paraId="2D1A1D45" w14:textId="165908FC" w:rsidR="00642018" w:rsidRDefault="00A10CED" w:rsidP="00122B36">
      <w:pPr>
        <w:pStyle w:val="annxxx"/>
      </w:pPr>
      <w:r>
        <w:t xml:space="preserve">To make the star smaller, you should </w:t>
      </w:r>
      <w:proofErr w:type="gramStart"/>
      <w:r>
        <w:t>left-drag</w:t>
      </w:r>
      <w:proofErr w:type="gramEnd"/>
      <w:r>
        <w:t xml:space="preserve"> a corner of the select box</w:t>
      </w:r>
      <w:r w:rsidR="00CC3F5C">
        <w:t xml:space="preserve">. </w:t>
      </w:r>
      <w:r>
        <w:t xml:space="preserve">Near the lower left corner of the </w:t>
      </w:r>
      <w:r w:rsidR="00AD6EB8">
        <w:t>ThrEd</w:t>
      </w:r>
      <w:r>
        <w:t xml:space="preserve"> screen you will see two boxes with </w:t>
      </w:r>
      <w:r w:rsidR="00660DB1">
        <w:t>“</w:t>
      </w:r>
      <w:r>
        <w:t>min</w:t>
      </w:r>
      <w:r w:rsidR="00660DB1">
        <w:t>”</w:t>
      </w:r>
      <w:r>
        <w:t xml:space="preserve"> and </w:t>
      </w:r>
      <w:r w:rsidR="00660DB1">
        <w:t>“</w:t>
      </w:r>
      <w:r>
        <w:t>max</w:t>
      </w:r>
      <w:r w:rsidR="00660DB1">
        <w:t>”</w:t>
      </w:r>
      <w:r>
        <w:t xml:space="preserve"> written in them</w:t>
      </w:r>
      <w:r w:rsidR="00FC44AD">
        <w:t xml:space="preserve">. </w:t>
      </w:r>
      <w:r>
        <w:t>These boxes tell you the minimum and maximum size of the stitches in the form you have selected</w:t>
      </w:r>
      <w:r w:rsidR="00FC44AD">
        <w:t xml:space="preserve">. </w:t>
      </w:r>
      <w:r>
        <w:t xml:space="preserve">Because </w:t>
      </w:r>
      <w:r w:rsidR="00AD6EB8">
        <w:t>ThrEd</w:t>
      </w:r>
      <w:r>
        <w:t xml:space="preserve"> will fill in the form with stitches as close as possible to the user stitch size set in the preferences, the boxes may say approximately two millimeters when the sides of the star are much larger than that</w:t>
      </w:r>
      <w:r w:rsidR="00FC44AD">
        <w:t xml:space="preserve">. </w:t>
      </w:r>
      <w:r>
        <w:t xml:space="preserve">To make sure the sides of the star are </w:t>
      </w:r>
      <w:r w:rsidR="0071680F">
        <w:t>around</w:t>
      </w:r>
      <w:r>
        <w:t xml:space="preserve"> two millimeters in length, shrink the star until the min and max boxes show numbers less than two.</w:t>
      </w:r>
    </w:p>
    <w:p w14:paraId="5DE1B422" w14:textId="02E64D06" w:rsidR="00642018" w:rsidRDefault="00A10CED" w:rsidP="00122B36">
      <w:pPr>
        <w:pStyle w:val="annxxx"/>
      </w:pPr>
      <w:r>
        <w:t xml:space="preserve">With the form selected, </w:t>
      </w:r>
      <w:r w:rsidR="00373FBB">
        <w:t>select</w:t>
      </w:r>
      <w:r w:rsidR="002D48FC">
        <w:t xml:space="preserve"> the</w:t>
      </w:r>
      <w:r>
        <w:t xml:space="preserve"> </w:t>
      </w:r>
      <w:r w:rsidR="00660DB1">
        <w:t>“</w:t>
      </w:r>
      <w:r>
        <w:t>Z</w:t>
      </w:r>
      <w:r w:rsidR="00660DB1">
        <w:t>”</w:t>
      </w:r>
      <w:r>
        <w:t xml:space="preserve"> key until the star fills the screen</w:t>
      </w:r>
      <w:r w:rsidR="00FC44AD">
        <w:t xml:space="preserve">. </w:t>
      </w:r>
      <w:r>
        <w:t xml:space="preserve">If you wish to zoom back out one </w:t>
      </w:r>
      <w:proofErr w:type="gramStart"/>
      <w:r>
        <w:t>step</w:t>
      </w:r>
      <w:proofErr w:type="gramEnd"/>
      <w:r>
        <w:t xml:space="preserve"> </w:t>
      </w:r>
      <w:r w:rsidR="00373FBB">
        <w:t>select</w:t>
      </w:r>
      <w:r w:rsidR="002D48FC">
        <w:t xml:space="preserve"> the</w:t>
      </w:r>
      <w:r>
        <w:t xml:space="preserve"> </w:t>
      </w:r>
      <w:r w:rsidR="00660DB1">
        <w:t>“</w:t>
      </w:r>
      <w:r>
        <w:t>A</w:t>
      </w:r>
      <w:r w:rsidR="00660DB1">
        <w:t>”</w:t>
      </w:r>
      <w:r>
        <w:t xml:space="preserve"> key</w:t>
      </w:r>
      <w:r w:rsidR="00FC44AD">
        <w:t xml:space="preserve">. </w:t>
      </w:r>
      <w:r>
        <w:t xml:space="preserve">Then drag the corner of the select box until the </w:t>
      </w:r>
      <w:r w:rsidR="00660DB1">
        <w:t>“</w:t>
      </w:r>
      <w:r>
        <w:t>min</w:t>
      </w:r>
      <w:r w:rsidR="00660DB1">
        <w:t>”</w:t>
      </w:r>
      <w:r>
        <w:t xml:space="preserve"> and </w:t>
      </w:r>
      <w:r w:rsidR="00660DB1">
        <w:t>“</w:t>
      </w:r>
      <w:r>
        <w:t>max</w:t>
      </w:r>
      <w:r w:rsidR="00660DB1">
        <w:t>”</w:t>
      </w:r>
      <w:r>
        <w:t xml:space="preserve"> are less than two millimeters</w:t>
      </w:r>
      <w:r w:rsidR="00FC44AD">
        <w:t xml:space="preserve">. </w:t>
      </w:r>
      <w:r>
        <w:t xml:space="preserve">Then drag the corner of the select box out to make the star larger until the </w:t>
      </w:r>
      <w:r w:rsidR="00660DB1">
        <w:t>“</w:t>
      </w:r>
      <w:r>
        <w:t>min</w:t>
      </w:r>
      <w:r w:rsidR="00660DB1">
        <w:t>”</w:t>
      </w:r>
      <w:r>
        <w:t xml:space="preserve"> and </w:t>
      </w:r>
      <w:r w:rsidR="00660DB1">
        <w:t>“</w:t>
      </w:r>
      <w:r>
        <w:t>max</w:t>
      </w:r>
      <w:r w:rsidR="00660DB1">
        <w:t>”</w:t>
      </w:r>
      <w:r>
        <w:t xml:space="preserve"> numbers are around two.</w:t>
      </w:r>
    </w:p>
    <w:p w14:paraId="36C874E9" w14:textId="331F183A" w:rsidR="00642018" w:rsidRDefault="00A10CED" w:rsidP="00122B36">
      <w:pPr>
        <w:pStyle w:val="annxxx"/>
      </w:pPr>
      <w:r>
        <w:t>Now you may want to adjust the stitches in the star so that the beginning and ending stitch are at the same place</w:t>
      </w:r>
      <w:r w:rsidR="00FC44AD">
        <w:t xml:space="preserve">. </w:t>
      </w:r>
      <w:r>
        <w:t>In this case we will put them at the bottom</w:t>
      </w:r>
      <w:r w:rsidR="00FC44AD">
        <w:t xml:space="preserve">. </w:t>
      </w:r>
      <w:r w:rsidR="0071680F">
        <w:t>Select “</w:t>
      </w:r>
      <w:proofErr w:type="spellStart"/>
      <w:r w:rsidR="002910E6">
        <w:t>F</w:t>
      </w:r>
      <w:r>
        <w:t>rm</w:t>
      </w:r>
      <w:proofErr w:type="spellEnd"/>
      <w:r>
        <w:t>-</w:t>
      </w:r>
      <w:r w:rsidR="00660DB1">
        <w:t>”</w:t>
      </w:r>
      <w:r>
        <w:t xml:space="preserve"> from the menu or </w:t>
      </w:r>
      <w:r w:rsidR="00373FBB">
        <w:t>select</w:t>
      </w:r>
      <w:r w:rsidR="002D48FC">
        <w:t xml:space="preserve"> the</w:t>
      </w:r>
      <w:r>
        <w:t xml:space="preserve"> </w:t>
      </w:r>
      <w:r w:rsidR="00660DB1">
        <w:t>“</w:t>
      </w:r>
      <w:r>
        <w:t>K</w:t>
      </w:r>
      <w:r w:rsidR="00660DB1">
        <w:t>”</w:t>
      </w:r>
      <w:r>
        <w:t xml:space="preserve"> key to hide the form</w:t>
      </w:r>
      <w:r w:rsidR="00FC44AD">
        <w:t xml:space="preserve">. </w:t>
      </w:r>
      <w:r>
        <w:t xml:space="preserve">You need to do this so you can set a stitch at the form point, otherwise </w:t>
      </w:r>
      <w:r w:rsidR="00AD6EB8">
        <w:t>ThrEd</w:t>
      </w:r>
      <w:r>
        <w:t xml:space="preserve"> will think you’re trying to move the form point.</w:t>
      </w:r>
    </w:p>
    <w:p w14:paraId="4339F273" w14:textId="535EE131" w:rsidR="00642018" w:rsidRDefault="00373FBB" w:rsidP="00122B36">
      <w:pPr>
        <w:pStyle w:val="annxxx"/>
      </w:pPr>
      <w:r>
        <w:t>Select</w:t>
      </w:r>
      <w:r w:rsidR="002D48FC">
        <w:t xml:space="preserve"> the</w:t>
      </w:r>
      <w:r w:rsidR="00A10CED">
        <w:t xml:space="preserve"> </w:t>
      </w:r>
      <w:r w:rsidR="00660DB1">
        <w:t>“</w:t>
      </w:r>
      <w:r w:rsidR="00A10CED">
        <w:t>home</w:t>
      </w:r>
      <w:r w:rsidR="00660DB1">
        <w:t>”</w:t>
      </w:r>
      <w:r w:rsidR="00A10CED">
        <w:t xml:space="preserve"> key</w:t>
      </w:r>
      <w:r w:rsidR="00FC44AD">
        <w:t xml:space="preserve">. </w:t>
      </w:r>
      <w:r w:rsidR="00AD6EB8">
        <w:t>ThrEd</w:t>
      </w:r>
      <w:r w:rsidR="00A10CED">
        <w:t xml:space="preserve"> will draw a stitch select box around the first stitch in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which should be at the bottom of the star</w:t>
      </w:r>
      <w:r w:rsidR="00FC44AD">
        <w:t xml:space="preserve">. </w:t>
      </w:r>
      <w:r>
        <w:t>Select</w:t>
      </w:r>
      <w:r w:rsidR="002D48FC">
        <w:t xml:space="preserve"> the</w:t>
      </w:r>
      <w:r w:rsidR="00A10CED">
        <w:t xml:space="preserve"> </w:t>
      </w:r>
      <w:r w:rsidR="00660DB1">
        <w:t>“</w:t>
      </w:r>
      <w:r w:rsidR="00A10CED">
        <w:t>end</w:t>
      </w:r>
      <w:r w:rsidR="00660DB1">
        <w:t>”</w:t>
      </w:r>
      <w:r w:rsidR="00A10CED">
        <w:t xml:space="preserve"> key</w:t>
      </w:r>
      <w:r w:rsidR="00FC44AD">
        <w:t xml:space="preserve">. </w:t>
      </w:r>
      <w:r w:rsidR="00AD6EB8">
        <w:t>ThrEd</w:t>
      </w:r>
      <w:r w:rsidR="00A10CED">
        <w:t xml:space="preserve"> will draw a select box around the last stitch in the stitch window, which should be to the left and up from the bottom of the star</w:t>
      </w:r>
      <w:r w:rsidR="00FC44AD">
        <w:t xml:space="preserve">. </w:t>
      </w:r>
      <w:r w:rsidR="00A10CED">
        <w:t xml:space="preserve">It is not actually necessary to do the </w:t>
      </w:r>
      <w:r w:rsidR="00660DB1">
        <w:t>“</w:t>
      </w:r>
      <w:r w:rsidR="00A10CED">
        <w:t>home</w:t>
      </w:r>
      <w:r w:rsidR="00660DB1">
        <w:t>”</w:t>
      </w:r>
      <w:r w:rsidR="00A10CED">
        <w:t xml:space="preserve"> and </w:t>
      </w:r>
      <w:r w:rsidR="00660DB1">
        <w:t>“</w:t>
      </w:r>
      <w:r w:rsidR="00A10CED">
        <w:t>end</w:t>
      </w:r>
      <w:r w:rsidR="00660DB1">
        <w:t>”</w:t>
      </w:r>
      <w:r w:rsidR="00A10CED">
        <w:t xml:space="preserve"> key in this case, but it can be useful in finding the beginning and end stitches when you are trying to create other clipboard fills.</w:t>
      </w:r>
    </w:p>
    <w:p w14:paraId="2116FD85" w14:textId="0C903AB2" w:rsidR="00642018" w:rsidRDefault="00373FBB" w:rsidP="00122B36">
      <w:pPr>
        <w:pStyle w:val="annxxx"/>
      </w:pPr>
      <w:r>
        <w:t>Select</w:t>
      </w:r>
      <w:r w:rsidR="002D48FC">
        <w:t xml:space="preserve"> </w:t>
      </w:r>
      <w:r w:rsidR="00660DB1">
        <w:t>“</w:t>
      </w:r>
      <w:r w:rsidR="00A10CED">
        <w:t>F2</w:t>
      </w:r>
      <w:r w:rsidR="00660DB1">
        <w:t>”</w:t>
      </w:r>
      <w:r w:rsidR="00A10CED">
        <w:t xml:space="preserve"> or choose </w:t>
      </w:r>
      <w:r w:rsidR="00660DB1">
        <w:t>“</w:t>
      </w:r>
      <w:r w:rsidR="00A10CED">
        <w:t>Snap together</w:t>
      </w:r>
      <w:r w:rsidR="00660DB1">
        <w:t>”</w:t>
      </w:r>
      <w:r w:rsidR="00A10CED">
        <w:t xml:space="preserve"> from the edit menu to align the stitch you have placed exactly with the beginning stitch.</w:t>
      </w:r>
    </w:p>
    <w:p w14:paraId="0A08A5B2" w14:textId="6F87370C" w:rsidR="00642018" w:rsidRDefault="00373FBB" w:rsidP="00122B36">
      <w:pPr>
        <w:pStyle w:val="annxxx"/>
      </w:pPr>
      <w:r>
        <w:t>Select</w:t>
      </w:r>
      <w:r w:rsidR="002D48FC">
        <w:t xml:space="preserve"> </w:t>
      </w:r>
      <w:r w:rsidR="00660DB1">
        <w:t>“</w:t>
      </w:r>
      <w:proofErr w:type="spellStart"/>
      <w:r w:rsidR="000709E4">
        <w:t>Ctrl+A</w:t>
      </w:r>
      <w:proofErr w:type="spellEnd"/>
      <w:r w:rsidR="00660DB1">
        <w:t>”</w:t>
      </w:r>
      <w:r w:rsidR="00A10CED">
        <w:t xml:space="preserve"> to select all the stitches, and then </w:t>
      </w:r>
      <w:r w:rsidR="00660DB1">
        <w:t>“</w:t>
      </w:r>
      <w:proofErr w:type="spellStart"/>
      <w:r w:rsidR="000709E4">
        <w:t>Ctrl+X</w:t>
      </w:r>
      <w:proofErr w:type="spellEnd"/>
      <w:r w:rsidR="00660DB1">
        <w:t>”</w:t>
      </w:r>
      <w:r w:rsidR="00A10CED">
        <w:t xml:space="preserve"> to put them on the clipboard</w:t>
      </w:r>
      <w:r w:rsidR="00FC44AD">
        <w:t xml:space="preserve">. </w:t>
      </w:r>
      <w:r w:rsidR="00A10CED">
        <w:t>Now you are ready to create a form and fill it with a clipboard border</w:t>
      </w:r>
      <w:r w:rsidR="00FC44AD">
        <w:t xml:space="preserve">. </w:t>
      </w:r>
      <w:r w:rsidR="00A10CED">
        <w:t>Once you have had some practice, you should be able to do this whole procedure in just a few seconds.</w:t>
      </w:r>
    </w:p>
    <w:p w14:paraId="08C950FE" w14:textId="5775C741" w:rsidR="00642018" w:rsidRDefault="00A10CED" w:rsidP="00122B36">
      <w:pPr>
        <w:pStyle w:val="annxxx"/>
      </w:pPr>
      <w:r>
        <w:t>Clipboard Borders are versatile, but you may need practice to have predictable results</w:t>
      </w:r>
      <w:r w:rsidR="00FC44AD">
        <w:t xml:space="preserve">. </w:t>
      </w:r>
      <w:r>
        <w:t>It may be best to use straight- sided forms before you experiment with curved ones.</w:t>
      </w:r>
    </w:p>
    <w:p w14:paraId="2E34E403" w14:textId="575DAA3D" w:rsidR="00642018" w:rsidRDefault="00A10CED" w:rsidP="00122B36">
      <w:pPr>
        <w:pStyle w:val="annxxx"/>
      </w:pPr>
      <w:r>
        <w:t>A clipboard border fill will differ depending on the number of nodes in the form</w:t>
      </w:r>
      <w:r w:rsidR="00FC44AD">
        <w:t xml:space="preserve">. </w:t>
      </w:r>
      <w:r>
        <w:t xml:space="preserve">The clipboard border code determines the spacing for the clipboard entry by dividing the distance between </w:t>
      </w:r>
      <w:r>
        <w:lastRenderedPageBreak/>
        <w:t>the nodes of the form line by the size of the select box around the clipboard entry</w:t>
      </w:r>
      <w:r w:rsidR="00FC44AD">
        <w:t xml:space="preserve">. </w:t>
      </w:r>
      <w:r>
        <w:t>If the line you are trying to fill is longer than the clipboard fill is wide, the software determines how many it can fit in and spaces them evenly</w:t>
      </w:r>
      <w:r w:rsidR="00FC44AD">
        <w:t xml:space="preserve">. </w:t>
      </w:r>
      <w:r>
        <w:t>If the distance between the two nodes is not long enough to put a clipboard entry into, it goes to the next node point and draws an imaginary line between the two points</w:t>
      </w:r>
      <w:r w:rsidR="00CC3F5C">
        <w:t xml:space="preserve">. </w:t>
      </w:r>
      <w:r>
        <w:t>Then, it determines if that line is long enough</w:t>
      </w:r>
      <w:r w:rsidR="00CC3F5C">
        <w:t xml:space="preserve">. </w:t>
      </w:r>
      <w:r>
        <w:t>If it is, then the program inserts a clipboard entry there.</w:t>
      </w:r>
    </w:p>
    <w:p w14:paraId="3E1C025C" w14:textId="0717EC72" w:rsidR="00642018" w:rsidRDefault="00A10CED" w:rsidP="00122B36">
      <w:pPr>
        <w:pStyle w:val="annxxx"/>
      </w:pPr>
      <w:r>
        <w:t>For example, there could be three points A, B, and C</w:t>
      </w:r>
      <w:r w:rsidR="00FC44AD">
        <w:t xml:space="preserve">. </w:t>
      </w:r>
      <w:r>
        <w:t xml:space="preserve">The line between A and B is not long enough to fit a clip between </w:t>
      </w:r>
      <w:r w:rsidR="002910E6">
        <w:t>points</w:t>
      </w:r>
      <w:r>
        <w:t xml:space="preserve"> A and B</w:t>
      </w:r>
      <w:r w:rsidR="00FC44AD">
        <w:t xml:space="preserve">. </w:t>
      </w:r>
      <w:r>
        <w:t>The software then draws an imaginary line between points A and C, and if this line is long enough for a clip or clips, then it inserts the clip[s] and starts over with the next point</w:t>
      </w:r>
      <w:r w:rsidR="00FC44AD">
        <w:t xml:space="preserve">. </w:t>
      </w:r>
      <w:r>
        <w:t xml:space="preserve">If the line between A and C is not long enough for clips, then the software tries the line between A and </w:t>
      </w:r>
      <w:r w:rsidR="002910E6">
        <w:t>D and</w:t>
      </w:r>
      <w:r>
        <w:t xml:space="preserve"> continues in this fashion until it reaches the end of the form.</w:t>
      </w:r>
    </w:p>
    <w:p w14:paraId="539350E6" w14:textId="5174D8AF" w:rsidR="00642018" w:rsidRDefault="00A10CED" w:rsidP="00122B36">
      <w:pPr>
        <w:pStyle w:val="annxxx"/>
      </w:pPr>
      <w:r>
        <w:t>The best clipboard border fills</w:t>
      </w:r>
      <w:r>
        <w:fldChar w:fldCharType="begin"/>
      </w:r>
      <w:r>
        <w:instrText xml:space="preserve"> XE </w:instrText>
      </w:r>
      <w:r w:rsidR="00516296">
        <w:instrText>“Border fills”</w:instrText>
      </w:r>
      <w:r>
        <w:instrText xml:space="preserve"> </w:instrText>
      </w:r>
      <w:r>
        <w:fldChar w:fldCharType="end"/>
      </w:r>
      <w:r>
        <w:t xml:space="preserve"> will be made on simple geometric forms, like regular polygons, or those with straight sides, but you can use clipboard borders on any kind of form</w:t>
      </w:r>
      <w:r w:rsidR="00FC44AD">
        <w:t xml:space="preserve">. </w:t>
      </w:r>
      <w:r>
        <w:t>If you get irregular spacing, you can move nodes to change spacing</w:t>
      </w:r>
      <w:r w:rsidR="00FC44AD">
        <w:t xml:space="preserve">. </w:t>
      </w:r>
      <w:r>
        <w:t>Sometimes you might get an equal sided figure with different numbers of clips of the sides</w:t>
      </w:r>
      <w:r w:rsidR="00FC44AD">
        <w:t xml:space="preserve">. </w:t>
      </w:r>
      <w:r>
        <w:t>This would be due to floating-point arithmetic errors made by the computer. The arithmetic precision could be made better, but the file size increases with precision</w:t>
      </w:r>
      <w:r w:rsidR="00FC44AD">
        <w:t xml:space="preserve">. </w:t>
      </w:r>
      <w:r>
        <w:t>The programmer hopes that you would prefer to edit this border rather than have the entire program run slowly and take up more memory space.</w:t>
      </w:r>
    </w:p>
    <w:p w14:paraId="55935A59" w14:textId="55F08A16" w:rsidR="00642018" w:rsidRDefault="00A10CED" w:rsidP="00122B36">
      <w:pPr>
        <w:pStyle w:val="Heading3"/>
      </w:pPr>
      <w:bookmarkStart w:id="1127" w:name="_Toc17190588"/>
      <w:bookmarkStart w:id="1128" w:name="_Toc17184002"/>
      <w:bookmarkStart w:id="1129" w:name="_Toc10370435"/>
      <w:bookmarkStart w:id="1130" w:name="_Clipboard_Border,_Even:"/>
      <w:bookmarkStart w:id="1131" w:name="_Toc34272987"/>
      <w:bookmarkEnd w:id="1127"/>
      <w:bookmarkEnd w:id="1128"/>
      <w:bookmarkEnd w:id="1129"/>
      <w:bookmarkEnd w:id="1130"/>
      <w:r>
        <w:t xml:space="preserve">Clipboard, </w:t>
      </w:r>
      <w:r w:rsidR="002910E6">
        <w:t>even</w:t>
      </w:r>
      <w:bookmarkEnd w:id="1131"/>
      <w:r>
        <w:fldChar w:fldCharType="begin"/>
      </w:r>
      <w:r>
        <w:instrText xml:space="preserve"> XE "</w:instrText>
      </w:r>
      <w:r>
        <w:rPr>
          <w:rFonts w:eastAsia="MS Mincho"/>
        </w:rPr>
        <w:instrText xml:space="preserve">Clipboard, </w:instrText>
      </w:r>
      <w:r w:rsidR="00492DF6">
        <w:rPr>
          <w:rFonts w:eastAsia="MS Mincho"/>
        </w:rPr>
        <w:instrText>e</w:instrText>
      </w:r>
      <w:r>
        <w:rPr>
          <w:rFonts w:eastAsia="MS Mincho"/>
        </w:rPr>
        <w:instrText>ven"</w:instrText>
      </w:r>
      <w:r>
        <w:instrText xml:space="preserve"> </w:instrText>
      </w:r>
      <w:r>
        <w:fldChar w:fldCharType="end"/>
      </w:r>
    </w:p>
    <w:p w14:paraId="10FDFD86" w14:textId="483C4A3E" w:rsidR="00642018" w:rsidRDefault="00A10CED" w:rsidP="00122B36">
      <w:pPr>
        <w:pStyle w:val="annxxx"/>
      </w:pPr>
      <w:r>
        <w:t>The even clipboard border tries to fill the border of the form with an even number of clips</w:t>
      </w:r>
      <w:r w:rsidR="00FC44AD">
        <w:t xml:space="preserve">. </w:t>
      </w:r>
      <w:r>
        <w:t>It tries up to 100 different lengths of clip to find the best fit. It may stretch or shrink the clip slightly</w:t>
      </w:r>
      <w:r w:rsidR="00FC44AD">
        <w:t xml:space="preserve">. </w:t>
      </w:r>
      <w:r>
        <w:t>The last clip will be stretched or shrunk to finish out the form border.</w:t>
      </w:r>
    </w:p>
    <w:p w14:paraId="7AF3B473" w14:textId="77777777" w:rsidR="00642018" w:rsidRDefault="00A10CED" w:rsidP="00122B36">
      <w:pPr>
        <w:pStyle w:val="annxxx"/>
      </w:pPr>
      <w:r>
        <w:t xml:space="preserve">This </w:t>
      </w:r>
      <w:proofErr w:type="gramStart"/>
      <w:r>
        <w:t>fill</w:t>
      </w:r>
      <w:proofErr w:type="gramEnd"/>
      <w:r>
        <w:t xml:space="preserve"> works best on forms without sharp corners.</w:t>
      </w:r>
    </w:p>
    <w:p w14:paraId="725E9783" w14:textId="5C887991" w:rsidR="00642018" w:rsidRDefault="00A10CED" w:rsidP="00122B36">
      <w:pPr>
        <w:pStyle w:val="Heading3"/>
      </w:pPr>
      <w:bookmarkStart w:id="1132" w:name="_Toc10370436"/>
      <w:bookmarkStart w:id="1133" w:name="_Toc17184003"/>
      <w:bookmarkStart w:id="1134" w:name="_Toc17190589"/>
      <w:bookmarkStart w:id="1135" w:name="_Toc34272988"/>
      <w:bookmarkEnd w:id="1132"/>
      <w:bookmarkEnd w:id="1133"/>
      <w:r>
        <w:t>Picot</w:t>
      </w:r>
      <w:bookmarkEnd w:id="1134"/>
      <w:bookmarkEnd w:id="1135"/>
      <w:r>
        <w:fldChar w:fldCharType="begin"/>
      </w:r>
      <w:r>
        <w:instrText xml:space="preserve"> XE "</w:instrText>
      </w:r>
      <w:r>
        <w:rPr>
          <w:rFonts w:eastAsia="MS Mincho"/>
        </w:rPr>
        <w:instrText>Picot"</w:instrText>
      </w:r>
      <w:r>
        <w:instrText xml:space="preserve"> </w:instrText>
      </w:r>
      <w:r>
        <w:fldChar w:fldCharType="end"/>
      </w:r>
    </w:p>
    <w:p w14:paraId="31E7609F" w14:textId="511BD157" w:rsidR="00642018" w:rsidRDefault="00A10CED" w:rsidP="00122B36">
      <w:pPr>
        <w:pStyle w:val="annxxx"/>
      </w:pPr>
      <w:r>
        <w:t>The Picot fill combines features of clipboard and buttonhole borders</w:t>
      </w:r>
      <w:r w:rsidR="00FC44AD">
        <w:t xml:space="preserve">. </w:t>
      </w:r>
      <w:r>
        <w:t>The program will place a clip from the Windows clipboard at the tip of a buttonhole style perpendicular stitch</w:t>
      </w:r>
      <w:r w:rsidR="00FC44AD">
        <w:t xml:space="preserve">. </w:t>
      </w:r>
      <w:r>
        <w:t xml:space="preserve">(Read the sections under </w:t>
      </w:r>
      <w:r w:rsidR="00660DB1">
        <w:t>“</w:t>
      </w:r>
      <w:r>
        <w:t>buttonhole</w:t>
      </w:r>
      <w:r w:rsidR="00660DB1">
        <w:t>”</w:t>
      </w:r>
      <w:r>
        <w:t xml:space="preserve"> and </w:t>
      </w:r>
      <w:r w:rsidR="00660DB1">
        <w:t>“</w:t>
      </w:r>
      <w:r>
        <w:t>clipboard</w:t>
      </w:r>
      <w:r w:rsidR="00660DB1">
        <w:t>”</w:t>
      </w:r>
      <w:r>
        <w:t xml:space="preserve"> to understand those terms.)  The </w:t>
      </w:r>
      <w:r w:rsidR="00660DB1">
        <w:t>“</w:t>
      </w:r>
      <w:r>
        <w:t>satin border size</w:t>
      </w:r>
      <w:r w:rsidR="00660DB1">
        <w:t>”</w:t>
      </w:r>
      <w:r>
        <w:t xml:space="preserve"> must be smaller than the </w:t>
      </w:r>
      <w:r w:rsidR="00660DB1">
        <w:t>“</w:t>
      </w:r>
      <w:r>
        <w:t>maximum stitch length</w:t>
      </w:r>
      <w:r w:rsidR="00660DB1">
        <w:t>”</w:t>
      </w:r>
      <w:r>
        <w:t xml:space="preserve"> to use this border fill</w:t>
      </w:r>
      <w:r w:rsidR="00FC44AD">
        <w:t xml:space="preserve">. </w:t>
      </w:r>
      <w:r w:rsidR="00660DB1">
        <w:t>“</w:t>
      </w:r>
      <w:r>
        <w:t>Button corner length</w:t>
      </w:r>
      <w:r w:rsidR="00660DB1">
        <w:t>”</w:t>
      </w:r>
      <w:r>
        <w:t xml:space="preserve">, </w:t>
      </w:r>
      <w:r w:rsidR="00660DB1">
        <w:t>“</w:t>
      </w:r>
      <w:r>
        <w:t>user stitch length</w:t>
      </w:r>
      <w:r w:rsidR="00660DB1">
        <w:t>”</w:t>
      </w:r>
      <w:r>
        <w:t xml:space="preserve">, </w:t>
      </w:r>
      <w:r w:rsidR="00660DB1">
        <w:t>“</w:t>
      </w:r>
      <w:r>
        <w:t>satin border size</w:t>
      </w:r>
      <w:r w:rsidR="00660DB1">
        <w:t>”</w:t>
      </w:r>
      <w:r>
        <w:t xml:space="preserve">, and </w:t>
      </w:r>
      <w:r w:rsidR="00660DB1">
        <w:t>“</w:t>
      </w:r>
      <w:r>
        <w:t>maximum stitch length</w:t>
      </w:r>
      <w:r w:rsidR="00660DB1">
        <w:t>”</w:t>
      </w:r>
      <w:r>
        <w:t xml:space="preserve"> all affect the look of this border and can be set in the </w:t>
      </w:r>
      <w:r w:rsidR="00660DB1">
        <w:t>“</w:t>
      </w:r>
      <w:r>
        <w:t>Preferences</w:t>
      </w:r>
      <w:r w:rsidR="00660DB1">
        <w:t>”</w:t>
      </w:r>
      <w:r>
        <w:t xml:space="preserve"> drop box.</w:t>
      </w:r>
    </w:p>
    <w:p w14:paraId="14727A1F" w14:textId="47E52178" w:rsidR="00642018" w:rsidRDefault="00A10CED" w:rsidP="00122B36">
      <w:pPr>
        <w:pStyle w:val="Heading3"/>
      </w:pPr>
      <w:bookmarkStart w:id="1136" w:name="_Toc10370437"/>
      <w:bookmarkStart w:id="1137" w:name="_Toc17184004"/>
      <w:bookmarkStart w:id="1138" w:name="_Toc17190590"/>
      <w:bookmarkStart w:id="1139" w:name="_Toc34272989"/>
      <w:bookmarkEnd w:id="1136"/>
      <w:bookmarkEnd w:id="1137"/>
      <w:r>
        <w:t>Double</w:t>
      </w:r>
      <w:bookmarkEnd w:id="1138"/>
      <w:bookmarkEnd w:id="1139"/>
      <w:r>
        <w:fldChar w:fldCharType="begin"/>
      </w:r>
      <w:r>
        <w:instrText xml:space="preserve"> XE "</w:instrText>
      </w:r>
      <w:r>
        <w:rPr>
          <w:rFonts w:eastAsia="MS Mincho"/>
        </w:rPr>
        <w:instrText>Doubl</w:instrText>
      </w:r>
      <w:r w:rsidR="0048405B">
        <w:rPr>
          <w:rFonts w:eastAsia="MS Mincho"/>
        </w:rPr>
        <w:instrText>e</w:instrText>
      </w:r>
      <w:r>
        <w:rPr>
          <w:rFonts w:eastAsia="MS Mincho"/>
        </w:rPr>
        <w:instrText>"</w:instrText>
      </w:r>
      <w:r>
        <w:instrText xml:space="preserve"> </w:instrText>
      </w:r>
      <w:r>
        <w:fldChar w:fldCharType="end"/>
      </w:r>
    </w:p>
    <w:p w14:paraId="06C3C03F" w14:textId="1756582C" w:rsidR="00642018" w:rsidRDefault="00A10CED" w:rsidP="00122B36">
      <w:pPr>
        <w:pStyle w:val="annxxx"/>
      </w:pPr>
      <w:r>
        <w:t>The double border is just like a line border, except that it doubles back on itself, retracing the same stitch points</w:t>
      </w:r>
      <w:r w:rsidR="00FC44AD">
        <w:t xml:space="preserve">. </w:t>
      </w:r>
      <w:r>
        <w:t>If you use this in a line fill, you can make lines of stitches that start and end on the same point</w:t>
      </w:r>
      <w:r w:rsidR="00FC44AD">
        <w:t xml:space="preserve">. </w:t>
      </w:r>
      <w:r>
        <w:t>This is handy for things like drawing the veins in a leaf.</w:t>
      </w:r>
    </w:p>
    <w:p w14:paraId="1EB2E138" w14:textId="73322D58" w:rsidR="00642018" w:rsidRDefault="006C286E" w:rsidP="00122B36">
      <w:pPr>
        <w:pStyle w:val="Heading3"/>
      </w:pPr>
      <w:bookmarkStart w:id="1140" w:name="_Toc10370438"/>
      <w:bookmarkStart w:id="1141" w:name="_Toc17184005"/>
      <w:bookmarkStart w:id="1142" w:name="_Toc17190591"/>
      <w:bookmarkStart w:id="1143" w:name="_Toc34272990"/>
      <w:bookmarkEnd w:id="1140"/>
      <w:bookmarkEnd w:id="1141"/>
      <w:r>
        <w:t>Line c</w:t>
      </w:r>
      <w:r w:rsidR="00A10CED">
        <w:t>ha</w:t>
      </w:r>
      <w:bookmarkStart w:id="1144" w:name="chain"/>
      <w:bookmarkEnd w:id="1142"/>
      <w:bookmarkEnd w:id="1144"/>
      <w:r w:rsidR="00A10CED">
        <w:t>in</w:t>
      </w:r>
      <w:r>
        <w:t xml:space="preserve"> and Open chain</w:t>
      </w:r>
      <w:bookmarkStart w:id="1145" w:name="_Hlk123039111"/>
      <w:bookmarkEnd w:id="1143"/>
      <w:r w:rsidR="00A10CED">
        <w:fldChar w:fldCharType="begin"/>
      </w:r>
      <w:r w:rsidR="00A10CED">
        <w:instrText xml:space="preserve"> XE "</w:instrText>
      </w:r>
      <w:r w:rsidR="0048405B">
        <w:instrText>Line c</w:instrText>
      </w:r>
      <w:r w:rsidR="00A10CED">
        <w:rPr>
          <w:rFonts w:eastAsia="MS Mincho"/>
        </w:rPr>
        <w:instrText>hain"</w:instrText>
      </w:r>
      <w:r w:rsidR="00A10CED">
        <w:instrText xml:space="preserve"> </w:instrText>
      </w:r>
      <w:r w:rsidR="00A10CED">
        <w:fldChar w:fldCharType="end"/>
      </w:r>
      <w:bookmarkEnd w:id="1145"/>
      <w:r w:rsidR="0048405B">
        <w:fldChar w:fldCharType="begin"/>
      </w:r>
      <w:r w:rsidR="0048405B">
        <w:instrText xml:space="preserve"> XE "Open c</w:instrText>
      </w:r>
      <w:r w:rsidR="0048405B">
        <w:rPr>
          <w:rFonts w:eastAsia="MS Mincho"/>
        </w:rPr>
        <w:instrText>hain"</w:instrText>
      </w:r>
      <w:r w:rsidR="0048405B">
        <w:instrText xml:space="preserve"> </w:instrText>
      </w:r>
      <w:r w:rsidR="0048405B">
        <w:fldChar w:fldCharType="end"/>
      </w:r>
    </w:p>
    <w:p w14:paraId="4F76DAE3" w14:textId="0F2B1584" w:rsidR="00642018" w:rsidRDefault="00A10CED" w:rsidP="00122B36">
      <w:pPr>
        <w:pStyle w:val="annxxx"/>
      </w:pPr>
      <w:r>
        <w:t>The line and open chain are very similar</w:t>
      </w:r>
      <w:r w:rsidR="00FC44AD">
        <w:t xml:space="preserve">. </w:t>
      </w:r>
      <w:r>
        <w:t>The line chain has a line of stitches in the middle, and the open chain does not</w:t>
      </w:r>
      <w:r w:rsidR="00FC44AD">
        <w:t xml:space="preserve">. </w:t>
      </w:r>
      <w:r>
        <w:t xml:space="preserve">Select a form. Then select </w:t>
      </w:r>
      <w:r w:rsidR="00660DB1">
        <w:t>“</w:t>
      </w:r>
      <w:r w:rsidR="002910E6">
        <w:t>Fill/</w:t>
      </w:r>
      <w:r>
        <w:t>Border/Open Chain</w:t>
      </w:r>
      <w:r w:rsidR="006C286E">
        <w:t>”, or</w:t>
      </w:r>
      <w:r>
        <w:t xml:space="preserve"> </w:t>
      </w:r>
      <w:r w:rsidR="00660DB1">
        <w:t>“</w:t>
      </w:r>
      <w:r w:rsidR="002910E6">
        <w:t>Fill/</w:t>
      </w:r>
      <w:r>
        <w:t>Border/Line Chain</w:t>
      </w:r>
      <w:r w:rsidR="00660DB1">
        <w:t>”</w:t>
      </w:r>
      <w:r w:rsidR="00FC44AD">
        <w:t xml:space="preserve">. </w:t>
      </w:r>
      <w:r>
        <w:t xml:space="preserve">Then </w:t>
      </w:r>
      <w:r w:rsidR="00373FBB">
        <w:t>select</w:t>
      </w:r>
      <w:r w:rsidR="002D48FC">
        <w:t xml:space="preserve"> </w:t>
      </w:r>
      <w:r w:rsidR="00660DB1">
        <w:t>“</w:t>
      </w:r>
      <w:r>
        <w:t>F</w:t>
      </w:r>
      <w:r w:rsidR="00660DB1">
        <w:t>”</w:t>
      </w:r>
      <w:r>
        <w:t xml:space="preserve"> or select </w:t>
      </w:r>
      <w:r w:rsidR="00660DB1">
        <w:t>“</w:t>
      </w:r>
      <w:r>
        <w:t>form</w:t>
      </w:r>
      <w:r w:rsidR="00660DB1">
        <w:t>”</w:t>
      </w:r>
      <w:r>
        <w:t xml:space="preserve"> to get the form data box and you can change the width, length, or chain position</w:t>
      </w:r>
      <w:r w:rsidR="00FC44AD">
        <w:t xml:space="preserve">. </w:t>
      </w:r>
      <w:r>
        <w:t xml:space="preserve">If the chain position is between zero and one, you </w:t>
      </w:r>
      <w:r>
        <w:lastRenderedPageBreak/>
        <w:t>will get something that looks like a chain stitch</w:t>
      </w:r>
      <w:r w:rsidR="00FC44AD">
        <w:t xml:space="preserve">. </w:t>
      </w:r>
      <w:r>
        <w:t>For values greater than one, the effect is a little more unusual, but still might be useful.</w:t>
      </w:r>
    </w:p>
    <w:p w14:paraId="1DB8237D" w14:textId="643332BC" w:rsidR="00642018" w:rsidRDefault="00A10CED" w:rsidP="00122B36">
      <w:pPr>
        <w:pStyle w:val="Heading2"/>
      </w:pPr>
      <w:bookmarkStart w:id="1146" w:name="_Toc10370439"/>
      <w:bookmarkStart w:id="1147" w:name="_Toc17184006"/>
      <w:bookmarkStart w:id="1148" w:name="_Toc17190592"/>
      <w:bookmarkStart w:id="1149" w:name="_Toc34272991"/>
      <w:bookmarkStart w:id="1150" w:name="_Toc123100832"/>
      <w:bookmarkEnd w:id="1146"/>
      <w:bookmarkEnd w:id="1147"/>
      <w:proofErr w:type="spellStart"/>
      <w:r>
        <w:t>Unfill</w:t>
      </w:r>
      <w:bookmarkEnd w:id="1148"/>
      <w:bookmarkEnd w:id="1149"/>
      <w:bookmarkEnd w:id="1150"/>
      <w:proofErr w:type="spellEnd"/>
      <w:r>
        <w:fldChar w:fldCharType="begin"/>
      </w:r>
      <w:r>
        <w:instrText xml:space="preserve"> XE "</w:instrText>
      </w:r>
      <w:r>
        <w:rPr>
          <w:rFonts w:eastAsia="MS Mincho"/>
        </w:rPr>
        <w:instrText>Unfill"</w:instrText>
      </w:r>
      <w:r>
        <w:instrText xml:space="preserve"> </w:instrText>
      </w:r>
      <w:r>
        <w:fldChar w:fldCharType="end"/>
      </w:r>
    </w:p>
    <w:p w14:paraId="3C3630E7" w14:textId="0B1ACDA8" w:rsidR="00642018" w:rsidRDefault="00A10CED" w:rsidP="00122B36">
      <w:pPr>
        <w:pStyle w:val="annxxx"/>
      </w:pPr>
      <w:r>
        <w:t>This will remove all fill data associated with the form.</w:t>
      </w:r>
    </w:p>
    <w:p w14:paraId="1E504EF2" w14:textId="5B7CE0E3" w:rsidR="006C286E" w:rsidRDefault="006C286E" w:rsidP="00122B36">
      <w:pPr>
        <w:pStyle w:val="Heading2"/>
      </w:pPr>
      <w:bookmarkStart w:id="1151" w:name="_Toc123100833"/>
      <w:commentRangeStart w:id="1152"/>
      <w:r>
        <w:t>Refill</w:t>
      </w:r>
      <w:commentRangeEnd w:id="1152"/>
      <w:r>
        <w:rPr>
          <w:rStyle w:val="CommentReference"/>
          <w:b w:val="0"/>
          <w:bCs w:val="0"/>
          <w:i w:val="0"/>
          <w:iCs w:val="0"/>
        </w:rPr>
        <w:commentReference w:id="1152"/>
      </w:r>
      <w:bookmarkEnd w:id="1151"/>
      <w:r w:rsidR="0048405B">
        <w:fldChar w:fldCharType="begin"/>
      </w:r>
      <w:r w:rsidR="0048405B">
        <w:instrText xml:space="preserve"> XE "</w:instrText>
      </w:r>
      <w:r w:rsidR="0048405B">
        <w:rPr>
          <w:rFonts w:eastAsia="MS Mincho"/>
        </w:rPr>
        <w:instrText>Refill"</w:instrText>
      </w:r>
      <w:r w:rsidR="0048405B">
        <w:instrText xml:space="preserve"> </w:instrText>
      </w:r>
      <w:r w:rsidR="0048405B">
        <w:fldChar w:fldCharType="end"/>
      </w:r>
    </w:p>
    <w:p w14:paraId="05FED421" w14:textId="17E657D8" w:rsidR="00642018" w:rsidRDefault="006914AE" w:rsidP="00122B36">
      <w:pPr>
        <w:pStyle w:val="Heading1"/>
      </w:pPr>
      <w:bookmarkStart w:id="1153" w:name="_Toc10370440"/>
      <w:bookmarkStart w:id="1154" w:name="_Toc17184007"/>
      <w:bookmarkStart w:id="1155" w:name="_Toc17190593"/>
      <w:bookmarkStart w:id="1156" w:name="_Toc34272992"/>
      <w:bookmarkStart w:id="1157" w:name="_Toc123100834"/>
      <w:bookmarkEnd w:id="1153"/>
      <w:bookmarkEnd w:id="1154"/>
      <w:r>
        <w:t>A</w:t>
      </w:r>
      <w:r w:rsidR="00A10CED">
        <w:t>dd (</w:t>
      </w:r>
      <w:proofErr w:type="spellStart"/>
      <w:r w:rsidR="00373FBB">
        <w:t>Ctrl+</w:t>
      </w:r>
      <w:r w:rsidR="00A10CED">
        <w:t>End</w:t>
      </w:r>
      <w:proofErr w:type="spellEnd"/>
      <w:r w:rsidR="00A10CED">
        <w:t>)</w:t>
      </w:r>
      <w:bookmarkEnd w:id="1155"/>
      <w:bookmarkEnd w:id="1156"/>
      <w:bookmarkEnd w:id="1157"/>
      <w:r w:rsidR="00A10CED">
        <w:fldChar w:fldCharType="begin"/>
      </w:r>
      <w:r w:rsidR="00A10CED">
        <w:instrText xml:space="preserve"> XE "</w:instrText>
      </w:r>
      <w:r w:rsidR="00A10CED">
        <w:rPr>
          <w:rFonts w:eastAsia="MS Mincho"/>
        </w:rPr>
        <w:instrText>Add"</w:instrText>
      </w:r>
      <w:r w:rsidR="00A10CED">
        <w:instrText xml:space="preserve"> </w:instrText>
      </w:r>
      <w:r w:rsidR="00A10CED">
        <w:fldChar w:fldCharType="end"/>
      </w:r>
    </w:p>
    <w:p w14:paraId="1C1CB109" w14:textId="290DAA51" w:rsidR="00642018" w:rsidRDefault="00A10CED" w:rsidP="00122B36">
      <w:pPr>
        <w:pStyle w:val="annxxx"/>
      </w:pPr>
      <w:r>
        <w:t>Clicking on Add allows the user to set stitches at the end of the design</w:t>
      </w:r>
      <w:r w:rsidR="00FC44AD">
        <w:t xml:space="preserve">. </w:t>
      </w:r>
      <w:r>
        <w:t xml:space="preserve">Use </w:t>
      </w:r>
      <w:r w:rsidR="00660DB1">
        <w:t>“</w:t>
      </w:r>
      <w:r>
        <w:t>Home + Control</w:t>
      </w:r>
      <w:r w:rsidR="00660DB1">
        <w:t>”</w:t>
      </w:r>
      <w:r>
        <w:t xml:space="preserve"> to add stitches to the beginning of the design</w:t>
      </w:r>
      <w:r w:rsidR="00FC44AD">
        <w:t xml:space="preserve">. </w:t>
      </w:r>
      <w:r>
        <w:t xml:space="preserve">To add stitches in the middle of the design, hold your mouse cursor near the point where you want to insert a stitch and </w:t>
      </w:r>
      <w:r w:rsidR="00373FBB">
        <w:t>select</w:t>
      </w:r>
      <w:r w:rsidR="002D48FC">
        <w:t xml:space="preserve"> the</w:t>
      </w:r>
      <w:r>
        <w:t xml:space="preserve"> space bar.</w:t>
      </w:r>
    </w:p>
    <w:p w14:paraId="13C05ED8" w14:textId="69648C78" w:rsidR="00642018" w:rsidRDefault="006914AE" w:rsidP="00122B36">
      <w:pPr>
        <w:pStyle w:val="Heading1"/>
      </w:pPr>
      <w:bookmarkStart w:id="1158" w:name="_Toc10370441"/>
      <w:bookmarkStart w:id="1159" w:name="_Toc17184008"/>
      <w:bookmarkStart w:id="1160" w:name="_Toc17190594"/>
      <w:bookmarkStart w:id="1161" w:name="_Toc34272993"/>
      <w:bookmarkStart w:id="1162" w:name="_Toc123100835"/>
      <w:bookmarkEnd w:id="1158"/>
      <w:bookmarkEnd w:id="1159"/>
      <w:proofErr w:type="spellStart"/>
      <w:r>
        <w:t>F</w:t>
      </w:r>
      <w:r w:rsidR="00A10CED">
        <w:t>rm</w:t>
      </w:r>
      <w:proofErr w:type="spellEnd"/>
      <w:r w:rsidR="00A10CED">
        <w:t>+/- (K)</w:t>
      </w:r>
      <w:bookmarkEnd w:id="1160"/>
      <w:bookmarkEnd w:id="1161"/>
      <w:bookmarkEnd w:id="1162"/>
      <w:r w:rsidR="00A10CED">
        <w:fldChar w:fldCharType="begin"/>
      </w:r>
      <w:r w:rsidR="00A10CED">
        <w:instrText xml:space="preserve"> XE "</w:instrText>
      </w:r>
      <w:r w:rsidR="00A10CED">
        <w:rPr>
          <w:rFonts w:eastAsia="MS Mincho"/>
        </w:rPr>
        <w:instrText>Frm+/-"</w:instrText>
      </w:r>
      <w:r w:rsidR="00A10CED">
        <w:instrText xml:space="preserve"> </w:instrText>
      </w:r>
      <w:r w:rsidR="00A10CED">
        <w:fldChar w:fldCharType="end"/>
      </w:r>
    </w:p>
    <w:p w14:paraId="56033D43" w14:textId="59A87C46" w:rsidR="00642018" w:rsidRDefault="00660DB1" w:rsidP="00122B36">
      <w:pPr>
        <w:pStyle w:val="annxxx"/>
      </w:pPr>
      <w:r>
        <w:t>“</w:t>
      </w:r>
      <w:r w:rsidR="00A10CED">
        <w:t>Minus</w:t>
      </w:r>
      <w:r>
        <w:t>”</w:t>
      </w:r>
      <w:r w:rsidR="00A10CED">
        <w:t xml:space="preserve"> hides your forms, </w:t>
      </w:r>
      <w:r>
        <w:t>“</w:t>
      </w:r>
      <w:r w:rsidR="00A10CED">
        <w:t>Plus</w:t>
      </w:r>
      <w:r>
        <w:t>”</w:t>
      </w:r>
      <w:r w:rsidR="00A10CED">
        <w:t xml:space="preserve"> shows your forms</w:t>
      </w:r>
      <w:r w:rsidR="00FC44AD">
        <w:t xml:space="preserve">. </w:t>
      </w:r>
      <w:r w:rsidR="00A10CED">
        <w:t xml:space="preserve">You may also hide your stitches by holding down the shift key and selecting </w:t>
      </w:r>
      <w:proofErr w:type="spellStart"/>
      <w:r w:rsidR="00D77338">
        <w:t>Frm</w:t>
      </w:r>
      <w:proofErr w:type="spellEnd"/>
      <w:r w:rsidR="00D77338">
        <w:t>+</w:t>
      </w:r>
      <w:r w:rsidR="00A10CED">
        <w:t xml:space="preserve">/- or </w:t>
      </w:r>
      <w:r w:rsidR="00373FBB">
        <w:t>selecting</w:t>
      </w:r>
      <w:r w:rsidR="00A10CED">
        <w:t xml:space="preserve"> </w:t>
      </w:r>
      <w:r>
        <w:t>“</w:t>
      </w:r>
      <w:r w:rsidR="00A10CED">
        <w:t>K</w:t>
      </w:r>
      <w:r>
        <w:t>”</w:t>
      </w:r>
      <w:r w:rsidR="00A10CED">
        <w:t>.</w:t>
      </w:r>
    </w:p>
    <w:p w14:paraId="55522767" w14:textId="79287663" w:rsidR="00642018" w:rsidRDefault="00A10CED" w:rsidP="00122B36">
      <w:pPr>
        <w:pStyle w:val="Heading1"/>
      </w:pPr>
      <w:bookmarkStart w:id="1163" w:name="_Toc10370442"/>
      <w:bookmarkStart w:id="1164" w:name="_Toc17184009"/>
      <w:bookmarkStart w:id="1165" w:name="_Toc17190595"/>
      <w:bookmarkStart w:id="1166" w:name="_Toc34272994"/>
      <w:bookmarkStart w:id="1167" w:name="_Toc123100836"/>
      <w:bookmarkEnd w:id="1163"/>
      <w:bookmarkEnd w:id="1164"/>
      <w:r>
        <w:t>All</w:t>
      </w:r>
      <w:bookmarkEnd w:id="1165"/>
      <w:bookmarkEnd w:id="1166"/>
      <w:bookmarkEnd w:id="1167"/>
      <w:r>
        <w:fldChar w:fldCharType="begin"/>
      </w:r>
      <w:r>
        <w:instrText xml:space="preserve"> XE "</w:instrText>
      </w:r>
      <w:r>
        <w:rPr>
          <w:rFonts w:eastAsia="MS Mincho"/>
        </w:rPr>
        <w:instrText>All"</w:instrText>
      </w:r>
      <w:r>
        <w:instrText xml:space="preserve"> </w:instrText>
      </w:r>
      <w:r>
        <w:fldChar w:fldCharType="end"/>
      </w:r>
    </w:p>
    <w:p w14:paraId="4BBE821E" w14:textId="010AF385" w:rsidR="00642018" w:rsidRDefault="00A10CED" w:rsidP="00122B36">
      <w:pPr>
        <w:pStyle w:val="annxxx"/>
      </w:pPr>
      <w:r>
        <w:t xml:space="preserve">Select </w:t>
      </w:r>
      <w:r w:rsidR="00660DB1">
        <w:t>“</w:t>
      </w:r>
      <w:r>
        <w:t>all</w:t>
      </w:r>
      <w:r w:rsidR="00660DB1">
        <w:t>”</w:t>
      </w:r>
      <w:r>
        <w:t xml:space="preserve"> to see all the </w:t>
      </w:r>
      <w:r w:rsidR="002910E6">
        <w:t>layers.</w:t>
      </w:r>
    </w:p>
    <w:p w14:paraId="6692A1B9" w14:textId="20DF1B79" w:rsidR="00642018" w:rsidRDefault="00A10CED" w:rsidP="00122B36">
      <w:pPr>
        <w:pStyle w:val="Heading1"/>
      </w:pPr>
      <w:bookmarkStart w:id="1168" w:name="_Toc10370443"/>
      <w:bookmarkStart w:id="1169" w:name="_Toc17184010"/>
      <w:bookmarkStart w:id="1170" w:name="_Toc17190596"/>
      <w:bookmarkStart w:id="1171" w:name="_Toc34272995"/>
      <w:bookmarkStart w:id="1172" w:name="_Toc123100837"/>
      <w:bookmarkEnd w:id="1168"/>
      <w:bookmarkEnd w:id="1169"/>
      <w:r>
        <w:t>1-2-3-4</w:t>
      </w:r>
      <w:bookmarkEnd w:id="1170"/>
      <w:bookmarkEnd w:id="1171"/>
      <w:bookmarkEnd w:id="1172"/>
      <w:r>
        <w:fldChar w:fldCharType="begin"/>
      </w:r>
      <w:r>
        <w:instrText xml:space="preserve"> XE "</w:instrText>
      </w:r>
      <w:r>
        <w:rPr>
          <w:rFonts w:eastAsia="MS Mincho"/>
        </w:rPr>
        <w:instrText>1-2-3-4"</w:instrText>
      </w:r>
      <w:r>
        <w:instrText xml:space="preserve"> </w:instrText>
      </w:r>
      <w:r>
        <w:fldChar w:fldCharType="end"/>
      </w:r>
    </w:p>
    <w:p w14:paraId="22531478" w14:textId="77777777" w:rsidR="00642018" w:rsidRDefault="00A10CED" w:rsidP="00122B36">
      <w:pPr>
        <w:pStyle w:val="annxxx"/>
      </w:pPr>
      <w:r>
        <w:t xml:space="preserve">Select a number to see what is on that layer. </w:t>
      </w:r>
    </w:p>
    <w:p w14:paraId="68450666" w14:textId="2A2DAF73" w:rsidR="00642018" w:rsidRDefault="00A10CED" w:rsidP="00122B36">
      <w:pPr>
        <w:pStyle w:val="Heading1"/>
      </w:pPr>
      <w:bookmarkStart w:id="1173" w:name="_Toc10370444"/>
      <w:bookmarkStart w:id="1174" w:name="_Toc17184011"/>
      <w:bookmarkStart w:id="1175" w:name="_Toc17190597"/>
      <w:bookmarkStart w:id="1176" w:name="_Toc34272996"/>
      <w:bookmarkStart w:id="1177" w:name="_Toc123100838"/>
      <w:bookmarkEnd w:id="1173"/>
      <w:bookmarkEnd w:id="1174"/>
      <w:r>
        <w:t>Help</w:t>
      </w:r>
      <w:bookmarkEnd w:id="1175"/>
      <w:bookmarkEnd w:id="1176"/>
      <w:bookmarkEnd w:id="1177"/>
      <w:r>
        <w:fldChar w:fldCharType="begin"/>
      </w:r>
      <w:r>
        <w:instrText xml:space="preserve"> XE "</w:instrText>
      </w:r>
      <w:r>
        <w:rPr>
          <w:rFonts w:eastAsia="MS Mincho"/>
        </w:rPr>
        <w:instrText>Help"</w:instrText>
      </w:r>
      <w:r>
        <w:instrText xml:space="preserve"> </w:instrText>
      </w:r>
      <w:r>
        <w:fldChar w:fldCharType="end"/>
      </w:r>
    </w:p>
    <w:p w14:paraId="3B1369D8" w14:textId="6FD2FF2C" w:rsidR="00642018" w:rsidRDefault="00A10CED" w:rsidP="00122B36">
      <w:pPr>
        <w:pStyle w:val="annxxx"/>
      </w:pPr>
      <w:r>
        <w:t xml:space="preserve">Select help from the main </w:t>
      </w:r>
      <w:r w:rsidR="00AD6EB8">
        <w:t>ThrEd</w:t>
      </w:r>
      <w:r>
        <w:t xml:space="preserve"> menu for </w:t>
      </w:r>
      <w:r w:rsidR="00AD6EB8">
        <w:t>ThrEd</w:t>
      </w:r>
      <w:r>
        <w:t xml:space="preserve"> HTML help.</w:t>
      </w:r>
    </w:p>
    <w:p w14:paraId="72D067CC" w14:textId="38D7EB23" w:rsidR="00642018" w:rsidRDefault="00A10CED" w:rsidP="00122B36">
      <w:pPr>
        <w:pStyle w:val="Heading1"/>
      </w:pPr>
      <w:bookmarkStart w:id="1178" w:name="_Toc17190598"/>
      <w:bookmarkStart w:id="1179" w:name="_Toc17184012"/>
      <w:bookmarkStart w:id="1180" w:name="_Toc10370445"/>
      <w:bookmarkStart w:id="1181" w:name="hotkey"/>
      <w:bookmarkStart w:id="1182" w:name="_Toc123100839"/>
      <w:bookmarkStart w:id="1183" w:name="_Toc34272997"/>
      <w:bookmarkEnd w:id="1178"/>
      <w:bookmarkEnd w:id="1179"/>
      <w:bookmarkEnd w:id="1180"/>
      <w:bookmarkEnd w:id="1181"/>
      <w:r>
        <w:t xml:space="preserve">Keyboard </w:t>
      </w:r>
      <w:r w:rsidR="00C631E7">
        <w:t>s</w:t>
      </w:r>
      <w:r>
        <w:t>hortcuts</w:t>
      </w:r>
      <w:bookmarkEnd w:id="1182"/>
      <w:r>
        <w:fldChar w:fldCharType="begin"/>
      </w:r>
      <w:r>
        <w:instrText xml:space="preserve"> </w:instrText>
      </w:r>
      <w:r w:rsidR="00677351">
        <w:instrText>XE “Keyboard shortcuts”</w:instrText>
      </w:r>
      <w:r>
        <w:instrText xml:space="preserve"> </w:instrText>
      </w:r>
      <w:r>
        <w:fldChar w:fldCharType="end"/>
      </w:r>
      <w:bookmarkEnd w:id="1183"/>
    </w:p>
    <w:p w14:paraId="402ADF44" w14:textId="03AEA863" w:rsidR="00642018" w:rsidRDefault="00AD6EB8" w:rsidP="00122B36">
      <w:pPr>
        <w:pStyle w:val="annxxx"/>
      </w:pPr>
      <w:r>
        <w:t>ThrEd</w:t>
      </w:r>
      <w:r w:rsidR="00A10CED">
        <w:t xml:space="preserve"> offers you keyboard shortcuts</w:t>
      </w:r>
      <w:r w:rsidR="00A10CED">
        <w:fldChar w:fldCharType="begin"/>
      </w:r>
      <w:r w:rsidR="00A10CED">
        <w:instrText xml:space="preserve"> </w:instrText>
      </w:r>
      <w:r w:rsidR="00677351">
        <w:instrText>XE “Keyboard shortcuts”</w:instrText>
      </w:r>
      <w:r w:rsidR="00A10CED">
        <w:instrText xml:space="preserve"> </w:instrText>
      </w:r>
      <w:r w:rsidR="00A10CED">
        <w:fldChar w:fldCharType="end"/>
      </w:r>
      <w:r w:rsidR="00A10CED">
        <w:t> to minimize keystrokes and mouse movements</w:t>
      </w:r>
      <w:r w:rsidR="00FC44AD">
        <w:t xml:space="preserve">. </w:t>
      </w:r>
      <w:r w:rsidR="00A10CED">
        <w:t>There are several ways to call most functions</w:t>
      </w:r>
      <w:r w:rsidR="00FC44AD">
        <w:t xml:space="preserve">. </w:t>
      </w:r>
      <w:r w:rsidR="00A10CED">
        <w:t>In addition to the toolbar across the screen, you may use the following:</w:t>
      </w:r>
    </w:p>
    <w:tbl>
      <w:tblPr>
        <w:tblW w:w="8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55"/>
        <w:gridCol w:w="6495"/>
      </w:tblGrid>
      <w:tr w:rsidR="002910E6" w14:paraId="3BBC6648" w14:textId="77777777" w:rsidTr="00176F66">
        <w:trPr>
          <w:trHeight w:val="350"/>
        </w:trPr>
        <w:tc>
          <w:tcPr>
            <w:tcW w:w="2155" w:type="dxa"/>
            <w:tcMar>
              <w:top w:w="0" w:type="dxa"/>
              <w:left w:w="115" w:type="dxa"/>
              <w:bottom w:w="0" w:type="dxa"/>
              <w:right w:w="115" w:type="dxa"/>
            </w:tcMar>
          </w:tcPr>
          <w:p w14:paraId="3D967577" w14:textId="75E714A0" w:rsidR="002910E6" w:rsidRDefault="002910E6" w:rsidP="002910E6">
            <w:pPr>
              <w:pStyle w:val="TableTitle"/>
            </w:pPr>
            <w:r>
              <w:t>Key</w:t>
            </w:r>
          </w:p>
        </w:tc>
        <w:tc>
          <w:tcPr>
            <w:tcW w:w="6495" w:type="dxa"/>
            <w:tcMar>
              <w:top w:w="0" w:type="dxa"/>
              <w:left w:w="115" w:type="dxa"/>
              <w:bottom w:w="0" w:type="dxa"/>
              <w:right w:w="115" w:type="dxa"/>
            </w:tcMar>
          </w:tcPr>
          <w:p w14:paraId="502522FF" w14:textId="7FA0DEFD" w:rsidR="002910E6" w:rsidRDefault="002910E6" w:rsidP="002910E6">
            <w:pPr>
              <w:pStyle w:val="TableTitle"/>
            </w:pPr>
            <w:r>
              <w:t>Action</w:t>
            </w:r>
          </w:p>
        </w:tc>
      </w:tr>
      <w:tr w:rsidR="00176F66" w14:paraId="67DDE0A2" w14:textId="77777777" w:rsidTr="00176F66">
        <w:trPr>
          <w:trHeight w:val="350"/>
        </w:trPr>
        <w:tc>
          <w:tcPr>
            <w:tcW w:w="2155" w:type="dxa"/>
            <w:tcMar>
              <w:top w:w="0" w:type="dxa"/>
              <w:left w:w="115" w:type="dxa"/>
              <w:bottom w:w="0" w:type="dxa"/>
              <w:right w:w="115" w:type="dxa"/>
            </w:tcMar>
          </w:tcPr>
          <w:p w14:paraId="47C40BBE" w14:textId="77777777" w:rsidR="00642018" w:rsidRDefault="00A10CED" w:rsidP="00122B36">
            <w:pPr>
              <w:pStyle w:val="atnxxx"/>
            </w:pPr>
            <w:r>
              <w:t>/</w:t>
            </w:r>
          </w:p>
        </w:tc>
        <w:tc>
          <w:tcPr>
            <w:tcW w:w="6495" w:type="dxa"/>
            <w:tcMar>
              <w:top w:w="0" w:type="dxa"/>
              <w:left w:w="115" w:type="dxa"/>
              <w:bottom w:w="0" w:type="dxa"/>
              <w:right w:w="115" w:type="dxa"/>
            </w:tcMar>
          </w:tcPr>
          <w:p w14:paraId="47036246" w14:textId="77777777" w:rsidR="00642018" w:rsidRDefault="00A10CED" w:rsidP="00122B36">
            <w:pPr>
              <w:pStyle w:val="atnxxx"/>
            </w:pPr>
            <w:r>
              <w:t>Set the form number of the currently selected form.</w:t>
            </w:r>
          </w:p>
        </w:tc>
      </w:tr>
      <w:tr w:rsidR="00176F66" w14:paraId="7DB24CEE" w14:textId="77777777" w:rsidTr="00176F66">
        <w:tc>
          <w:tcPr>
            <w:tcW w:w="2155" w:type="dxa"/>
            <w:tcMar>
              <w:top w:w="0" w:type="dxa"/>
              <w:left w:w="115" w:type="dxa"/>
              <w:bottom w:w="0" w:type="dxa"/>
              <w:right w:w="115" w:type="dxa"/>
            </w:tcMar>
          </w:tcPr>
          <w:p w14:paraId="45FF9273" w14:textId="77777777" w:rsidR="00642018" w:rsidRDefault="00A10CED" w:rsidP="00122B36">
            <w:pPr>
              <w:pStyle w:val="atnxxx"/>
            </w:pPr>
            <w:r>
              <w:t>&lt;</w:t>
            </w:r>
          </w:p>
        </w:tc>
        <w:tc>
          <w:tcPr>
            <w:tcW w:w="6495" w:type="dxa"/>
            <w:tcMar>
              <w:top w:w="0" w:type="dxa"/>
              <w:left w:w="115" w:type="dxa"/>
              <w:bottom w:w="0" w:type="dxa"/>
              <w:right w:w="115" w:type="dxa"/>
            </w:tcMar>
          </w:tcPr>
          <w:p w14:paraId="78A21952" w14:textId="50126698" w:rsidR="00642018" w:rsidRDefault="00A10CED" w:rsidP="00122B36">
            <w:pPr>
              <w:pStyle w:val="atnxxx"/>
            </w:pPr>
            <w:r>
              <w:t>Set fill start</w:t>
            </w:r>
            <w:r w:rsidR="00FC44AD">
              <w:t xml:space="preserve">. </w:t>
            </w:r>
            <w:r>
              <w:t>Select a form point and the</w:t>
            </w:r>
            <w:r w:rsidR="002D48FC">
              <w:t>n</w:t>
            </w:r>
            <w:r>
              <w:t xml:space="preserve"> </w:t>
            </w:r>
            <w:r w:rsidR="00373FBB">
              <w:t>select</w:t>
            </w:r>
            <w:r w:rsidR="002D48FC">
              <w:t xml:space="preserve"> </w:t>
            </w:r>
            <w:r w:rsidR="00660DB1">
              <w:t>“</w:t>
            </w:r>
            <w:r>
              <w:t>&lt;</w:t>
            </w:r>
            <w:r w:rsidR="006914AE">
              <w:t>”</w:t>
            </w:r>
            <w:r>
              <w:t>.</w:t>
            </w:r>
          </w:p>
        </w:tc>
      </w:tr>
      <w:tr w:rsidR="00176F66" w14:paraId="19F1B959" w14:textId="77777777" w:rsidTr="00176F66">
        <w:tc>
          <w:tcPr>
            <w:tcW w:w="2155" w:type="dxa"/>
            <w:tcMar>
              <w:top w:w="0" w:type="dxa"/>
              <w:left w:w="115" w:type="dxa"/>
              <w:bottom w:w="0" w:type="dxa"/>
              <w:right w:w="115" w:type="dxa"/>
            </w:tcMar>
          </w:tcPr>
          <w:p w14:paraId="3C3E4743" w14:textId="77777777" w:rsidR="00642018" w:rsidRDefault="00A10CED" w:rsidP="00122B36">
            <w:pPr>
              <w:pStyle w:val="atnxxx"/>
            </w:pPr>
            <w:r>
              <w:t>=</w:t>
            </w:r>
          </w:p>
        </w:tc>
        <w:tc>
          <w:tcPr>
            <w:tcW w:w="6495" w:type="dxa"/>
            <w:tcMar>
              <w:top w:w="0" w:type="dxa"/>
              <w:left w:w="115" w:type="dxa"/>
              <w:bottom w:w="0" w:type="dxa"/>
              <w:right w:w="115" w:type="dxa"/>
            </w:tcMar>
          </w:tcPr>
          <w:p w14:paraId="3C40B878" w14:textId="77777777" w:rsidR="00642018" w:rsidRDefault="00A10CED" w:rsidP="00122B36">
            <w:pPr>
              <w:pStyle w:val="atnxxx"/>
            </w:pPr>
            <w:r>
              <w:t>Shrink a form with a clipboard border so there are no spaces between the clips.</w:t>
            </w:r>
          </w:p>
        </w:tc>
      </w:tr>
      <w:tr w:rsidR="00176F66" w14:paraId="5A472702" w14:textId="77777777" w:rsidTr="00176F66">
        <w:trPr>
          <w:trHeight w:val="305"/>
        </w:trPr>
        <w:tc>
          <w:tcPr>
            <w:tcW w:w="2155" w:type="dxa"/>
            <w:tcMar>
              <w:top w:w="0" w:type="dxa"/>
              <w:left w:w="115" w:type="dxa"/>
              <w:bottom w:w="0" w:type="dxa"/>
              <w:right w:w="115" w:type="dxa"/>
            </w:tcMar>
          </w:tcPr>
          <w:p w14:paraId="6960586E" w14:textId="77777777" w:rsidR="00642018" w:rsidRDefault="00A10CED" w:rsidP="00122B36">
            <w:pPr>
              <w:pStyle w:val="atnxxx"/>
            </w:pPr>
            <w:r>
              <w:t>&gt;</w:t>
            </w:r>
          </w:p>
        </w:tc>
        <w:tc>
          <w:tcPr>
            <w:tcW w:w="6495" w:type="dxa"/>
            <w:tcMar>
              <w:top w:w="0" w:type="dxa"/>
              <w:left w:w="115" w:type="dxa"/>
              <w:bottom w:w="0" w:type="dxa"/>
              <w:right w:w="115" w:type="dxa"/>
            </w:tcMar>
          </w:tcPr>
          <w:p w14:paraId="302D70A5" w14:textId="50055458" w:rsidR="00642018" w:rsidRDefault="00A10CED" w:rsidP="00122B36">
            <w:pPr>
              <w:pStyle w:val="atnxxx"/>
            </w:pPr>
            <w:r>
              <w:t xml:space="preserve">Set fill end. Select a form point and the </w:t>
            </w:r>
            <w:r w:rsidR="00373FBB">
              <w:t>select</w:t>
            </w:r>
            <w:r w:rsidR="002D48FC">
              <w:t xml:space="preserve"> </w:t>
            </w:r>
            <w:r w:rsidR="00660DB1">
              <w:t>“</w:t>
            </w:r>
            <w:r>
              <w:t>&gt;</w:t>
            </w:r>
            <w:r w:rsidR="006914AE">
              <w:t>”</w:t>
            </w:r>
            <w:r>
              <w:t>.</w:t>
            </w:r>
          </w:p>
        </w:tc>
      </w:tr>
      <w:tr w:rsidR="00176F66" w14:paraId="11E580B9" w14:textId="77777777" w:rsidTr="00176F66">
        <w:tc>
          <w:tcPr>
            <w:tcW w:w="2155" w:type="dxa"/>
            <w:tcMar>
              <w:top w:w="0" w:type="dxa"/>
              <w:left w:w="115" w:type="dxa"/>
              <w:bottom w:w="0" w:type="dxa"/>
              <w:right w:w="115" w:type="dxa"/>
            </w:tcMar>
          </w:tcPr>
          <w:p w14:paraId="76B052FC" w14:textId="77777777" w:rsidR="00642018" w:rsidRDefault="00A10CED" w:rsidP="00122B36">
            <w:pPr>
              <w:pStyle w:val="atnxxx"/>
            </w:pPr>
            <w:r>
              <w:t>A</w:t>
            </w:r>
          </w:p>
        </w:tc>
        <w:tc>
          <w:tcPr>
            <w:tcW w:w="6495" w:type="dxa"/>
            <w:tcMar>
              <w:top w:w="0" w:type="dxa"/>
              <w:left w:w="115" w:type="dxa"/>
              <w:bottom w:w="0" w:type="dxa"/>
              <w:right w:w="115" w:type="dxa"/>
            </w:tcMar>
          </w:tcPr>
          <w:p w14:paraId="656C96E3" w14:textId="77777777" w:rsidR="00642018" w:rsidRDefault="00A10CED" w:rsidP="00122B36">
            <w:pPr>
              <w:pStyle w:val="atnxxx"/>
            </w:pPr>
            <w:r>
              <w:t>Zoom out</w:t>
            </w:r>
          </w:p>
        </w:tc>
      </w:tr>
      <w:tr w:rsidR="00176F66" w14:paraId="5EEF3BAB" w14:textId="77777777" w:rsidTr="00176F66">
        <w:tc>
          <w:tcPr>
            <w:tcW w:w="2155" w:type="dxa"/>
            <w:tcMar>
              <w:top w:w="0" w:type="dxa"/>
              <w:left w:w="115" w:type="dxa"/>
              <w:bottom w:w="0" w:type="dxa"/>
              <w:right w:w="115" w:type="dxa"/>
            </w:tcMar>
          </w:tcPr>
          <w:p w14:paraId="2C87EF28" w14:textId="54C2157D" w:rsidR="00642018" w:rsidRDefault="00373FBB" w:rsidP="00122B36">
            <w:pPr>
              <w:pStyle w:val="atnxxx"/>
            </w:pPr>
            <w:proofErr w:type="spellStart"/>
            <w:r>
              <w:t>Ctrl+</w:t>
            </w:r>
            <w:r w:rsidR="00A10CED">
              <w:t>A</w:t>
            </w:r>
            <w:proofErr w:type="spellEnd"/>
          </w:p>
        </w:tc>
        <w:tc>
          <w:tcPr>
            <w:tcW w:w="6495" w:type="dxa"/>
            <w:tcMar>
              <w:top w:w="0" w:type="dxa"/>
              <w:left w:w="115" w:type="dxa"/>
              <w:bottom w:w="0" w:type="dxa"/>
              <w:right w:w="115" w:type="dxa"/>
            </w:tcMar>
          </w:tcPr>
          <w:p w14:paraId="75EEA2FA" w14:textId="77777777" w:rsidR="00642018" w:rsidRDefault="00A10CED" w:rsidP="00122B36">
            <w:pPr>
              <w:pStyle w:val="atnxxx"/>
            </w:pPr>
            <w:r>
              <w:t>Select all stitches</w:t>
            </w:r>
          </w:p>
        </w:tc>
      </w:tr>
      <w:tr w:rsidR="00176F66" w14:paraId="68B00AB5" w14:textId="77777777" w:rsidTr="00176F66">
        <w:tc>
          <w:tcPr>
            <w:tcW w:w="2155" w:type="dxa"/>
            <w:tcMar>
              <w:top w:w="0" w:type="dxa"/>
              <w:left w:w="115" w:type="dxa"/>
              <w:bottom w:w="0" w:type="dxa"/>
              <w:right w:w="115" w:type="dxa"/>
            </w:tcMar>
          </w:tcPr>
          <w:p w14:paraId="1AD0E9DD" w14:textId="1A93A8C2" w:rsidR="00642018" w:rsidRDefault="00AA2F76" w:rsidP="00122B36">
            <w:pPr>
              <w:pStyle w:val="atnxxx"/>
            </w:pPr>
            <w:proofErr w:type="spellStart"/>
            <w:r>
              <w:lastRenderedPageBreak/>
              <w:t>Shift+A</w:t>
            </w:r>
            <w:proofErr w:type="spellEnd"/>
          </w:p>
        </w:tc>
        <w:tc>
          <w:tcPr>
            <w:tcW w:w="6495" w:type="dxa"/>
            <w:tcMar>
              <w:top w:w="0" w:type="dxa"/>
              <w:left w:w="115" w:type="dxa"/>
              <w:bottom w:w="0" w:type="dxa"/>
              <w:right w:w="115" w:type="dxa"/>
            </w:tcMar>
          </w:tcPr>
          <w:p w14:paraId="5BA8757C" w14:textId="77777777" w:rsidR="00642018" w:rsidRDefault="00A10CED" w:rsidP="00122B36">
            <w:pPr>
              <w:pStyle w:val="atnxxx"/>
            </w:pPr>
            <w:r>
              <w:t>Selects all forms and stitches</w:t>
            </w:r>
          </w:p>
        </w:tc>
      </w:tr>
      <w:tr w:rsidR="00176F66" w14:paraId="4DD76BA0" w14:textId="77777777" w:rsidTr="00176F66">
        <w:tc>
          <w:tcPr>
            <w:tcW w:w="2155" w:type="dxa"/>
            <w:tcMar>
              <w:top w:w="0" w:type="dxa"/>
              <w:left w:w="115" w:type="dxa"/>
              <w:bottom w:w="0" w:type="dxa"/>
              <w:right w:w="115" w:type="dxa"/>
            </w:tcMar>
          </w:tcPr>
          <w:p w14:paraId="4497BAD7" w14:textId="77777777" w:rsidR="00642018" w:rsidRDefault="00A10CED" w:rsidP="00122B36">
            <w:pPr>
              <w:pStyle w:val="atnxxx"/>
            </w:pPr>
            <w:r>
              <w:t>Apostrophe</w:t>
            </w:r>
          </w:p>
        </w:tc>
        <w:tc>
          <w:tcPr>
            <w:tcW w:w="6495" w:type="dxa"/>
            <w:tcMar>
              <w:top w:w="0" w:type="dxa"/>
              <w:left w:w="115" w:type="dxa"/>
              <w:bottom w:w="0" w:type="dxa"/>
              <w:right w:w="115" w:type="dxa"/>
            </w:tcMar>
          </w:tcPr>
          <w:p w14:paraId="0BE791F7" w14:textId="77777777" w:rsidR="00642018" w:rsidRDefault="00A10CED" w:rsidP="00122B36">
            <w:pPr>
              <w:pStyle w:val="atnxxx"/>
            </w:pPr>
            <w:r>
              <w:t>Displays the Design Information Window</w:t>
            </w:r>
          </w:p>
        </w:tc>
      </w:tr>
      <w:tr w:rsidR="00176F66" w14:paraId="7BDD9CB5" w14:textId="77777777" w:rsidTr="00176F66">
        <w:tc>
          <w:tcPr>
            <w:tcW w:w="2155" w:type="dxa"/>
            <w:tcMar>
              <w:top w:w="0" w:type="dxa"/>
              <w:left w:w="115" w:type="dxa"/>
              <w:bottom w:w="0" w:type="dxa"/>
              <w:right w:w="115" w:type="dxa"/>
            </w:tcMar>
          </w:tcPr>
          <w:p w14:paraId="5C48AA1F" w14:textId="77777777" w:rsidR="00642018" w:rsidRDefault="00A10CED" w:rsidP="00122B36">
            <w:pPr>
              <w:pStyle w:val="atnxxx"/>
            </w:pPr>
            <w:r>
              <w:t>B</w:t>
            </w:r>
          </w:p>
        </w:tc>
        <w:tc>
          <w:tcPr>
            <w:tcW w:w="6495" w:type="dxa"/>
            <w:tcMar>
              <w:top w:w="0" w:type="dxa"/>
              <w:left w:w="115" w:type="dxa"/>
              <w:bottom w:w="0" w:type="dxa"/>
              <w:right w:w="115" w:type="dxa"/>
            </w:tcMar>
          </w:tcPr>
          <w:p w14:paraId="6AB34EA9" w14:textId="77777777" w:rsidR="00642018" w:rsidRDefault="00A10CED" w:rsidP="00122B36">
            <w:pPr>
              <w:pStyle w:val="atnxxx"/>
            </w:pPr>
            <w:r>
              <w:t>Undo</w:t>
            </w:r>
          </w:p>
        </w:tc>
      </w:tr>
      <w:tr w:rsidR="00176F66" w14:paraId="2BDBF088" w14:textId="77777777" w:rsidTr="00176F66">
        <w:tc>
          <w:tcPr>
            <w:tcW w:w="2155" w:type="dxa"/>
            <w:tcMar>
              <w:top w:w="0" w:type="dxa"/>
              <w:left w:w="115" w:type="dxa"/>
              <w:bottom w:w="0" w:type="dxa"/>
              <w:right w:w="115" w:type="dxa"/>
            </w:tcMar>
          </w:tcPr>
          <w:p w14:paraId="7FD1BA7F" w14:textId="3EF93B71" w:rsidR="00642018" w:rsidRDefault="00AA2F76" w:rsidP="00122B36">
            <w:pPr>
              <w:pStyle w:val="atnxxx"/>
            </w:pPr>
            <w:proofErr w:type="spellStart"/>
            <w:r>
              <w:t>Ctrl+</w:t>
            </w:r>
            <w:r w:rsidR="006E1F28">
              <w:t>B</w:t>
            </w:r>
            <w:proofErr w:type="spellEnd"/>
          </w:p>
        </w:tc>
        <w:tc>
          <w:tcPr>
            <w:tcW w:w="6495" w:type="dxa"/>
            <w:tcMar>
              <w:top w:w="0" w:type="dxa"/>
              <w:left w:w="115" w:type="dxa"/>
              <w:bottom w:w="0" w:type="dxa"/>
              <w:right w:w="115" w:type="dxa"/>
            </w:tcMar>
          </w:tcPr>
          <w:p w14:paraId="2BEC85F6" w14:textId="77777777" w:rsidR="00642018" w:rsidRDefault="00A10CED" w:rsidP="00122B36">
            <w:pPr>
              <w:pStyle w:val="atnxxx"/>
            </w:pPr>
            <w:r>
              <w:t>Redo</w:t>
            </w:r>
          </w:p>
        </w:tc>
      </w:tr>
      <w:tr w:rsidR="00176F66" w14:paraId="455ECC90" w14:textId="77777777" w:rsidTr="00176F66">
        <w:tc>
          <w:tcPr>
            <w:tcW w:w="2155" w:type="dxa"/>
            <w:tcMar>
              <w:top w:w="0" w:type="dxa"/>
              <w:left w:w="115" w:type="dxa"/>
              <w:bottom w:w="0" w:type="dxa"/>
              <w:right w:w="115" w:type="dxa"/>
            </w:tcMar>
          </w:tcPr>
          <w:p w14:paraId="2FA753CB" w14:textId="2B2FC807" w:rsidR="00642018" w:rsidRDefault="00AA2F76" w:rsidP="00122B36">
            <w:pPr>
              <w:pStyle w:val="atnxxx"/>
            </w:pPr>
            <w:proofErr w:type="spellStart"/>
            <w:r>
              <w:t>Shift+B</w:t>
            </w:r>
            <w:proofErr w:type="spellEnd"/>
          </w:p>
        </w:tc>
        <w:tc>
          <w:tcPr>
            <w:tcW w:w="6495" w:type="dxa"/>
            <w:tcMar>
              <w:top w:w="0" w:type="dxa"/>
              <w:left w:w="115" w:type="dxa"/>
              <w:bottom w:w="0" w:type="dxa"/>
              <w:right w:w="115" w:type="dxa"/>
            </w:tcMar>
          </w:tcPr>
          <w:p w14:paraId="41466A0A" w14:textId="77777777" w:rsidR="00642018" w:rsidRDefault="00A10CED" w:rsidP="00122B36">
            <w:pPr>
              <w:pStyle w:val="atnxxx"/>
            </w:pPr>
            <w:r>
              <w:t>Retrieves the zoom mark.</w:t>
            </w:r>
          </w:p>
        </w:tc>
      </w:tr>
      <w:tr w:rsidR="00176F66" w14:paraId="4CE6B49D" w14:textId="77777777" w:rsidTr="00176F66">
        <w:tc>
          <w:tcPr>
            <w:tcW w:w="2155" w:type="dxa"/>
            <w:tcMar>
              <w:top w:w="0" w:type="dxa"/>
              <w:left w:w="115" w:type="dxa"/>
              <w:bottom w:w="0" w:type="dxa"/>
              <w:right w:w="115" w:type="dxa"/>
            </w:tcMar>
          </w:tcPr>
          <w:p w14:paraId="60DA7C5D" w14:textId="77777777" w:rsidR="00642018" w:rsidRDefault="00A10CED" w:rsidP="00122B36">
            <w:pPr>
              <w:pStyle w:val="atnxxx"/>
            </w:pPr>
            <w:r>
              <w:t>C</w:t>
            </w:r>
          </w:p>
        </w:tc>
        <w:tc>
          <w:tcPr>
            <w:tcW w:w="6495" w:type="dxa"/>
            <w:tcMar>
              <w:top w:w="0" w:type="dxa"/>
              <w:left w:w="115" w:type="dxa"/>
              <w:bottom w:w="0" w:type="dxa"/>
              <w:right w:w="115" w:type="dxa"/>
            </w:tcMar>
          </w:tcPr>
          <w:p w14:paraId="38E1E3A3" w14:textId="77777777" w:rsidR="00642018" w:rsidRDefault="00A10CED" w:rsidP="00122B36">
            <w:pPr>
              <w:pStyle w:val="atnxxx"/>
            </w:pPr>
            <w:r>
              <w:t>Select stitch closest to the mouse position</w:t>
            </w:r>
          </w:p>
        </w:tc>
      </w:tr>
      <w:tr w:rsidR="00176F66" w14:paraId="49246853" w14:textId="77777777" w:rsidTr="00176F66">
        <w:tc>
          <w:tcPr>
            <w:tcW w:w="2155" w:type="dxa"/>
            <w:tcMar>
              <w:top w:w="0" w:type="dxa"/>
              <w:left w:w="115" w:type="dxa"/>
              <w:bottom w:w="0" w:type="dxa"/>
              <w:right w:w="115" w:type="dxa"/>
            </w:tcMar>
          </w:tcPr>
          <w:p w14:paraId="49ABC10D" w14:textId="56372B49" w:rsidR="00642018" w:rsidRDefault="00AA2F76" w:rsidP="00122B36">
            <w:pPr>
              <w:pStyle w:val="atnxxx"/>
            </w:pPr>
            <w:proofErr w:type="spellStart"/>
            <w:r>
              <w:t>Ctrl+</w:t>
            </w:r>
            <w:r w:rsidR="006E1F28">
              <w:t>C</w:t>
            </w:r>
            <w:proofErr w:type="spellEnd"/>
          </w:p>
        </w:tc>
        <w:tc>
          <w:tcPr>
            <w:tcW w:w="6495" w:type="dxa"/>
            <w:tcMar>
              <w:top w:w="0" w:type="dxa"/>
              <w:left w:w="115" w:type="dxa"/>
              <w:bottom w:w="0" w:type="dxa"/>
              <w:right w:w="115" w:type="dxa"/>
            </w:tcMar>
          </w:tcPr>
          <w:p w14:paraId="5D19FDA4" w14:textId="642EE1A5" w:rsidR="00642018" w:rsidRDefault="00A10CED" w:rsidP="00122B36">
            <w:pPr>
              <w:pStyle w:val="atnxxx"/>
            </w:pPr>
            <w:r>
              <w:t>Copy the selected item(s) to the clipboard</w:t>
            </w:r>
            <w:r w:rsidR="00FC44AD">
              <w:t xml:space="preserve">. </w:t>
            </w:r>
            <w:r>
              <w:t xml:space="preserve">Does not work with </w:t>
            </w:r>
            <w:r w:rsidR="00660DB1">
              <w:t>“</w:t>
            </w:r>
            <w:r>
              <w:t>select/all forms and stitches</w:t>
            </w:r>
            <w:r w:rsidR="00660DB1">
              <w:t>”</w:t>
            </w:r>
            <w:r>
              <w:t>.</w:t>
            </w:r>
          </w:p>
        </w:tc>
      </w:tr>
      <w:tr w:rsidR="00176F66" w14:paraId="79D66426" w14:textId="77777777" w:rsidTr="00176F66">
        <w:tc>
          <w:tcPr>
            <w:tcW w:w="2155" w:type="dxa"/>
            <w:tcMar>
              <w:top w:w="0" w:type="dxa"/>
              <w:left w:w="115" w:type="dxa"/>
              <w:bottom w:w="0" w:type="dxa"/>
              <w:right w:w="115" w:type="dxa"/>
            </w:tcMar>
          </w:tcPr>
          <w:p w14:paraId="14C319A3" w14:textId="5CE39C3E" w:rsidR="00642018" w:rsidRDefault="00AA2F76" w:rsidP="00122B36">
            <w:pPr>
              <w:pStyle w:val="atnxxx"/>
            </w:pPr>
            <w:proofErr w:type="spellStart"/>
            <w:r>
              <w:t>Shift+C</w:t>
            </w:r>
            <w:proofErr w:type="spellEnd"/>
          </w:p>
        </w:tc>
        <w:tc>
          <w:tcPr>
            <w:tcW w:w="6495" w:type="dxa"/>
            <w:tcMar>
              <w:top w:w="0" w:type="dxa"/>
              <w:left w:w="115" w:type="dxa"/>
              <w:bottom w:w="0" w:type="dxa"/>
              <w:right w:w="115" w:type="dxa"/>
            </w:tcMar>
          </w:tcPr>
          <w:p w14:paraId="1BBB41C2" w14:textId="77777777" w:rsidR="00642018" w:rsidRDefault="00000000" w:rsidP="00122B36">
            <w:pPr>
              <w:pStyle w:val="atnxxx"/>
            </w:pPr>
            <w:hyperlink w:anchor="ribon" w:history="1">
              <w:r w:rsidR="00A10CED">
                <w:rPr>
                  <w:rStyle w:val="Hyperlink"/>
                </w:rPr>
                <w:t>Convert to Satin Ribbon</w:t>
              </w:r>
            </w:hyperlink>
            <w:r w:rsidR="00A10CED">
              <w:t>.</w:t>
            </w:r>
          </w:p>
        </w:tc>
      </w:tr>
      <w:tr w:rsidR="00176F66" w14:paraId="68928D59" w14:textId="77777777" w:rsidTr="00176F66">
        <w:tc>
          <w:tcPr>
            <w:tcW w:w="2155" w:type="dxa"/>
            <w:tcMar>
              <w:top w:w="0" w:type="dxa"/>
              <w:left w:w="115" w:type="dxa"/>
              <w:bottom w:w="0" w:type="dxa"/>
              <w:right w:w="115" w:type="dxa"/>
            </w:tcMar>
          </w:tcPr>
          <w:p w14:paraId="30CCFA3F" w14:textId="77777777" w:rsidR="00642018" w:rsidRDefault="00A10CED" w:rsidP="00122B36">
            <w:pPr>
              <w:pStyle w:val="atnxxx"/>
            </w:pPr>
            <w:r>
              <w:t>Comma</w:t>
            </w:r>
          </w:p>
        </w:tc>
        <w:tc>
          <w:tcPr>
            <w:tcW w:w="6495" w:type="dxa"/>
            <w:tcMar>
              <w:top w:w="0" w:type="dxa"/>
              <w:left w:w="115" w:type="dxa"/>
              <w:bottom w:w="0" w:type="dxa"/>
              <w:right w:w="115" w:type="dxa"/>
            </w:tcMar>
          </w:tcPr>
          <w:p w14:paraId="42A900DA" w14:textId="3F7D97A2" w:rsidR="00642018" w:rsidRDefault="00A10CED" w:rsidP="00122B36">
            <w:pPr>
              <w:pStyle w:val="atnxxx"/>
            </w:pPr>
            <w:r>
              <w:t>Join two forms together</w:t>
            </w:r>
            <w:r w:rsidR="00FC44AD">
              <w:t xml:space="preserve">. </w:t>
            </w:r>
            <w:r>
              <w:t>Select one form, and then hold your mouse cursor near a form point on the other form and type a comma</w:t>
            </w:r>
            <w:r w:rsidR="00FC44AD">
              <w:t xml:space="preserve">. </w:t>
            </w:r>
            <w:r>
              <w:t xml:space="preserve">The two forms will be joined together at point 0 on the first form and the point your cursor is near on second form </w:t>
            </w:r>
            <w:proofErr w:type="gramStart"/>
            <w:r>
              <w:t>at the moment</w:t>
            </w:r>
            <w:proofErr w:type="gramEnd"/>
            <w:r>
              <w:t xml:space="preserve"> when you </w:t>
            </w:r>
            <w:r w:rsidR="00373FBB">
              <w:t>select</w:t>
            </w:r>
            <w:r w:rsidR="002D48FC">
              <w:t xml:space="preserve"> the</w:t>
            </w:r>
            <w:r>
              <w:t xml:space="preserve"> comma key</w:t>
            </w:r>
            <w:r w:rsidR="00FC44AD">
              <w:t xml:space="preserve">. </w:t>
            </w:r>
            <w:r>
              <w:t>The fill and form type information of the new form will be taken from the first form selected.</w:t>
            </w:r>
          </w:p>
        </w:tc>
      </w:tr>
      <w:tr w:rsidR="00176F66" w14:paraId="597AA348" w14:textId="77777777" w:rsidTr="00176F66">
        <w:tc>
          <w:tcPr>
            <w:tcW w:w="2155" w:type="dxa"/>
            <w:tcMar>
              <w:top w:w="0" w:type="dxa"/>
              <w:left w:w="115" w:type="dxa"/>
              <w:bottom w:w="0" w:type="dxa"/>
              <w:right w:w="115" w:type="dxa"/>
            </w:tcMar>
          </w:tcPr>
          <w:p w14:paraId="59458D96" w14:textId="6FBEC4F3" w:rsidR="00642018" w:rsidRDefault="00373FBB" w:rsidP="00122B36">
            <w:pPr>
              <w:pStyle w:val="atnxxx"/>
            </w:pPr>
            <w:proofErr w:type="spellStart"/>
            <w:r>
              <w:t>Shift+</w:t>
            </w:r>
            <w:r w:rsidR="00A10CED">
              <w:t>Comma</w:t>
            </w:r>
            <w:proofErr w:type="spellEnd"/>
          </w:p>
        </w:tc>
        <w:tc>
          <w:tcPr>
            <w:tcW w:w="6495" w:type="dxa"/>
            <w:tcMar>
              <w:top w:w="0" w:type="dxa"/>
              <w:left w:w="115" w:type="dxa"/>
              <w:bottom w:w="0" w:type="dxa"/>
              <w:right w:w="115" w:type="dxa"/>
            </w:tcMar>
          </w:tcPr>
          <w:p w14:paraId="5C558FCD" w14:textId="323EAC38" w:rsidR="00642018" w:rsidRDefault="00A10CED" w:rsidP="00122B36">
            <w:pPr>
              <w:pStyle w:val="atnxxx"/>
            </w:pPr>
            <w:r>
              <w:t>Set Fill Start</w:t>
            </w:r>
            <w:r w:rsidR="00FC44AD">
              <w:t xml:space="preserve">. </w:t>
            </w:r>
            <w:r>
              <w:t xml:space="preserve">Select a form point then hold down the shift key and </w:t>
            </w:r>
            <w:r w:rsidR="00373FBB">
              <w:t>select</w:t>
            </w:r>
            <w:r w:rsidR="002D48FC">
              <w:t xml:space="preserve"> the</w:t>
            </w:r>
            <w:r>
              <w:t xml:space="preserve"> comma to set the form fill start.</w:t>
            </w:r>
          </w:p>
        </w:tc>
      </w:tr>
      <w:tr w:rsidR="00176F66" w14:paraId="15E5A746" w14:textId="77777777" w:rsidTr="00176F66">
        <w:tc>
          <w:tcPr>
            <w:tcW w:w="2155" w:type="dxa"/>
            <w:tcMar>
              <w:top w:w="0" w:type="dxa"/>
              <w:left w:w="115" w:type="dxa"/>
              <w:bottom w:w="0" w:type="dxa"/>
              <w:right w:w="115" w:type="dxa"/>
            </w:tcMar>
          </w:tcPr>
          <w:p w14:paraId="50D6EC01" w14:textId="77777777" w:rsidR="00642018" w:rsidRDefault="00A10CED" w:rsidP="00122B36">
            <w:pPr>
              <w:pStyle w:val="atnxxx"/>
            </w:pPr>
            <w:r>
              <w:t>D</w:t>
            </w:r>
          </w:p>
        </w:tc>
        <w:tc>
          <w:tcPr>
            <w:tcW w:w="6495" w:type="dxa"/>
            <w:tcMar>
              <w:top w:w="0" w:type="dxa"/>
              <w:left w:w="115" w:type="dxa"/>
              <w:bottom w:w="0" w:type="dxa"/>
              <w:right w:w="115" w:type="dxa"/>
            </w:tcMar>
          </w:tcPr>
          <w:p w14:paraId="6028BCF3" w14:textId="77777777" w:rsidR="00642018" w:rsidRDefault="00A10CED" w:rsidP="00122B36">
            <w:pPr>
              <w:pStyle w:val="atnxxx"/>
            </w:pPr>
            <w:r>
              <w:t>Draw or delete a line to control fill angle in satin stitch</w:t>
            </w:r>
          </w:p>
        </w:tc>
      </w:tr>
      <w:tr w:rsidR="00176F66" w14:paraId="48174AD7" w14:textId="77777777" w:rsidTr="00176F66">
        <w:tc>
          <w:tcPr>
            <w:tcW w:w="2155" w:type="dxa"/>
            <w:tcMar>
              <w:top w:w="0" w:type="dxa"/>
              <w:left w:w="115" w:type="dxa"/>
              <w:bottom w:w="0" w:type="dxa"/>
              <w:right w:w="115" w:type="dxa"/>
            </w:tcMar>
          </w:tcPr>
          <w:p w14:paraId="264ED89C" w14:textId="1C0C90D3" w:rsidR="00642018" w:rsidRDefault="00AA2F76" w:rsidP="00122B36">
            <w:pPr>
              <w:pStyle w:val="atnxxx"/>
            </w:pPr>
            <w:proofErr w:type="spellStart"/>
            <w:r>
              <w:t>Shift+D</w:t>
            </w:r>
            <w:proofErr w:type="spellEnd"/>
          </w:p>
        </w:tc>
        <w:tc>
          <w:tcPr>
            <w:tcW w:w="6495" w:type="dxa"/>
            <w:tcMar>
              <w:top w:w="0" w:type="dxa"/>
              <w:left w:w="115" w:type="dxa"/>
              <w:bottom w:w="0" w:type="dxa"/>
              <w:right w:w="115" w:type="dxa"/>
            </w:tcMar>
          </w:tcPr>
          <w:p w14:paraId="39D8AAA5" w14:textId="77777777" w:rsidR="00642018" w:rsidRDefault="00A10CED" w:rsidP="00122B36">
            <w:pPr>
              <w:pStyle w:val="atnxxx"/>
            </w:pPr>
            <w:r>
              <w:t>Calls the form update menu if you have a form selected</w:t>
            </w:r>
          </w:p>
        </w:tc>
      </w:tr>
      <w:tr w:rsidR="00176F66" w14:paraId="2BF86AE7" w14:textId="77777777" w:rsidTr="00176F66">
        <w:tc>
          <w:tcPr>
            <w:tcW w:w="2155" w:type="dxa"/>
            <w:tcMar>
              <w:top w:w="0" w:type="dxa"/>
              <w:left w:w="115" w:type="dxa"/>
              <w:bottom w:w="0" w:type="dxa"/>
              <w:right w:w="115" w:type="dxa"/>
            </w:tcMar>
          </w:tcPr>
          <w:p w14:paraId="409EFE36" w14:textId="77777777" w:rsidR="00642018" w:rsidRDefault="00A10CED" w:rsidP="00122B36">
            <w:pPr>
              <w:pStyle w:val="atnxxx"/>
            </w:pPr>
            <w:r>
              <w:t>Delete</w:t>
            </w:r>
          </w:p>
        </w:tc>
        <w:tc>
          <w:tcPr>
            <w:tcW w:w="6495" w:type="dxa"/>
            <w:tcMar>
              <w:top w:w="0" w:type="dxa"/>
              <w:left w:w="115" w:type="dxa"/>
              <w:bottom w:w="0" w:type="dxa"/>
              <w:right w:w="115" w:type="dxa"/>
            </w:tcMar>
          </w:tcPr>
          <w:p w14:paraId="2E8B2ADF" w14:textId="33A3CEA5" w:rsidR="00642018" w:rsidRDefault="00A10CED" w:rsidP="00122B36">
            <w:pPr>
              <w:pStyle w:val="atnxxx"/>
            </w:pPr>
            <w:r>
              <w:t xml:space="preserve">If the cursor is near a color box on the left of the </w:t>
            </w:r>
            <w:r w:rsidR="00AD6EB8">
              <w:t>ThrEd</w:t>
            </w:r>
            <w:r>
              <w:t xml:space="preserve"> screen, that color will be deleted, </w:t>
            </w:r>
            <w:r w:rsidR="006914AE">
              <w:t>otherwise</w:t>
            </w:r>
            <w:r>
              <w:t xml:space="preserve"> delete a form, a stitch, a range of stitches, or a point in a satin stitch form</w:t>
            </w:r>
          </w:p>
        </w:tc>
      </w:tr>
      <w:tr w:rsidR="00176F66" w14:paraId="6ADF5239" w14:textId="77777777" w:rsidTr="00176F66">
        <w:tc>
          <w:tcPr>
            <w:tcW w:w="2155" w:type="dxa"/>
            <w:tcMar>
              <w:top w:w="0" w:type="dxa"/>
              <w:left w:w="115" w:type="dxa"/>
              <w:bottom w:w="0" w:type="dxa"/>
              <w:right w:w="115" w:type="dxa"/>
            </w:tcMar>
          </w:tcPr>
          <w:p w14:paraId="7429FB1A" w14:textId="77777777" w:rsidR="00642018" w:rsidRDefault="00A10CED" w:rsidP="00122B36">
            <w:pPr>
              <w:pStyle w:val="atnxxx"/>
            </w:pPr>
            <w:r>
              <w:t>Down Arrow</w:t>
            </w:r>
          </w:p>
        </w:tc>
        <w:tc>
          <w:tcPr>
            <w:tcW w:w="6495" w:type="dxa"/>
            <w:tcMar>
              <w:top w:w="0" w:type="dxa"/>
              <w:left w:w="115" w:type="dxa"/>
              <w:bottom w:w="0" w:type="dxa"/>
              <w:right w:w="115" w:type="dxa"/>
            </w:tcMar>
          </w:tcPr>
          <w:p w14:paraId="099316D3" w14:textId="77777777" w:rsidR="00642018" w:rsidRDefault="00A10CED" w:rsidP="00122B36">
            <w:pPr>
              <w:pStyle w:val="atnxxx"/>
            </w:pPr>
            <w:r>
              <w:t>If a stitch is selected, moves the selection to the next stitch of a different kind.</w:t>
            </w:r>
          </w:p>
        </w:tc>
      </w:tr>
      <w:tr w:rsidR="00176F66" w14:paraId="56B519AA" w14:textId="77777777" w:rsidTr="00176F66">
        <w:tc>
          <w:tcPr>
            <w:tcW w:w="2155" w:type="dxa"/>
            <w:tcMar>
              <w:top w:w="0" w:type="dxa"/>
              <w:left w:w="115" w:type="dxa"/>
              <w:bottom w:w="0" w:type="dxa"/>
              <w:right w:w="115" w:type="dxa"/>
            </w:tcMar>
          </w:tcPr>
          <w:p w14:paraId="1462500B" w14:textId="77777777" w:rsidR="00642018" w:rsidRDefault="00A10CED" w:rsidP="00122B36">
            <w:pPr>
              <w:pStyle w:val="atnxxx"/>
            </w:pPr>
            <w:r>
              <w:t>Down Arrow</w:t>
            </w:r>
          </w:p>
        </w:tc>
        <w:tc>
          <w:tcPr>
            <w:tcW w:w="6495" w:type="dxa"/>
            <w:tcMar>
              <w:top w:w="0" w:type="dxa"/>
              <w:left w:w="115" w:type="dxa"/>
              <w:bottom w:w="0" w:type="dxa"/>
              <w:right w:w="115" w:type="dxa"/>
            </w:tcMar>
          </w:tcPr>
          <w:p w14:paraId="1AA568E0" w14:textId="5B37D665" w:rsidR="00642018" w:rsidRDefault="00A10CED" w:rsidP="00122B36">
            <w:pPr>
              <w:pStyle w:val="atnxxx"/>
            </w:pPr>
            <w:r>
              <w:t>If a form is selected, moves the selection to the previous form</w:t>
            </w:r>
            <w:r w:rsidR="00FC44AD">
              <w:t xml:space="preserve">. </w:t>
            </w:r>
            <w:r>
              <w:t xml:space="preserve">If no form is selected, </w:t>
            </w:r>
            <w:proofErr w:type="gramStart"/>
            <w:r>
              <w:t>selects</w:t>
            </w:r>
            <w:proofErr w:type="gramEnd"/>
            <w:r>
              <w:t xml:space="preserve"> the last form</w:t>
            </w:r>
            <w:r w:rsidR="00FC44AD">
              <w:t xml:space="preserve">. </w:t>
            </w:r>
            <w:r>
              <w:t>Forms are numbered as they are entered.</w:t>
            </w:r>
          </w:p>
        </w:tc>
      </w:tr>
      <w:tr w:rsidR="00176F66" w14:paraId="7D685E87" w14:textId="77777777" w:rsidTr="00176F66">
        <w:tc>
          <w:tcPr>
            <w:tcW w:w="2155" w:type="dxa"/>
            <w:tcMar>
              <w:top w:w="0" w:type="dxa"/>
              <w:left w:w="115" w:type="dxa"/>
              <w:bottom w:w="0" w:type="dxa"/>
              <w:right w:w="115" w:type="dxa"/>
            </w:tcMar>
          </w:tcPr>
          <w:p w14:paraId="7CA662C0" w14:textId="5C6CFEE2" w:rsidR="00642018" w:rsidRDefault="00373FBB" w:rsidP="00122B36">
            <w:pPr>
              <w:pStyle w:val="atnxxx"/>
            </w:pPr>
            <w:r>
              <w:t>Ctrl+</w:t>
            </w:r>
            <w:r w:rsidR="00A10CED">
              <w:t>Down</w:t>
            </w:r>
            <w:r w:rsidR="00176F66">
              <w:t xml:space="preserve"> Arrow</w:t>
            </w:r>
          </w:p>
        </w:tc>
        <w:tc>
          <w:tcPr>
            <w:tcW w:w="6495" w:type="dxa"/>
            <w:tcMar>
              <w:top w:w="0" w:type="dxa"/>
              <w:left w:w="115" w:type="dxa"/>
              <w:bottom w:w="0" w:type="dxa"/>
              <w:right w:w="115" w:type="dxa"/>
            </w:tcMar>
          </w:tcPr>
          <w:p w14:paraId="16275158" w14:textId="206B83D8" w:rsidR="00642018" w:rsidRDefault="00000000" w:rsidP="00122B36">
            <w:pPr>
              <w:pStyle w:val="atnxxx"/>
            </w:pPr>
            <w:hyperlink w:anchor="nudg" w:history="1">
              <w:r w:rsidR="00A10CED">
                <w:rPr>
                  <w:rStyle w:val="Hyperlink"/>
                </w:rPr>
                <w:t>Nudge</w:t>
              </w:r>
            </w:hyperlink>
            <w:r w:rsidR="00FC44AD">
              <w:t xml:space="preserve">. </w:t>
            </w:r>
            <w:r w:rsidR="00A10CED">
              <w:t>Moves things down.</w:t>
            </w:r>
          </w:p>
        </w:tc>
      </w:tr>
      <w:tr w:rsidR="00176F66" w14:paraId="5A1683B0" w14:textId="77777777" w:rsidTr="00176F66">
        <w:tc>
          <w:tcPr>
            <w:tcW w:w="2155" w:type="dxa"/>
            <w:tcMar>
              <w:top w:w="0" w:type="dxa"/>
              <w:left w:w="115" w:type="dxa"/>
              <w:bottom w:w="0" w:type="dxa"/>
              <w:right w:w="115" w:type="dxa"/>
            </w:tcMar>
          </w:tcPr>
          <w:p w14:paraId="27FF5EC6" w14:textId="77777777" w:rsidR="00642018" w:rsidRDefault="00A10CED" w:rsidP="00122B36">
            <w:pPr>
              <w:pStyle w:val="atnxxx"/>
            </w:pPr>
            <w:r>
              <w:t>E</w:t>
            </w:r>
          </w:p>
        </w:tc>
        <w:tc>
          <w:tcPr>
            <w:tcW w:w="6495" w:type="dxa"/>
            <w:tcMar>
              <w:top w:w="0" w:type="dxa"/>
              <w:left w:w="115" w:type="dxa"/>
              <w:bottom w:w="0" w:type="dxa"/>
              <w:right w:w="115" w:type="dxa"/>
            </w:tcMar>
          </w:tcPr>
          <w:p w14:paraId="0AE3A3FB" w14:textId="29F3AED1" w:rsidR="00642018" w:rsidRDefault="00A10CED" w:rsidP="00122B36">
            <w:pPr>
              <w:pStyle w:val="atnxxx"/>
            </w:pPr>
            <w:r>
              <w:t>Insert form points</w:t>
            </w:r>
            <w:r w:rsidR="00FC44AD">
              <w:t xml:space="preserve">. </w:t>
            </w:r>
            <w:r>
              <w:t xml:space="preserve">Hold the mouse cursor near a form point and </w:t>
            </w:r>
            <w:r w:rsidR="00373FBB">
              <w:t>select</w:t>
            </w:r>
            <w:r w:rsidR="002D48FC">
              <w:t xml:space="preserve"> the</w:t>
            </w:r>
            <w:r>
              <w:t xml:space="preserve"> </w:t>
            </w:r>
            <w:r w:rsidR="00660DB1">
              <w:t>“</w:t>
            </w:r>
            <w:r>
              <w:t>E</w:t>
            </w:r>
            <w:r w:rsidR="00660DB1">
              <w:t>”</w:t>
            </w:r>
            <w:r>
              <w:t xml:space="preserve"> key</w:t>
            </w:r>
            <w:r w:rsidR="00FC44AD">
              <w:t xml:space="preserve">. </w:t>
            </w:r>
            <w:proofErr w:type="gramStart"/>
            <w:r w:rsidR="00DB50E9">
              <w:t>Left-click</w:t>
            </w:r>
            <w:proofErr w:type="gramEnd"/>
            <w:r>
              <w:t xml:space="preserve"> to set form points</w:t>
            </w:r>
            <w:r w:rsidR="00FC44AD">
              <w:t xml:space="preserve">. </w:t>
            </w:r>
            <w:r>
              <w:t xml:space="preserve">When you are finished setting form points </w:t>
            </w:r>
            <w:r w:rsidR="00373FBB">
              <w:t>select</w:t>
            </w:r>
            <w:r w:rsidR="002D48FC">
              <w:t xml:space="preserve"> </w:t>
            </w:r>
            <w:r w:rsidR="00660DB1">
              <w:t>“</w:t>
            </w:r>
            <w:r>
              <w:t>Q</w:t>
            </w:r>
            <w:r w:rsidR="00660DB1">
              <w:t>”</w:t>
            </w:r>
            <w:r>
              <w:t xml:space="preserve"> or escape.</w:t>
            </w:r>
          </w:p>
        </w:tc>
      </w:tr>
      <w:tr w:rsidR="00176F66" w14:paraId="7FA1781C" w14:textId="77777777" w:rsidTr="00176F66">
        <w:tc>
          <w:tcPr>
            <w:tcW w:w="2155" w:type="dxa"/>
            <w:tcMar>
              <w:top w:w="0" w:type="dxa"/>
              <w:left w:w="115" w:type="dxa"/>
              <w:bottom w:w="0" w:type="dxa"/>
              <w:right w:w="115" w:type="dxa"/>
            </w:tcMar>
          </w:tcPr>
          <w:p w14:paraId="632FE95C" w14:textId="5D27477C" w:rsidR="00642018" w:rsidRDefault="00CC3F5C" w:rsidP="00122B36">
            <w:pPr>
              <w:pStyle w:val="atnxxx"/>
            </w:pPr>
            <w:proofErr w:type="spellStart"/>
            <w:r>
              <w:t>Shift+E</w:t>
            </w:r>
            <w:proofErr w:type="spellEnd"/>
          </w:p>
        </w:tc>
        <w:tc>
          <w:tcPr>
            <w:tcW w:w="6495" w:type="dxa"/>
            <w:tcMar>
              <w:top w:w="0" w:type="dxa"/>
              <w:left w:w="115" w:type="dxa"/>
              <w:bottom w:w="0" w:type="dxa"/>
              <w:right w:w="115" w:type="dxa"/>
            </w:tcMar>
          </w:tcPr>
          <w:p w14:paraId="40184F28" w14:textId="77777777" w:rsidR="00642018" w:rsidRDefault="00A10CED" w:rsidP="00122B36">
            <w:pPr>
              <w:pStyle w:val="atnxxx"/>
            </w:pPr>
            <w:r>
              <w:t>Opens the texture editor.</w:t>
            </w:r>
          </w:p>
        </w:tc>
      </w:tr>
      <w:tr w:rsidR="00176F66" w14:paraId="0CEA884B" w14:textId="77777777" w:rsidTr="00176F66">
        <w:tc>
          <w:tcPr>
            <w:tcW w:w="2155" w:type="dxa"/>
            <w:tcMar>
              <w:top w:w="0" w:type="dxa"/>
              <w:left w:w="115" w:type="dxa"/>
              <w:bottom w:w="0" w:type="dxa"/>
              <w:right w:w="115" w:type="dxa"/>
            </w:tcMar>
          </w:tcPr>
          <w:p w14:paraId="7089CE6B" w14:textId="77777777" w:rsidR="00642018" w:rsidRDefault="00A10CED" w:rsidP="00122B36">
            <w:pPr>
              <w:pStyle w:val="atnxxx"/>
            </w:pPr>
            <w:r>
              <w:lastRenderedPageBreak/>
              <w:t>End</w:t>
            </w:r>
          </w:p>
        </w:tc>
        <w:tc>
          <w:tcPr>
            <w:tcW w:w="6495" w:type="dxa"/>
            <w:tcMar>
              <w:top w:w="0" w:type="dxa"/>
              <w:left w:w="115" w:type="dxa"/>
              <w:bottom w:w="0" w:type="dxa"/>
              <w:right w:w="115" w:type="dxa"/>
            </w:tcMar>
          </w:tcPr>
          <w:p w14:paraId="71C0CFA3" w14:textId="0A426F44" w:rsidR="00642018" w:rsidRDefault="00A10CED" w:rsidP="00122B36">
            <w:pPr>
              <w:pStyle w:val="atnxxx"/>
            </w:pPr>
            <w:r>
              <w:t xml:space="preserve">If a stitch is selected, </w:t>
            </w:r>
            <w:r w:rsidR="00660DB1">
              <w:t>“</w:t>
            </w:r>
            <w:r>
              <w:t>End</w:t>
            </w:r>
            <w:r w:rsidR="00660DB1">
              <w:t>”</w:t>
            </w:r>
            <w:r>
              <w:t xml:space="preserve"> changes the selection to the last stitch in the selected color</w:t>
            </w:r>
            <w:r w:rsidR="00FC44AD">
              <w:t xml:space="preserve">. </w:t>
            </w:r>
            <w:r>
              <w:t xml:space="preserve">If a stitch is not selected, </w:t>
            </w:r>
            <w:r w:rsidR="00660DB1">
              <w:t>“</w:t>
            </w:r>
            <w:r>
              <w:t>End</w:t>
            </w:r>
            <w:r w:rsidR="00660DB1">
              <w:t>”</w:t>
            </w:r>
            <w:r>
              <w:t xml:space="preserve"> selects the last stitch in the file.</w:t>
            </w:r>
          </w:p>
        </w:tc>
      </w:tr>
      <w:tr w:rsidR="00176F66" w14:paraId="68907E4A" w14:textId="77777777" w:rsidTr="00176F66">
        <w:tc>
          <w:tcPr>
            <w:tcW w:w="2155" w:type="dxa"/>
            <w:tcMar>
              <w:top w:w="0" w:type="dxa"/>
              <w:left w:w="115" w:type="dxa"/>
              <w:bottom w:w="0" w:type="dxa"/>
              <w:right w:w="115" w:type="dxa"/>
            </w:tcMar>
          </w:tcPr>
          <w:p w14:paraId="1C7B6443" w14:textId="6A2FE4BA" w:rsidR="00642018" w:rsidRDefault="00373FBB" w:rsidP="00122B36">
            <w:pPr>
              <w:pStyle w:val="atnxxx"/>
            </w:pPr>
            <w:proofErr w:type="spellStart"/>
            <w:r>
              <w:t>Ctrl+</w:t>
            </w:r>
            <w:r w:rsidR="00A10CED">
              <w:t>End</w:t>
            </w:r>
            <w:proofErr w:type="spellEnd"/>
          </w:p>
        </w:tc>
        <w:tc>
          <w:tcPr>
            <w:tcW w:w="6495" w:type="dxa"/>
            <w:tcMar>
              <w:top w:w="0" w:type="dxa"/>
              <w:left w:w="115" w:type="dxa"/>
              <w:bottom w:w="0" w:type="dxa"/>
              <w:right w:w="115" w:type="dxa"/>
            </w:tcMar>
          </w:tcPr>
          <w:p w14:paraId="44C22EF6" w14:textId="77777777" w:rsidR="00642018" w:rsidRDefault="00A10CED" w:rsidP="00122B36">
            <w:pPr>
              <w:pStyle w:val="atnxxx"/>
            </w:pPr>
            <w:r>
              <w:t>Allows inserting a stitch at the end of the pattern, same as the add menu item.</w:t>
            </w:r>
          </w:p>
        </w:tc>
      </w:tr>
      <w:tr w:rsidR="00176F66" w14:paraId="3A8D9A19" w14:textId="77777777" w:rsidTr="00176F66">
        <w:tc>
          <w:tcPr>
            <w:tcW w:w="2155" w:type="dxa"/>
            <w:tcMar>
              <w:top w:w="0" w:type="dxa"/>
              <w:left w:w="115" w:type="dxa"/>
              <w:bottom w:w="0" w:type="dxa"/>
              <w:right w:w="115" w:type="dxa"/>
            </w:tcMar>
          </w:tcPr>
          <w:p w14:paraId="0A49BE71" w14:textId="030B7B7B" w:rsidR="00373FBB" w:rsidRDefault="00373FBB" w:rsidP="00373FBB">
            <w:pPr>
              <w:pStyle w:val="atnxxx"/>
            </w:pPr>
            <w:proofErr w:type="spellStart"/>
            <w:r>
              <w:t>Shift+Ctrl+</w:t>
            </w:r>
            <w:r w:rsidR="00A10CED">
              <w:t>End</w:t>
            </w:r>
            <w:proofErr w:type="spellEnd"/>
          </w:p>
          <w:p w14:paraId="4A1BBB8F" w14:textId="73ADBE66" w:rsidR="00642018" w:rsidRDefault="00642018" w:rsidP="00122B36">
            <w:pPr>
              <w:pStyle w:val="atnxxx"/>
            </w:pPr>
          </w:p>
        </w:tc>
        <w:tc>
          <w:tcPr>
            <w:tcW w:w="6495" w:type="dxa"/>
            <w:tcMar>
              <w:top w:w="0" w:type="dxa"/>
              <w:left w:w="115" w:type="dxa"/>
              <w:bottom w:w="0" w:type="dxa"/>
              <w:right w:w="115" w:type="dxa"/>
            </w:tcMar>
          </w:tcPr>
          <w:p w14:paraId="24F733DE" w14:textId="77777777" w:rsidR="00642018" w:rsidRDefault="00A10CED" w:rsidP="00122B36">
            <w:pPr>
              <w:pStyle w:val="atnxxx"/>
            </w:pPr>
            <w:r>
              <w:t>Sets the end of the group select to the end of the pattern</w:t>
            </w:r>
          </w:p>
        </w:tc>
      </w:tr>
      <w:tr w:rsidR="00176F66" w14:paraId="70F28038" w14:textId="77777777" w:rsidTr="00176F66">
        <w:tc>
          <w:tcPr>
            <w:tcW w:w="2155" w:type="dxa"/>
            <w:tcMar>
              <w:top w:w="0" w:type="dxa"/>
              <w:left w:w="115" w:type="dxa"/>
              <w:bottom w:w="0" w:type="dxa"/>
              <w:right w:w="115" w:type="dxa"/>
            </w:tcMar>
          </w:tcPr>
          <w:p w14:paraId="655D91BD" w14:textId="6EB32263" w:rsidR="00642018" w:rsidRDefault="00373FBB" w:rsidP="00122B36">
            <w:pPr>
              <w:pStyle w:val="atnxxx"/>
            </w:pPr>
            <w:proofErr w:type="spellStart"/>
            <w:r>
              <w:t>Shift+</w:t>
            </w:r>
            <w:r w:rsidR="00A10CED">
              <w:t>End</w:t>
            </w:r>
            <w:proofErr w:type="spellEnd"/>
          </w:p>
        </w:tc>
        <w:tc>
          <w:tcPr>
            <w:tcW w:w="6495" w:type="dxa"/>
            <w:tcMar>
              <w:top w:w="0" w:type="dxa"/>
              <w:left w:w="115" w:type="dxa"/>
              <w:bottom w:w="0" w:type="dxa"/>
              <w:right w:w="115" w:type="dxa"/>
            </w:tcMar>
          </w:tcPr>
          <w:p w14:paraId="51ACE5A3" w14:textId="4BFE4C76" w:rsidR="00642018" w:rsidRDefault="00A10CED" w:rsidP="00122B36">
            <w:pPr>
              <w:pStyle w:val="atnxxx"/>
            </w:pPr>
            <w:r>
              <w:t xml:space="preserve">Same as </w:t>
            </w:r>
            <w:r w:rsidR="00660DB1">
              <w:t>“</w:t>
            </w:r>
            <w:r>
              <w:t>End</w:t>
            </w:r>
            <w:r w:rsidR="00660DB1">
              <w:t>”</w:t>
            </w:r>
            <w:r>
              <w:t>, but also selects a range</w:t>
            </w:r>
          </w:p>
        </w:tc>
      </w:tr>
      <w:tr w:rsidR="00176F66" w14:paraId="7BBF89D8" w14:textId="77777777" w:rsidTr="00176F66">
        <w:tc>
          <w:tcPr>
            <w:tcW w:w="2155" w:type="dxa"/>
            <w:tcMar>
              <w:top w:w="0" w:type="dxa"/>
              <w:left w:w="115" w:type="dxa"/>
              <w:bottom w:w="0" w:type="dxa"/>
              <w:right w:w="115" w:type="dxa"/>
            </w:tcMar>
          </w:tcPr>
          <w:p w14:paraId="222DD4AA" w14:textId="77777777" w:rsidR="00642018" w:rsidRDefault="00A10CED" w:rsidP="00122B36">
            <w:pPr>
              <w:pStyle w:val="atnxxx"/>
            </w:pPr>
            <w:r>
              <w:t>Escape</w:t>
            </w:r>
          </w:p>
        </w:tc>
        <w:tc>
          <w:tcPr>
            <w:tcW w:w="6495" w:type="dxa"/>
            <w:tcMar>
              <w:top w:w="0" w:type="dxa"/>
              <w:left w:w="115" w:type="dxa"/>
              <w:bottom w:w="0" w:type="dxa"/>
              <w:right w:w="115" w:type="dxa"/>
            </w:tcMar>
          </w:tcPr>
          <w:p w14:paraId="53443C06" w14:textId="77777777" w:rsidR="00642018" w:rsidRDefault="00A10CED" w:rsidP="00122B36">
            <w:pPr>
              <w:pStyle w:val="atnxxx"/>
            </w:pPr>
            <w:r>
              <w:t>Deselect stitches and return to move mode</w:t>
            </w:r>
          </w:p>
        </w:tc>
      </w:tr>
      <w:tr w:rsidR="00176F66" w14:paraId="2ACBA9C4" w14:textId="77777777" w:rsidTr="00176F66">
        <w:tc>
          <w:tcPr>
            <w:tcW w:w="2155" w:type="dxa"/>
            <w:tcMar>
              <w:top w:w="0" w:type="dxa"/>
              <w:left w:w="115" w:type="dxa"/>
              <w:bottom w:w="0" w:type="dxa"/>
              <w:right w:w="115" w:type="dxa"/>
            </w:tcMar>
          </w:tcPr>
          <w:p w14:paraId="7E18113C" w14:textId="77777777" w:rsidR="00642018" w:rsidRDefault="00A10CED" w:rsidP="00122B36">
            <w:pPr>
              <w:pStyle w:val="atnxxx"/>
            </w:pPr>
            <w:r>
              <w:t>F</w:t>
            </w:r>
          </w:p>
        </w:tc>
        <w:tc>
          <w:tcPr>
            <w:tcW w:w="6495" w:type="dxa"/>
            <w:tcMar>
              <w:top w:w="0" w:type="dxa"/>
              <w:left w:w="115" w:type="dxa"/>
              <w:bottom w:w="0" w:type="dxa"/>
              <w:right w:w="115" w:type="dxa"/>
            </w:tcMar>
          </w:tcPr>
          <w:p w14:paraId="7C5A2F0B" w14:textId="448C438C" w:rsidR="00642018" w:rsidRDefault="00A10CED" w:rsidP="00122B36">
            <w:pPr>
              <w:pStyle w:val="atnxxx"/>
            </w:pPr>
            <w:r>
              <w:t>Form:  If a form is selected, shows the form data sheet, if no forms are selected F shows a menu of possible forms to enter</w:t>
            </w:r>
            <w:r w:rsidR="00FC44AD">
              <w:t xml:space="preserve">. </w:t>
            </w:r>
            <w:r>
              <w:t>If a group of forms are selected, the form update menu is activated.</w:t>
            </w:r>
          </w:p>
        </w:tc>
      </w:tr>
      <w:tr w:rsidR="00176F66" w14:paraId="24BE91B8" w14:textId="77777777" w:rsidTr="00176F66">
        <w:tc>
          <w:tcPr>
            <w:tcW w:w="2155" w:type="dxa"/>
            <w:tcMar>
              <w:top w:w="0" w:type="dxa"/>
              <w:left w:w="115" w:type="dxa"/>
              <w:bottom w:w="0" w:type="dxa"/>
              <w:right w:w="115" w:type="dxa"/>
            </w:tcMar>
          </w:tcPr>
          <w:p w14:paraId="623C85EA" w14:textId="3A19F271" w:rsidR="00642018" w:rsidRDefault="00373FBB" w:rsidP="00122B36">
            <w:pPr>
              <w:pStyle w:val="atnxxx"/>
            </w:pPr>
            <w:proofErr w:type="spellStart"/>
            <w:r>
              <w:t>Shift+</w:t>
            </w:r>
            <w:r w:rsidR="00A10CED">
              <w:t>F</w:t>
            </w:r>
            <w:proofErr w:type="spellEnd"/>
          </w:p>
        </w:tc>
        <w:tc>
          <w:tcPr>
            <w:tcW w:w="6495" w:type="dxa"/>
            <w:tcMar>
              <w:top w:w="0" w:type="dxa"/>
              <w:left w:w="115" w:type="dxa"/>
              <w:bottom w:w="0" w:type="dxa"/>
              <w:right w:w="115" w:type="dxa"/>
            </w:tcMar>
          </w:tcPr>
          <w:p w14:paraId="46EA4750" w14:textId="77777777" w:rsidR="00642018" w:rsidRDefault="00A10CED" w:rsidP="00122B36">
            <w:pPr>
              <w:pStyle w:val="atnxxx"/>
            </w:pPr>
            <w:r>
              <w:t>Convert to feather ribbon</w:t>
            </w:r>
          </w:p>
        </w:tc>
      </w:tr>
      <w:tr w:rsidR="00176F66" w14:paraId="79643150" w14:textId="77777777" w:rsidTr="00176F66">
        <w:tc>
          <w:tcPr>
            <w:tcW w:w="2155" w:type="dxa"/>
            <w:tcMar>
              <w:top w:w="0" w:type="dxa"/>
              <w:left w:w="115" w:type="dxa"/>
              <w:bottom w:w="0" w:type="dxa"/>
              <w:right w:w="115" w:type="dxa"/>
            </w:tcMar>
          </w:tcPr>
          <w:p w14:paraId="3DE90886" w14:textId="77777777" w:rsidR="00642018" w:rsidRDefault="00A10CED" w:rsidP="00122B36">
            <w:pPr>
              <w:pStyle w:val="atnxxx"/>
            </w:pPr>
            <w:r>
              <w:t>F1</w:t>
            </w:r>
          </w:p>
        </w:tc>
        <w:tc>
          <w:tcPr>
            <w:tcW w:w="6495" w:type="dxa"/>
            <w:tcMar>
              <w:top w:w="0" w:type="dxa"/>
              <w:left w:w="115" w:type="dxa"/>
              <w:bottom w:w="0" w:type="dxa"/>
              <w:right w:w="115" w:type="dxa"/>
            </w:tcMar>
          </w:tcPr>
          <w:p w14:paraId="2FF8DDDD" w14:textId="77777777" w:rsidR="00642018" w:rsidRDefault="00A10CED" w:rsidP="00122B36">
            <w:pPr>
              <w:pStyle w:val="atnxxx"/>
            </w:pPr>
            <w:r>
              <w:t>Help</w:t>
            </w:r>
          </w:p>
        </w:tc>
      </w:tr>
      <w:tr w:rsidR="00176F66" w14:paraId="7D80464F" w14:textId="77777777" w:rsidTr="00176F66">
        <w:tc>
          <w:tcPr>
            <w:tcW w:w="2155" w:type="dxa"/>
            <w:tcMar>
              <w:top w:w="0" w:type="dxa"/>
              <w:left w:w="115" w:type="dxa"/>
              <w:bottom w:w="0" w:type="dxa"/>
              <w:right w:w="115" w:type="dxa"/>
            </w:tcMar>
          </w:tcPr>
          <w:p w14:paraId="13C4B596" w14:textId="77777777" w:rsidR="00642018" w:rsidRDefault="00A10CED" w:rsidP="00122B36">
            <w:pPr>
              <w:pStyle w:val="atnxxx"/>
            </w:pPr>
            <w:r>
              <w:t>F10</w:t>
            </w:r>
          </w:p>
        </w:tc>
        <w:tc>
          <w:tcPr>
            <w:tcW w:w="6495" w:type="dxa"/>
            <w:tcMar>
              <w:top w:w="0" w:type="dxa"/>
              <w:left w:w="115" w:type="dxa"/>
              <w:bottom w:w="0" w:type="dxa"/>
              <w:right w:w="115" w:type="dxa"/>
            </w:tcMar>
          </w:tcPr>
          <w:p w14:paraId="7C770824" w14:textId="77777777" w:rsidR="00642018" w:rsidRDefault="00A10CED" w:rsidP="00122B36">
            <w:pPr>
              <w:pStyle w:val="atnxxx"/>
            </w:pPr>
            <w:r>
              <w:t>Activates the main menu</w:t>
            </w:r>
          </w:p>
        </w:tc>
      </w:tr>
      <w:tr w:rsidR="00176F66" w14:paraId="423D8ECD" w14:textId="77777777" w:rsidTr="00176F66">
        <w:tc>
          <w:tcPr>
            <w:tcW w:w="2155" w:type="dxa"/>
            <w:tcMar>
              <w:top w:w="0" w:type="dxa"/>
              <w:left w:w="115" w:type="dxa"/>
              <w:bottom w:w="0" w:type="dxa"/>
              <w:right w:w="115" w:type="dxa"/>
            </w:tcMar>
          </w:tcPr>
          <w:p w14:paraId="3D164101" w14:textId="77777777" w:rsidR="00642018" w:rsidRDefault="00A10CED" w:rsidP="00122B36">
            <w:pPr>
              <w:pStyle w:val="atnxxx"/>
            </w:pPr>
            <w:r>
              <w:t>F11</w:t>
            </w:r>
          </w:p>
        </w:tc>
        <w:tc>
          <w:tcPr>
            <w:tcW w:w="6495" w:type="dxa"/>
            <w:tcMar>
              <w:top w:w="0" w:type="dxa"/>
              <w:left w:w="115" w:type="dxa"/>
              <w:bottom w:w="0" w:type="dxa"/>
              <w:right w:w="115" w:type="dxa"/>
            </w:tcMar>
          </w:tcPr>
          <w:p w14:paraId="19C8AA64" w14:textId="77777777" w:rsidR="00642018" w:rsidRDefault="00A10CED" w:rsidP="00122B36">
            <w:pPr>
              <w:pStyle w:val="atnxxx"/>
            </w:pPr>
            <w:r>
              <w:t>Delete small stitches</w:t>
            </w:r>
          </w:p>
        </w:tc>
      </w:tr>
      <w:tr w:rsidR="00176F66" w14:paraId="1370A319" w14:textId="77777777" w:rsidTr="00176F66">
        <w:tc>
          <w:tcPr>
            <w:tcW w:w="2155" w:type="dxa"/>
            <w:tcMar>
              <w:top w:w="0" w:type="dxa"/>
              <w:left w:w="115" w:type="dxa"/>
              <w:bottom w:w="0" w:type="dxa"/>
              <w:right w:w="115" w:type="dxa"/>
            </w:tcMar>
          </w:tcPr>
          <w:p w14:paraId="4E9C2B75" w14:textId="00082B33" w:rsidR="00642018" w:rsidRDefault="00373FBB" w:rsidP="00122B36">
            <w:pPr>
              <w:pStyle w:val="atnxxx"/>
            </w:pPr>
            <w:r>
              <w:t>Shift+</w:t>
            </w:r>
            <w:r w:rsidR="00A10CED">
              <w:t>F11</w:t>
            </w:r>
          </w:p>
        </w:tc>
        <w:tc>
          <w:tcPr>
            <w:tcW w:w="6495" w:type="dxa"/>
            <w:tcMar>
              <w:top w:w="0" w:type="dxa"/>
              <w:left w:w="115" w:type="dxa"/>
              <w:bottom w:w="0" w:type="dxa"/>
              <w:right w:w="115" w:type="dxa"/>
            </w:tcMar>
          </w:tcPr>
          <w:p w14:paraId="583C114D" w14:textId="77777777" w:rsidR="00642018" w:rsidRDefault="00A10CED" w:rsidP="00122B36">
            <w:pPr>
              <w:pStyle w:val="atnxxx"/>
            </w:pPr>
            <w:r>
              <w:t>Delete large stitches</w:t>
            </w:r>
          </w:p>
        </w:tc>
      </w:tr>
      <w:tr w:rsidR="00176F66" w14:paraId="68AF0123" w14:textId="77777777" w:rsidTr="00176F66">
        <w:tc>
          <w:tcPr>
            <w:tcW w:w="2155" w:type="dxa"/>
            <w:tcMar>
              <w:top w:w="0" w:type="dxa"/>
              <w:left w:w="115" w:type="dxa"/>
              <w:bottom w:w="0" w:type="dxa"/>
              <w:right w:w="115" w:type="dxa"/>
            </w:tcMar>
          </w:tcPr>
          <w:p w14:paraId="632DADAD" w14:textId="77777777" w:rsidR="00642018" w:rsidRDefault="00A10CED" w:rsidP="00122B36">
            <w:pPr>
              <w:pStyle w:val="atnxxx"/>
            </w:pPr>
            <w:r>
              <w:t>F12</w:t>
            </w:r>
          </w:p>
        </w:tc>
        <w:tc>
          <w:tcPr>
            <w:tcW w:w="6495" w:type="dxa"/>
            <w:tcMar>
              <w:top w:w="0" w:type="dxa"/>
              <w:left w:w="115" w:type="dxa"/>
              <w:bottom w:w="0" w:type="dxa"/>
              <w:right w:w="115" w:type="dxa"/>
            </w:tcMar>
          </w:tcPr>
          <w:p w14:paraId="6A6CBD82" w14:textId="77777777" w:rsidR="00642018" w:rsidRDefault="00A10CED" w:rsidP="00122B36">
            <w:pPr>
              <w:pStyle w:val="atnxxx"/>
            </w:pPr>
            <w:r>
              <w:t>Exit</w:t>
            </w:r>
          </w:p>
        </w:tc>
      </w:tr>
      <w:tr w:rsidR="00176F66" w14:paraId="5351523F" w14:textId="77777777" w:rsidTr="00176F66">
        <w:tc>
          <w:tcPr>
            <w:tcW w:w="2155" w:type="dxa"/>
            <w:tcMar>
              <w:top w:w="0" w:type="dxa"/>
              <w:left w:w="115" w:type="dxa"/>
              <w:bottom w:w="0" w:type="dxa"/>
              <w:right w:w="115" w:type="dxa"/>
            </w:tcMar>
          </w:tcPr>
          <w:p w14:paraId="1CCB7E8C" w14:textId="77777777" w:rsidR="00642018" w:rsidRDefault="00A10CED" w:rsidP="00122B36">
            <w:pPr>
              <w:pStyle w:val="atnxxx"/>
            </w:pPr>
            <w:r>
              <w:t>F2</w:t>
            </w:r>
          </w:p>
        </w:tc>
        <w:tc>
          <w:tcPr>
            <w:tcW w:w="6495" w:type="dxa"/>
            <w:tcMar>
              <w:top w:w="0" w:type="dxa"/>
              <w:left w:w="115" w:type="dxa"/>
              <w:bottom w:w="0" w:type="dxa"/>
              <w:right w:w="115" w:type="dxa"/>
            </w:tcMar>
          </w:tcPr>
          <w:p w14:paraId="45C28ABD" w14:textId="77777777" w:rsidR="00642018" w:rsidRDefault="00A10CED" w:rsidP="00122B36">
            <w:pPr>
              <w:pStyle w:val="atnxxx"/>
            </w:pPr>
            <w:r>
              <w:t>Snap Together moves stitches that are close together to the same point</w:t>
            </w:r>
          </w:p>
        </w:tc>
      </w:tr>
      <w:tr w:rsidR="00176F66" w14:paraId="547F6E50" w14:textId="77777777" w:rsidTr="00176F66">
        <w:tc>
          <w:tcPr>
            <w:tcW w:w="2155" w:type="dxa"/>
            <w:tcMar>
              <w:top w:w="0" w:type="dxa"/>
              <w:left w:w="115" w:type="dxa"/>
              <w:bottom w:w="0" w:type="dxa"/>
              <w:right w:w="115" w:type="dxa"/>
            </w:tcMar>
          </w:tcPr>
          <w:p w14:paraId="71CD0FB4" w14:textId="77777777" w:rsidR="00642018" w:rsidRDefault="00A10CED" w:rsidP="00122B36">
            <w:pPr>
              <w:pStyle w:val="atnxxx"/>
            </w:pPr>
            <w:r>
              <w:t>F3</w:t>
            </w:r>
          </w:p>
        </w:tc>
        <w:tc>
          <w:tcPr>
            <w:tcW w:w="6495" w:type="dxa"/>
            <w:tcMar>
              <w:top w:w="0" w:type="dxa"/>
              <w:left w:w="115" w:type="dxa"/>
              <w:bottom w:w="0" w:type="dxa"/>
              <w:right w:w="115" w:type="dxa"/>
            </w:tcMar>
          </w:tcPr>
          <w:p w14:paraId="62E05DE8" w14:textId="77777777" w:rsidR="00642018" w:rsidRDefault="00A10CED" w:rsidP="00122B36">
            <w:pPr>
              <w:pStyle w:val="atnxxx"/>
            </w:pPr>
            <w:r>
              <w:t>Sorts colors and forms</w:t>
            </w:r>
          </w:p>
        </w:tc>
      </w:tr>
      <w:tr w:rsidR="00176F66" w14:paraId="34658AAC" w14:textId="77777777" w:rsidTr="00176F66">
        <w:tc>
          <w:tcPr>
            <w:tcW w:w="2155" w:type="dxa"/>
            <w:tcMar>
              <w:top w:w="0" w:type="dxa"/>
              <w:left w:w="115" w:type="dxa"/>
              <w:bottom w:w="0" w:type="dxa"/>
              <w:right w:w="115" w:type="dxa"/>
            </w:tcMar>
          </w:tcPr>
          <w:p w14:paraId="37B7D585" w14:textId="315951E9" w:rsidR="00642018" w:rsidRDefault="00373FBB" w:rsidP="00122B36">
            <w:pPr>
              <w:pStyle w:val="atnxxx"/>
            </w:pPr>
            <w:r>
              <w:t>Ctrl+</w:t>
            </w:r>
            <w:r w:rsidR="00A10CED">
              <w:t>F3</w:t>
            </w:r>
          </w:p>
        </w:tc>
        <w:tc>
          <w:tcPr>
            <w:tcW w:w="6495" w:type="dxa"/>
            <w:tcMar>
              <w:top w:w="0" w:type="dxa"/>
              <w:left w:w="115" w:type="dxa"/>
              <w:bottom w:w="0" w:type="dxa"/>
              <w:right w:w="115" w:type="dxa"/>
            </w:tcMar>
          </w:tcPr>
          <w:p w14:paraId="22871CB8" w14:textId="77777777" w:rsidR="00642018" w:rsidRDefault="00A10CED" w:rsidP="00122B36">
            <w:pPr>
              <w:pStyle w:val="atnxxx"/>
            </w:pPr>
            <w:r>
              <w:t>Sorts by form</w:t>
            </w:r>
          </w:p>
        </w:tc>
      </w:tr>
      <w:tr w:rsidR="00176F66" w14:paraId="5EF05919" w14:textId="77777777" w:rsidTr="00176F66">
        <w:tc>
          <w:tcPr>
            <w:tcW w:w="2155" w:type="dxa"/>
            <w:tcMar>
              <w:top w:w="0" w:type="dxa"/>
              <w:left w:w="115" w:type="dxa"/>
              <w:bottom w:w="0" w:type="dxa"/>
              <w:right w:w="115" w:type="dxa"/>
            </w:tcMar>
          </w:tcPr>
          <w:p w14:paraId="3685BB6E" w14:textId="26FE29DE" w:rsidR="00642018" w:rsidRDefault="00AA2F76" w:rsidP="00122B36">
            <w:pPr>
              <w:pStyle w:val="atnxxx"/>
            </w:pPr>
            <w:r>
              <w:t>Shift+F3</w:t>
            </w:r>
          </w:p>
        </w:tc>
        <w:tc>
          <w:tcPr>
            <w:tcW w:w="6495" w:type="dxa"/>
            <w:tcMar>
              <w:top w:w="0" w:type="dxa"/>
              <w:left w:w="115" w:type="dxa"/>
              <w:bottom w:w="0" w:type="dxa"/>
              <w:right w:w="115" w:type="dxa"/>
            </w:tcMar>
          </w:tcPr>
          <w:p w14:paraId="437447B9" w14:textId="77777777" w:rsidR="00642018" w:rsidRDefault="00A10CED" w:rsidP="00122B36">
            <w:pPr>
              <w:pStyle w:val="atnxxx"/>
            </w:pPr>
            <w:r>
              <w:t>Sorts by color then form</w:t>
            </w:r>
          </w:p>
        </w:tc>
      </w:tr>
      <w:tr w:rsidR="00176F66" w14:paraId="348FC474" w14:textId="77777777" w:rsidTr="00176F66">
        <w:tc>
          <w:tcPr>
            <w:tcW w:w="2155" w:type="dxa"/>
            <w:tcMar>
              <w:top w:w="0" w:type="dxa"/>
              <w:left w:w="115" w:type="dxa"/>
              <w:bottom w:w="0" w:type="dxa"/>
              <w:right w:w="115" w:type="dxa"/>
            </w:tcMar>
          </w:tcPr>
          <w:p w14:paraId="45970C91" w14:textId="77777777" w:rsidR="00642018" w:rsidRDefault="00A10CED" w:rsidP="00122B36">
            <w:pPr>
              <w:pStyle w:val="atnxxx"/>
            </w:pPr>
            <w:r>
              <w:t>F4</w:t>
            </w:r>
          </w:p>
        </w:tc>
        <w:tc>
          <w:tcPr>
            <w:tcW w:w="6495" w:type="dxa"/>
            <w:tcMar>
              <w:top w:w="0" w:type="dxa"/>
              <w:left w:w="115" w:type="dxa"/>
              <w:bottom w:w="0" w:type="dxa"/>
              <w:right w:w="115" w:type="dxa"/>
            </w:tcMar>
          </w:tcPr>
          <w:p w14:paraId="4EC9F383" w14:textId="5598C532" w:rsidR="00642018" w:rsidRDefault="00660DB1" w:rsidP="00122B36">
            <w:pPr>
              <w:pStyle w:val="atnxxx"/>
            </w:pPr>
            <w:r>
              <w:t>“</w:t>
            </w:r>
            <w:r w:rsidR="00A10CED">
              <w:t>Retrieve Form Data</w:t>
            </w:r>
            <w:r>
              <w:t>”</w:t>
            </w:r>
            <w:r w:rsidR="00A10CED">
              <w:t xml:space="preserve"> If the selected form has a clipboard fill, F4 stores the clipboard fill stitches to the clipboard</w:t>
            </w:r>
            <w:r w:rsidR="00FC44AD">
              <w:t xml:space="preserve">. </w:t>
            </w:r>
            <w:r w:rsidR="00A10CED">
              <w:t>If the selected form has a textured fill, F4 moves the textured fill stitches to the texture editor.</w:t>
            </w:r>
          </w:p>
        </w:tc>
      </w:tr>
      <w:tr w:rsidR="00176F66" w14:paraId="6E986D39" w14:textId="77777777" w:rsidTr="00176F66">
        <w:tc>
          <w:tcPr>
            <w:tcW w:w="2155" w:type="dxa"/>
            <w:tcMar>
              <w:top w:w="0" w:type="dxa"/>
              <w:left w:w="115" w:type="dxa"/>
              <w:bottom w:w="0" w:type="dxa"/>
              <w:right w:w="115" w:type="dxa"/>
            </w:tcMar>
          </w:tcPr>
          <w:p w14:paraId="0A706425" w14:textId="77777777" w:rsidR="00642018" w:rsidRDefault="00A10CED" w:rsidP="00122B36">
            <w:pPr>
              <w:pStyle w:val="atnxxx"/>
            </w:pPr>
            <w:r>
              <w:t>F5</w:t>
            </w:r>
          </w:p>
        </w:tc>
        <w:tc>
          <w:tcPr>
            <w:tcW w:w="6495" w:type="dxa"/>
            <w:tcMar>
              <w:top w:w="0" w:type="dxa"/>
              <w:left w:w="115" w:type="dxa"/>
              <w:bottom w:w="0" w:type="dxa"/>
              <w:right w:w="115" w:type="dxa"/>
            </w:tcMar>
          </w:tcPr>
          <w:p w14:paraId="14BE964B" w14:textId="77777777" w:rsidR="00642018" w:rsidRDefault="00A10CED" w:rsidP="00122B36">
            <w:pPr>
              <w:pStyle w:val="atnxxx"/>
            </w:pPr>
            <w:r>
              <w:t>Refill:  The form or forms must be selected</w:t>
            </w:r>
          </w:p>
        </w:tc>
      </w:tr>
      <w:tr w:rsidR="00176F66" w14:paraId="423268E6" w14:textId="77777777" w:rsidTr="00176F66">
        <w:tc>
          <w:tcPr>
            <w:tcW w:w="2155" w:type="dxa"/>
            <w:tcMar>
              <w:top w:w="0" w:type="dxa"/>
              <w:left w:w="115" w:type="dxa"/>
              <w:bottom w:w="0" w:type="dxa"/>
              <w:right w:w="115" w:type="dxa"/>
            </w:tcMar>
          </w:tcPr>
          <w:p w14:paraId="68A30377" w14:textId="77777777" w:rsidR="00642018" w:rsidRDefault="00A10CED" w:rsidP="00122B36">
            <w:pPr>
              <w:pStyle w:val="atnxxx"/>
            </w:pPr>
            <w:r>
              <w:t>F6</w:t>
            </w:r>
          </w:p>
        </w:tc>
        <w:tc>
          <w:tcPr>
            <w:tcW w:w="6495" w:type="dxa"/>
            <w:tcMar>
              <w:top w:w="0" w:type="dxa"/>
              <w:left w:w="115" w:type="dxa"/>
              <w:bottom w:w="0" w:type="dxa"/>
              <w:right w:w="115" w:type="dxa"/>
            </w:tcMar>
          </w:tcPr>
          <w:p w14:paraId="50C8CB77" w14:textId="65FB8922" w:rsidR="00642018" w:rsidRDefault="00A10CED" w:rsidP="00122B36">
            <w:pPr>
              <w:pStyle w:val="atnxxx"/>
            </w:pPr>
            <w:r>
              <w:t xml:space="preserve">Toggle </w:t>
            </w:r>
            <w:r w:rsidR="00660DB1">
              <w:t>“</w:t>
            </w:r>
            <w:r>
              <w:t>View Threads</w:t>
            </w:r>
            <w:r w:rsidR="00660DB1">
              <w:t>”</w:t>
            </w:r>
            <w:r w:rsidR="00CC3F5C">
              <w:t xml:space="preserve">. </w:t>
            </w:r>
            <w:r>
              <w:t>Shows approximate thickness of threads when on.</w:t>
            </w:r>
          </w:p>
        </w:tc>
      </w:tr>
      <w:tr w:rsidR="00176F66" w14:paraId="346BD3F6" w14:textId="77777777" w:rsidTr="00176F66">
        <w:tc>
          <w:tcPr>
            <w:tcW w:w="2155" w:type="dxa"/>
            <w:tcMar>
              <w:top w:w="0" w:type="dxa"/>
              <w:left w:w="115" w:type="dxa"/>
              <w:bottom w:w="0" w:type="dxa"/>
              <w:right w:w="115" w:type="dxa"/>
            </w:tcMar>
          </w:tcPr>
          <w:p w14:paraId="22EF2323" w14:textId="77777777" w:rsidR="00642018" w:rsidRDefault="00A10CED" w:rsidP="00122B36">
            <w:pPr>
              <w:pStyle w:val="atnxxx"/>
            </w:pPr>
            <w:r>
              <w:t>F7</w:t>
            </w:r>
          </w:p>
        </w:tc>
        <w:tc>
          <w:tcPr>
            <w:tcW w:w="6495" w:type="dxa"/>
            <w:tcMar>
              <w:top w:w="0" w:type="dxa"/>
              <w:left w:w="115" w:type="dxa"/>
              <w:bottom w:w="0" w:type="dxa"/>
              <w:right w:w="115" w:type="dxa"/>
            </w:tcMar>
          </w:tcPr>
          <w:p w14:paraId="4B23B88D" w14:textId="59C93F46" w:rsidR="00642018" w:rsidRDefault="00660DB1" w:rsidP="00122B36">
            <w:pPr>
              <w:pStyle w:val="atnxxx"/>
            </w:pPr>
            <w:r>
              <w:t>“</w:t>
            </w:r>
            <w:r w:rsidR="00A10CED">
              <w:t>Save</w:t>
            </w:r>
            <w:r>
              <w:t>”</w:t>
            </w:r>
          </w:p>
        </w:tc>
      </w:tr>
      <w:tr w:rsidR="00176F66" w14:paraId="76F09D58" w14:textId="77777777" w:rsidTr="00176F66">
        <w:tc>
          <w:tcPr>
            <w:tcW w:w="2155" w:type="dxa"/>
            <w:tcMar>
              <w:top w:w="0" w:type="dxa"/>
              <w:left w:w="115" w:type="dxa"/>
              <w:bottom w:w="0" w:type="dxa"/>
              <w:right w:w="115" w:type="dxa"/>
            </w:tcMar>
          </w:tcPr>
          <w:p w14:paraId="27AF5CEF" w14:textId="77777777" w:rsidR="00642018" w:rsidRDefault="00A10CED" w:rsidP="00122B36">
            <w:pPr>
              <w:pStyle w:val="atnxxx"/>
            </w:pPr>
            <w:r>
              <w:t>F8</w:t>
            </w:r>
          </w:p>
        </w:tc>
        <w:tc>
          <w:tcPr>
            <w:tcW w:w="6495" w:type="dxa"/>
            <w:tcMar>
              <w:top w:w="0" w:type="dxa"/>
              <w:left w:w="115" w:type="dxa"/>
              <w:bottom w:w="0" w:type="dxa"/>
              <w:right w:w="115" w:type="dxa"/>
            </w:tcMar>
          </w:tcPr>
          <w:p w14:paraId="0D8D0B21" w14:textId="7CF5BB41" w:rsidR="00642018" w:rsidRDefault="00660DB1" w:rsidP="00122B36">
            <w:pPr>
              <w:pStyle w:val="atnxxx"/>
            </w:pPr>
            <w:r>
              <w:t>“</w:t>
            </w:r>
            <w:r w:rsidR="00A10CED">
              <w:t>Save As</w:t>
            </w:r>
            <w:r>
              <w:t>”</w:t>
            </w:r>
          </w:p>
        </w:tc>
      </w:tr>
      <w:tr w:rsidR="00176F66" w14:paraId="12238689" w14:textId="77777777" w:rsidTr="00176F66">
        <w:tc>
          <w:tcPr>
            <w:tcW w:w="2155" w:type="dxa"/>
            <w:tcMar>
              <w:top w:w="0" w:type="dxa"/>
              <w:left w:w="115" w:type="dxa"/>
              <w:bottom w:w="0" w:type="dxa"/>
              <w:right w:w="115" w:type="dxa"/>
            </w:tcMar>
          </w:tcPr>
          <w:p w14:paraId="07D12731" w14:textId="77777777" w:rsidR="00642018" w:rsidRDefault="00A10CED" w:rsidP="00122B36">
            <w:pPr>
              <w:pStyle w:val="atnxxx"/>
            </w:pPr>
            <w:r>
              <w:t>F9</w:t>
            </w:r>
          </w:p>
        </w:tc>
        <w:tc>
          <w:tcPr>
            <w:tcW w:w="6495" w:type="dxa"/>
            <w:tcMar>
              <w:top w:w="0" w:type="dxa"/>
              <w:left w:w="115" w:type="dxa"/>
              <w:bottom w:w="0" w:type="dxa"/>
              <w:right w:w="115" w:type="dxa"/>
            </w:tcMar>
          </w:tcPr>
          <w:p w14:paraId="7DD93DC4" w14:textId="77777777" w:rsidR="00642018" w:rsidRDefault="00A10CED" w:rsidP="00122B36">
            <w:pPr>
              <w:pStyle w:val="atnxxx"/>
            </w:pPr>
            <w:r>
              <w:t>If a stitch is selected, F9 selects the entire color.</w:t>
            </w:r>
          </w:p>
        </w:tc>
      </w:tr>
      <w:tr w:rsidR="00176F66" w14:paraId="4B41247E" w14:textId="77777777" w:rsidTr="00176F66">
        <w:tc>
          <w:tcPr>
            <w:tcW w:w="2155" w:type="dxa"/>
            <w:tcMar>
              <w:top w:w="0" w:type="dxa"/>
              <w:left w:w="115" w:type="dxa"/>
              <w:bottom w:w="0" w:type="dxa"/>
              <w:right w:w="115" w:type="dxa"/>
            </w:tcMar>
          </w:tcPr>
          <w:p w14:paraId="77ECF2D5" w14:textId="77777777" w:rsidR="00642018" w:rsidRDefault="00A10CED" w:rsidP="00122B36">
            <w:pPr>
              <w:pStyle w:val="atnxxx"/>
            </w:pPr>
            <w:r>
              <w:lastRenderedPageBreak/>
              <w:t>Forward Slash /</w:t>
            </w:r>
          </w:p>
        </w:tc>
        <w:tc>
          <w:tcPr>
            <w:tcW w:w="6495" w:type="dxa"/>
            <w:tcMar>
              <w:top w:w="0" w:type="dxa"/>
              <w:left w:w="115" w:type="dxa"/>
              <w:bottom w:w="0" w:type="dxa"/>
              <w:right w:w="115" w:type="dxa"/>
            </w:tcMar>
          </w:tcPr>
          <w:p w14:paraId="582CD701" w14:textId="77777777" w:rsidR="00642018" w:rsidRDefault="00A10CED" w:rsidP="00122B36">
            <w:pPr>
              <w:pStyle w:val="atnxxx"/>
            </w:pPr>
            <w:r>
              <w:t>Set the form number of the currently selected form.</w:t>
            </w:r>
          </w:p>
        </w:tc>
      </w:tr>
      <w:tr w:rsidR="00176F66" w14:paraId="20863CC3" w14:textId="77777777" w:rsidTr="00176F66">
        <w:tc>
          <w:tcPr>
            <w:tcW w:w="2155" w:type="dxa"/>
            <w:tcMar>
              <w:top w:w="0" w:type="dxa"/>
              <w:left w:w="115" w:type="dxa"/>
              <w:bottom w:w="0" w:type="dxa"/>
              <w:right w:w="115" w:type="dxa"/>
            </w:tcMar>
          </w:tcPr>
          <w:p w14:paraId="1D21DB87" w14:textId="77777777" w:rsidR="00642018" w:rsidRDefault="00A10CED" w:rsidP="00122B36">
            <w:pPr>
              <w:pStyle w:val="atnxxx"/>
            </w:pPr>
            <w:r>
              <w:t>G</w:t>
            </w:r>
          </w:p>
        </w:tc>
        <w:tc>
          <w:tcPr>
            <w:tcW w:w="6495" w:type="dxa"/>
            <w:tcMar>
              <w:top w:w="0" w:type="dxa"/>
              <w:left w:w="115" w:type="dxa"/>
              <w:bottom w:w="0" w:type="dxa"/>
              <w:right w:w="115" w:type="dxa"/>
            </w:tcMar>
          </w:tcPr>
          <w:p w14:paraId="36EF9725" w14:textId="361A8232" w:rsidR="00642018" w:rsidRDefault="006914AE" w:rsidP="00122B36">
            <w:pPr>
              <w:pStyle w:val="atnxxx"/>
            </w:pPr>
            <w:r>
              <w:t>Marks at</w:t>
            </w:r>
            <w:r w:rsidR="00A10CED">
              <w:t xml:space="preserve"> one end of a range to be selected</w:t>
            </w:r>
            <w:r w:rsidR="00FC44AD">
              <w:t xml:space="preserve">. </w:t>
            </w:r>
            <w:r w:rsidR="00A10CED">
              <w:t>A stitch must be selected before using this function</w:t>
            </w:r>
            <w:r w:rsidR="00FC44AD">
              <w:t xml:space="preserve">. </w:t>
            </w:r>
            <w:r w:rsidR="00A10CED">
              <w:t xml:space="preserve">After </w:t>
            </w:r>
            <w:r w:rsidR="00373FBB">
              <w:t>selecting</w:t>
            </w:r>
            <w:r w:rsidR="00A10CED">
              <w:t xml:space="preserve"> the </w:t>
            </w:r>
            <w:r w:rsidR="00660DB1">
              <w:t>“</w:t>
            </w:r>
            <w:r w:rsidR="00A10CED">
              <w:t>G</w:t>
            </w:r>
            <w:r w:rsidR="00660DB1">
              <w:t>”</w:t>
            </w:r>
            <w:r w:rsidR="00A10CED">
              <w:t xml:space="preserve"> key, the left or right arrow keys will select a range of stitches.</w:t>
            </w:r>
          </w:p>
        </w:tc>
      </w:tr>
      <w:tr w:rsidR="00176F66" w14:paraId="1B5A037B" w14:textId="77777777" w:rsidTr="00176F66">
        <w:tc>
          <w:tcPr>
            <w:tcW w:w="2155" w:type="dxa"/>
            <w:tcMar>
              <w:top w:w="0" w:type="dxa"/>
              <w:left w:w="115" w:type="dxa"/>
              <w:bottom w:w="0" w:type="dxa"/>
              <w:right w:w="115" w:type="dxa"/>
            </w:tcMar>
          </w:tcPr>
          <w:p w14:paraId="58D5C1E8" w14:textId="77777777" w:rsidR="00642018" w:rsidRDefault="00A10CED" w:rsidP="00122B36">
            <w:pPr>
              <w:pStyle w:val="atnxxx"/>
            </w:pPr>
            <w:r>
              <w:t>H</w:t>
            </w:r>
          </w:p>
        </w:tc>
        <w:tc>
          <w:tcPr>
            <w:tcW w:w="6495" w:type="dxa"/>
            <w:tcMar>
              <w:top w:w="0" w:type="dxa"/>
              <w:left w:w="115" w:type="dxa"/>
              <w:bottom w:w="0" w:type="dxa"/>
              <w:right w:w="115" w:type="dxa"/>
            </w:tcMar>
          </w:tcPr>
          <w:p w14:paraId="1B7CBC8C" w14:textId="4A9F13F2" w:rsidR="00642018" w:rsidRDefault="00A10CED" w:rsidP="00122B36">
            <w:pPr>
              <w:pStyle w:val="atnxxx"/>
            </w:pPr>
            <w:r>
              <w:t>Reset form pixels</w:t>
            </w:r>
            <w:r w:rsidR="00FC44AD">
              <w:t xml:space="preserve">. </w:t>
            </w:r>
            <w:r>
              <w:t xml:space="preserve">In </w:t>
            </w:r>
            <w:hyperlink w:anchor="autotrace" w:history="1">
              <w:r>
                <w:rPr>
                  <w:rStyle w:val="Hyperlink"/>
                </w:rPr>
                <w:t>trace mode</w:t>
              </w:r>
            </w:hyperlink>
            <w:r>
              <w:t>, sets all the pixels under a form line in a bitmap to black.</w:t>
            </w:r>
          </w:p>
        </w:tc>
      </w:tr>
      <w:tr w:rsidR="00176F66" w14:paraId="19C28805" w14:textId="77777777" w:rsidTr="00176F66">
        <w:tc>
          <w:tcPr>
            <w:tcW w:w="2155" w:type="dxa"/>
            <w:tcMar>
              <w:top w:w="0" w:type="dxa"/>
              <w:left w:w="115" w:type="dxa"/>
              <w:bottom w:w="0" w:type="dxa"/>
              <w:right w:w="115" w:type="dxa"/>
            </w:tcMar>
          </w:tcPr>
          <w:p w14:paraId="67443722" w14:textId="7E3D63E6" w:rsidR="00642018" w:rsidRDefault="00AA2F76" w:rsidP="00122B36">
            <w:pPr>
              <w:pStyle w:val="atnxxx"/>
            </w:pPr>
            <w:proofErr w:type="spellStart"/>
            <w:r>
              <w:t>Ctrl+</w:t>
            </w:r>
            <w:r w:rsidR="006E1F28">
              <w:t>H</w:t>
            </w:r>
            <w:proofErr w:type="spellEnd"/>
          </w:p>
        </w:tc>
        <w:tc>
          <w:tcPr>
            <w:tcW w:w="6495" w:type="dxa"/>
            <w:tcMar>
              <w:top w:w="0" w:type="dxa"/>
              <w:left w:w="115" w:type="dxa"/>
              <w:bottom w:w="0" w:type="dxa"/>
              <w:right w:w="115" w:type="dxa"/>
            </w:tcMar>
          </w:tcPr>
          <w:p w14:paraId="3F040F0F" w14:textId="7D78380C" w:rsidR="00642018" w:rsidRDefault="00A10CED" w:rsidP="00122B36">
            <w:pPr>
              <w:pStyle w:val="atnxxx"/>
            </w:pPr>
            <w:r>
              <w:t>Select primary colors</w:t>
            </w:r>
            <w:r w:rsidR="00FC44AD">
              <w:t xml:space="preserve">. </w:t>
            </w:r>
            <w:r>
              <w:t>In trace modes, show the primary colors of a bitmap.</w:t>
            </w:r>
          </w:p>
        </w:tc>
      </w:tr>
      <w:tr w:rsidR="00176F66" w14:paraId="130AA915" w14:textId="77777777" w:rsidTr="00176F66">
        <w:tc>
          <w:tcPr>
            <w:tcW w:w="2155" w:type="dxa"/>
            <w:tcMar>
              <w:top w:w="0" w:type="dxa"/>
              <w:left w:w="115" w:type="dxa"/>
              <w:bottom w:w="0" w:type="dxa"/>
              <w:right w:w="115" w:type="dxa"/>
            </w:tcMar>
          </w:tcPr>
          <w:p w14:paraId="40AFC135" w14:textId="50A8FFFD" w:rsidR="00642018" w:rsidRDefault="00AA2F76" w:rsidP="00122B36">
            <w:pPr>
              <w:pStyle w:val="atnxxx"/>
            </w:pPr>
            <w:proofErr w:type="spellStart"/>
            <w:r>
              <w:t>Shift+H</w:t>
            </w:r>
            <w:proofErr w:type="spellEnd"/>
          </w:p>
        </w:tc>
        <w:tc>
          <w:tcPr>
            <w:tcW w:w="6495" w:type="dxa"/>
            <w:tcMar>
              <w:top w:w="0" w:type="dxa"/>
              <w:left w:w="115" w:type="dxa"/>
              <w:bottom w:w="0" w:type="dxa"/>
              <w:right w:w="115" w:type="dxa"/>
            </w:tcMar>
          </w:tcPr>
          <w:p w14:paraId="3193ED7D" w14:textId="77777777" w:rsidR="00642018" w:rsidRDefault="00A10CED" w:rsidP="00122B36">
            <w:pPr>
              <w:pStyle w:val="atnxxx"/>
            </w:pPr>
            <w:r>
              <w:t>Move a zoomed design one screen to the left</w:t>
            </w:r>
          </w:p>
        </w:tc>
      </w:tr>
      <w:tr w:rsidR="00176F66" w14:paraId="48B304DC" w14:textId="77777777" w:rsidTr="00176F66">
        <w:tc>
          <w:tcPr>
            <w:tcW w:w="2155" w:type="dxa"/>
            <w:tcMar>
              <w:top w:w="0" w:type="dxa"/>
              <w:left w:w="115" w:type="dxa"/>
              <w:bottom w:w="0" w:type="dxa"/>
              <w:right w:w="115" w:type="dxa"/>
            </w:tcMar>
          </w:tcPr>
          <w:p w14:paraId="1B0547D9" w14:textId="77777777" w:rsidR="00642018" w:rsidRDefault="00A10CED" w:rsidP="00122B36">
            <w:pPr>
              <w:pStyle w:val="atnxxx"/>
            </w:pPr>
            <w:r>
              <w:t>Home</w:t>
            </w:r>
          </w:p>
        </w:tc>
        <w:tc>
          <w:tcPr>
            <w:tcW w:w="6495" w:type="dxa"/>
            <w:tcMar>
              <w:top w:w="0" w:type="dxa"/>
              <w:left w:w="115" w:type="dxa"/>
              <w:bottom w:w="0" w:type="dxa"/>
              <w:right w:w="115" w:type="dxa"/>
            </w:tcMar>
          </w:tcPr>
          <w:p w14:paraId="34A212AB" w14:textId="2C4A73B9" w:rsidR="00642018" w:rsidRDefault="00A10CED" w:rsidP="00122B36">
            <w:pPr>
              <w:pStyle w:val="atnxxx"/>
            </w:pPr>
            <w:r>
              <w:t xml:space="preserve">If a stitch is selected, </w:t>
            </w:r>
            <w:r w:rsidR="00660DB1">
              <w:t>“</w:t>
            </w:r>
            <w:r>
              <w:t>Home</w:t>
            </w:r>
            <w:r w:rsidR="00660DB1">
              <w:t>”</w:t>
            </w:r>
            <w:r>
              <w:t xml:space="preserve"> changes the selection to the first stitch in the selected color</w:t>
            </w:r>
            <w:r w:rsidR="00FC44AD">
              <w:t xml:space="preserve">. </w:t>
            </w:r>
            <w:r>
              <w:t xml:space="preserve">If a stitch is not selected, </w:t>
            </w:r>
            <w:r w:rsidR="00660DB1">
              <w:t>“</w:t>
            </w:r>
            <w:r>
              <w:t>Home</w:t>
            </w:r>
            <w:r w:rsidR="00660DB1">
              <w:t>”</w:t>
            </w:r>
            <w:r>
              <w:t xml:space="preserve"> selects the first stitch in the file.</w:t>
            </w:r>
          </w:p>
        </w:tc>
      </w:tr>
      <w:tr w:rsidR="00176F66" w14:paraId="5A5C9CF6" w14:textId="77777777" w:rsidTr="00176F66">
        <w:tc>
          <w:tcPr>
            <w:tcW w:w="2155" w:type="dxa"/>
            <w:tcMar>
              <w:top w:w="0" w:type="dxa"/>
              <w:left w:w="115" w:type="dxa"/>
              <w:bottom w:w="0" w:type="dxa"/>
              <w:right w:w="115" w:type="dxa"/>
            </w:tcMar>
          </w:tcPr>
          <w:p w14:paraId="16CE447D" w14:textId="1CCDB5C6" w:rsidR="00373FBB" w:rsidRDefault="00373FBB" w:rsidP="00373FBB">
            <w:pPr>
              <w:pStyle w:val="atnxxx"/>
            </w:pPr>
            <w:proofErr w:type="spellStart"/>
            <w:r>
              <w:t>Shift+</w:t>
            </w:r>
            <w:r w:rsidR="00A10CED">
              <w:t>Home</w:t>
            </w:r>
            <w:proofErr w:type="spellEnd"/>
          </w:p>
          <w:p w14:paraId="02263DB7" w14:textId="6D8DD705" w:rsidR="00642018" w:rsidRDefault="00642018" w:rsidP="00122B36">
            <w:pPr>
              <w:pStyle w:val="atnxxx"/>
            </w:pPr>
          </w:p>
        </w:tc>
        <w:tc>
          <w:tcPr>
            <w:tcW w:w="6495" w:type="dxa"/>
            <w:tcMar>
              <w:top w:w="0" w:type="dxa"/>
              <w:left w:w="115" w:type="dxa"/>
              <w:bottom w:w="0" w:type="dxa"/>
              <w:right w:w="115" w:type="dxa"/>
            </w:tcMar>
          </w:tcPr>
          <w:p w14:paraId="101A41D7" w14:textId="4B6F919A" w:rsidR="00642018" w:rsidRDefault="00A10CED" w:rsidP="00122B36">
            <w:pPr>
              <w:pStyle w:val="atnxxx"/>
            </w:pPr>
            <w:r>
              <w:t xml:space="preserve">Same as </w:t>
            </w:r>
            <w:r w:rsidR="00660DB1">
              <w:t>“</w:t>
            </w:r>
            <w:r>
              <w:t>Home</w:t>
            </w:r>
            <w:r w:rsidR="00660DB1">
              <w:t>”</w:t>
            </w:r>
            <w:r>
              <w:t>, but also selects a range.</w:t>
            </w:r>
          </w:p>
        </w:tc>
      </w:tr>
      <w:tr w:rsidR="00176F66" w14:paraId="755CC5F5" w14:textId="77777777" w:rsidTr="00176F66">
        <w:tc>
          <w:tcPr>
            <w:tcW w:w="2155" w:type="dxa"/>
            <w:tcMar>
              <w:top w:w="0" w:type="dxa"/>
              <w:left w:w="115" w:type="dxa"/>
              <w:bottom w:w="0" w:type="dxa"/>
              <w:right w:w="115" w:type="dxa"/>
            </w:tcMar>
          </w:tcPr>
          <w:p w14:paraId="2DFE81A1" w14:textId="2B29EDFA" w:rsidR="00373FBB" w:rsidRDefault="00373FBB" w:rsidP="00373FBB">
            <w:pPr>
              <w:pStyle w:val="atnxxx"/>
            </w:pPr>
            <w:proofErr w:type="spellStart"/>
            <w:r>
              <w:t>Ctrl+</w:t>
            </w:r>
            <w:r w:rsidR="00A10CED">
              <w:t>Home</w:t>
            </w:r>
            <w:proofErr w:type="spellEnd"/>
          </w:p>
          <w:p w14:paraId="17BFC56C" w14:textId="03F514F0" w:rsidR="00642018" w:rsidRDefault="00642018" w:rsidP="00122B36">
            <w:pPr>
              <w:pStyle w:val="annxxx"/>
            </w:pPr>
          </w:p>
        </w:tc>
        <w:tc>
          <w:tcPr>
            <w:tcW w:w="6495" w:type="dxa"/>
            <w:tcMar>
              <w:top w:w="0" w:type="dxa"/>
              <w:left w:w="115" w:type="dxa"/>
              <w:bottom w:w="0" w:type="dxa"/>
              <w:right w:w="115" w:type="dxa"/>
            </w:tcMar>
          </w:tcPr>
          <w:p w14:paraId="33058219" w14:textId="77777777" w:rsidR="00642018" w:rsidRDefault="00A10CED" w:rsidP="00122B36">
            <w:pPr>
              <w:pStyle w:val="atnxxx"/>
            </w:pPr>
            <w:r>
              <w:t>Insert a stitch at the beginning of the pattern</w:t>
            </w:r>
          </w:p>
        </w:tc>
      </w:tr>
      <w:tr w:rsidR="00176F66" w14:paraId="113EFB0C" w14:textId="77777777" w:rsidTr="00176F66">
        <w:tc>
          <w:tcPr>
            <w:tcW w:w="2155" w:type="dxa"/>
            <w:tcMar>
              <w:top w:w="0" w:type="dxa"/>
              <w:left w:w="115" w:type="dxa"/>
              <w:bottom w:w="0" w:type="dxa"/>
              <w:right w:w="115" w:type="dxa"/>
            </w:tcMar>
          </w:tcPr>
          <w:p w14:paraId="03232FC9" w14:textId="21B4C373" w:rsidR="00373FBB" w:rsidRDefault="00373FBB" w:rsidP="00373FBB">
            <w:pPr>
              <w:pStyle w:val="atnxxx"/>
            </w:pPr>
            <w:proofErr w:type="spellStart"/>
            <w:r>
              <w:t>Shift</w:t>
            </w:r>
            <w:r w:rsidRPr="00373FBB">
              <w:t>+</w:t>
            </w:r>
            <w:r>
              <w:t>Ctrl+</w:t>
            </w:r>
            <w:r w:rsidR="00A10CED">
              <w:t>Home</w:t>
            </w:r>
            <w:proofErr w:type="spellEnd"/>
          </w:p>
          <w:p w14:paraId="53BA6701" w14:textId="400E754B" w:rsidR="00642018" w:rsidRDefault="00642018" w:rsidP="00122B36">
            <w:pPr>
              <w:pStyle w:val="atnxxx"/>
            </w:pPr>
          </w:p>
        </w:tc>
        <w:tc>
          <w:tcPr>
            <w:tcW w:w="6495" w:type="dxa"/>
            <w:tcMar>
              <w:top w:w="0" w:type="dxa"/>
              <w:left w:w="115" w:type="dxa"/>
              <w:bottom w:w="0" w:type="dxa"/>
              <w:right w:w="115" w:type="dxa"/>
            </w:tcMar>
          </w:tcPr>
          <w:p w14:paraId="310E6B81" w14:textId="77777777" w:rsidR="00642018" w:rsidRDefault="00A10CED" w:rsidP="00122B36">
            <w:pPr>
              <w:pStyle w:val="atnxxx"/>
            </w:pPr>
            <w:r>
              <w:t xml:space="preserve">Sets the beginning of the group select to the beginning of the pattern. </w:t>
            </w:r>
          </w:p>
        </w:tc>
      </w:tr>
      <w:tr w:rsidR="00176F66" w14:paraId="753F1DA0" w14:textId="77777777" w:rsidTr="00176F66">
        <w:tc>
          <w:tcPr>
            <w:tcW w:w="2155" w:type="dxa"/>
            <w:tcMar>
              <w:top w:w="0" w:type="dxa"/>
              <w:left w:w="115" w:type="dxa"/>
              <w:bottom w:w="0" w:type="dxa"/>
              <w:right w:w="115" w:type="dxa"/>
            </w:tcMar>
          </w:tcPr>
          <w:p w14:paraId="3831C444" w14:textId="77777777" w:rsidR="00642018" w:rsidRDefault="00A10CED" w:rsidP="00122B36">
            <w:pPr>
              <w:pStyle w:val="atnxxx"/>
            </w:pPr>
            <w:r>
              <w:t>I</w:t>
            </w:r>
          </w:p>
        </w:tc>
        <w:tc>
          <w:tcPr>
            <w:tcW w:w="6495" w:type="dxa"/>
            <w:tcMar>
              <w:top w:w="0" w:type="dxa"/>
              <w:left w:w="115" w:type="dxa"/>
              <w:bottom w:w="0" w:type="dxa"/>
              <w:right w:w="115" w:type="dxa"/>
            </w:tcMar>
          </w:tcPr>
          <w:p w14:paraId="6843346D" w14:textId="77777777" w:rsidR="00642018" w:rsidRDefault="00A10CED" w:rsidP="00122B36">
            <w:pPr>
              <w:pStyle w:val="atnxxx"/>
            </w:pPr>
            <w:r>
              <w:t>Run the movie.</w:t>
            </w:r>
          </w:p>
        </w:tc>
      </w:tr>
      <w:tr w:rsidR="00176F66" w14:paraId="6D78781A" w14:textId="77777777" w:rsidTr="00176F66">
        <w:tc>
          <w:tcPr>
            <w:tcW w:w="2155" w:type="dxa"/>
            <w:tcMar>
              <w:top w:w="0" w:type="dxa"/>
              <w:left w:w="115" w:type="dxa"/>
              <w:bottom w:w="0" w:type="dxa"/>
              <w:right w:w="115" w:type="dxa"/>
            </w:tcMar>
          </w:tcPr>
          <w:p w14:paraId="11606FC6" w14:textId="77777777" w:rsidR="00642018" w:rsidRDefault="00A10CED" w:rsidP="00122B36">
            <w:pPr>
              <w:pStyle w:val="atnxxx"/>
            </w:pPr>
            <w:r>
              <w:t>Insert</w:t>
            </w:r>
          </w:p>
        </w:tc>
        <w:tc>
          <w:tcPr>
            <w:tcW w:w="6495" w:type="dxa"/>
            <w:tcMar>
              <w:top w:w="0" w:type="dxa"/>
              <w:left w:w="115" w:type="dxa"/>
              <w:bottom w:w="0" w:type="dxa"/>
              <w:right w:w="115" w:type="dxa"/>
            </w:tcMar>
          </w:tcPr>
          <w:p w14:paraId="3BACC118" w14:textId="2D59A7D0" w:rsidR="00642018" w:rsidRDefault="00A10CED" w:rsidP="00122B36">
            <w:pPr>
              <w:pStyle w:val="atnxxx"/>
            </w:pPr>
            <w:r>
              <w:t xml:space="preserve">To insert a color, hold the mouse cursor near the color box on the left side of the </w:t>
            </w:r>
            <w:r w:rsidR="00AD6EB8">
              <w:t>ThrEd</w:t>
            </w:r>
            <w:r>
              <w:t xml:space="preserve"> screen where you want to insert the color, and </w:t>
            </w:r>
            <w:r w:rsidR="00373FBB">
              <w:t>select</w:t>
            </w:r>
            <w:r w:rsidR="002D48FC">
              <w:t xml:space="preserve"> the</w:t>
            </w:r>
            <w:r>
              <w:t xml:space="preserve"> insert key.</w:t>
            </w:r>
          </w:p>
        </w:tc>
      </w:tr>
      <w:tr w:rsidR="00176F66" w14:paraId="284191CD" w14:textId="77777777" w:rsidTr="00176F66">
        <w:tc>
          <w:tcPr>
            <w:tcW w:w="2155" w:type="dxa"/>
            <w:tcMar>
              <w:top w:w="0" w:type="dxa"/>
              <w:left w:w="115" w:type="dxa"/>
              <w:bottom w:w="0" w:type="dxa"/>
              <w:right w:w="115" w:type="dxa"/>
            </w:tcMar>
          </w:tcPr>
          <w:p w14:paraId="41A47B1A" w14:textId="77777777" w:rsidR="00642018" w:rsidRDefault="00A10CED" w:rsidP="00122B36">
            <w:pPr>
              <w:pStyle w:val="atnxxx"/>
            </w:pPr>
            <w:r>
              <w:t>J</w:t>
            </w:r>
          </w:p>
        </w:tc>
        <w:tc>
          <w:tcPr>
            <w:tcW w:w="6495" w:type="dxa"/>
            <w:tcMar>
              <w:top w:w="0" w:type="dxa"/>
              <w:left w:w="115" w:type="dxa"/>
              <w:bottom w:w="0" w:type="dxa"/>
              <w:right w:w="115" w:type="dxa"/>
            </w:tcMar>
          </w:tcPr>
          <w:p w14:paraId="5E135F72" w14:textId="77777777" w:rsidR="00642018" w:rsidRDefault="00A10CED" w:rsidP="00122B36">
            <w:pPr>
              <w:pStyle w:val="atnxxx"/>
            </w:pPr>
            <w:r>
              <w:t>Refill all forms</w:t>
            </w:r>
          </w:p>
        </w:tc>
      </w:tr>
      <w:tr w:rsidR="00176F66" w14:paraId="64CA2462" w14:textId="77777777" w:rsidTr="00176F66">
        <w:tc>
          <w:tcPr>
            <w:tcW w:w="2155" w:type="dxa"/>
            <w:tcMar>
              <w:top w:w="0" w:type="dxa"/>
              <w:left w:w="115" w:type="dxa"/>
              <w:bottom w:w="0" w:type="dxa"/>
              <w:right w:w="115" w:type="dxa"/>
            </w:tcMar>
          </w:tcPr>
          <w:p w14:paraId="768322D6" w14:textId="535CDD82" w:rsidR="00642018" w:rsidRDefault="00AA2F76" w:rsidP="00122B36">
            <w:pPr>
              <w:pStyle w:val="atnxxx"/>
            </w:pPr>
            <w:proofErr w:type="spellStart"/>
            <w:r>
              <w:t>Shift+J</w:t>
            </w:r>
            <w:proofErr w:type="spellEnd"/>
          </w:p>
        </w:tc>
        <w:tc>
          <w:tcPr>
            <w:tcW w:w="6495" w:type="dxa"/>
            <w:tcMar>
              <w:top w:w="0" w:type="dxa"/>
              <w:left w:w="115" w:type="dxa"/>
              <w:bottom w:w="0" w:type="dxa"/>
              <w:right w:w="115" w:type="dxa"/>
            </w:tcMar>
          </w:tcPr>
          <w:p w14:paraId="1FDC62E1" w14:textId="77777777" w:rsidR="00642018" w:rsidRDefault="00A10CED" w:rsidP="00122B36">
            <w:pPr>
              <w:pStyle w:val="atnxxx"/>
            </w:pPr>
            <w:r>
              <w:t>Move view left one screen</w:t>
            </w:r>
          </w:p>
        </w:tc>
      </w:tr>
      <w:tr w:rsidR="00176F66" w14:paraId="5E89A206" w14:textId="77777777" w:rsidTr="00176F66">
        <w:tc>
          <w:tcPr>
            <w:tcW w:w="2155" w:type="dxa"/>
            <w:tcMar>
              <w:top w:w="0" w:type="dxa"/>
              <w:left w:w="115" w:type="dxa"/>
              <w:bottom w:w="0" w:type="dxa"/>
              <w:right w:w="115" w:type="dxa"/>
            </w:tcMar>
          </w:tcPr>
          <w:p w14:paraId="39E2AADA" w14:textId="77777777" w:rsidR="00642018" w:rsidRDefault="00A10CED" w:rsidP="00122B36">
            <w:pPr>
              <w:pStyle w:val="atnxxx"/>
            </w:pPr>
            <w:r>
              <w:t>K</w:t>
            </w:r>
          </w:p>
        </w:tc>
        <w:tc>
          <w:tcPr>
            <w:tcW w:w="6495" w:type="dxa"/>
            <w:tcMar>
              <w:top w:w="0" w:type="dxa"/>
              <w:left w:w="115" w:type="dxa"/>
              <w:bottom w:w="0" w:type="dxa"/>
              <w:right w:w="115" w:type="dxa"/>
            </w:tcMar>
          </w:tcPr>
          <w:p w14:paraId="47C15293" w14:textId="77777777" w:rsidR="00642018" w:rsidRDefault="00A10CED" w:rsidP="00122B36">
            <w:pPr>
              <w:pStyle w:val="atnxxx"/>
            </w:pPr>
            <w:r>
              <w:t>Toggle forms on off</w:t>
            </w:r>
          </w:p>
        </w:tc>
      </w:tr>
      <w:tr w:rsidR="00176F66" w14:paraId="33157ADF" w14:textId="77777777" w:rsidTr="00176F66">
        <w:tc>
          <w:tcPr>
            <w:tcW w:w="2155" w:type="dxa"/>
            <w:tcMar>
              <w:top w:w="0" w:type="dxa"/>
              <w:left w:w="115" w:type="dxa"/>
              <w:bottom w:w="0" w:type="dxa"/>
              <w:right w:w="115" w:type="dxa"/>
            </w:tcMar>
          </w:tcPr>
          <w:p w14:paraId="6119AB1A" w14:textId="00938421" w:rsidR="00642018" w:rsidRDefault="00373FBB" w:rsidP="00122B36">
            <w:pPr>
              <w:pStyle w:val="atnxxx"/>
            </w:pPr>
            <w:proofErr w:type="spellStart"/>
            <w:r>
              <w:t>Alt+Ctrl+</w:t>
            </w:r>
            <w:r w:rsidR="00A10CED">
              <w:t>K</w:t>
            </w:r>
            <w:proofErr w:type="spellEnd"/>
          </w:p>
        </w:tc>
        <w:tc>
          <w:tcPr>
            <w:tcW w:w="6495" w:type="dxa"/>
            <w:tcMar>
              <w:top w:w="0" w:type="dxa"/>
              <w:left w:w="115" w:type="dxa"/>
              <w:bottom w:w="0" w:type="dxa"/>
              <w:right w:w="115" w:type="dxa"/>
            </w:tcMar>
          </w:tcPr>
          <w:p w14:paraId="30C5E601" w14:textId="77777777" w:rsidR="00642018" w:rsidRDefault="00A10CED" w:rsidP="00122B36">
            <w:pPr>
              <w:pStyle w:val="atnxxx"/>
            </w:pPr>
            <w:r>
              <w:t>Set Knots</w:t>
            </w:r>
          </w:p>
        </w:tc>
      </w:tr>
      <w:tr w:rsidR="00176F66" w14:paraId="7EA4CE4C" w14:textId="77777777" w:rsidTr="00176F66">
        <w:tc>
          <w:tcPr>
            <w:tcW w:w="2155" w:type="dxa"/>
            <w:tcMar>
              <w:top w:w="0" w:type="dxa"/>
              <w:left w:w="115" w:type="dxa"/>
              <w:bottom w:w="0" w:type="dxa"/>
              <w:right w:w="115" w:type="dxa"/>
            </w:tcMar>
          </w:tcPr>
          <w:p w14:paraId="5A1793ED" w14:textId="51E376AD" w:rsidR="00642018" w:rsidRDefault="00AA2F76" w:rsidP="00122B36">
            <w:pPr>
              <w:pStyle w:val="atnxxx"/>
            </w:pPr>
            <w:proofErr w:type="spellStart"/>
            <w:r>
              <w:t>Ctrl+</w:t>
            </w:r>
            <w:r w:rsidR="006E1F28">
              <w:t>K</w:t>
            </w:r>
            <w:proofErr w:type="spellEnd"/>
          </w:p>
        </w:tc>
        <w:tc>
          <w:tcPr>
            <w:tcW w:w="6495" w:type="dxa"/>
            <w:tcMar>
              <w:top w:w="0" w:type="dxa"/>
              <w:left w:w="115" w:type="dxa"/>
              <w:bottom w:w="0" w:type="dxa"/>
              <w:right w:w="115" w:type="dxa"/>
            </w:tcMar>
          </w:tcPr>
          <w:p w14:paraId="5592DFE9" w14:textId="77777777" w:rsidR="00642018" w:rsidRDefault="00A10CED" w:rsidP="00122B36">
            <w:pPr>
              <w:pStyle w:val="atnxxx"/>
            </w:pPr>
            <w:r>
              <w:t>Set knot at selected point</w:t>
            </w:r>
          </w:p>
        </w:tc>
      </w:tr>
      <w:tr w:rsidR="00176F66" w14:paraId="72956357" w14:textId="77777777" w:rsidTr="00176F66">
        <w:tc>
          <w:tcPr>
            <w:tcW w:w="2155" w:type="dxa"/>
            <w:tcMar>
              <w:top w:w="0" w:type="dxa"/>
              <w:left w:w="115" w:type="dxa"/>
              <w:bottom w:w="0" w:type="dxa"/>
              <w:right w:w="115" w:type="dxa"/>
            </w:tcMar>
          </w:tcPr>
          <w:p w14:paraId="138B45F4" w14:textId="5F2F0079" w:rsidR="00642018" w:rsidRDefault="00AA2F76" w:rsidP="00122B36">
            <w:pPr>
              <w:pStyle w:val="atnxxx"/>
            </w:pPr>
            <w:proofErr w:type="spellStart"/>
            <w:r>
              <w:t>Shift+K</w:t>
            </w:r>
            <w:proofErr w:type="spellEnd"/>
          </w:p>
        </w:tc>
        <w:tc>
          <w:tcPr>
            <w:tcW w:w="6495" w:type="dxa"/>
            <w:tcMar>
              <w:top w:w="0" w:type="dxa"/>
              <w:left w:w="115" w:type="dxa"/>
              <w:bottom w:w="0" w:type="dxa"/>
              <w:right w:w="115" w:type="dxa"/>
            </w:tcMar>
          </w:tcPr>
          <w:p w14:paraId="61075D5B" w14:textId="77777777" w:rsidR="00642018" w:rsidRDefault="00A10CED" w:rsidP="00122B36">
            <w:pPr>
              <w:pStyle w:val="atnxxx"/>
            </w:pPr>
            <w:r>
              <w:t>Hide Stitches</w:t>
            </w:r>
          </w:p>
        </w:tc>
      </w:tr>
      <w:tr w:rsidR="00176F66" w14:paraId="266F48A7" w14:textId="77777777" w:rsidTr="00176F66">
        <w:tc>
          <w:tcPr>
            <w:tcW w:w="2155" w:type="dxa"/>
            <w:tcMar>
              <w:top w:w="0" w:type="dxa"/>
              <w:left w:w="115" w:type="dxa"/>
              <w:bottom w:w="0" w:type="dxa"/>
              <w:right w:w="115" w:type="dxa"/>
            </w:tcMar>
          </w:tcPr>
          <w:p w14:paraId="68110766" w14:textId="13C9C5AB" w:rsidR="00642018" w:rsidRDefault="00A10CED" w:rsidP="00122B36">
            <w:pPr>
              <w:pStyle w:val="atnxxx"/>
            </w:pPr>
            <w:r>
              <w:t xml:space="preserve">Keypad minus </w:t>
            </w:r>
            <w:r w:rsidR="00660DB1">
              <w:t>“</w:t>
            </w:r>
            <w:r>
              <w:t>-</w:t>
            </w:r>
            <w:r w:rsidR="00660DB1">
              <w:t>”</w:t>
            </w:r>
          </w:p>
        </w:tc>
        <w:tc>
          <w:tcPr>
            <w:tcW w:w="6495" w:type="dxa"/>
            <w:tcMar>
              <w:top w:w="0" w:type="dxa"/>
              <w:left w:w="115" w:type="dxa"/>
              <w:bottom w:w="0" w:type="dxa"/>
              <w:right w:w="115" w:type="dxa"/>
            </w:tcMar>
          </w:tcPr>
          <w:p w14:paraId="7055CB90" w14:textId="25E214DD" w:rsidR="00642018" w:rsidRDefault="00A10CED" w:rsidP="00122B36">
            <w:pPr>
              <w:pStyle w:val="atnxxx"/>
            </w:pPr>
            <w:r>
              <w:t xml:space="preserve">Toggles </w:t>
            </w:r>
            <w:r w:rsidR="00660DB1">
              <w:t>“</w:t>
            </w:r>
            <w:r>
              <w:t>up to</w:t>
            </w:r>
            <w:r w:rsidR="00660DB1">
              <w:t>”</w:t>
            </w:r>
            <w:r>
              <w:t xml:space="preserve"> on and off.</w:t>
            </w:r>
          </w:p>
        </w:tc>
      </w:tr>
      <w:tr w:rsidR="00176F66" w14:paraId="13B86390" w14:textId="77777777" w:rsidTr="00176F66">
        <w:tc>
          <w:tcPr>
            <w:tcW w:w="2155" w:type="dxa"/>
            <w:tcMar>
              <w:top w:w="0" w:type="dxa"/>
              <w:left w:w="115" w:type="dxa"/>
              <w:bottom w:w="0" w:type="dxa"/>
              <w:right w:w="115" w:type="dxa"/>
            </w:tcMar>
          </w:tcPr>
          <w:p w14:paraId="1642F388" w14:textId="77777777" w:rsidR="00642018" w:rsidRDefault="00A10CED" w:rsidP="00122B36">
            <w:pPr>
              <w:pStyle w:val="atnxxx"/>
            </w:pPr>
            <w:r>
              <w:t>L</w:t>
            </w:r>
          </w:p>
        </w:tc>
        <w:tc>
          <w:tcPr>
            <w:tcW w:w="6495" w:type="dxa"/>
            <w:tcMar>
              <w:top w:w="0" w:type="dxa"/>
              <w:left w:w="115" w:type="dxa"/>
              <w:bottom w:w="0" w:type="dxa"/>
              <w:right w:w="115" w:type="dxa"/>
            </w:tcMar>
          </w:tcPr>
          <w:p w14:paraId="2185591D" w14:textId="05531A11" w:rsidR="00642018" w:rsidRDefault="00A10CED" w:rsidP="00122B36">
            <w:pPr>
              <w:pStyle w:val="atnxxx"/>
            </w:pPr>
            <w:r>
              <w:t>Centers forms over the center point of the first form selected</w:t>
            </w:r>
            <w:r w:rsidR="00FC44AD">
              <w:t xml:space="preserve">. </w:t>
            </w:r>
            <w:r>
              <w:t>Select forms with control and mouse click, or box select.</w:t>
            </w:r>
          </w:p>
        </w:tc>
      </w:tr>
      <w:tr w:rsidR="00176F66" w14:paraId="4E2D1F8D" w14:textId="77777777" w:rsidTr="00176F66">
        <w:tc>
          <w:tcPr>
            <w:tcW w:w="2155" w:type="dxa"/>
            <w:tcMar>
              <w:top w:w="0" w:type="dxa"/>
              <w:left w:w="115" w:type="dxa"/>
              <w:bottom w:w="0" w:type="dxa"/>
              <w:right w:w="115" w:type="dxa"/>
            </w:tcMar>
          </w:tcPr>
          <w:p w14:paraId="23D03D5E" w14:textId="3C12FD7D" w:rsidR="00642018" w:rsidRDefault="00AA2F76" w:rsidP="00122B36">
            <w:pPr>
              <w:pStyle w:val="atnxxx"/>
            </w:pPr>
            <w:proofErr w:type="spellStart"/>
            <w:r>
              <w:t>Shift+L</w:t>
            </w:r>
            <w:proofErr w:type="spellEnd"/>
          </w:p>
        </w:tc>
        <w:tc>
          <w:tcPr>
            <w:tcW w:w="6495" w:type="dxa"/>
            <w:tcMar>
              <w:top w:w="0" w:type="dxa"/>
              <w:left w:w="115" w:type="dxa"/>
              <w:bottom w:w="0" w:type="dxa"/>
              <w:right w:w="115" w:type="dxa"/>
            </w:tcMar>
          </w:tcPr>
          <w:p w14:paraId="06CEFF84" w14:textId="77777777" w:rsidR="00642018" w:rsidRDefault="00A10CED" w:rsidP="00122B36">
            <w:pPr>
              <w:pStyle w:val="atnxxx"/>
            </w:pPr>
            <w:r>
              <w:t>Delete all stitches</w:t>
            </w:r>
          </w:p>
        </w:tc>
      </w:tr>
      <w:tr w:rsidR="00176F66" w14:paraId="0AF776CB" w14:textId="77777777" w:rsidTr="00176F66">
        <w:tc>
          <w:tcPr>
            <w:tcW w:w="2155" w:type="dxa"/>
            <w:tcMar>
              <w:top w:w="0" w:type="dxa"/>
              <w:left w:w="115" w:type="dxa"/>
              <w:bottom w:w="0" w:type="dxa"/>
              <w:right w:w="115" w:type="dxa"/>
            </w:tcMar>
          </w:tcPr>
          <w:p w14:paraId="342051B2" w14:textId="77777777" w:rsidR="00642018" w:rsidRDefault="00A10CED" w:rsidP="00122B36">
            <w:pPr>
              <w:pStyle w:val="atnxxx"/>
            </w:pPr>
            <w:r>
              <w:lastRenderedPageBreak/>
              <w:t>Left arrow</w:t>
            </w:r>
          </w:p>
        </w:tc>
        <w:tc>
          <w:tcPr>
            <w:tcW w:w="6495" w:type="dxa"/>
            <w:tcMar>
              <w:top w:w="0" w:type="dxa"/>
              <w:left w:w="115" w:type="dxa"/>
              <w:bottom w:w="0" w:type="dxa"/>
              <w:right w:w="115" w:type="dxa"/>
            </w:tcMar>
          </w:tcPr>
          <w:p w14:paraId="56EADB9A" w14:textId="20E88BF0" w:rsidR="00642018" w:rsidRDefault="00A10CED" w:rsidP="00122B36">
            <w:pPr>
              <w:pStyle w:val="atnxxx"/>
            </w:pPr>
            <w:r>
              <w:t>If a stitch is selected, moves the selection to the previous stitch</w:t>
            </w:r>
            <w:r w:rsidR="00FC44AD">
              <w:t xml:space="preserve">. </w:t>
            </w:r>
            <w:r>
              <w:t>If a form point is selected, moves the selection to the previous form point.</w:t>
            </w:r>
          </w:p>
        </w:tc>
      </w:tr>
      <w:tr w:rsidR="00176F66" w14:paraId="2451A34E" w14:textId="77777777" w:rsidTr="00176F66">
        <w:tc>
          <w:tcPr>
            <w:tcW w:w="2155" w:type="dxa"/>
            <w:tcMar>
              <w:top w:w="0" w:type="dxa"/>
              <w:left w:w="115" w:type="dxa"/>
              <w:bottom w:w="0" w:type="dxa"/>
              <w:right w:w="115" w:type="dxa"/>
            </w:tcMar>
          </w:tcPr>
          <w:p w14:paraId="52950709" w14:textId="585FC012" w:rsidR="00642018" w:rsidRDefault="00373FBB" w:rsidP="00122B36">
            <w:pPr>
              <w:pStyle w:val="atnxxx"/>
            </w:pPr>
            <w:proofErr w:type="spellStart"/>
            <w:r>
              <w:t>Ctrl+</w:t>
            </w:r>
            <w:r w:rsidR="00A10CED">
              <w:t>Left</w:t>
            </w:r>
            <w:proofErr w:type="spellEnd"/>
            <w:r w:rsidR="00A10CED">
              <w:t xml:space="preserve"> arrow</w:t>
            </w:r>
          </w:p>
        </w:tc>
        <w:tc>
          <w:tcPr>
            <w:tcW w:w="6495" w:type="dxa"/>
            <w:tcMar>
              <w:top w:w="0" w:type="dxa"/>
              <w:left w:w="115" w:type="dxa"/>
              <w:bottom w:w="0" w:type="dxa"/>
              <w:right w:w="115" w:type="dxa"/>
            </w:tcMar>
          </w:tcPr>
          <w:p w14:paraId="3A3BD470" w14:textId="71F33185" w:rsidR="00642018" w:rsidRDefault="00000000" w:rsidP="00122B36">
            <w:pPr>
              <w:pStyle w:val="atnxxx"/>
            </w:pPr>
            <w:hyperlink w:anchor="nudg" w:history="1">
              <w:r w:rsidR="00A10CED">
                <w:rPr>
                  <w:rStyle w:val="Hyperlink"/>
                </w:rPr>
                <w:t>Nudge</w:t>
              </w:r>
            </w:hyperlink>
            <w:r w:rsidR="00FC44AD">
              <w:t xml:space="preserve">. </w:t>
            </w:r>
            <w:r w:rsidR="00A10CED">
              <w:t>Moves things left.</w:t>
            </w:r>
          </w:p>
        </w:tc>
      </w:tr>
      <w:tr w:rsidR="00176F66" w14:paraId="5D527BAB" w14:textId="77777777" w:rsidTr="00176F66">
        <w:tc>
          <w:tcPr>
            <w:tcW w:w="2155" w:type="dxa"/>
            <w:tcMar>
              <w:top w:w="0" w:type="dxa"/>
              <w:left w:w="115" w:type="dxa"/>
              <w:bottom w:w="0" w:type="dxa"/>
              <w:right w:w="115" w:type="dxa"/>
            </w:tcMar>
          </w:tcPr>
          <w:p w14:paraId="6AF2C046" w14:textId="67269CAC" w:rsidR="00642018" w:rsidRDefault="00373FBB" w:rsidP="00122B36">
            <w:pPr>
              <w:pStyle w:val="atnxxx"/>
            </w:pPr>
            <w:proofErr w:type="spellStart"/>
            <w:r>
              <w:t>Shift+</w:t>
            </w:r>
            <w:r w:rsidR="00A10CED">
              <w:t>Left</w:t>
            </w:r>
            <w:proofErr w:type="spellEnd"/>
            <w:r w:rsidR="00A10CED">
              <w:t xml:space="preserve"> arrow</w:t>
            </w:r>
          </w:p>
        </w:tc>
        <w:tc>
          <w:tcPr>
            <w:tcW w:w="6495" w:type="dxa"/>
            <w:tcMar>
              <w:top w:w="0" w:type="dxa"/>
              <w:left w:w="115" w:type="dxa"/>
              <w:bottom w:w="0" w:type="dxa"/>
              <w:right w:w="115" w:type="dxa"/>
            </w:tcMar>
          </w:tcPr>
          <w:p w14:paraId="7DC72E91" w14:textId="44CBD560" w:rsidR="00642018" w:rsidRDefault="00A10CED" w:rsidP="00122B36">
            <w:pPr>
              <w:pStyle w:val="atnxxx"/>
            </w:pPr>
            <w:r>
              <w:t xml:space="preserve">Same as left </w:t>
            </w:r>
            <w:r w:rsidR="00176F66">
              <w:t>arrow when</w:t>
            </w:r>
            <w:r>
              <w:t xml:space="preserve"> a stitch is selected, but also selects a range of stitches</w:t>
            </w:r>
            <w:r w:rsidR="00FC44AD">
              <w:t xml:space="preserve">. </w:t>
            </w:r>
            <w:r>
              <w:t xml:space="preserve">Moves the form point </w:t>
            </w:r>
            <w:r w:rsidR="00176F66">
              <w:t>selection but</w:t>
            </w:r>
            <w:r>
              <w:t xml:space="preserve"> does not select a range of form stitches.</w:t>
            </w:r>
          </w:p>
        </w:tc>
      </w:tr>
      <w:tr w:rsidR="00176F66" w14:paraId="6F9FBF15" w14:textId="77777777" w:rsidTr="00176F66">
        <w:tc>
          <w:tcPr>
            <w:tcW w:w="2155" w:type="dxa"/>
            <w:tcMar>
              <w:top w:w="0" w:type="dxa"/>
              <w:left w:w="115" w:type="dxa"/>
              <w:bottom w:w="0" w:type="dxa"/>
              <w:right w:w="115" w:type="dxa"/>
            </w:tcMar>
          </w:tcPr>
          <w:p w14:paraId="405F26DD" w14:textId="72B58AD3" w:rsidR="00642018" w:rsidRDefault="00A10CED" w:rsidP="00122B36">
            <w:pPr>
              <w:pStyle w:val="atnxxx"/>
            </w:pPr>
            <w:r>
              <w:t xml:space="preserve">Left Bracket </w:t>
            </w:r>
            <w:r w:rsidR="00660DB1">
              <w:t>“</w:t>
            </w:r>
            <w:r w:rsidR="00373FBB">
              <w:t>[”</w:t>
            </w:r>
          </w:p>
        </w:tc>
        <w:tc>
          <w:tcPr>
            <w:tcW w:w="6495" w:type="dxa"/>
            <w:tcMar>
              <w:top w:w="0" w:type="dxa"/>
              <w:left w:w="115" w:type="dxa"/>
              <w:bottom w:w="0" w:type="dxa"/>
              <w:right w:w="115" w:type="dxa"/>
            </w:tcMar>
          </w:tcPr>
          <w:p w14:paraId="1D62BAAA" w14:textId="6668D606" w:rsidR="00642018" w:rsidRDefault="00A10CED" w:rsidP="00122B36">
            <w:pPr>
              <w:pStyle w:val="atnxxx"/>
            </w:pPr>
            <w:r>
              <w:t xml:space="preserve">If you have a form selected, the left bracket key will also select the first stitch </w:t>
            </w:r>
            <w:r w:rsidR="00660DB1">
              <w:t>“</w:t>
            </w:r>
            <w:r>
              <w:t>owned</w:t>
            </w:r>
            <w:r w:rsidR="00660DB1">
              <w:t>”</w:t>
            </w:r>
            <w:r>
              <w:t xml:space="preserve"> by the form</w:t>
            </w:r>
            <w:r w:rsidR="00FC44AD">
              <w:t xml:space="preserve">. </w:t>
            </w:r>
            <w:r>
              <w:t>If you have a group of stitches selected, the left bracket key removes the group select and leaves the first stitch in the group selected.</w:t>
            </w:r>
          </w:p>
        </w:tc>
      </w:tr>
      <w:tr w:rsidR="00176F66" w14:paraId="398E375E" w14:textId="77777777" w:rsidTr="00176F66">
        <w:tc>
          <w:tcPr>
            <w:tcW w:w="2155" w:type="dxa"/>
            <w:tcMar>
              <w:top w:w="0" w:type="dxa"/>
              <w:left w:w="115" w:type="dxa"/>
              <w:bottom w:w="0" w:type="dxa"/>
              <w:right w:w="115" w:type="dxa"/>
            </w:tcMar>
          </w:tcPr>
          <w:p w14:paraId="5E7272BA" w14:textId="29222709" w:rsidR="00642018" w:rsidRDefault="00A10CED" w:rsidP="00122B36">
            <w:pPr>
              <w:pStyle w:val="atnxxx"/>
            </w:pPr>
            <w:r>
              <w:t> </w:t>
            </w:r>
            <w:proofErr w:type="spellStart"/>
            <w:r w:rsidR="00373FBB">
              <w:t>Shift+</w:t>
            </w:r>
            <w:r>
              <w:t>Left</w:t>
            </w:r>
            <w:proofErr w:type="spellEnd"/>
            <w:r>
              <w:t xml:space="preserve"> Bracket </w:t>
            </w:r>
            <w:r w:rsidR="00660DB1">
              <w:t>“</w:t>
            </w:r>
            <w:r w:rsidR="00373FBB">
              <w:t>[”</w:t>
            </w:r>
          </w:p>
        </w:tc>
        <w:tc>
          <w:tcPr>
            <w:tcW w:w="6495" w:type="dxa"/>
            <w:tcMar>
              <w:top w:w="0" w:type="dxa"/>
              <w:left w:w="115" w:type="dxa"/>
              <w:bottom w:w="0" w:type="dxa"/>
              <w:right w:w="115" w:type="dxa"/>
            </w:tcMar>
          </w:tcPr>
          <w:p w14:paraId="67A82B33" w14:textId="682DE996" w:rsidR="00642018" w:rsidRDefault="00A10CED" w:rsidP="00122B36">
            <w:pPr>
              <w:pStyle w:val="atnxxx"/>
            </w:pPr>
            <w:r>
              <w:t xml:space="preserve">If you have a form selected, hold down the shift key and </w:t>
            </w:r>
            <w:r w:rsidR="00373FBB">
              <w:t>select</w:t>
            </w:r>
            <w:r w:rsidR="002D48FC">
              <w:t xml:space="preserve"> the</w:t>
            </w:r>
            <w:r>
              <w:t xml:space="preserve"> left bracket key, and the first form point in the form will be selected.</w:t>
            </w:r>
          </w:p>
        </w:tc>
      </w:tr>
      <w:tr w:rsidR="00176F66" w14:paraId="11CFF4CD" w14:textId="77777777" w:rsidTr="00176F66">
        <w:tc>
          <w:tcPr>
            <w:tcW w:w="2155" w:type="dxa"/>
            <w:tcMar>
              <w:top w:w="0" w:type="dxa"/>
              <w:left w:w="115" w:type="dxa"/>
              <w:bottom w:w="0" w:type="dxa"/>
              <w:right w:w="115" w:type="dxa"/>
            </w:tcMar>
          </w:tcPr>
          <w:p w14:paraId="1FEEE3F2" w14:textId="77777777" w:rsidR="00642018" w:rsidRDefault="00A10CED" w:rsidP="00122B36">
            <w:pPr>
              <w:pStyle w:val="atnxxx"/>
            </w:pPr>
            <w:r>
              <w:t>M</w:t>
            </w:r>
          </w:p>
        </w:tc>
        <w:tc>
          <w:tcPr>
            <w:tcW w:w="6495" w:type="dxa"/>
            <w:tcMar>
              <w:top w:w="0" w:type="dxa"/>
              <w:left w:w="115" w:type="dxa"/>
              <w:bottom w:w="0" w:type="dxa"/>
              <w:right w:w="115" w:type="dxa"/>
            </w:tcMar>
          </w:tcPr>
          <w:p w14:paraId="2AAB89BE" w14:textId="01762019" w:rsidR="00642018" w:rsidRDefault="00A10CED" w:rsidP="00122B36">
            <w:pPr>
              <w:pStyle w:val="atnxxx"/>
            </w:pPr>
            <w:r>
              <w:t>Inserts a mark for zooming at the mouse cursor position</w:t>
            </w:r>
            <w:r w:rsidR="00FC44AD">
              <w:t xml:space="preserve">. </w:t>
            </w:r>
            <w:r>
              <w:t>When this mark is visible, it will be the center of zoom in or zoom out</w:t>
            </w:r>
            <w:r w:rsidR="00FC44AD">
              <w:t xml:space="preserve">. </w:t>
            </w:r>
            <w:r>
              <w:t xml:space="preserve">The mark can be deleted by </w:t>
            </w:r>
            <w:r w:rsidR="00373FBB">
              <w:t>selecting</w:t>
            </w:r>
            <w:r>
              <w:t xml:space="preserve"> ‘Q’ or escape.</w:t>
            </w:r>
          </w:p>
        </w:tc>
      </w:tr>
      <w:tr w:rsidR="00176F66" w14:paraId="68EADC61" w14:textId="77777777" w:rsidTr="00176F66">
        <w:tc>
          <w:tcPr>
            <w:tcW w:w="2155" w:type="dxa"/>
            <w:tcMar>
              <w:top w:w="0" w:type="dxa"/>
              <w:left w:w="115" w:type="dxa"/>
              <w:bottom w:w="0" w:type="dxa"/>
              <w:right w:w="115" w:type="dxa"/>
            </w:tcMar>
          </w:tcPr>
          <w:p w14:paraId="79FEDD8F" w14:textId="7C3472AB" w:rsidR="00642018" w:rsidRDefault="00AA2F76" w:rsidP="00122B36">
            <w:pPr>
              <w:pStyle w:val="atnxxx"/>
            </w:pPr>
            <w:proofErr w:type="spellStart"/>
            <w:r>
              <w:t>Ctrl+</w:t>
            </w:r>
            <w:r w:rsidR="006E1F28">
              <w:t>M</w:t>
            </w:r>
            <w:proofErr w:type="spellEnd"/>
          </w:p>
        </w:tc>
        <w:tc>
          <w:tcPr>
            <w:tcW w:w="6495" w:type="dxa"/>
            <w:tcMar>
              <w:top w:w="0" w:type="dxa"/>
              <w:left w:w="115" w:type="dxa"/>
              <w:bottom w:w="0" w:type="dxa"/>
              <w:right w:w="115" w:type="dxa"/>
            </w:tcMar>
          </w:tcPr>
          <w:p w14:paraId="4186BC19" w14:textId="77777777" w:rsidR="00642018" w:rsidRDefault="00A10CED" w:rsidP="00122B36">
            <w:pPr>
              <w:pStyle w:val="atnxxx"/>
            </w:pPr>
            <w:r>
              <w:t>Inserts a zoom mark at the currently selected stitch or form point.</w:t>
            </w:r>
          </w:p>
        </w:tc>
      </w:tr>
      <w:tr w:rsidR="00176F66" w14:paraId="2C245D18" w14:textId="77777777" w:rsidTr="00176F66">
        <w:tc>
          <w:tcPr>
            <w:tcW w:w="2155" w:type="dxa"/>
            <w:tcMar>
              <w:top w:w="0" w:type="dxa"/>
              <w:left w:w="115" w:type="dxa"/>
              <w:bottom w:w="0" w:type="dxa"/>
              <w:right w:w="115" w:type="dxa"/>
            </w:tcMar>
          </w:tcPr>
          <w:p w14:paraId="15155227" w14:textId="604A50D1" w:rsidR="00642018" w:rsidRDefault="00AA2F76" w:rsidP="00122B36">
            <w:pPr>
              <w:pStyle w:val="atnxxx"/>
            </w:pPr>
            <w:proofErr w:type="spellStart"/>
            <w:r>
              <w:t>Shift+M</w:t>
            </w:r>
            <w:proofErr w:type="spellEnd"/>
          </w:p>
        </w:tc>
        <w:tc>
          <w:tcPr>
            <w:tcW w:w="6495" w:type="dxa"/>
            <w:tcMar>
              <w:top w:w="0" w:type="dxa"/>
              <w:left w:w="115" w:type="dxa"/>
              <w:bottom w:w="0" w:type="dxa"/>
              <w:right w:w="115" w:type="dxa"/>
            </w:tcMar>
          </w:tcPr>
          <w:p w14:paraId="6DFD5EA2" w14:textId="53A460FF" w:rsidR="00642018" w:rsidRDefault="00A10CED" w:rsidP="00122B36">
            <w:pPr>
              <w:pStyle w:val="atnxxx"/>
            </w:pPr>
            <w:r>
              <w:t>Inserts a mark for zooming at the center of the stitch window.</w:t>
            </w:r>
            <w:r>
              <w:fldChar w:fldCharType="begin"/>
            </w:r>
            <w:r>
              <w:instrText xml:space="preserve"> </w:instrText>
            </w:r>
            <w:r w:rsidR="00677351">
              <w:instrText>XE “Stitch window”</w:instrText>
            </w:r>
            <w:r>
              <w:instrText xml:space="preserve"> </w:instrText>
            </w:r>
            <w:r>
              <w:fldChar w:fldCharType="end"/>
            </w:r>
            <w:r>
              <w:t xml:space="preserve"> </w:t>
            </w:r>
          </w:p>
        </w:tc>
      </w:tr>
      <w:tr w:rsidR="00176F66" w14:paraId="50AE6577" w14:textId="77777777" w:rsidTr="00176F66">
        <w:tc>
          <w:tcPr>
            <w:tcW w:w="2155" w:type="dxa"/>
            <w:tcMar>
              <w:top w:w="0" w:type="dxa"/>
              <w:left w:w="115" w:type="dxa"/>
              <w:bottom w:w="0" w:type="dxa"/>
              <w:right w:w="115" w:type="dxa"/>
            </w:tcMar>
          </w:tcPr>
          <w:p w14:paraId="0A143F75" w14:textId="77777777" w:rsidR="00642018" w:rsidRDefault="00A10CED" w:rsidP="00122B36">
            <w:pPr>
              <w:pStyle w:val="atnxxx"/>
            </w:pPr>
            <w:r>
              <w:t>Minus</w:t>
            </w:r>
          </w:p>
        </w:tc>
        <w:tc>
          <w:tcPr>
            <w:tcW w:w="6495" w:type="dxa"/>
            <w:tcMar>
              <w:top w:w="0" w:type="dxa"/>
              <w:left w:w="115" w:type="dxa"/>
              <w:bottom w:w="0" w:type="dxa"/>
              <w:right w:w="115" w:type="dxa"/>
            </w:tcMar>
          </w:tcPr>
          <w:p w14:paraId="45D327E5" w14:textId="4DF8DDF7" w:rsidR="00642018" w:rsidRDefault="00A10CED" w:rsidP="00122B36">
            <w:pPr>
              <w:pStyle w:val="atnxxx"/>
            </w:pPr>
            <w:r>
              <w:t>Centers a selected form or group of stitches</w:t>
            </w:r>
            <w:r w:rsidR="00FC44AD">
              <w:t xml:space="preserve">. </w:t>
            </w:r>
            <w:r>
              <w:t>Centers on the zoom mark is there is one</w:t>
            </w:r>
            <w:r w:rsidR="00FC44AD">
              <w:t xml:space="preserve">. </w:t>
            </w:r>
            <w:r>
              <w:t xml:space="preserve">If </w:t>
            </w:r>
            <w:r w:rsidR="00176F66">
              <w:t>not,</w:t>
            </w:r>
            <w:r>
              <w:t xml:space="preserve"> the selected item is moved to the center of the screen.</w:t>
            </w:r>
          </w:p>
        </w:tc>
      </w:tr>
      <w:tr w:rsidR="00176F66" w14:paraId="0CCBB388" w14:textId="77777777" w:rsidTr="00176F66">
        <w:tc>
          <w:tcPr>
            <w:tcW w:w="2155" w:type="dxa"/>
            <w:tcMar>
              <w:top w:w="0" w:type="dxa"/>
              <w:left w:w="115" w:type="dxa"/>
              <w:bottom w:w="0" w:type="dxa"/>
              <w:right w:w="115" w:type="dxa"/>
            </w:tcMar>
          </w:tcPr>
          <w:p w14:paraId="4D7767F0" w14:textId="77777777" w:rsidR="00642018" w:rsidRDefault="00A10CED" w:rsidP="00122B36">
            <w:pPr>
              <w:pStyle w:val="atnxxx"/>
            </w:pPr>
            <w:r>
              <w:t>Minus (keypad)</w:t>
            </w:r>
          </w:p>
        </w:tc>
        <w:tc>
          <w:tcPr>
            <w:tcW w:w="6495" w:type="dxa"/>
            <w:tcMar>
              <w:top w:w="0" w:type="dxa"/>
              <w:left w:w="115" w:type="dxa"/>
              <w:bottom w:w="0" w:type="dxa"/>
              <w:right w:w="115" w:type="dxa"/>
            </w:tcMar>
          </w:tcPr>
          <w:p w14:paraId="78DB36A1" w14:textId="7DE03D88" w:rsidR="00642018" w:rsidRDefault="00A10CED" w:rsidP="00122B36">
            <w:pPr>
              <w:pStyle w:val="atnxxx"/>
            </w:pPr>
            <w:r>
              <w:t xml:space="preserve">Toggles </w:t>
            </w:r>
            <w:r w:rsidR="00660DB1">
              <w:t>“</w:t>
            </w:r>
            <w:r>
              <w:t>up to</w:t>
            </w:r>
            <w:r w:rsidR="00660DB1">
              <w:t>”</w:t>
            </w:r>
            <w:r>
              <w:t xml:space="preserve"> on and off</w:t>
            </w:r>
          </w:p>
        </w:tc>
      </w:tr>
      <w:tr w:rsidR="00176F66" w14:paraId="2C2762C7" w14:textId="77777777" w:rsidTr="00176F66">
        <w:tc>
          <w:tcPr>
            <w:tcW w:w="2155" w:type="dxa"/>
            <w:tcMar>
              <w:top w:w="0" w:type="dxa"/>
              <w:left w:w="115" w:type="dxa"/>
              <w:bottom w:w="0" w:type="dxa"/>
              <w:right w:w="115" w:type="dxa"/>
            </w:tcMar>
          </w:tcPr>
          <w:p w14:paraId="7DB31163" w14:textId="0A3F5C0C" w:rsidR="00642018" w:rsidRDefault="00373FBB" w:rsidP="00122B36">
            <w:pPr>
              <w:pStyle w:val="atnxxx"/>
            </w:pPr>
            <w:proofErr w:type="spellStart"/>
            <w:r>
              <w:t>Ctrl+</w:t>
            </w:r>
            <w:r w:rsidR="00A10CED">
              <w:t>Minus</w:t>
            </w:r>
            <w:proofErr w:type="spellEnd"/>
          </w:p>
        </w:tc>
        <w:tc>
          <w:tcPr>
            <w:tcW w:w="6495" w:type="dxa"/>
            <w:tcMar>
              <w:top w:w="0" w:type="dxa"/>
              <w:left w:w="115" w:type="dxa"/>
              <w:bottom w:w="0" w:type="dxa"/>
              <w:right w:w="115" w:type="dxa"/>
            </w:tcMar>
          </w:tcPr>
          <w:p w14:paraId="59AF10E1" w14:textId="77777777" w:rsidR="00642018" w:rsidRDefault="00A10CED" w:rsidP="00122B36">
            <w:pPr>
              <w:pStyle w:val="atnxxx"/>
            </w:pPr>
            <w:r>
              <w:t>Vertical Center</w:t>
            </w:r>
          </w:p>
        </w:tc>
      </w:tr>
      <w:tr w:rsidR="00176F66" w14:paraId="08EEC6D0" w14:textId="77777777" w:rsidTr="00176F66">
        <w:tc>
          <w:tcPr>
            <w:tcW w:w="2155" w:type="dxa"/>
            <w:tcMar>
              <w:top w:w="0" w:type="dxa"/>
              <w:left w:w="115" w:type="dxa"/>
              <w:bottom w:w="0" w:type="dxa"/>
              <w:right w:w="115" w:type="dxa"/>
            </w:tcMar>
          </w:tcPr>
          <w:p w14:paraId="7E053A5D" w14:textId="39A051F9" w:rsidR="00642018" w:rsidRDefault="00373FBB" w:rsidP="00122B36">
            <w:pPr>
              <w:pStyle w:val="atnxxx"/>
            </w:pPr>
            <w:proofErr w:type="spellStart"/>
            <w:r>
              <w:t>Shift+</w:t>
            </w:r>
            <w:r w:rsidR="00A10CED">
              <w:t>Minus</w:t>
            </w:r>
            <w:proofErr w:type="spellEnd"/>
          </w:p>
        </w:tc>
        <w:tc>
          <w:tcPr>
            <w:tcW w:w="6495" w:type="dxa"/>
            <w:tcMar>
              <w:top w:w="0" w:type="dxa"/>
              <w:left w:w="115" w:type="dxa"/>
              <w:bottom w:w="0" w:type="dxa"/>
              <w:right w:w="115" w:type="dxa"/>
            </w:tcMar>
          </w:tcPr>
          <w:p w14:paraId="299D0C54" w14:textId="77777777" w:rsidR="00642018" w:rsidRDefault="00A10CED" w:rsidP="00122B36">
            <w:pPr>
              <w:pStyle w:val="atnxxx"/>
            </w:pPr>
            <w:r>
              <w:t>Horizontal Center</w:t>
            </w:r>
          </w:p>
        </w:tc>
      </w:tr>
      <w:tr w:rsidR="00176F66" w14:paraId="5170225F" w14:textId="77777777" w:rsidTr="00176F66">
        <w:tc>
          <w:tcPr>
            <w:tcW w:w="2155" w:type="dxa"/>
            <w:tcMar>
              <w:top w:w="0" w:type="dxa"/>
              <w:left w:w="115" w:type="dxa"/>
              <w:bottom w:w="0" w:type="dxa"/>
              <w:right w:w="115" w:type="dxa"/>
            </w:tcMar>
          </w:tcPr>
          <w:p w14:paraId="4B4DDA4D" w14:textId="77777777" w:rsidR="00642018" w:rsidRDefault="00A10CED" w:rsidP="00122B36">
            <w:pPr>
              <w:pStyle w:val="atnxxx"/>
            </w:pPr>
            <w:r>
              <w:t>N</w:t>
            </w:r>
          </w:p>
        </w:tc>
        <w:tc>
          <w:tcPr>
            <w:tcW w:w="6495" w:type="dxa"/>
            <w:tcMar>
              <w:top w:w="0" w:type="dxa"/>
              <w:left w:w="115" w:type="dxa"/>
              <w:bottom w:w="0" w:type="dxa"/>
              <w:right w:w="115" w:type="dxa"/>
            </w:tcMar>
          </w:tcPr>
          <w:p w14:paraId="04BC936B" w14:textId="41D3515F"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N</w:t>
            </w:r>
            <w:r w:rsidR="00660DB1">
              <w:t>”</w:t>
            </w:r>
            <w:r w:rsidR="00FC44AD">
              <w:t xml:space="preserve">. </w:t>
            </w:r>
            <w:r>
              <w:t xml:space="preserve">Show all </w:t>
            </w:r>
            <w:proofErr w:type="gramStart"/>
            <w:r>
              <w:t>pixels</w:t>
            </w:r>
            <w:proofErr w:type="gramEnd"/>
            <w:r>
              <w:t xml:space="preserve"> dimmer than the pixel under the mouse cursor.</w:t>
            </w:r>
          </w:p>
        </w:tc>
      </w:tr>
      <w:tr w:rsidR="00176F66" w14:paraId="2C7661B4" w14:textId="77777777" w:rsidTr="00176F66">
        <w:tc>
          <w:tcPr>
            <w:tcW w:w="2155" w:type="dxa"/>
            <w:tcMar>
              <w:top w:w="0" w:type="dxa"/>
              <w:left w:w="115" w:type="dxa"/>
              <w:bottom w:w="0" w:type="dxa"/>
              <w:right w:w="115" w:type="dxa"/>
            </w:tcMar>
          </w:tcPr>
          <w:p w14:paraId="55E380AF" w14:textId="7E4A4E8E" w:rsidR="00642018" w:rsidRDefault="00AA2F76" w:rsidP="00122B36">
            <w:pPr>
              <w:pStyle w:val="atnxxx"/>
            </w:pPr>
            <w:proofErr w:type="spellStart"/>
            <w:r>
              <w:t>Ctrl+</w:t>
            </w:r>
            <w:r w:rsidR="006E1F28">
              <w:t>N</w:t>
            </w:r>
            <w:proofErr w:type="spellEnd"/>
          </w:p>
        </w:tc>
        <w:tc>
          <w:tcPr>
            <w:tcW w:w="6495" w:type="dxa"/>
            <w:tcMar>
              <w:top w:w="0" w:type="dxa"/>
              <w:left w:w="115" w:type="dxa"/>
              <w:bottom w:w="0" w:type="dxa"/>
              <w:right w:w="115" w:type="dxa"/>
            </w:tcMar>
          </w:tcPr>
          <w:p w14:paraId="13CCA22D" w14:textId="77777777" w:rsidR="00642018" w:rsidRDefault="00A10CED" w:rsidP="00122B36">
            <w:pPr>
              <w:pStyle w:val="atnxxx"/>
            </w:pPr>
            <w:r>
              <w:t>Open the set design size dialog</w:t>
            </w:r>
          </w:p>
        </w:tc>
      </w:tr>
      <w:tr w:rsidR="00176F66" w14:paraId="45AE09EE" w14:textId="77777777" w:rsidTr="00176F66">
        <w:tc>
          <w:tcPr>
            <w:tcW w:w="2155" w:type="dxa"/>
            <w:tcMar>
              <w:top w:w="0" w:type="dxa"/>
              <w:left w:w="115" w:type="dxa"/>
              <w:bottom w:w="0" w:type="dxa"/>
              <w:right w:w="115" w:type="dxa"/>
            </w:tcMar>
          </w:tcPr>
          <w:p w14:paraId="548F098F" w14:textId="3FB7B4E7" w:rsidR="00642018" w:rsidRDefault="00AA2F76" w:rsidP="00122B36">
            <w:pPr>
              <w:pStyle w:val="atnxxx"/>
            </w:pPr>
            <w:proofErr w:type="spellStart"/>
            <w:r>
              <w:t>Shift+N</w:t>
            </w:r>
            <w:proofErr w:type="spellEnd"/>
          </w:p>
        </w:tc>
        <w:tc>
          <w:tcPr>
            <w:tcW w:w="6495" w:type="dxa"/>
            <w:tcMar>
              <w:top w:w="0" w:type="dxa"/>
              <w:left w:w="115" w:type="dxa"/>
              <w:bottom w:w="0" w:type="dxa"/>
              <w:right w:w="115" w:type="dxa"/>
            </w:tcMar>
          </w:tcPr>
          <w:p w14:paraId="0E6EA49E" w14:textId="77777777" w:rsidR="00642018" w:rsidRDefault="00A10CED" w:rsidP="00122B36">
            <w:pPr>
              <w:pStyle w:val="atnxxx"/>
            </w:pPr>
            <w:r>
              <w:t>Move the view down one page</w:t>
            </w:r>
          </w:p>
        </w:tc>
      </w:tr>
      <w:tr w:rsidR="00176F66" w14:paraId="0D460CF5" w14:textId="77777777" w:rsidTr="00176F66">
        <w:tc>
          <w:tcPr>
            <w:tcW w:w="2155" w:type="dxa"/>
            <w:tcMar>
              <w:top w:w="0" w:type="dxa"/>
              <w:left w:w="115" w:type="dxa"/>
              <w:bottom w:w="0" w:type="dxa"/>
              <w:right w:w="115" w:type="dxa"/>
            </w:tcMar>
          </w:tcPr>
          <w:p w14:paraId="40BFC2B5" w14:textId="77777777" w:rsidR="00642018" w:rsidRDefault="00A10CED" w:rsidP="00122B36">
            <w:pPr>
              <w:pStyle w:val="atnxxx"/>
            </w:pPr>
            <w:r>
              <w:t>Number keys</w:t>
            </w:r>
          </w:p>
        </w:tc>
        <w:tc>
          <w:tcPr>
            <w:tcW w:w="6495" w:type="dxa"/>
            <w:tcMar>
              <w:top w:w="0" w:type="dxa"/>
              <w:left w:w="115" w:type="dxa"/>
              <w:bottom w:w="0" w:type="dxa"/>
              <w:right w:w="115" w:type="dxa"/>
            </w:tcMar>
          </w:tcPr>
          <w:p w14:paraId="179D6C07" w14:textId="77777777" w:rsidR="00642018" w:rsidRDefault="00A10CED" w:rsidP="00122B36">
            <w:pPr>
              <w:pStyle w:val="atnxxx"/>
            </w:pPr>
            <w:r>
              <w:t>Use the number keys at any time to select a stitch by number, unless you are entering a number in a dialog box.</w:t>
            </w:r>
          </w:p>
        </w:tc>
      </w:tr>
      <w:tr w:rsidR="00176F66" w14:paraId="22ECDD86" w14:textId="77777777" w:rsidTr="00176F66">
        <w:tc>
          <w:tcPr>
            <w:tcW w:w="2155" w:type="dxa"/>
            <w:tcMar>
              <w:top w:w="0" w:type="dxa"/>
              <w:left w:w="115" w:type="dxa"/>
              <w:bottom w:w="0" w:type="dxa"/>
              <w:right w:w="115" w:type="dxa"/>
            </w:tcMar>
          </w:tcPr>
          <w:p w14:paraId="536BC042" w14:textId="77777777" w:rsidR="00642018" w:rsidRDefault="00A10CED" w:rsidP="00122B36">
            <w:pPr>
              <w:pStyle w:val="atnxxx"/>
            </w:pPr>
            <w:r>
              <w:t>O</w:t>
            </w:r>
          </w:p>
        </w:tc>
        <w:tc>
          <w:tcPr>
            <w:tcW w:w="6495" w:type="dxa"/>
            <w:tcMar>
              <w:top w:w="0" w:type="dxa"/>
              <w:left w:w="115" w:type="dxa"/>
              <w:bottom w:w="0" w:type="dxa"/>
              <w:right w:w="115" w:type="dxa"/>
            </w:tcMar>
          </w:tcPr>
          <w:p w14:paraId="67BB9916" w14:textId="77777777" w:rsidR="00642018" w:rsidRDefault="00A10CED" w:rsidP="00122B36">
            <w:pPr>
              <w:pStyle w:val="atnxxx"/>
            </w:pPr>
            <w:r>
              <w:t>Open a file</w:t>
            </w:r>
          </w:p>
        </w:tc>
      </w:tr>
      <w:tr w:rsidR="00176F66" w14:paraId="675757A4" w14:textId="77777777" w:rsidTr="00176F66">
        <w:tc>
          <w:tcPr>
            <w:tcW w:w="2155" w:type="dxa"/>
            <w:tcMar>
              <w:top w:w="0" w:type="dxa"/>
              <w:left w:w="115" w:type="dxa"/>
              <w:bottom w:w="0" w:type="dxa"/>
              <w:right w:w="115" w:type="dxa"/>
            </w:tcMar>
          </w:tcPr>
          <w:p w14:paraId="73FB332C" w14:textId="77777777" w:rsidR="00642018" w:rsidRDefault="00A10CED" w:rsidP="00122B36">
            <w:pPr>
              <w:pStyle w:val="atnxxx"/>
            </w:pPr>
            <w:r>
              <w:lastRenderedPageBreak/>
              <w:t>P</w:t>
            </w:r>
          </w:p>
        </w:tc>
        <w:tc>
          <w:tcPr>
            <w:tcW w:w="6495" w:type="dxa"/>
            <w:tcMar>
              <w:top w:w="0" w:type="dxa"/>
              <w:left w:w="115" w:type="dxa"/>
              <w:bottom w:w="0" w:type="dxa"/>
              <w:right w:w="115" w:type="dxa"/>
            </w:tcMar>
          </w:tcPr>
          <w:p w14:paraId="06E7027E" w14:textId="77777777" w:rsidR="00642018" w:rsidRDefault="00A10CED" w:rsidP="00122B36">
            <w:pPr>
              <w:pStyle w:val="atnxxx"/>
            </w:pPr>
            <w:r>
              <w:t>Shows the preferences data box</w:t>
            </w:r>
          </w:p>
        </w:tc>
      </w:tr>
      <w:tr w:rsidR="00176F66" w14:paraId="53EEDE8F" w14:textId="77777777" w:rsidTr="00176F66">
        <w:tc>
          <w:tcPr>
            <w:tcW w:w="2155" w:type="dxa"/>
            <w:tcMar>
              <w:top w:w="0" w:type="dxa"/>
              <w:left w:w="115" w:type="dxa"/>
              <w:bottom w:w="0" w:type="dxa"/>
              <w:right w:w="115" w:type="dxa"/>
            </w:tcMar>
          </w:tcPr>
          <w:p w14:paraId="1CCA0D71" w14:textId="77777777" w:rsidR="00642018" w:rsidRDefault="00A10CED" w:rsidP="00122B36">
            <w:pPr>
              <w:pStyle w:val="atnxxx"/>
            </w:pPr>
            <w:r>
              <w:t>Page down</w:t>
            </w:r>
          </w:p>
        </w:tc>
        <w:tc>
          <w:tcPr>
            <w:tcW w:w="6495" w:type="dxa"/>
            <w:tcMar>
              <w:top w:w="0" w:type="dxa"/>
              <w:left w:w="115" w:type="dxa"/>
              <w:bottom w:w="0" w:type="dxa"/>
              <w:right w:w="115" w:type="dxa"/>
            </w:tcMar>
          </w:tcPr>
          <w:p w14:paraId="0E7259E2" w14:textId="49FD2BE7"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p>
        </w:tc>
      </w:tr>
      <w:tr w:rsidR="00176F66" w14:paraId="7C6A151D" w14:textId="77777777" w:rsidTr="00176F66">
        <w:tc>
          <w:tcPr>
            <w:tcW w:w="2155" w:type="dxa"/>
            <w:tcMar>
              <w:top w:w="0" w:type="dxa"/>
              <w:left w:w="115" w:type="dxa"/>
              <w:bottom w:w="0" w:type="dxa"/>
              <w:right w:w="115" w:type="dxa"/>
            </w:tcMar>
          </w:tcPr>
          <w:p w14:paraId="71A098C6" w14:textId="152C6C80" w:rsidR="00642018" w:rsidRDefault="009C4D0A" w:rsidP="009C4D0A">
            <w:pPr>
              <w:pStyle w:val="atnxxx"/>
            </w:pPr>
            <w:proofErr w:type="spellStart"/>
            <w:r>
              <w:t>Shift+</w:t>
            </w:r>
            <w:r w:rsidR="00A10CED">
              <w:t>Page</w:t>
            </w:r>
            <w:proofErr w:type="spellEnd"/>
            <w:r w:rsidR="00A10CED">
              <w:t xml:space="preserve"> down</w:t>
            </w:r>
          </w:p>
        </w:tc>
        <w:tc>
          <w:tcPr>
            <w:tcW w:w="6495" w:type="dxa"/>
            <w:tcMar>
              <w:top w:w="0" w:type="dxa"/>
              <w:left w:w="115" w:type="dxa"/>
              <w:bottom w:w="0" w:type="dxa"/>
              <w:right w:w="115" w:type="dxa"/>
            </w:tcMar>
          </w:tcPr>
          <w:p w14:paraId="3911D6CC" w14:textId="41D70B52" w:rsidR="00642018" w:rsidRDefault="00A10CED" w:rsidP="00122B36">
            <w:pPr>
              <w:pStyle w:val="atnxxx"/>
            </w:pPr>
            <w:r>
              <w:t xml:space="preserve">Rotates the selected form or range of stitches in a clockwise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p>
        </w:tc>
      </w:tr>
      <w:tr w:rsidR="00176F66" w14:paraId="176FCCFB" w14:textId="77777777" w:rsidTr="00176F66">
        <w:tc>
          <w:tcPr>
            <w:tcW w:w="2155" w:type="dxa"/>
            <w:tcMar>
              <w:top w:w="0" w:type="dxa"/>
              <w:left w:w="115" w:type="dxa"/>
              <w:bottom w:w="0" w:type="dxa"/>
              <w:right w:w="115" w:type="dxa"/>
            </w:tcMar>
          </w:tcPr>
          <w:p w14:paraId="0CB904E8" w14:textId="77777777" w:rsidR="00642018" w:rsidRDefault="00A10CED" w:rsidP="00122B36">
            <w:pPr>
              <w:pStyle w:val="atnxxx"/>
            </w:pPr>
            <w:r>
              <w:t>Page up</w:t>
            </w:r>
          </w:p>
        </w:tc>
        <w:tc>
          <w:tcPr>
            <w:tcW w:w="6495" w:type="dxa"/>
            <w:tcMar>
              <w:top w:w="0" w:type="dxa"/>
              <w:left w:w="115" w:type="dxa"/>
              <w:bottom w:w="0" w:type="dxa"/>
              <w:right w:w="115" w:type="dxa"/>
            </w:tcMar>
          </w:tcPr>
          <w:p w14:paraId="30FDE610" w14:textId="78A114B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p>
        </w:tc>
      </w:tr>
      <w:tr w:rsidR="00176F66" w14:paraId="3311D2B8" w14:textId="77777777" w:rsidTr="00176F66">
        <w:tc>
          <w:tcPr>
            <w:tcW w:w="2155" w:type="dxa"/>
            <w:tcMar>
              <w:top w:w="0" w:type="dxa"/>
              <w:left w:w="115" w:type="dxa"/>
              <w:bottom w:w="0" w:type="dxa"/>
              <w:right w:w="115" w:type="dxa"/>
            </w:tcMar>
          </w:tcPr>
          <w:p w14:paraId="199096FB" w14:textId="19B98F57" w:rsidR="00642018" w:rsidRDefault="009C4D0A" w:rsidP="009C4D0A">
            <w:pPr>
              <w:pStyle w:val="atnxxx"/>
            </w:pPr>
            <w:proofErr w:type="spellStart"/>
            <w:r>
              <w:t>Shift+</w:t>
            </w:r>
            <w:r w:rsidR="00A10CED">
              <w:t>Page</w:t>
            </w:r>
            <w:proofErr w:type="spellEnd"/>
            <w:r w:rsidR="00A10CED">
              <w:t xml:space="preserve"> up</w:t>
            </w:r>
          </w:p>
        </w:tc>
        <w:tc>
          <w:tcPr>
            <w:tcW w:w="6495" w:type="dxa"/>
            <w:tcMar>
              <w:top w:w="0" w:type="dxa"/>
              <w:left w:w="115" w:type="dxa"/>
              <w:bottom w:w="0" w:type="dxa"/>
              <w:right w:w="115" w:type="dxa"/>
            </w:tcMar>
          </w:tcPr>
          <w:p w14:paraId="5AFCE609" w14:textId="051FF616" w:rsidR="00642018" w:rsidRDefault="00A10CED" w:rsidP="00122B36">
            <w:pPr>
              <w:pStyle w:val="atnxxx"/>
            </w:pPr>
            <w:r>
              <w:t xml:space="preserve">Rotates the selected form or range of stitches in a </w:t>
            </w:r>
            <w:r w:rsidR="00176F66">
              <w:t>counterclockwise</w:t>
            </w:r>
            <w:r>
              <w:t xml:space="preserve"> direction by the amount set by </w:t>
            </w:r>
            <w:r w:rsidR="00660DB1">
              <w:t>“</w:t>
            </w:r>
            <w:r>
              <w:t>Rotate/Command</w:t>
            </w:r>
            <w:r w:rsidR="00660DB1">
              <w:t>”</w:t>
            </w:r>
            <w:r>
              <w:t xml:space="preserve"> from the edit menu</w:t>
            </w:r>
            <w:r w:rsidR="00FC44AD">
              <w:t xml:space="preserve">. </w:t>
            </w:r>
            <w:r>
              <w:t>Leaves a copy of the selected form or range of stitches in the original orientation</w:t>
            </w:r>
            <w:r w:rsidR="00FC44AD">
              <w:t xml:space="preserve">. </w:t>
            </w:r>
            <w:r>
              <w:t xml:space="preserve">See </w:t>
            </w:r>
            <w:hyperlink w:anchor="rotext" w:history="1">
              <w:r>
                <w:rPr>
                  <w:rStyle w:val="Hyperlink"/>
                </w:rPr>
                <w:t>Rotating</w:t>
              </w:r>
            </w:hyperlink>
          </w:p>
        </w:tc>
      </w:tr>
      <w:tr w:rsidR="00176F66" w14:paraId="358580CC" w14:textId="77777777" w:rsidTr="00176F66">
        <w:tc>
          <w:tcPr>
            <w:tcW w:w="2155" w:type="dxa"/>
            <w:tcMar>
              <w:top w:w="0" w:type="dxa"/>
              <w:left w:w="115" w:type="dxa"/>
              <w:bottom w:w="0" w:type="dxa"/>
              <w:right w:w="115" w:type="dxa"/>
            </w:tcMar>
          </w:tcPr>
          <w:p w14:paraId="4DCDA274" w14:textId="77777777" w:rsidR="00642018" w:rsidRDefault="00A10CED" w:rsidP="00122B36">
            <w:pPr>
              <w:pStyle w:val="atnxxx"/>
            </w:pPr>
            <w:r>
              <w:t>Period</w:t>
            </w:r>
          </w:p>
        </w:tc>
        <w:tc>
          <w:tcPr>
            <w:tcW w:w="6495" w:type="dxa"/>
            <w:tcMar>
              <w:top w:w="0" w:type="dxa"/>
              <w:left w:w="115" w:type="dxa"/>
              <w:bottom w:w="0" w:type="dxa"/>
              <w:right w:w="115" w:type="dxa"/>
            </w:tcMar>
          </w:tcPr>
          <w:p w14:paraId="64DE0C2A" w14:textId="77777777" w:rsidR="00642018" w:rsidRDefault="00A10CED" w:rsidP="00122B36">
            <w:pPr>
              <w:pStyle w:val="atnxxx"/>
            </w:pPr>
            <w:r>
              <w:t>Used to set an order mark for changing the sequence of stitches.</w:t>
            </w:r>
          </w:p>
        </w:tc>
      </w:tr>
      <w:tr w:rsidR="00176F66" w14:paraId="350E0847" w14:textId="77777777" w:rsidTr="00176F66">
        <w:tc>
          <w:tcPr>
            <w:tcW w:w="2155" w:type="dxa"/>
            <w:tcMar>
              <w:top w:w="0" w:type="dxa"/>
              <w:left w:w="115" w:type="dxa"/>
              <w:bottom w:w="0" w:type="dxa"/>
              <w:right w:w="115" w:type="dxa"/>
            </w:tcMar>
          </w:tcPr>
          <w:p w14:paraId="5DAAEE45" w14:textId="77777777" w:rsidR="00642018" w:rsidRDefault="00A10CED" w:rsidP="00122B36">
            <w:pPr>
              <w:pStyle w:val="atnxxx"/>
            </w:pPr>
            <w:r>
              <w:t>Q</w:t>
            </w:r>
          </w:p>
        </w:tc>
        <w:tc>
          <w:tcPr>
            <w:tcW w:w="6495" w:type="dxa"/>
            <w:tcMar>
              <w:top w:w="0" w:type="dxa"/>
              <w:left w:w="115" w:type="dxa"/>
              <w:bottom w:w="0" w:type="dxa"/>
              <w:right w:w="115" w:type="dxa"/>
            </w:tcMar>
          </w:tcPr>
          <w:p w14:paraId="0183B6F2" w14:textId="77777777" w:rsidR="00642018" w:rsidRDefault="00A10CED" w:rsidP="00122B36">
            <w:pPr>
              <w:pStyle w:val="atnxxx"/>
            </w:pPr>
            <w:r>
              <w:t>Deselect stitches and return to move mode</w:t>
            </w:r>
          </w:p>
        </w:tc>
      </w:tr>
      <w:tr w:rsidR="00176F66" w14:paraId="72242F41" w14:textId="77777777" w:rsidTr="00176F66">
        <w:tc>
          <w:tcPr>
            <w:tcW w:w="2155" w:type="dxa"/>
            <w:tcMar>
              <w:top w:w="0" w:type="dxa"/>
              <w:left w:w="115" w:type="dxa"/>
              <w:bottom w:w="0" w:type="dxa"/>
              <w:right w:w="115" w:type="dxa"/>
            </w:tcMar>
          </w:tcPr>
          <w:p w14:paraId="766065A1" w14:textId="56286C19" w:rsidR="00642018" w:rsidRDefault="00AA2F76" w:rsidP="00122B36">
            <w:pPr>
              <w:pStyle w:val="atnxxx"/>
            </w:pPr>
            <w:proofErr w:type="spellStart"/>
            <w:r>
              <w:t>Shift+Q</w:t>
            </w:r>
            <w:proofErr w:type="spellEnd"/>
          </w:p>
        </w:tc>
        <w:tc>
          <w:tcPr>
            <w:tcW w:w="6495" w:type="dxa"/>
            <w:tcMar>
              <w:top w:w="0" w:type="dxa"/>
              <w:left w:w="115" w:type="dxa"/>
              <w:bottom w:w="0" w:type="dxa"/>
              <w:right w:w="115" w:type="dxa"/>
            </w:tcMar>
          </w:tcPr>
          <w:p w14:paraId="6B27D506" w14:textId="39097DD6" w:rsidR="00642018" w:rsidRDefault="00A10CED" w:rsidP="00122B36">
            <w:pPr>
              <w:pStyle w:val="atnxxx"/>
            </w:pPr>
            <w:r>
              <w:t>Capture cursor</w:t>
            </w:r>
            <w:r w:rsidR="00FC44AD">
              <w:t xml:space="preserve">. </w:t>
            </w:r>
            <w:r>
              <w:t>Sets bits in the stitch window</w:t>
            </w:r>
            <w:r>
              <w:fldChar w:fldCharType="begin"/>
            </w:r>
            <w:r>
              <w:instrText xml:space="preserve"> </w:instrText>
            </w:r>
            <w:r w:rsidR="00677351">
              <w:instrText>XE “Stitch window”</w:instrText>
            </w:r>
            <w:r>
              <w:instrText xml:space="preserve"> </w:instrText>
            </w:r>
            <w:r>
              <w:fldChar w:fldCharType="end"/>
            </w:r>
            <w:r>
              <w:t xml:space="preserve"> where the cursor is</w:t>
            </w:r>
            <w:r w:rsidR="00FC44AD">
              <w:t xml:space="preserve">. </w:t>
            </w:r>
            <w:r>
              <w:t xml:space="preserve">This is used for making </w:t>
            </w:r>
            <w:r w:rsidR="00AD6EB8">
              <w:t>ThrEd</w:t>
            </w:r>
            <w:r>
              <w:t xml:space="preserve"> tutorials based on screen shots</w:t>
            </w:r>
            <w:r w:rsidR="00FC44AD">
              <w:t xml:space="preserve">. </w:t>
            </w:r>
            <w:r>
              <w:t>The next time the stitch window is redrawn the captured cursor will disappear</w:t>
            </w:r>
            <w:r w:rsidR="00FC44AD">
              <w:t xml:space="preserve">. </w:t>
            </w:r>
            <w:r>
              <w:t>The cursor may appear to disappear when you use this function, but it should be in the captured bitmap.</w:t>
            </w:r>
          </w:p>
        </w:tc>
      </w:tr>
      <w:tr w:rsidR="00176F66" w14:paraId="1EB99910" w14:textId="77777777" w:rsidTr="00176F66">
        <w:tc>
          <w:tcPr>
            <w:tcW w:w="2155" w:type="dxa"/>
            <w:tcMar>
              <w:top w:w="0" w:type="dxa"/>
              <w:left w:w="115" w:type="dxa"/>
              <w:bottom w:w="0" w:type="dxa"/>
              <w:right w:w="115" w:type="dxa"/>
            </w:tcMar>
          </w:tcPr>
          <w:p w14:paraId="7135B5FD" w14:textId="77777777" w:rsidR="00642018" w:rsidRDefault="00A10CED" w:rsidP="00122B36">
            <w:pPr>
              <w:pStyle w:val="atnxxx"/>
            </w:pPr>
            <w:r>
              <w:t>R</w:t>
            </w:r>
          </w:p>
        </w:tc>
        <w:tc>
          <w:tcPr>
            <w:tcW w:w="6495" w:type="dxa"/>
            <w:tcMar>
              <w:top w:w="0" w:type="dxa"/>
              <w:left w:w="115" w:type="dxa"/>
              <w:bottom w:w="0" w:type="dxa"/>
              <w:right w:w="115" w:type="dxa"/>
            </w:tcMar>
          </w:tcPr>
          <w:p w14:paraId="3493A1F9" w14:textId="77777777" w:rsidR="00642018" w:rsidRDefault="00A10CED" w:rsidP="00122B36">
            <w:pPr>
              <w:pStyle w:val="atnxxx"/>
            </w:pPr>
            <w:r>
              <w:t>Set Rotate Segments</w:t>
            </w:r>
          </w:p>
        </w:tc>
      </w:tr>
      <w:tr w:rsidR="00176F66" w14:paraId="2C559FC9" w14:textId="77777777" w:rsidTr="00176F66">
        <w:tc>
          <w:tcPr>
            <w:tcW w:w="2155" w:type="dxa"/>
            <w:tcMar>
              <w:top w:w="0" w:type="dxa"/>
              <w:left w:w="115" w:type="dxa"/>
              <w:bottom w:w="0" w:type="dxa"/>
              <w:right w:w="115" w:type="dxa"/>
            </w:tcMar>
          </w:tcPr>
          <w:p w14:paraId="7B8D6C51" w14:textId="42895D78" w:rsidR="00642018" w:rsidRDefault="00AA2F76" w:rsidP="00122B36">
            <w:pPr>
              <w:pStyle w:val="atnxxx"/>
            </w:pPr>
            <w:proofErr w:type="spellStart"/>
            <w:r>
              <w:t>Ctrl+</w:t>
            </w:r>
            <w:r w:rsidR="006E1F28">
              <w:t>R</w:t>
            </w:r>
            <w:proofErr w:type="spellEnd"/>
          </w:p>
        </w:tc>
        <w:tc>
          <w:tcPr>
            <w:tcW w:w="6495" w:type="dxa"/>
            <w:tcMar>
              <w:top w:w="0" w:type="dxa"/>
              <w:left w:w="115" w:type="dxa"/>
              <w:bottom w:w="0" w:type="dxa"/>
              <w:right w:w="115" w:type="dxa"/>
            </w:tcMar>
          </w:tcPr>
          <w:p w14:paraId="7B81598E" w14:textId="77777777" w:rsidR="00642018" w:rsidRDefault="00A10CED" w:rsidP="00122B36">
            <w:pPr>
              <w:pStyle w:val="atnxxx"/>
            </w:pPr>
            <w:r>
              <w:t>Set Rotate Angle</w:t>
            </w:r>
          </w:p>
        </w:tc>
      </w:tr>
      <w:tr w:rsidR="00176F66" w14:paraId="3B080DB2" w14:textId="77777777" w:rsidTr="00176F66">
        <w:tc>
          <w:tcPr>
            <w:tcW w:w="2155" w:type="dxa"/>
            <w:tcMar>
              <w:top w:w="0" w:type="dxa"/>
              <w:left w:w="115" w:type="dxa"/>
              <w:bottom w:w="0" w:type="dxa"/>
              <w:right w:w="115" w:type="dxa"/>
            </w:tcMar>
          </w:tcPr>
          <w:p w14:paraId="6BDFBDF4" w14:textId="4F86AF70" w:rsidR="00642018" w:rsidRDefault="00AA2F76" w:rsidP="00122B36">
            <w:pPr>
              <w:pStyle w:val="atnxxx"/>
            </w:pPr>
            <w:proofErr w:type="spellStart"/>
            <w:r>
              <w:t>Shift+R</w:t>
            </w:r>
            <w:proofErr w:type="spellEnd"/>
          </w:p>
        </w:tc>
        <w:tc>
          <w:tcPr>
            <w:tcW w:w="6495" w:type="dxa"/>
            <w:tcMar>
              <w:top w:w="0" w:type="dxa"/>
              <w:left w:w="115" w:type="dxa"/>
              <w:bottom w:w="0" w:type="dxa"/>
              <w:right w:w="115" w:type="dxa"/>
            </w:tcMar>
          </w:tcPr>
          <w:p w14:paraId="018734FA" w14:textId="06D642B9" w:rsidR="00642018" w:rsidRDefault="00A10CED" w:rsidP="00122B36">
            <w:pPr>
              <w:pStyle w:val="atnxxx"/>
            </w:pPr>
            <w:r>
              <w:t xml:space="preserve">Set </w:t>
            </w:r>
            <w:r w:rsidR="009C4D0A">
              <w:t>r</w:t>
            </w:r>
            <w:r>
              <w:t xml:space="preserve">otation </w:t>
            </w:r>
            <w:r w:rsidR="009C4D0A">
              <w:t>a</w:t>
            </w:r>
            <w:r>
              <w:t xml:space="preserve">ngle </w:t>
            </w:r>
            <w:r w:rsidR="009C4D0A">
              <w:t>f</w:t>
            </w:r>
            <w:r>
              <w:t xml:space="preserve">rom </w:t>
            </w:r>
            <w:r w:rsidR="009C4D0A">
              <w:t>m</w:t>
            </w:r>
            <w:r>
              <w:t>ark</w:t>
            </w:r>
            <w:r w:rsidR="00FC44AD">
              <w:t xml:space="preserve">. </w:t>
            </w:r>
            <w:r>
              <w:t>Enters a rotation angle that will make a complete circle of the selected items</w:t>
            </w:r>
          </w:p>
        </w:tc>
      </w:tr>
      <w:tr w:rsidR="00176F66" w14:paraId="087A2DAE" w14:textId="77777777" w:rsidTr="00176F66">
        <w:tc>
          <w:tcPr>
            <w:tcW w:w="2155" w:type="dxa"/>
            <w:tcMar>
              <w:top w:w="0" w:type="dxa"/>
              <w:left w:w="115" w:type="dxa"/>
              <w:bottom w:w="0" w:type="dxa"/>
              <w:right w:w="115" w:type="dxa"/>
            </w:tcMar>
          </w:tcPr>
          <w:p w14:paraId="3F024C51" w14:textId="106B1C2E" w:rsidR="00642018" w:rsidRDefault="00AA2F76" w:rsidP="00122B36">
            <w:pPr>
              <w:pStyle w:val="atnxxx"/>
            </w:pPr>
            <w:proofErr w:type="spellStart"/>
            <w:r>
              <w:t>Shift+</w:t>
            </w:r>
            <w:r w:rsidR="009C4D0A">
              <w:t>Ctrl+</w:t>
            </w:r>
            <w:r>
              <w:t>R</w:t>
            </w:r>
            <w:proofErr w:type="spellEnd"/>
          </w:p>
        </w:tc>
        <w:tc>
          <w:tcPr>
            <w:tcW w:w="6495" w:type="dxa"/>
            <w:tcMar>
              <w:top w:w="0" w:type="dxa"/>
              <w:left w:w="115" w:type="dxa"/>
              <w:bottom w:w="0" w:type="dxa"/>
              <w:right w:w="115" w:type="dxa"/>
            </w:tcMar>
          </w:tcPr>
          <w:p w14:paraId="56369EE2" w14:textId="77777777" w:rsidR="00642018" w:rsidRDefault="00A10CED" w:rsidP="00122B36">
            <w:pPr>
              <w:pStyle w:val="atnxxx"/>
            </w:pPr>
            <w:r>
              <w:t>Redraw the screen</w:t>
            </w:r>
          </w:p>
        </w:tc>
      </w:tr>
      <w:tr w:rsidR="00176F66" w14:paraId="1630E3E4" w14:textId="77777777" w:rsidTr="00176F66">
        <w:tc>
          <w:tcPr>
            <w:tcW w:w="2155" w:type="dxa"/>
            <w:tcMar>
              <w:top w:w="0" w:type="dxa"/>
              <w:left w:w="115" w:type="dxa"/>
              <w:bottom w:w="0" w:type="dxa"/>
              <w:right w:w="115" w:type="dxa"/>
            </w:tcMar>
          </w:tcPr>
          <w:p w14:paraId="52371D10" w14:textId="77777777" w:rsidR="00642018" w:rsidRDefault="00A10CED" w:rsidP="00122B36">
            <w:pPr>
              <w:pStyle w:val="atnxxx"/>
            </w:pPr>
            <w:r>
              <w:t>Return</w:t>
            </w:r>
          </w:p>
        </w:tc>
        <w:tc>
          <w:tcPr>
            <w:tcW w:w="6495" w:type="dxa"/>
            <w:tcMar>
              <w:top w:w="0" w:type="dxa"/>
              <w:left w:w="115" w:type="dxa"/>
              <w:bottom w:w="0" w:type="dxa"/>
              <w:right w:w="115" w:type="dxa"/>
            </w:tcMar>
          </w:tcPr>
          <w:p w14:paraId="2762D923" w14:textId="77777777" w:rsidR="00642018" w:rsidRDefault="00A10CED" w:rsidP="00122B36">
            <w:pPr>
              <w:pStyle w:val="atnxxx"/>
            </w:pPr>
            <w:r>
              <w:t>Used to terminate entry in dialog boxes.</w:t>
            </w:r>
          </w:p>
        </w:tc>
      </w:tr>
      <w:tr w:rsidR="00176F66" w14:paraId="5F8DDB07" w14:textId="77777777" w:rsidTr="00176F66">
        <w:tc>
          <w:tcPr>
            <w:tcW w:w="2155" w:type="dxa"/>
            <w:tcMar>
              <w:top w:w="0" w:type="dxa"/>
              <w:left w:w="115" w:type="dxa"/>
              <w:bottom w:w="0" w:type="dxa"/>
              <w:right w:w="115" w:type="dxa"/>
            </w:tcMar>
          </w:tcPr>
          <w:p w14:paraId="53178B78" w14:textId="77777777" w:rsidR="00642018" w:rsidRDefault="00A10CED" w:rsidP="00122B36">
            <w:pPr>
              <w:pStyle w:val="atnxxx"/>
            </w:pPr>
            <w:r>
              <w:t>Right arrow</w:t>
            </w:r>
          </w:p>
        </w:tc>
        <w:tc>
          <w:tcPr>
            <w:tcW w:w="6495" w:type="dxa"/>
            <w:tcMar>
              <w:top w:w="0" w:type="dxa"/>
              <w:left w:w="115" w:type="dxa"/>
              <w:bottom w:w="0" w:type="dxa"/>
              <w:right w:w="115" w:type="dxa"/>
            </w:tcMar>
          </w:tcPr>
          <w:p w14:paraId="494E6537" w14:textId="19C971B9" w:rsidR="00642018" w:rsidRDefault="00A10CED" w:rsidP="00122B36">
            <w:pPr>
              <w:pStyle w:val="atnxxx"/>
            </w:pPr>
            <w:r>
              <w:t xml:space="preserve">If a stitch is selected, </w:t>
            </w:r>
            <w:proofErr w:type="gramStart"/>
            <w:r>
              <w:t>moves</w:t>
            </w:r>
            <w:proofErr w:type="gramEnd"/>
            <w:r>
              <w:t xml:space="preserve"> the selection to the next stitch</w:t>
            </w:r>
            <w:r w:rsidR="00CC3F5C">
              <w:t xml:space="preserve">. </w:t>
            </w:r>
            <w:r>
              <w:t>If a form point is selected, moves the selection to the next form point.</w:t>
            </w:r>
          </w:p>
        </w:tc>
      </w:tr>
      <w:tr w:rsidR="00176F66" w14:paraId="775C58F9" w14:textId="77777777" w:rsidTr="00176F66">
        <w:tc>
          <w:tcPr>
            <w:tcW w:w="2155" w:type="dxa"/>
            <w:tcMar>
              <w:top w:w="0" w:type="dxa"/>
              <w:left w:w="115" w:type="dxa"/>
              <w:bottom w:w="0" w:type="dxa"/>
              <w:right w:w="115" w:type="dxa"/>
            </w:tcMar>
          </w:tcPr>
          <w:p w14:paraId="60187288" w14:textId="235CAD88" w:rsidR="00642018" w:rsidRDefault="009C4D0A" w:rsidP="00122B36">
            <w:pPr>
              <w:pStyle w:val="atnxxx"/>
            </w:pPr>
            <w:proofErr w:type="spellStart"/>
            <w:r>
              <w:t>Ctrl+</w:t>
            </w:r>
            <w:r w:rsidR="00A10CED">
              <w:t>Right</w:t>
            </w:r>
            <w:proofErr w:type="spellEnd"/>
            <w:r w:rsidR="00A10CED">
              <w:t xml:space="preserve"> arrow</w:t>
            </w:r>
          </w:p>
        </w:tc>
        <w:tc>
          <w:tcPr>
            <w:tcW w:w="6495" w:type="dxa"/>
            <w:tcMar>
              <w:top w:w="0" w:type="dxa"/>
              <w:left w:w="115" w:type="dxa"/>
              <w:bottom w:w="0" w:type="dxa"/>
              <w:right w:w="115" w:type="dxa"/>
            </w:tcMar>
          </w:tcPr>
          <w:p w14:paraId="24EEC731" w14:textId="39F48F31" w:rsidR="00642018" w:rsidRDefault="00000000" w:rsidP="00122B36">
            <w:pPr>
              <w:pStyle w:val="atnxxx"/>
            </w:pPr>
            <w:hyperlink w:anchor="nudg" w:history="1">
              <w:r w:rsidR="00A10CED">
                <w:rPr>
                  <w:rStyle w:val="Hyperlink"/>
                </w:rPr>
                <w:t>Nudge</w:t>
              </w:r>
            </w:hyperlink>
            <w:r w:rsidR="00FC44AD">
              <w:t xml:space="preserve">. </w:t>
            </w:r>
            <w:r w:rsidR="00A10CED">
              <w:t>Moves things right.</w:t>
            </w:r>
          </w:p>
        </w:tc>
      </w:tr>
      <w:tr w:rsidR="00176F66" w14:paraId="35A86A07" w14:textId="77777777" w:rsidTr="00176F66">
        <w:tc>
          <w:tcPr>
            <w:tcW w:w="2155" w:type="dxa"/>
            <w:tcMar>
              <w:top w:w="0" w:type="dxa"/>
              <w:left w:w="115" w:type="dxa"/>
              <w:bottom w:w="0" w:type="dxa"/>
              <w:right w:w="115" w:type="dxa"/>
            </w:tcMar>
          </w:tcPr>
          <w:p w14:paraId="2CCE2ED0" w14:textId="4C507629" w:rsidR="00642018" w:rsidRDefault="009C4D0A" w:rsidP="00122B36">
            <w:pPr>
              <w:pStyle w:val="atnxxx"/>
            </w:pPr>
            <w:proofErr w:type="spellStart"/>
            <w:r>
              <w:t>Shift+</w:t>
            </w:r>
            <w:r w:rsidR="00A10CED">
              <w:t>Right</w:t>
            </w:r>
            <w:proofErr w:type="spellEnd"/>
            <w:r w:rsidR="00A10CED">
              <w:t xml:space="preserve"> arrow</w:t>
            </w:r>
          </w:p>
        </w:tc>
        <w:tc>
          <w:tcPr>
            <w:tcW w:w="6495" w:type="dxa"/>
            <w:tcMar>
              <w:top w:w="0" w:type="dxa"/>
              <w:left w:w="115" w:type="dxa"/>
              <w:bottom w:w="0" w:type="dxa"/>
              <w:right w:w="115" w:type="dxa"/>
            </w:tcMar>
          </w:tcPr>
          <w:p w14:paraId="7CE699D5" w14:textId="77777777" w:rsidR="00642018" w:rsidRDefault="00A10CED" w:rsidP="00122B36">
            <w:pPr>
              <w:pStyle w:val="atnxxx"/>
            </w:pPr>
            <w:r>
              <w:t>Same as right arrow, but also selects a range of points when a stitch is selected.</w:t>
            </w:r>
          </w:p>
        </w:tc>
      </w:tr>
      <w:tr w:rsidR="00176F66" w14:paraId="798DAD41" w14:textId="77777777" w:rsidTr="00176F66">
        <w:tc>
          <w:tcPr>
            <w:tcW w:w="2155" w:type="dxa"/>
            <w:tcMar>
              <w:top w:w="0" w:type="dxa"/>
              <w:left w:w="115" w:type="dxa"/>
              <w:bottom w:w="0" w:type="dxa"/>
              <w:right w:w="115" w:type="dxa"/>
            </w:tcMar>
          </w:tcPr>
          <w:p w14:paraId="18F86CE1" w14:textId="4B6AFD98" w:rsidR="00642018" w:rsidRDefault="009C4D0A" w:rsidP="00122B36">
            <w:pPr>
              <w:pStyle w:val="atnxxx"/>
            </w:pPr>
            <w:proofErr w:type="spellStart"/>
            <w:r>
              <w:lastRenderedPageBreak/>
              <w:t>Shift+</w:t>
            </w:r>
            <w:r w:rsidR="00A10CED">
              <w:t>Right</w:t>
            </w:r>
            <w:proofErr w:type="spellEnd"/>
            <w:r w:rsidR="00A10CED">
              <w:t xml:space="preserve"> bracket </w:t>
            </w:r>
            <w:r w:rsidR="00660DB1">
              <w:t>“</w:t>
            </w:r>
            <w:r>
              <w:t>]”</w:t>
            </w:r>
          </w:p>
        </w:tc>
        <w:tc>
          <w:tcPr>
            <w:tcW w:w="6495" w:type="dxa"/>
            <w:tcMar>
              <w:top w:w="0" w:type="dxa"/>
              <w:left w:w="115" w:type="dxa"/>
              <w:bottom w:w="0" w:type="dxa"/>
              <w:right w:w="115" w:type="dxa"/>
            </w:tcMar>
          </w:tcPr>
          <w:p w14:paraId="0D75C184" w14:textId="1BB310F0" w:rsidR="00642018" w:rsidRDefault="00A10CED" w:rsidP="00122B36">
            <w:pPr>
              <w:pStyle w:val="atnxxx"/>
            </w:pPr>
            <w:r>
              <w:t xml:space="preserve">If you have a form selected, hold down the shift key and </w:t>
            </w:r>
            <w:r w:rsidR="00373FBB">
              <w:t>select</w:t>
            </w:r>
            <w:r w:rsidR="002D48FC">
              <w:t xml:space="preserve"> the</w:t>
            </w:r>
            <w:r>
              <w:t xml:space="preserve"> right bracket key, and the last form point in the form will be selected.</w:t>
            </w:r>
          </w:p>
        </w:tc>
      </w:tr>
      <w:tr w:rsidR="00176F66" w14:paraId="34903E1E" w14:textId="77777777" w:rsidTr="00176F66">
        <w:trPr>
          <w:trHeight w:val="890"/>
        </w:trPr>
        <w:tc>
          <w:tcPr>
            <w:tcW w:w="2155" w:type="dxa"/>
            <w:tcMar>
              <w:top w:w="0" w:type="dxa"/>
              <w:left w:w="115" w:type="dxa"/>
              <w:bottom w:w="0" w:type="dxa"/>
              <w:right w:w="115" w:type="dxa"/>
            </w:tcMar>
          </w:tcPr>
          <w:p w14:paraId="4B3CA1AE" w14:textId="4ABF6B85" w:rsidR="00642018" w:rsidRDefault="00A10CED" w:rsidP="00122B36">
            <w:pPr>
              <w:pStyle w:val="atnxxx"/>
            </w:pPr>
            <w:r>
              <w:t xml:space="preserve">Right bracket </w:t>
            </w:r>
            <w:r w:rsidR="00660DB1">
              <w:t>“</w:t>
            </w:r>
            <w:r>
              <w:t>]</w:t>
            </w:r>
            <w:r w:rsidR="00660DB1">
              <w:t>”</w:t>
            </w:r>
          </w:p>
        </w:tc>
        <w:tc>
          <w:tcPr>
            <w:tcW w:w="6495" w:type="dxa"/>
            <w:tcMar>
              <w:top w:w="0" w:type="dxa"/>
              <w:left w:w="115" w:type="dxa"/>
              <w:bottom w:w="0" w:type="dxa"/>
              <w:right w:w="115" w:type="dxa"/>
            </w:tcMar>
          </w:tcPr>
          <w:p w14:paraId="70136ED8" w14:textId="3107D15D" w:rsidR="00642018" w:rsidRDefault="00A10CED" w:rsidP="00122B36">
            <w:pPr>
              <w:pStyle w:val="atnxxx"/>
            </w:pPr>
            <w:r>
              <w:t xml:space="preserve">If you have a form selected, the right bracket key will also select the last stitch </w:t>
            </w:r>
            <w:r w:rsidR="00660DB1">
              <w:t>“</w:t>
            </w:r>
            <w:r>
              <w:t>owned</w:t>
            </w:r>
            <w:r w:rsidR="00660DB1">
              <w:t>”</w:t>
            </w:r>
            <w:r>
              <w:t xml:space="preserve"> by the form</w:t>
            </w:r>
            <w:r w:rsidR="00FC44AD">
              <w:t xml:space="preserve">. </w:t>
            </w:r>
            <w:r>
              <w:t>If you have a group of stitches selected, the left bracket key removes the group select and leaves the last stitch in the group selected.</w:t>
            </w:r>
          </w:p>
        </w:tc>
      </w:tr>
      <w:tr w:rsidR="00176F66" w14:paraId="74BBC9B5" w14:textId="77777777" w:rsidTr="00176F66">
        <w:tc>
          <w:tcPr>
            <w:tcW w:w="2155" w:type="dxa"/>
            <w:tcMar>
              <w:top w:w="0" w:type="dxa"/>
              <w:left w:w="115" w:type="dxa"/>
              <w:bottom w:w="0" w:type="dxa"/>
              <w:right w:w="115" w:type="dxa"/>
            </w:tcMar>
          </w:tcPr>
          <w:p w14:paraId="1CABE33C" w14:textId="77777777" w:rsidR="00642018" w:rsidRDefault="00A10CED" w:rsidP="00122B36">
            <w:pPr>
              <w:pStyle w:val="atnxxx"/>
            </w:pPr>
            <w:r>
              <w:t>S</w:t>
            </w:r>
          </w:p>
        </w:tc>
        <w:tc>
          <w:tcPr>
            <w:tcW w:w="6495" w:type="dxa"/>
            <w:tcMar>
              <w:top w:w="0" w:type="dxa"/>
              <w:left w:w="115" w:type="dxa"/>
              <w:bottom w:w="0" w:type="dxa"/>
              <w:right w:w="115" w:type="dxa"/>
            </w:tcMar>
          </w:tcPr>
          <w:p w14:paraId="09394293" w14:textId="10B69255" w:rsidR="00642018" w:rsidRDefault="00A10CED" w:rsidP="00122B36">
            <w:pPr>
              <w:pStyle w:val="atnxxx"/>
            </w:pPr>
            <w:r>
              <w:t>Shift the view</w:t>
            </w:r>
            <w:r w:rsidR="00FC44AD">
              <w:t xml:space="preserve">. </w:t>
            </w:r>
            <w:r>
              <w:t>The view is shifted</w:t>
            </w:r>
            <w:r w:rsidR="00FC44AD">
              <w:t xml:space="preserve">. </w:t>
            </w:r>
            <w:r>
              <w:t xml:space="preserve">When the </w:t>
            </w:r>
            <w:r w:rsidR="00660DB1">
              <w:t>“</w:t>
            </w:r>
            <w:r>
              <w:t>S</w:t>
            </w:r>
            <w:r w:rsidR="00660DB1">
              <w:t>”</w:t>
            </w:r>
            <w:r>
              <w:t xml:space="preserve"> key is hit, the mouse cursor position becomes the new center of the screen.</w:t>
            </w:r>
          </w:p>
        </w:tc>
      </w:tr>
      <w:tr w:rsidR="00176F66" w14:paraId="7979A45C" w14:textId="77777777" w:rsidTr="00176F66">
        <w:tc>
          <w:tcPr>
            <w:tcW w:w="2155" w:type="dxa"/>
            <w:tcMar>
              <w:top w:w="0" w:type="dxa"/>
              <w:left w:w="115" w:type="dxa"/>
              <w:bottom w:w="0" w:type="dxa"/>
              <w:right w:w="115" w:type="dxa"/>
            </w:tcMar>
          </w:tcPr>
          <w:p w14:paraId="63360975" w14:textId="14942CF0" w:rsidR="00642018" w:rsidRDefault="00AA2F76" w:rsidP="00122B36">
            <w:pPr>
              <w:pStyle w:val="atnxxx"/>
            </w:pPr>
            <w:r>
              <w:t>Ctrl+</w:t>
            </w:r>
            <w:r w:rsidR="006E1F28">
              <w:t>S</w:t>
            </w:r>
          </w:p>
        </w:tc>
        <w:tc>
          <w:tcPr>
            <w:tcW w:w="6495" w:type="dxa"/>
            <w:tcMar>
              <w:top w:w="0" w:type="dxa"/>
              <w:left w:w="115" w:type="dxa"/>
              <w:bottom w:w="0" w:type="dxa"/>
              <w:right w:w="115" w:type="dxa"/>
            </w:tcMar>
          </w:tcPr>
          <w:p w14:paraId="2B15AC24" w14:textId="77777777" w:rsidR="00642018" w:rsidRDefault="00A10CED" w:rsidP="00122B36">
            <w:pPr>
              <w:pStyle w:val="atnxxx"/>
            </w:pPr>
            <w:r>
              <w:t>Save the file under its current name</w:t>
            </w:r>
          </w:p>
        </w:tc>
      </w:tr>
      <w:tr w:rsidR="00176F66" w14:paraId="028F0D08" w14:textId="77777777" w:rsidTr="00176F66">
        <w:tc>
          <w:tcPr>
            <w:tcW w:w="2155" w:type="dxa"/>
            <w:tcMar>
              <w:top w:w="0" w:type="dxa"/>
              <w:left w:w="115" w:type="dxa"/>
              <w:bottom w:w="0" w:type="dxa"/>
              <w:right w:w="115" w:type="dxa"/>
            </w:tcMar>
          </w:tcPr>
          <w:p w14:paraId="4AA361F8" w14:textId="3303E2FC" w:rsidR="00642018" w:rsidRDefault="00AA2F76" w:rsidP="00122B36">
            <w:pPr>
              <w:pStyle w:val="atnxxx"/>
            </w:pPr>
            <w:proofErr w:type="spellStart"/>
            <w:r>
              <w:t>Shift+S</w:t>
            </w:r>
            <w:proofErr w:type="spellEnd"/>
          </w:p>
        </w:tc>
        <w:tc>
          <w:tcPr>
            <w:tcW w:w="6495" w:type="dxa"/>
            <w:tcMar>
              <w:top w:w="0" w:type="dxa"/>
              <w:left w:w="115" w:type="dxa"/>
              <w:bottom w:w="0" w:type="dxa"/>
              <w:right w:w="115" w:type="dxa"/>
            </w:tcMar>
          </w:tcPr>
          <w:p w14:paraId="78F24D5E" w14:textId="77777777" w:rsidR="00642018" w:rsidRDefault="00A10CED" w:rsidP="00122B36">
            <w:pPr>
              <w:pStyle w:val="atnxxx"/>
            </w:pPr>
            <w:r>
              <w:t>Snap to Grid</w:t>
            </w:r>
          </w:p>
        </w:tc>
      </w:tr>
      <w:tr w:rsidR="00176F66" w14:paraId="04857109" w14:textId="77777777" w:rsidTr="00176F66">
        <w:tc>
          <w:tcPr>
            <w:tcW w:w="2155" w:type="dxa"/>
            <w:tcMar>
              <w:top w:w="0" w:type="dxa"/>
              <w:left w:w="115" w:type="dxa"/>
              <w:bottom w:w="0" w:type="dxa"/>
              <w:right w:w="115" w:type="dxa"/>
            </w:tcMar>
          </w:tcPr>
          <w:p w14:paraId="44F3A560" w14:textId="77777777" w:rsidR="00642018" w:rsidRDefault="00A10CED" w:rsidP="00122B36">
            <w:pPr>
              <w:pStyle w:val="atnxxx"/>
            </w:pPr>
            <w:r>
              <w:t>Semicolon</w:t>
            </w:r>
          </w:p>
          <w:p w14:paraId="521C39EE" w14:textId="4328E99D" w:rsidR="00642018" w:rsidRDefault="00660DB1" w:rsidP="00122B36">
            <w:pPr>
              <w:pStyle w:val="atnxxx"/>
            </w:pPr>
            <w:r>
              <w:t>“</w:t>
            </w:r>
            <w:r w:rsidR="00A10CED">
              <w:t>;</w:t>
            </w:r>
            <w:r>
              <w:t>”</w:t>
            </w:r>
          </w:p>
        </w:tc>
        <w:tc>
          <w:tcPr>
            <w:tcW w:w="6495" w:type="dxa"/>
            <w:tcMar>
              <w:top w:w="0" w:type="dxa"/>
              <w:left w:w="115" w:type="dxa"/>
              <w:bottom w:w="0" w:type="dxa"/>
              <w:right w:w="115" w:type="dxa"/>
            </w:tcMar>
          </w:tcPr>
          <w:p w14:paraId="1FE73914" w14:textId="11824214" w:rsidR="00642018" w:rsidRDefault="00A10CED" w:rsidP="00122B36">
            <w:pPr>
              <w:pStyle w:val="atnxxx"/>
            </w:pPr>
            <w:r>
              <w:t>Moves a selected group of stitches to the move mark</w:t>
            </w:r>
            <w:r w:rsidR="00FC44AD">
              <w:t xml:space="preserve">. </w:t>
            </w:r>
            <w:r>
              <w:t xml:space="preserve">Equivalent to the </w:t>
            </w:r>
            <w:r w:rsidR="00660DB1">
              <w:t>“</w:t>
            </w:r>
            <w:r>
              <w:t>Edit /move to mark</w:t>
            </w:r>
            <w:r w:rsidR="00660DB1">
              <w:t>”</w:t>
            </w:r>
            <w:r>
              <w:t xml:space="preserve"> command from the menu.</w:t>
            </w:r>
          </w:p>
        </w:tc>
      </w:tr>
      <w:tr w:rsidR="00176F66" w14:paraId="28658B75" w14:textId="77777777" w:rsidTr="00176F66">
        <w:tc>
          <w:tcPr>
            <w:tcW w:w="2155" w:type="dxa"/>
            <w:tcMar>
              <w:top w:w="0" w:type="dxa"/>
              <w:left w:w="115" w:type="dxa"/>
              <w:bottom w:w="0" w:type="dxa"/>
              <w:right w:w="115" w:type="dxa"/>
            </w:tcMar>
          </w:tcPr>
          <w:p w14:paraId="0E4E25AA" w14:textId="77777777" w:rsidR="00642018" w:rsidRDefault="00A10CED" w:rsidP="00122B36">
            <w:pPr>
              <w:pStyle w:val="atnxxx"/>
            </w:pPr>
            <w:r>
              <w:t>Space</w:t>
            </w:r>
          </w:p>
        </w:tc>
        <w:tc>
          <w:tcPr>
            <w:tcW w:w="6495" w:type="dxa"/>
            <w:tcMar>
              <w:top w:w="0" w:type="dxa"/>
              <w:left w:w="115" w:type="dxa"/>
              <w:bottom w:w="0" w:type="dxa"/>
              <w:right w:w="115" w:type="dxa"/>
            </w:tcMar>
          </w:tcPr>
          <w:p w14:paraId="6707917E" w14:textId="3171B10B" w:rsidR="00642018" w:rsidRDefault="00373FBB" w:rsidP="00122B36">
            <w:pPr>
              <w:pStyle w:val="atnxxx"/>
            </w:pPr>
            <w:r>
              <w:t>Select</w:t>
            </w:r>
            <w:r w:rsidR="00A10CED">
              <w:t xml:space="preserve"> </w:t>
            </w:r>
            <w:r w:rsidR="00660DB1">
              <w:t>“</w:t>
            </w:r>
            <w:r w:rsidR="00A10CED">
              <w:t>space</w:t>
            </w:r>
            <w:r w:rsidR="00660DB1">
              <w:t>”</w:t>
            </w:r>
            <w:r w:rsidR="00A10CED">
              <w:t xml:space="preserve"> to enter stitch insert mode</w:t>
            </w:r>
            <w:r w:rsidR="00FC44AD">
              <w:t xml:space="preserve">. </w:t>
            </w:r>
            <w:r w:rsidR="00A10CED">
              <w:t>Stitch will be inserted at the selected stitch</w:t>
            </w:r>
            <w:r w:rsidR="00FC44AD">
              <w:t xml:space="preserve">. </w:t>
            </w:r>
            <w:r w:rsidR="00A10CED">
              <w:t>If no stitch is selected, insert will be at the stitch under the mouse cursor</w:t>
            </w:r>
            <w:r w:rsidR="00FC44AD">
              <w:t xml:space="preserve">. </w:t>
            </w:r>
            <w:r w:rsidR="00A10CED">
              <w:t xml:space="preserve">If there is no stitch under the mouse cursor, insert mode will not be entered. If you are in insert mode, </w:t>
            </w:r>
            <w:r>
              <w:t>select</w:t>
            </w:r>
            <w:r w:rsidR="002D48FC">
              <w:t xml:space="preserve"> </w:t>
            </w:r>
            <w:r w:rsidR="00660DB1">
              <w:t>“</w:t>
            </w:r>
            <w:r w:rsidR="00A10CED">
              <w:t>space</w:t>
            </w:r>
            <w:r w:rsidR="00660DB1">
              <w:t>”</w:t>
            </w:r>
            <w:r w:rsidR="00A10CED">
              <w:t xml:space="preserve">, </w:t>
            </w:r>
            <w:r w:rsidR="00660DB1">
              <w:t>“</w:t>
            </w:r>
            <w:r w:rsidR="00A10CED">
              <w:t>Q</w:t>
            </w:r>
            <w:r w:rsidR="00660DB1">
              <w:t>”</w:t>
            </w:r>
            <w:r w:rsidR="00A10CED">
              <w:t xml:space="preserve">, or </w:t>
            </w:r>
            <w:r w:rsidR="00660DB1">
              <w:t>“</w:t>
            </w:r>
            <w:r w:rsidR="00A10CED">
              <w:t>escape</w:t>
            </w:r>
            <w:r w:rsidR="00660DB1">
              <w:t>”</w:t>
            </w:r>
            <w:r w:rsidR="00A10CED">
              <w:t xml:space="preserve"> to get back into move mode</w:t>
            </w:r>
            <w:r w:rsidR="00FC44AD">
              <w:t xml:space="preserve">. </w:t>
            </w:r>
            <w:r w:rsidR="00A10CED">
              <w:t>You can also right-click on an empty part of the stitch window</w:t>
            </w:r>
            <w:r w:rsidR="00A10CED">
              <w:fldChar w:fldCharType="begin"/>
            </w:r>
            <w:r w:rsidR="00A10CED">
              <w:instrText xml:space="preserve"> </w:instrText>
            </w:r>
            <w:r w:rsidR="00677351">
              <w:instrText>XE “Stitch window”</w:instrText>
            </w:r>
            <w:r w:rsidR="00A10CED">
              <w:instrText xml:space="preserve"> </w:instrText>
            </w:r>
            <w:r w:rsidR="00A10CED">
              <w:fldChar w:fldCharType="end"/>
            </w:r>
            <w:r w:rsidR="00A10CED">
              <w:t xml:space="preserve"> to get back to move mode.</w:t>
            </w:r>
          </w:p>
        </w:tc>
      </w:tr>
      <w:tr w:rsidR="00176F66" w14:paraId="6CE79CF3" w14:textId="77777777" w:rsidTr="00176F66">
        <w:tc>
          <w:tcPr>
            <w:tcW w:w="2155" w:type="dxa"/>
            <w:tcMar>
              <w:top w:w="0" w:type="dxa"/>
              <w:left w:w="115" w:type="dxa"/>
              <w:bottom w:w="0" w:type="dxa"/>
              <w:right w:w="115" w:type="dxa"/>
            </w:tcMar>
          </w:tcPr>
          <w:p w14:paraId="5AA3C492" w14:textId="77777777" w:rsidR="00642018" w:rsidRDefault="00A10CED" w:rsidP="00122B36">
            <w:pPr>
              <w:pStyle w:val="atnxxx"/>
            </w:pPr>
            <w:r>
              <w:t>T</w:t>
            </w:r>
          </w:p>
        </w:tc>
        <w:tc>
          <w:tcPr>
            <w:tcW w:w="6495" w:type="dxa"/>
            <w:tcMar>
              <w:top w:w="0" w:type="dxa"/>
              <w:left w:w="115" w:type="dxa"/>
              <w:bottom w:w="0" w:type="dxa"/>
              <w:right w:w="115" w:type="dxa"/>
            </w:tcMar>
          </w:tcPr>
          <w:p w14:paraId="57B8F04D" w14:textId="25A36FE1" w:rsidR="00642018" w:rsidRDefault="00A10CED" w:rsidP="00122B36">
            <w:pPr>
              <w:pStyle w:val="atnxxx"/>
            </w:pPr>
            <w:r>
              <w:t>Enter thumbnail mode</w:t>
            </w:r>
            <w:r w:rsidR="00FC44AD">
              <w:t xml:space="preserve">. </w:t>
            </w:r>
            <w:r>
              <w:t xml:space="preserve">See the description in </w:t>
            </w:r>
            <w:r w:rsidR="00660DB1">
              <w:t>“</w:t>
            </w:r>
            <w:r>
              <w:t>Thumbnails</w:t>
            </w:r>
            <w:r w:rsidR="00660DB1">
              <w:t>”</w:t>
            </w:r>
            <w:r>
              <w:t xml:space="preserve"> under the file menu.</w:t>
            </w:r>
          </w:p>
        </w:tc>
      </w:tr>
      <w:tr w:rsidR="00176F66" w14:paraId="08FBD767" w14:textId="77777777" w:rsidTr="00176F66">
        <w:trPr>
          <w:trHeight w:val="575"/>
        </w:trPr>
        <w:tc>
          <w:tcPr>
            <w:tcW w:w="2155" w:type="dxa"/>
            <w:tcMar>
              <w:top w:w="0" w:type="dxa"/>
              <w:left w:w="115" w:type="dxa"/>
              <w:bottom w:w="0" w:type="dxa"/>
              <w:right w:w="115" w:type="dxa"/>
            </w:tcMar>
          </w:tcPr>
          <w:p w14:paraId="0C7D1476" w14:textId="16AEB040" w:rsidR="00642018" w:rsidRDefault="00AA2F76" w:rsidP="00122B36">
            <w:pPr>
              <w:pStyle w:val="atnxxx"/>
            </w:pPr>
            <w:proofErr w:type="spellStart"/>
            <w:r>
              <w:t>Ctrl+</w:t>
            </w:r>
            <w:r w:rsidR="006E1F28">
              <w:t>T</w:t>
            </w:r>
            <w:proofErr w:type="spellEnd"/>
          </w:p>
        </w:tc>
        <w:tc>
          <w:tcPr>
            <w:tcW w:w="6495" w:type="dxa"/>
            <w:tcMar>
              <w:top w:w="0" w:type="dxa"/>
              <w:left w:w="115" w:type="dxa"/>
              <w:bottom w:w="0" w:type="dxa"/>
              <w:right w:w="115" w:type="dxa"/>
            </w:tcMar>
          </w:tcPr>
          <w:p w14:paraId="3586A1D9" w14:textId="67EDA092" w:rsidR="00642018" w:rsidRDefault="00A10CED" w:rsidP="00122B36">
            <w:pPr>
              <w:pStyle w:val="atnxxx"/>
            </w:pPr>
            <w:r>
              <w:t>Enter Trace Mode</w:t>
            </w:r>
            <w:r w:rsidR="00FC44AD">
              <w:t xml:space="preserve">. </w:t>
            </w:r>
            <w:r>
              <w:t>You must have a bitmap loaded.</w:t>
            </w:r>
          </w:p>
        </w:tc>
      </w:tr>
      <w:tr w:rsidR="00176F66" w14:paraId="297D0A67" w14:textId="77777777" w:rsidTr="00176F66">
        <w:trPr>
          <w:trHeight w:val="575"/>
        </w:trPr>
        <w:tc>
          <w:tcPr>
            <w:tcW w:w="2155" w:type="dxa"/>
            <w:tcMar>
              <w:top w:w="0" w:type="dxa"/>
              <w:left w:w="115" w:type="dxa"/>
              <w:bottom w:w="0" w:type="dxa"/>
              <w:right w:w="115" w:type="dxa"/>
            </w:tcMar>
          </w:tcPr>
          <w:p w14:paraId="40834E87" w14:textId="479CB566" w:rsidR="00642018" w:rsidRDefault="00AA2F76" w:rsidP="00122B36">
            <w:pPr>
              <w:pStyle w:val="atnxxx"/>
            </w:pPr>
            <w:proofErr w:type="spellStart"/>
            <w:r>
              <w:t>Shift+T</w:t>
            </w:r>
            <w:proofErr w:type="spellEnd"/>
          </w:p>
        </w:tc>
        <w:tc>
          <w:tcPr>
            <w:tcW w:w="6495" w:type="dxa"/>
            <w:tcMar>
              <w:top w:w="0" w:type="dxa"/>
              <w:left w:w="115" w:type="dxa"/>
              <w:bottom w:w="0" w:type="dxa"/>
              <w:right w:w="115" w:type="dxa"/>
            </w:tcMar>
          </w:tcPr>
          <w:p w14:paraId="08686F28" w14:textId="34F973A4" w:rsidR="00642018" w:rsidRDefault="00A10CED" w:rsidP="00122B36">
            <w:pPr>
              <w:pStyle w:val="atnxxx"/>
            </w:pPr>
            <w:r>
              <w:t>Retrace over stitches</w:t>
            </w:r>
            <w:r w:rsidR="00FC44AD">
              <w:t xml:space="preserve">. </w:t>
            </w:r>
            <w:r>
              <w:t xml:space="preserve">Select a group of stitches, hold down the shift key and </w:t>
            </w:r>
            <w:r w:rsidR="00373FBB">
              <w:t>select</w:t>
            </w:r>
            <w:r w:rsidR="002D48FC">
              <w:t xml:space="preserve"> “</w:t>
            </w:r>
            <w:r>
              <w:t>T</w:t>
            </w:r>
            <w:r w:rsidR="002D48FC">
              <w:t>”</w:t>
            </w:r>
            <w:r w:rsidR="00FC44AD">
              <w:t xml:space="preserve">. </w:t>
            </w:r>
            <w:r w:rsidR="00AD6EB8">
              <w:t>ThrEd</w:t>
            </w:r>
            <w:r>
              <w:t xml:space="preserve"> will stitch backwards over the stitches you have selected.</w:t>
            </w:r>
          </w:p>
        </w:tc>
      </w:tr>
      <w:tr w:rsidR="00176F66" w14:paraId="77A4733C" w14:textId="77777777" w:rsidTr="00176F66">
        <w:trPr>
          <w:trHeight w:val="575"/>
        </w:trPr>
        <w:tc>
          <w:tcPr>
            <w:tcW w:w="2155" w:type="dxa"/>
            <w:tcMar>
              <w:top w:w="0" w:type="dxa"/>
              <w:left w:w="115" w:type="dxa"/>
              <w:bottom w:w="0" w:type="dxa"/>
              <w:right w:w="115" w:type="dxa"/>
            </w:tcMar>
          </w:tcPr>
          <w:p w14:paraId="3D04E616" w14:textId="77777777" w:rsidR="00642018" w:rsidRDefault="00A10CED" w:rsidP="00122B36">
            <w:pPr>
              <w:pStyle w:val="atnxxx"/>
            </w:pPr>
            <w:r>
              <w:t>Tab</w:t>
            </w:r>
          </w:p>
        </w:tc>
        <w:tc>
          <w:tcPr>
            <w:tcW w:w="6495" w:type="dxa"/>
            <w:tcMar>
              <w:top w:w="0" w:type="dxa"/>
              <w:left w:w="115" w:type="dxa"/>
              <w:bottom w:w="0" w:type="dxa"/>
              <w:right w:w="115" w:type="dxa"/>
            </w:tcMar>
          </w:tcPr>
          <w:p w14:paraId="7FFBBD91" w14:textId="77777777" w:rsidR="00642018" w:rsidRDefault="00A10CED" w:rsidP="00122B36">
            <w:pPr>
              <w:pStyle w:val="atnxxx"/>
            </w:pPr>
            <w:r>
              <w:t>Rotate the current selection.</w:t>
            </w:r>
          </w:p>
        </w:tc>
      </w:tr>
      <w:tr w:rsidR="00176F66" w14:paraId="336F20CC" w14:textId="77777777" w:rsidTr="00176F66">
        <w:tc>
          <w:tcPr>
            <w:tcW w:w="2155" w:type="dxa"/>
            <w:tcMar>
              <w:top w:w="0" w:type="dxa"/>
              <w:left w:w="115" w:type="dxa"/>
              <w:bottom w:w="0" w:type="dxa"/>
              <w:right w:w="115" w:type="dxa"/>
            </w:tcMar>
          </w:tcPr>
          <w:p w14:paraId="5BE5E132" w14:textId="77777777" w:rsidR="00642018" w:rsidRDefault="00A10CED" w:rsidP="00122B36">
            <w:pPr>
              <w:pStyle w:val="atnxxx"/>
            </w:pPr>
            <w:r>
              <w:t>U</w:t>
            </w:r>
          </w:p>
        </w:tc>
        <w:tc>
          <w:tcPr>
            <w:tcW w:w="6495" w:type="dxa"/>
            <w:tcMar>
              <w:top w:w="0" w:type="dxa"/>
              <w:left w:w="115" w:type="dxa"/>
              <w:bottom w:w="0" w:type="dxa"/>
              <w:right w:w="115" w:type="dxa"/>
            </w:tcMar>
          </w:tcPr>
          <w:p w14:paraId="1CFD1083" w14:textId="12331ABD" w:rsidR="00642018" w:rsidRDefault="00A10CED" w:rsidP="00122B36">
            <w:pPr>
              <w:pStyle w:val="atnxxx"/>
            </w:pPr>
            <w:r>
              <w:t xml:space="preserve">To enter </w:t>
            </w:r>
            <w:hyperlink w:anchor="autotrace" w:history="1">
              <w:r>
                <w:rPr>
                  <w:rStyle w:val="Hyperlink"/>
                </w:rPr>
                <w:t>trace mode</w:t>
              </w:r>
            </w:hyperlink>
            <w:r>
              <w:t xml:space="preserve">, hold the mouse curser near an object and </w:t>
            </w:r>
            <w:r w:rsidR="00373FBB">
              <w:t>select</w:t>
            </w:r>
            <w:r w:rsidR="002D48FC">
              <w:t xml:space="preserve"> </w:t>
            </w:r>
            <w:r w:rsidR="00660DB1">
              <w:t>“</w:t>
            </w:r>
            <w:r>
              <w:t>U</w:t>
            </w:r>
            <w:r w:rsidR="00660DB1">
              <w:t>”</w:t>
            </w:r>
            <w:r w:rsidR="00FC44AD">
              <w:t xml:space="preserve">. </w:t>
            </w:r>
            <w:r>
              <w:t>Shows all pixels brighter than the pixel under the mouse cursor.</w:t>
            </w:r>
          </w:p>
        </w:tc>
      </w:tr>
      <w:tr w:rsidR="00176F66" w14:paraId="49536160" w14:textId="77777777" w:rsidTr="00176F66">
        <w:tc>
          <w:tcPr>
            <w:tcW w:w="2155" w:type="dxa"/>
            <w:tcMar>
              <w:top w:w="0" w:type="dxa"/>
              <w:left w:w="115" w:type="dxa"/>
              <w:bottom w:w="0" w:type="dxa"/>
              <w:right w:w="115" w:type="dxa"/>
            </w:tcMar>
          </w:tcPr>
          <w:p w14:paraId="4949F638" w14:textId="5A698B51" w:rsidR="00642018" w:rsidRDefault="00AA2F76" w:rsidP="00122B36">
            <w:pPr>
              <w:pStyle w:val="atnxxx"/>
            </w:pPr>
            <w:proofErr w:type="spellStart"/>
            <w:r>
              <w:t>Ctrl+</w:t>
            </w:r>
            <w:r w:rsidR="006E1F28">
              <w:t>U</w:t>
            </w:r>
            <w:proofErr w:type="spellEnd"/>
          </w:p>
        </w:tc>
        <w:tc>
          <w:tcPr>
            <w:tcW w:w="6495" w:type="dxa"/>
            <w:tcMar>
              <w:top w:w="0" w:type="dxa"/>
              <w:left w:w="115" w:type="dxa"/>
              <w:bottom w:w="0" w:type="dxa"/>
              <w:right w:w="115" w:type="dxa"/>
            </w:tcMar>
          </w:tcPr>
          <w:p w14:paraId="3577A074" w14:textId="77777777" w:rsidR="00642018" w:rsidRDefault="00A10CED" w:rsidP="00122B36">
            <w:pPr>
              <w:pStyle w:val="atnxxx"/>
            </w:pPr>
            <w:r>
              <w:t>Finds edges in a loaded bitmap.</w:t>
            </w:r>
          </w:p>
        </w:tc>
      </w:tr>
      <w:tr w:rsidR="00176F66" w14:paraId="6601AE1A" w14:textId="77777777" w:rsidTr="00176F66">
        <w:tc>
          <w:tcPr>
            <w:tcW w:w="2155" w:type="dxa"/>
            <w:tcMar>
              <w:top w:w="0" w:type="dxa"/>
              <w:left w:w="115" w:type="dxa"/>
              <w:bottom w:w="0" w:type="dxa"/>
              <w:right w:w="115" w:type="dxa"/>
            </w:tcMar>
          </w:tcPr>
          <w:p w14:paraId="1ECB748C" w14:textId="2CF21F04" w:rsidR="00642018" w:rsidRDefault="009C4D0A" w:rsidP="00122B36">
            <w:pPr>
              <w:pStyle w:val="atnxxx"/>
            </w:pPr>
            <w:proofErr w:type="spellStart"/>
            <w:r>
              <w:t>Shift+</w:t>
            </w:r>
            <w:r w:rsidR="00A10CED">
              <w:t>U</w:t>
            </w:r>
            <w:proofErr w:type="spellEnd"/>
          </w:p>
        </w:tc>
        <w:tc>
          <w:tcPr>
            <w:tcW w:w="6495" w:type="dxa"/>
            <w:tcMar>
              <w:top w:w="0" w:type="dxa"/>
              <w:left w:w="115" w:type="dxa"/>
              <w:bottom w:w="0" w:type="dxa"/>
              <w:right w:w="115" w:type="dxa"/>
            </w:tcMar>
          </w:tcPr>
          <w:p w14:paraId="7E42DC13" w14:textId="77777777" w:rsidR="00642018" w:rsidRDefault="00A10CED" w:rsidP="00122B36">
            <w:pPr>
              <w:pStyle w:val="atnxxx"/>
            </w:pPr>
            <w:r>
              <w:t>Move the view up one page</w:t>
            </w:r>
          </w:p>
        </w:tc>
      </w:tr>
      <w:tr w:rsidR="00176F66" w14:paraId="7AEFFEE0" w14:textId="77777777" w:rsidTr="00176F66">
        <w:tc>
          <w:tcPr>
            <w:tcW w:w="2155" w:type="dxa"/>
            <w:tcMar>
              <w:top w:w="0" w:type="dxa"/>
              <w:left w:w="115" w:type="dxa"/>
              <w:bottom w:w="0" w:type="dxa"/>
              <w:right w:w="115" w:type="dxa"/>
            </w:tcMar>
          </w:tcPr>
          <w:p w14:paraId="6980F62E" w14:textId="77777777" w:rsidR="00642018" w:rsidRDefault="00A10CED" w:rsidP="00122B36">
            <w:pPr>
              <w:pStyle w:val="atnxxx"/>
            </w:pPr>
            <w:r>
              <w:lastRenderedPageBreak/>
              <w:t>Up Arrow</w:t>
            </w:r>
          </w:p>
        </w:tc>
        <w:tc>
          <w:tcPr>
            <w:tcW w:w="6495" w:type="dxa"/>
            <w:tcMar>
              <w:top w:w="0" w:type="dxa"/>
              <w:left w:w="115" w:type="dxa"/>
              <w:bottom w:w="0" w:type="dxa"/>
              <w:right w:w="115" w:type="dxa"/>
            </w:tcMar>
          </w:tcPr>
          <w:p w14:paraId="304120FF" w14:textId="77777777" w:rsidR="00642018" w:rsidRDefault="00A10CED" w:rsidP="00122B36">
            <w:pPr>
              <w:pStyle w:val="atnxxx"/>
            </w:pPr>
            <w:r>
              <w:t>If a stitch is selected, moves the selection to the previous stitch of a different kind.</w:t>
            </w:r>
          </w:p>
          <w:p w14:paraId="137141A4" w14:textId="4D9BAA68" w:rsidR="006914AE" w:rsidRDefault="006914AE" w:rsidP="00122B36">
            <w:pPr>
              <w:pStyle w:val="atnxxx"/>
            </w:pPr>
            <w:r>
              <w:t xml:space="preserve">If a form is selected, moves the selection to the next form. If no form is selected, </w:t>
            </w:r>
            <w:proofErr w:type="gramStart"/>
            <w:r>
              <w:t>selects</w:t>
            </w:r>
            <w:proofErr w:type="gramEnd"/>
            <w:r>
              <w:t xml:space="preserve"> form 0. Forms are numbered as they are entered.</w:t>
            </w:r>
          </w:p>
        </w:tc>
      </w:tr>
      <w:tr w:rsidR="00176F66" w14:paraId="58D664E8" w14:textId="77777777" w:rsidTr="00176F66">
        <w:tc>
          <w:tcPr>
            <w:tcW w:w="2155" w:type="dxa"/>
            <w:tcMar>
              <w:top w:w="0" w:type="dxa"/>
              <w:left w:w="115" w:type="dxa"/>
              <w:bottom w:w="0" w:type="dxa"/>
              <w:right w:w="115" w:type="dxa"/>
            </w:tcMar>
          </w:tcPr>
          <w:p w14:paraId="209C4E3B" w14:textId="3DB9BE72" w:rsidR="00642018" w:rsidRDefault="009C4D0A" w:rsidP="00122B36">
            <w:pPr>
              <w:pStyle w:val="atnxxx"/>
            </w:pPr>
            <w:proofErr w:type="spellStart"/>
            <w:r>
              <w:t>Ctrl+</w:t>
            </w:r>
            <w:r w:rsidR="00A10CED">
              <w:t>Up</w:t>
            </w:r>
            <w:proofErr w:type="spellEnd"/>
            <w:r>
              <w:t xml:space="preserve"> Arrow</w:t>
            </w:r>
          </w:p>
        </w:tc>
        <w:tc>
          <w:tcPr>
            <w:tcW w:w="6495" w:type="dxa"/>
            <w:tcMar>
              <w:top w:w="0" w:type="dxa"/>
              <w:left w:w="115" w:type="dxa"/>
              <w:bottom w:w="0" w:type="dxa"/>
              <w:right w:w="115" w:type="dxa"/>
            </w:tcMar>
          </w:tcPr>
          <w:p w14:paraId="2771EE79" w14:textId="11B86E83" w:rsidR="00642018" w:rsidRDefault="00000000" w:rsidP="00122B36">
            <w:pPr>
              <w:pStyle w:val="atnxxx"/>
            </w:pPr>
            <w:hyperlink w:anchor="nudg" w:history="1">
              <w:r w:rsidR="00A10CED">
                <w:rPr>
                  <w:rStyle w:val="Hyperlink"/>
                </w:rPr>
                <w:t>Nudge</w:t>
              </w:r>
            </w:hyperlink>
            <w:r w:rsidR="00FC44AD">
              <w:t xml:space="preserve">. </w:t>
            </w:r>
            <w:r w:rsidR="00A10CED">
              <w:t>Moves things up.</w:t>
            </w:r>
          </w:p>
        </w:tc>
      </w:tr>
      <w:tr w:rsidR="00176F66" w14:paraId="3F22F1B6" w14:textId="77777777" w:rsidTr="00176F66">
        <w:tc>
          <w:tcPr>
            <w:tcW w:w="2155" w:type="dxa"/>
            <w:tcMar>
              <w:top w:w="0" w:type="dxa"/>
              <w:left w:w="115" w:type="dxa"/>
              <w:bottom w:w="0" w:type="dxa"/>
              <w:right w:w="115" w:type="dxa"/>
            </w:tcMar>
          </w:tcPr>
          <w:p w14:paraId="33EA0707" w14:textId="77777777" w:rsidR="00642018" w:rsidRDefault="00A10CED" w:rsidP="00122B36">
            <w:pPr>
              <w:pStyle w:val="atnxxx"/>
            </w:pPr>
            <w:r>
              <w:t>V</w:t>
            </w:r>
          </w:p>
        </w:tc>
        <w:tc>
          <w:tcPr>
            <w:tcW w:w="6495" w:type="dxa"/>
            <w:tcMar>
              <w:top w:w="0" w:type="dxa"/>
              <w:left w:w="115" w:type="dxa"/>
              <w:bottom w:w="0" w:type="dxa"/>
              <w:right w:w="115" w:type="dxa"/>
            </w:tcMar>
          </w:tcPr>
          <w:p w14:paraId="341C5CDA" w14:textId="77777777" w:rsidR="00642018" w:rsidRDefault="00A10CED" w:rsidP="00122B36">
            <w:pPr>
              <w:pStyle w:val="atnxxx"/>
            </w:pPr>
            <w:r>
              <w:t>Show 4 stitches nearest to the mouse cursor.</w:t>
            </w:r>
          </w:p>
        </w:tc>
      </w:tr>
      <w:tr w:rsidR="00176F66" w14:paraId="1244CA9B" w14:textId="77777777" w:rsidTr="00176F66">
        <w:tc>
          <w:tcPr>
            <w:tcW w:w="2155" w:type="dxa"/>
            <w:tcMar>
              <w:top w:w="0" w:type="dxa"/>
              <w:left w:w="115" w:type="dxa"/>
              <w:bottom w:w="0" w:type="dxa"/>
              <w:right w:w="115" w:type="dxa"/>
            </w:tcMar>
          </w:tcPr>
          <w:p w14:paraId="3A9F96C7" w14:textId="46DFA6BF" w:rsidR="00642018" w:rsidRDefault="00AA2F76" w:rsidP="00122B36">
            <w:pPr>
              <w:pStyle w:val="atnxxx"/>
            </w:pPr>
            <w:proofErr w:type="spellStart"/>
            <w:r>
              <w:t>Ctrl+</w:t>
            </w:r>
            <w:r w:rsidR="006E1F28">
              <w:t>V</w:t>
            </w:r>
            <w:proofErr w:type="spellEnd"/>
          </w:p>
        </w:tc>
        <w:tc>
          <w:tcPr>
            <w:tcW w:w="6495" w:type="dxa"/>
            <w:tcMar>
              <w:top w:w="0" w:type="dxa"/>
              <w:left w:w="115" w:type="dxa"/>
              <w:bottom w:w="0" w:type="dxa"/>
              <w:right w:w="115" w:type="dxa"/>
            </w:tcMar>
          </w:tcPr>
          <w:p w14:paraId="17682AF6" w14:textId="77777777" w:rsidR="00642018" w:rsidRDefault="00A10CED" w:rsidP="00122B36">
            <w:pPr>
              <w:pStyle w:val="atnxxx"/>
            </w:pPr>
            <w:r>
              <w:t>Paste the clipboard contents</w:t>
            </w:r>
          </w:p>
        </w:tc>
      </w:tr>
      <w:tr w:rsidR="00176F66" w14:paraId="737BA396" w14:textId="77777777" w:rsidTr="00176F66">
        <w:tc>
          <w:tcPr>
            <w:tcW w:w="2155" w:type="dxa"/>
            <w:tcMar>
              <w:top w:w="0" w:type="dxa"/>
              <w:left w:w="115" w:type="dxa"/>
              <w:bottom w:w="0" w:type="dxa"/>
              <w:right w:w="115" w:type="dxa"/>
            </w:tcMar>
          </w:tcPr>
          <w:p w14:paraId="741D485D" w14:textId="77777777" w:rsidR="00642018" w:rsidRDefault="00A10CED" w:rsidP="00122B36">
            <w:pPr>
              <w:pStyle w:val="atnxxx"/>
            </w:pPr>
            <w:r>
              <w:t>W</w:t>
            </w:r>
          </w:p>
        </w:tc>
        <w:tc>
          <w:tcPr>
            <w:tcW w:w="6495" w:type="dxa"/>
            <w:tcMar>
              <w:top w:w="0" w:type="dxa"/>
              <w:left w:w="115" w:type="dxa"/>
              <w:bottom w:w="0" w:type="dxa"/>
              <w:right w:w="115" w:type="dxa"/>
            </w:tcMar>
          </w:tcPr>
          <w:p w14:paraId="226E107F" w14:textId="7C848D7C" w:rsidR="00642018" w:rsidRDefault="00A10CED" w:rsidP="00122B36">
            <w:pPr>
              <w:pStyle w:val="atnxxx"/>
            </w:pPr>
            <w:r>
              <w:t>Insert a point in a form</w:t>
            </w:r>
            <w:r w:rsidR="00FC44AD">
              <w:t xml:space="preserve">. </w:t>
            </w:r>
            <w:r>
              <w:t xml:space="preserve">Hold the cursor near the point you want to </w:t>
            </w:r>
            <w:proofErr w:type="gramStart"/>
            <w:r>
              <w:t>select, and</w:t>
            </w:r>
            <w:proofErr w:type="gramEnd"/>
            <w:r>
              <w:t xml:space="preserve"> </w:t>
            </w:r>
            <w:r w:rsidR="00373FBB">
              <w:t>select</w:t>
            </w:r>
            <w:r w:rsidR="002D48FC">
              <w:t xml:space="preserve"> </w:t>
            </w:r>
            <w:r w:rsidR="00660DB1">
              <w:t>“</w:t>
            </w:r>
            <w:r>
              <w:t>W</w:t>
            </w:r>
            <w:r w:rsidR="00660DB1">
              <w:t>”</w:t>
            </w:r>
            <w:r>
              <w:t>.</w:t>
            </w:r>
          </w:p>
        </w:tc>
      </w:tr>
      <w:tr w:rsidR="00176F66" w14:paraId="2A7A9E4B" w14:textId="77777777" w:rsidTr="00176F66">
        <w:tc>
          <w:tcPr>
            <w:tcW w:w="2155" w:type="dxa"/>
            <w:tcMar>
              <w:top w:w="0" w:type="dxa"/>
              <w:left w:w="115" w:type="dxa"/>
              <w:bottom w:w="0" w:type="dxa"/>
              <w:right w:w="115" w:type="dxa"/>
            </w:tcMar>
          </w:tcPr>
          <w:p w14:paraId="693FAE52" w14:textId="3C4144E4" w:rsidR="00642018" w:rsidRDefault="00AA2F76" w:rsidP="00122B36">
            <w:pPr>
              <w:pStyle w:val="atnxxx"/>
            </w:pPr>
            <w:proofErr w:type="spellStart"/>
            <w:r>
              <w:t>Ctrl+</w:t>
            </w:r>
            <w:r w:rsidR="006E1F28">
              <w:t>W</w:t>
            </w:r>
            <w:proofErr w:type="spellEnd"/>
          </w:p>
        </w:tc>
        <w:tc>
          <w:tcPr>
            <w:tcW w:w="6495" w:type="dxa"/>
            <w:tcMar>
              <w:top w:w="0" w:type="dxa"/>
              <w:left w:w="115" w:type="dxa"/>
              <w:bottom w:w="0" w:type="dxa"/>
              <w:right w:w="115" w:type="dxa"/>
            </w:tcMar>
          </w:tcPr>
          <w:p w14:paraId="4B0F714E" w14:textId="77777777" w:rsidR="00642018" w:rsidRDefault="00A10CED" w:rsidP="00122B36">
            <w:pPr>
              <w:pStyle w:val="atnxxx"/>
            </w:pPr>
            <w:r>
              <w:t>Delete all stitch points outside the selected form</w:t>
            </w:r>
          </w:p>
        </w:tc>
      </w:tr>
      <w:tr w:rsidR="00176F66" w14:paraId="60161ABD" w14:textId="77777777" w:rsidTr="00176F66">
        <w:tc>
          <w:tcPr>
            <w:tcW w:w="2155" w:type="dxa"/>
            <w:tcMar>
              <w:top w:w="0" w:type="dxa"/>
              <w:left w:w="115" w:type="dxa"/>
              <w:bottom w:w="0" w:type="dxa"/>
              <w:right w:w="115" w:type="dxa"/>
            </w:tcMar>
          </w:tcPr>
          <w:p w14:paraId="3D177EBC" w14:textId="2FE65BC1" w:rsidR="00642018" w:rsidRDefault="00AA2F76" w:rsidP="00122B36">
            <w:pPr>
              <w:pStyle w:val="atnxxx"/>
            </w:pPr>
            <w:proofErr w:type="spellStart"/>
            <w:r>
              <w:t>Shift+W</w:t>
            </w:r>
            <w:proofErr w:type="spellEnd"/>
          </w:p>
        </w:tc>
        <w:tc>
          <w:tcPr>
            <w:tcW w:w="6495" w:type="dxa"/>
            <w:tcMar>
              <w:top w:w="0" w:type="dxa"/>
              <w:left w:w="115" w:type="dxa"/>
              <w:bottom w:w="0" w:type="dxa"/>
              <w:right w:w="115" w:type="dxa"/>
            </w:tcMar>
          </w:tcPr>
          <w:p w14:paraId="4965C3D2" w14:textId="43020FFC" w:rsidR="00642018" w:rsidRDefault="00A10CED" w:rsidP="00122B36">
            <w:pPr>
              <w:pStyle w:val="atnxxx"/>
            </w:pPr>
            <w:r>
              <w:t>Crop to form</w:t>
            </w:r>
            <w:r w:rsidR="00FC44AD">
              <w:t xml:space="preserve">. </w:t>
            </w:r>
            <w:r>
              <w:t>Deletes all stitch points outside the form.</w:t>
            </w:r>
          </w:p>
        </w:tc>
      </w:tr>
      <w:tr w:rsidR="00176F66" w14:paraId="7FB4AA4F" w14:textId="77777777" w:rsidTr="00176F66">
        <w:tc>
          <w:tcPr>
            <w:tcW w:w="2155" w:type="dxa"/>
            <w:tcMar>
              <w:top w:w="0" w:type="dxa"/>
              <w:left w:w="115" w:type="dxa"/>
              <w:bottom w:w="0" w:type="dxa"/>
              <w:right w:w="115" w:type="dxa"/>
            </w:tcMar>
          </w:tcPr>
          <w:p w14:paraId="4B0CC17E" w14:textId="77777777" w:rsidR="00642018" w:rsidRDefault="00A10CED" w:rsidP="00122B36">
            <w:pPr>
              <w:pStyle w:val="atnxxx"/>
            </w:pPr>
            <w:r>
              <w:t>X</w:t>
            </w:r>
          </w:p>
        </w:tc>
        <w:tc>
          <w:tcPr>
            <w:tcW w:w="6495" w:type="dxa"/>
            <w:tcMar>
              <w:top w:w="0" w:type="dxa"/>
              <w:left w:w="115" w:type="dxa"/>
              <w:bottom w:w="0" w:type="dxa"/>
              <w:right w:w="115" w:type="dxa"/>
            </w:tcMar>
          </w:tcPr>
          <w:p w14:paraId="4367C9C7" w14:textId="77777777" w:rsidR="00642018" w:rsidRDefault="00A10CED" w:rsidP="00122B36">
            <w:pPr>
              <w:pStyle w:val="atnxxx"/>
            </w:pPr>
            <w:r>
              <w:t>Zoom full</w:t>
            </w:r>
          </w:p>
        </w:tc>
      </w:tr>
      <w:tr w:rsidR="00176F66" w14:paraId="69FF9EAE" w14:textId="77777777" w:rsidTr="00176F66">
        <w:tc>
          <w:tcPr>
            <w:tcW w:w="2155" w:type="dxa"/>
            <w:tcMar>
              <w:top w:w="0" w:type="dxa"/>
              <w:left w:w="115" w:type="dxa"/>
              <w:bottom w:w="0" w:type="dxa"/>
              <w:right w:w="115" w:type="dxa"/>
            </w:tcMar>
          </w:tcPr>
          <w:p w14:paraId="50F6A2CB" w14:textId="31845B70" w:rsidR="00642018" w:rsidRDefault="00AA2F76" w:rsidP="00122B36">
            <w:pPr>
              <w:pStyle w:val="atnxxx"/>
            </w:pPr>
            <w:proofErr w:type="spellStart"/>
            <w:r>
              <w:t>Ctrl+</w:t>
            </w:r>
            <w:r w:rsidR="006E1F28">
              <w:t>X</w:t>
            </w:r>
            <w:proofErr w:type="spellEnd"/>
          </w:p>
        </w:tc>
        <w:tc>
          <w:tcPr>
            <w:tcW w:w="6495" w:type="dxa"/>
            <w:tcMar>
              <w:top w:w="0" w:type="dxa"/>
              <w:left w:w="115" w:type="dxa"/>
              <w:bottom w:w="0" w:type="dxa"/>
              <w:right w:w="115" w:type="dxa"/>
            </w:tcMar>
          </w:tcPr>
          <w:p w14:paraId="20D01699" w14:textId="77777777" w:rsidR="00642018" w:rsidRDefault="00A10CED" w:rsidP="00122B36">
            <w:pPr>
              <w:pStyle w:val="atnxxx"/>
            </w:pPr>
            <w:r>
              <w:t xml:space="preserve">If a range of stitches, a form, or a group of forms is selected, deletes </w:t>
            </w:r>
            <w:proofErr w:type="gramStart"/>
            <w:r>
              <w:t>it</w:t>
            </w:r>
            <w:proofErr w:type="gramEnd"/>
            <w:r>
              <w:t xml:space="preserve"> and pastes it to the clipboard.</w:t>
            </w:r>
          </w:p>
        </w:tc>
      </w:tr>
      <w:tr w:rsidR="00176F66" w14:paraId="594E7DE1" w14:textId="77777777" w:rsidTr="00176F66">
        <w:tc>
          <w:tcPr>
            <w:tcW w:w="2155" w:type="dxa"/>
            <w:tcMar>
              <w:top w:w="0" w:type="dxa"/>
              <w:left w:w="115" w:type="dxa"/>
              <w:bottom w:w="0" w:type="dxa"/>
              <w:right w:w="115" w:type="dxa"/>
            </w:tcMar>
          </w:tcPr>
          <w:p w14:paraId="0E7774C5" w14:textId="531128C9" w:rsidR="00642018" w:rsidRDefault="00AA2F76" w:rsidP="00122B36">
            <w:pPr>
              <w:pStyle w:val="atnxxx"/>
            </w:pPr>
            <w:proofErr w:type="spellStart"/>
            <w:r>
              <w:t>Shift+X</w:t>
            </w:r>
            <w:proofErr w:type="spellEnd"/>
          </w:p>
        </w:tc>
        <w:tc>
          <w:tcPr>
            <w:tcW w:w="6495" w:type="dxa"/>
            <w:tcMar>
              <w:top w:w="0" w:type="dxa"/>
              <w:left w:w="115" w:type="dxa"/>
              <w:bottom w:w="0" w:type="dxa"/>
              <w:right w:w="115" w:type="dxa"/>
            </w:tcMar>
          </w:tcPr>
          <w:p w14:paraId="17C77133" w14:textId="77777777" w:rsidR="00642018" w:rsidRDefault="00A10CED" w:rsidP="00122B36">
            <w:pPr>
              <w:pStyle w:val="atnxxx"/>
            </w:pPr>
            <w:r>
              <w:t>Hides or shows the bitmap</w:t>
            </w:r>
          </w:p>
        </w:tc>
      </w:tr>
      <w:tr w:rsidR="00176F66" w14:paraId="6668FFF0" w14:textId="77777777" w:rsidTr="00176F66">
        <w:tc>
          <w:tcPr>
            <w:tcW w:w="2155" w:type="dxa"/>
            <w:tcMar>
              <w:top w:w="0" w:type="dxa"/>
              <w:left w:w="115" w:type="dxa"/>
              <w:bottom w:w="0" w:type="dxa"/>
              <w:right w:w="115" w:type="dxa"/>
            </w:tcMar>
          </w:tcPr>
          <w:p w14:paraId="333FFE1A" w14:textId="77777777" w:rsidR="00642018" w:rsidRDefault="00A10CED" w:rsidP="00122B36">
            <w:pPr>
              <w:pStyle w:val="atnxxx"/>
            </w:pPr>
            <w:r>
              <w:t>Y</w:t>
            </w:r>
          </w:p>
        </w:tc>
        <w:tc>
          <w:tcPr>
            <w:tcW w:w="6495" w:type="dxa"/>
            <w:tcMar>
              <w:top w:w="0" w:type="dxa"/>
              <w:left w:w="115" w:type="dxa"/>
              <w:bottom w:w="0" w:type="dxa"/>
              <w:right w:w="115" w:type="dxa"/>
            </w:tcMar>
          </w:tcPr>
          <w:p w14:paraId="3903EB5C" w14:textId="76CE1688" w:rsidR="00642018" w:rsidRDefault="00A10CED" w:rsidP="00122B36">
            <w:pPr>
              <w:pStyle w:val="atnxxx"/>
            </w:pPr>
            <w:r>
              <w:t>Select a form point</w:t>
            </w:r>
            <w:r w:rsidR="00FC44AD">
              <w:t xml:space="preserve">. </w:t>
            </w:r>
            <w:r>
              <w:t xml:space="preserve">Hold the mouse cursor near the point you want to select and </w:t>
            </w:r>
            <w:r w:rsidR="00373FBB">
              <w:t>select</w:t>
            </w:r>
            <w:r w:rsidR="002D48FC">
              <w:t xml:space="preserve"> </w:t>
            </w:r>
            <w:r w:rsidR="00660DB1">
              <w:t>“</w:t>
            </w:r>
            <w:r>
              <w:t>Y</w:t>
            </w:r>
            <w:r w:rsidR="00660DB1">
              <w:t>”</w:t>
            </w:r>
            <w:r>
              <w:t>.</w:t>
            </w:r>
          </w:p>
        </w:tc>
      </w:tr>
      <w:tr w:rsidR="00176F66" w14:paraId="7AF9E89F" w14:textId="77777777" w:rsidTr="00176F66">
        <w:tc>
          <w:tcPr>
            <w:tcW w:w="2155" w:type="dxa"/>
            <w:tcMar>
              <w:top w:w="0" w:type="dxa"/>
              <w:left w:w="115" w:type="dxa"/>
              <w:bottom w:w="0" w:type="dxa"/>
              <w:right w:w="115" w:type="dxa"/>
            </w:tcMar>
          </w:tcPr>
          <w:p w14:paraId="652F7A05" w14:textId="77777777" w:rsidR="00642018" w:rsidRDefault="00A10CED" w:rsidP="00122B36">
            <w:pPr>
              <w:pStyle w:val="atnxxx"/>
              <w:rPr>
                <w:lang w:val="de-DE"/>
              </w:rPr>
            </w:pPr>
            <w:r>
              <w:rPr>
                <w:lang w:val="de-DE"/>
              </w:rPr>
              <w:t>Z</w:t>
            </w:r>
          </w:p>
        </w:tc>
        <w:tc>
          <w:tcPr>
            <w:tcW w:w="6495" w:type="dxa"/>
            <w:tcMar>
              <w:top w:w="0" w:type="dxa"/>
              <w:left w:w="115" w:type="dxa"/>
              <w:bottom w:w="0" w:type="dxa"/>
              <w:right w:w="115" w:type="dxa"/>
            </w:tcMar>
          </w:tcPr>
          <w:p w14:paraId="6968F7DE" w14:textId="6741BF27" w:rsidR="00642018" w:rsidRDefault="00A10CED" w:rsidP="00122B36">
            <w:pPr>
              <w:pStyle w:val="atnxxx"/>
            </w:pPr>
            <w:r>
              <w:rPr>
                <w:lang w:val="de-DE"/>
              </w:rPr>
              <w:t>Zoom in</w:t>
            </w:r>
            <w:r w:rsidR="00FC44AD">
              <w:rPr>
                <w:lang w:val="de-DE"/>
              </w:rPr>
              <w:t xml:space="preserve">. </w:t>
            </w:r>
            <w:r>
              <w:t>If the mark is set, the mark becomes the center of zoom, or if a stitch form is selected, that stitch or form becomes the center of zoom, otherwise the mouse position determines the center of zoom</w:t>
            </w:r>
            <w:r w:rsidR="00FC44AD">
              <w:t xml:space="preserve">. </w:t>
            </w:r>
            <w:r>
              <w:t>If the mouse cursor is not in the stitch window,</w:t>
            </w:r>
            <w:r>
              <w:fldChar w:fldCharType="begin"/>
            </w:r>
            <w:r>
              <w:instrText xml:space="preserve"> </w:instrText>
            </w:r>
            <w:r w:rsidR="00677351">
              <w:instrText>XE “Stitch window”</w:instrText>
            </w:r>
            <w:r>
              <w:instrText xml:space="preserve"> </w:instrText>
            </w:r>
            <w:r>
              <w:fldChar w:fldCharType="end"/>
            </w:r>
            <w:r>
              <w:t xml:space="preserve"> the center of the stitch window becomes the center of the zoom.</w:t>
            </w:r>
          </w:p>
        </w:tc>
      </w:tr>
      <w:tr w:rsidR="00176F66" w14:paraId="27366C01" w14:textId="77777777" w:rsidTr="00176F66">
        <w:tc>
          <w:tcPr>
            <w:tcW w:w="2155" w:type="dxa"/>
            <w:tcMar>
              <w:top w:w="0" w:type="dxa"/>
              <w:left w:w="115" w:type="dxa"/>
              <w:bottom w:w="0" w:type="dxa"/>
              <w:right w:w="115" w:type="dxa"/>
            </w:tcMar>
          </w:tcPr>
          <w:p w14:paraId="605E07F5" w14:textId="586A3572" w:rsidR="00642018" w:rsidRDefault="00AA2F76" w:rsidP="00122B36">
            <w:pPr>
              <w:pStyle w:val="atnxxx"/>
            </w:pPr>
            <w:r>
              <w:t>Ctrl+</w:t>
            </w:r>
            <w:r w:rsidR="006E1F28">
              <w:t>Z</w:t>
            </w:r>
          </w:p>
        </w:tc>
        <w:tc>
          <w:tcPr>
            <w:tcW w:w="6495" w:type="dxa"/>
            <w:tcMar>
              <w:top w:w="0" w:type="dxa"/>
              <w:left w:w="115" w:type="dxa"/>
              <w:bottom w:w="0" w:type="dxa"/>
              <w:right w:w="115" w:type="dxa"/>
            </w:tcMar>
          </w:tcPr>
          <w:p w14:paraId="126426EF" w14:textId="77777777" w:rsidR="00642018" w:rsidRDefault="00A10CED" w:rsidP="00122B36">
            <w:pPr>
              <w:pStyle w:val="atnxxx"/>
            </w:pPr>
            <w:r>
              <w:t>Undo</w:t>
            </w:r>
          </w:p>
        </w:tc>
      </w:tr>
      <w:tr w:rsidR="00176F66" w14:paraId="673F74A7" w14:textId="77777777" w:rsidTr="00176F66">
        <w:tc>
          <w:tcPr>
            <w:tcW w:w="2155" w:type="dxa"/>
            <w:tcMar>
              <w:top w:w="0" w:type="dxa"/>
              <w:left w:w="115" w:type="dxa"/>
              <w:bottom w:w="0" w:type="dxa"/>
              <w:right w:w="115" w:type="dxa"/>
            </w:tcMar>
          </w:tcPr>
          <w:p w14:paraId="6DDA1949" w14:textId="0862856D" w:rsidR="00642018" w:rsidRDefault="00AA2F76" w:rsidP="00122B36">
            <w:pPr>
              <w:pStyle w:val="atnxxx"/>
            </w:pPr>
            <w:proofErr w:type="spellStart"/>
            <w:r>
              <w:t>Shift+Z</w:t>
            </w:r>
            <w:proofErr w:type="spellEnd"/>
          </w:p>
        </w:tc>
        <w:tc>
          <w:tcPr>
            <w:tcW w:w="6495" w:type="dxa"/>
            <w:tcMar>
              <w:top w:w="0" w:type="dxa"/>
              <w:left w:w="115" w:type="dxa"/>
              <w:bottom w:w="0" w:type="dxa"/>
              <w:right w:w="115" w:type="dxa"/>
            </w:tcMar>
          </w:tcPr>
          <w:p w14:paraId="6308E4D4" w14:textId="77777777" w:rsidR="00642018" w:rsidRDefault="00A10CED" w:rsidP="00122B36">
            <w:pPr>
              <w:pStyle w:val="atnxxx"/>
            </w:pPr>
            <w:r>
              <w:t>Zoom all the way in.</w:t>
            </w:r>
          </w:p>
        </w:tc>
      </w:tr>
    </w:tbl>
    <w:p w14:paraId="086B0A21" w14:textId="77777777" w:rsidR="00642018" w:rsidRDefault="00A10CED" w:rsidP="00122B36">
      <w:pPr>
        <w:pStyle w:val="atnxxx"/>
      </w:pPr>
      <w:r>
        <w:t> </w:t>
      </w:r>
    </w:p>
    <w:p w14:paraId="0D705734" w14:textId="77777777" w:rsidR="00642018" w:rsidRDefault="00A10CED" w:rsidP="00122B36">
      <w:r>
        <w:t> </w:t>
      </w:r>
    </w:p>
    <w:p w14:paraId="29CE16BF" w14:textId="411FF2EC" w:rsidR="00642018" w:rsidRDefault="00A10CED" w:rsidP="00122B36">
      <w:pPr>
        <w:pStyle w:val="atabhed"/>
      </w:pPr>
      <w:r>
        <w:br w:type="page"/>
      </w:r>
      <w:r>
        <w:lastRenderedPageBreak/>
        <w:t>Index</w:t>
      </w:r>
    </w:p>
    <w:p w14:paraId="5D6F0A53" w14:textId="77777777" w:rsidR="000475FC" w:rsidRDefault="0082683E" w:rsidP="00122B36">
      <w:pPr>
        <w:pStyle w:val="atabhed"/>
        <w:rPr>
          <w:noProof/>
        </w:rPr>
        <w:sectPr w:rsidR="000475FC" w:rsidSect="004203CA">
          <w:footerReference w:type="default" r:id="rId13"/>
          <w:type w:val="continuous"/>
          <w:pgSz w:w="12240" w:h="15840" w:code="1"/>
          <w:pgMar w:top="1440" w:right="1080" w:bottom="1440" w:left="1080" w:header="720" w:footer="720" w:gutter="0"/>
          <w:cols w:space="720"/>
          <w:docGrid w:linePitch="360"/>
        </w:sectPr>
      </w:pPr>
      <w:r>
        <w:fldChar w:fldCharType="begin"/>
      </w:r>
      <w:r>
        <w:instrText xml:space="preserve"> INDEX \e "</w:instrText>
      </w:r>
      <w:r>
        <w:tab/>
        <w:instrText xml:space="preserve">" \h "A" \c "2" \z "1033" </w:instrText>
      </w:r>
      <w:r>
        <w:fldChar w:fldCharType="separate"/>
      </w:r>
    </w:p>
    <w:p w14:paraId="07EBEAA5" w14:textId="77777777" w:rsidR="000475FC" w:rsidRDefault="000475FC">
      <w:pPr>
        <w:pStyle w:val="IndexHeading"/>
        <w:keepNext/>
        <w:tabs>
          <w:tab w:val="right" w:leader="dot" w:pos="3950"/>
        </w:tabs>
        <w:rPr>
          <w:rFonts w:eastAsiaTheme="minorEastAsia" w:cstheme="minorBidi"/>
          <w:b w:val="0"/>
          <w:bCs w:val="0"/>
          <w:noProof/>
        </w:rPr>
      </w:pPr>
      <w:r>
        <w:rPr>
          <w:noProof/>
        </w:rPr>
        <w:t>1</w:t>
      </w:r>
    </w:p>
    <w:p w14:paraId="00958347" w14:textId="77777777" w:rsidR="000475FC" w:rsidRDefault="000475FC">
      <w:pPr>
        <w:pStyle w:val="Index1"/>
        <w:tabs>
          <w:tab w:val="right" w:leader="dot" w:pos="3950"/>
        </w:tabs>
        <w:rPr>
          <w:noProof/>
        </w:rPr>
      </w:pPr>
      <w:r w:rsidRPr="004C5DF1">
        <w:rPr>
          <w:rFonts w:eastAsia="MS Mincho"/>
          <w:noProof/>
        </w:rPr>
        <w:t>1-2-3-4</w:t>
      </w:r>
      <w:r>
        <w:rPr>
          <w:noProof/>
        </w:rPr>
        <w:tab/>
        <w:t>77</w:t>
      </w:r>
    </w:p>
    <w:p w14:paraId="02D9EB47" w14:textId="77777777" w:rsidR="000475FC" w:rsidRDefault="000475FC">
      <w:pPr>
        <w:pStyle w:val="IndexHeading"/>
        <w:keepNext/>
        <w:tabs>
          <w:tab w:val="right" w:leader="dot" w:pos="3950"/>
        </w:tabs>
        <w:rPr>
          <w:rFonts w:eastAsiaTheme="minorEastAsia" w:cstheme="minorBidi"/>
          <w:b w:val="0"/>
          <w:bCs w:val="0"/>
          <w:noProof/>
        </w:rPr>
      </w:pPr>
      <w:r>
        <w:rPr>
          <w:noProof/>
        </w:rPr>
        <w:t>A</w:t>
      </w:r>
    </w:p>
    <w:p w14:paraId="7D23A3E9" w14:textId="77777777" w:rsidR="000475FC" w:rsidRDefault="000475FC">
      <w:pPr>
        <w:pStyle w:val="Index1"/>
        <w:tabs>
          <w:tab w:val="right" w:leader="dot" w:pos="3950"/>
        </w:tabs>
        <w:rPr>
          <w:noProof/>
        </w:rPr>
      </w:pPr>
      <w:r w:rsidRPr="004C5DF1">
        <w:rPr>
          <w:rFonts w:eastAsia="MS Mincho"/>
          <w:noProof/>
        </w:rPr>
        <w:t>About ThrEd4</w:t>
      </w:r>
      <w:r>
        <w:rPr>
          <w:noProof/>
        </w:rPr>
        <w:tab/>
        <w:t>42</w:t>
      </w:r>
    </w:p>
    <w:p w14:paraId="5B5411EC" w14:textId="77777777" w:rsidR="000475FC" w:rsidRDefault="000475FC">
      <w:pPr>
        <w:pStyle w:val="Index1"/>
        <w:tabs>
          <w:tab w:val="right" w:leader="dot" w:pos="3950"/>
        </w:tabs>
        <w:rPr>
          <w:noProof/>
        </w:rPr>
      </w:pPr>
      <w:r w:rsidRPr="004C5DF1">
        <w:rPr>
          <w:rFonts w:eastAsia="MS Mincho"/>
          <w:noProof/>
        </w:rPr>
        <w:t>Add</w:t>
      </w:r>
      <w:r>
        <w:rPr>
          <w:noProof/>
        </w:rPr>
        <w:tab/>
        <w:t>76</w:t>
      </w:r>
    </w:p>
    <w:p w14:paraId="43406805" w14:textId="77777777" w:rsidR="000475FC" w:rsidRDefault="000475FC">
      <w:pPr>
        <w:pStyle w:val="Index1"/>
        <w:tabs>
          <w:tab w:val="right" w:leader="dot" w:pos="3950"/>
        </w:tabs>
        <w:rPr>
          <w:noProof/>
        </w:rPr>
      </w:pPr>
      <w:r w:rsidRPr="004C5DF1">
        <w:rPr>
          <w:rFonts w:eastAsia="MS Mincho"/>
          <w:noProof/>
        </w:rPr>
        <w:t>Again</w:t>
      </w:r>
      <w:r>
        <w:rPr>
          <w:noProof/>
        </w:rPr>
        <w:tab/>
        <w:t>53</w:t>
      </w:r>
    </w:p>
    <w:p w14:paraId="18E36721" w14:textId="77777777" w:rsidR="000475FC" w:rsidRDefault="000475FC">
      <w:pPr>
        <w:pStyle w:val="Index1"/>
        <w:tabs>
          <w:tab w:val="right" w:leader="dot" w:pos="3950"/>
        </w:tabs>
        <w:rPr>
          <w:noProof/>
        </w:rPr>
      </w:pPr>
      <w:r w:rsidRPr="004C5DF1">
        <w:rPr>
          <w:rFonts w:eastAsia="MS Mincho"/>
          <w:noProof/>
        </w:rPr>
        <w:t>All</w:t>
      </w:r>
      <w:r>
        <w:rPr>
          <w:noProof/>
        </w:rPr>
        <w:tab/>
        <w:t>77</w:t>
      </w:r>
    </w:p>
    <w:p w14:paraId="66F81243" w14:textId="77777777" w:rsidR="000475FC" w:rsidRDefault="000475FC">
      <w:pPr>
        <w:pStyle w:val="Index1"/>
        <w:tabs>
          <w:tab w:val="right" w:leader="dot" w:pos="3950"/>
        </w:tabs>
        <w:rPr>
          <w:noProof/>
        </w:rPr>
      </w:pPr>
      <w:r w:rsidRPr="004C5DF1">
        <w:rPr>
          <w:rFonts w:eastAsia="MS Mincho"/>
          <w:noProof/>
        </w:rPr>
        <w:t>All forms</w:t>
      </w:r>
      <w:r>
        <w:rPr>
          <w:noProof/>
        </w:rPr>
        <w:tab/>
        <w:t>49</w:t>
      </w:r>
    </w:p>
    <w:p w14:paraId="55E173CC" w14:textId="77777777" w:rsidR="000475FC" w:rsidRDefault="000475FC">
      <w:pPr>
        <w:pStyle w:val="Index1"/>
        <w:tabs>
          <w:tab w:val="right" w:leader="dot" w:pos="3950"/>
        </w:tabs>
        <w:rPr>
          <w:noProof/>
        </w:rPr>
      </w:pPr>
      <w:r w:rsidRPr="004C5DF1">
        <w:rPr>
          <w:rFonts w:eastAsia="MS Mincho"/>
          <w:noProof/>
        </w:rPr>
        <w:t>All forms and stitches</w:t>
      </w:r>
      <w:r>
        <w:rPr>
          <w:noProof/>
        </w:rPr>
        <w:tab/>
        <w:t>49</w:t>
      </w:r>
    </w:p>
    <w:p w14:paraId="452442AF" w14:textId="77777777" w:rsidR="000475FC" w:rsidRDefault="000475FC">
      <w:pPr>
        <w:pStyle w:val="Index1"/>
        <w:tabs>
          <w:tab w:val="right" w:leader="dot" w:pos="3950"/>
        </w:tabs>
        <w:rPr>
          <w:noProof/>
        </w:rPr>
      </w:pPr>
      <w:r w:rsidRPr="004C5DF1">
        <w:rPr>
          <w:rFonts w:eastAsia="MS Mincho"/>
          <w:noProof/>
        </w:rPr>
        <w:t>All stitches</w:t>
      </w:r>
      <w:r>
        <w:rPr>
          <w:noProof/>
        </w:rPr>
        <w:tab/>
        <w:t>49</w:t>
      </w:r>
    </w:p>
    <w:p w14:paraId="1B1F0ACB" w14:textId="77777777" w:rsidR="000475FC" w:rsidRDefault="000475FC">
      <w:pPr>
        <w:pStyle w:val="Index1"/>
        <w:tabs>
          <w:tab w:val="right" w:leader="dot" w:pos="3950"/>
        </w:tabs>
        <w:rPr>
          <w:noProof/>
        </w:rPr>
      </w:pPr>
      <w:r w:rsidRPr="004C5DF1">
        <w:rPr>
          <w:rFonts w:eastAsia="MS Mincho"/>
          <w:noProof/>
        </w:rPr>
        <w:t>And duplicate</w:t>
      </w:r>
      <w:r>
        <w:rPr>
          <w:noProof/>
        </w:rPr>
        <w:tab/>
        <w:t>53</w:t>
      </w:r>
    </w:p>
    <w:p w14:paraId="10EDD1B6" w14:textId="77777777" w:rsidR="000475FC" w:rsidRDefault="000475FC">
      <w:pPr>
        <w:pStyle w:val="Index1"/>
        <w:tabs>
          <w:tab w:val="right" w:leader="dot" w:pos="3950"/>
        </w:tabs>
        <w:rPr>
          <w:noProof/>
        </w:rPr>
      </w:pPr>
      <w:r w:rsidRPr="004C5DF1">
        <w:rPr>
          <w:rFonts w:eastAsia="MS Mincho"/>
          <w:noProof/>
        </w:rPr>
        <w:t>And duplicate again</w:t>
      </w:r>
      <w:r>
        <w:rPr>
          <w:noProof/>
        </w:rPr>
        <w:tab/>
        <w:t>53</w:t>
      </w:r>
    </w:p>
    <w:p w14:paraId="0E92DCEE" w14:textId="77777777" w:rsidR="000475FC" w:rsidRDefault="000475FC">
      <w:pPr>
        <w:pStyle w:val="Index1"/>
        <w:tabs>
          <w:tab w:val="right" w:leader="dot" w:pos="3950"/>
        </w:tabs>
        <w:rPr>
          <w:noProof/>
        </w:rPr>
      </w:pPr>
      <w:r w:rsidRPr="004C5DF1">
        <w:rPr>
          <w:rFonts w:eastAsia="MS Mincho"/>
          <w:noProof/>
        </w:rPr>
        <w:t>Angle</w:t>
      </w:r>
      <w:r>
        <w:rPr>
          <w:noProof/>
        </w:rPr>
        <w:tab/>
        <w:t>67, 69</w:t>
      </w:r>
    </w:p>
    <w:p w14:paraId="33325793" w14:textId="77777777" w:rsidR="000475FC" w:rsidRDefault="000475FC">
      <w:pPr>
        <w:pStyle w:val="Index1"/>
        <w:tabs>
          <w:tab w:val="right" w:leader="dot" w:pos="3950"/>
        </w:tabs>
        <w:rPr>
          <w:noProof/>
        </w:rPr>
      </w:pPr>
      <w:r>
        <w:rPr>
          <w:noProof/>
        </w:rPr>
        <w:t>Angle fill</w:t>
      </w:r>
      <w:r>
        <w:rPr>
          <w:noProof/>
        </w:rPr>
        <w:tab/>
        <w:t>33, 60, 67, 68, 69, 72</w:t>
      </w:r>
    </w:p>
    <w:p w14:paraId="2D567653" w14:textId="77777777" w:rsidR="000475FC" w:rsidRDefault="000475FC">
      <w:pPr>
        <w:pStyle w:val="Index1"/>
        <w:tabs>
          <w:tab w:val="right" w:leader="dot" w:pos="3950"/>
        </w:tabs>
        <w:rPr>
          <w:noProof/>
        </w:rPr>
      </w:pPr>
      <w:r>
        <w:rPr>
          <w:noProof/>
        </w:rPr>
        <w:t>Angle from mark</w:t>
      </w:r>
      <w:r>
        <w:rPr>
          <w:noProof/>
        </w:rPr>
        <w:tab/>
        <w:t>56</w:t>
      </w:r>
    </w:p>
    <w:p w14:paraId="69061269" w14:textId="77777777" w:rsidR="000475FC" w:rsidRDefault="000475FC">
      <w:pPr>
        <w:pStyle w:val="Index1"/>
        <w:tabs>
          <w:tab w:val="right" w:leader="dot" w:pos="3950"/>
        </w:tabs>
        <w:rPr>
          <w:noProof/>
        </w:rPr>
      </w:pPr>
      <w:r>
        <w:rPr>
          <w:noProof/>
        </w:rPr>
        <w:t>Angle satin</w:t>
      </w:r>
      <w:r>
        <w:rPr>
          <w:noProof/>
        </w:rPr>
        <w:tab/>
        <w:t>10, 59, 64, 72, 73</w:t>
      </w:r>
    </w:p>
    <w:p w14:paraId="28FD3231" w14:textId="77777777" w:rsidR="000475FC" w:rsidRDefault="000475FC">
      <w:pPr>
        <w:pStyle w:val="Index1"/>
        <w:tabs>
          <w:tab w:val="right" w:leader="dot" w:pos="3950"/>
        </w:tabs>
        <w:rPr>
          <w:noProof/>
        </w:rPr>
      </w:pPr>
      <w:r>
        <w:rPr>
          <w:noProof/>
        </w:rPr>
        <w:t>Appliqué</w:t>
      </w:r>
      <w:r>
        <w:rPr>
          <w:noProof/>
        </w:rPr>
        <w:tab/>
        <w:t>10, 38, 54, 57, 59, 62, 64, 68, 72, 73</w:t>
      </w:r>
    </w:p>
    <w:p w14:paraId="147B58CC" w14:textId="77777777" w:rsidR="000475FC" w:rsidRDefault="000475FC">
      <w:pPr>
        <w:pStyle w:val="Index1"/>
        <w:tabs>
          <w:tab w:val="right" w:leader="dot" w:pos="3950"/>
        </w:tabs>
        <w:rPr>
          <w:noProof/>
        </w:rPr>
      </w:pPr>
      <w:r>
        <w:rPr>
          <w:noProof/>
        </w:rPr>
        <w:t>Appliqué color</w:t>
      </w:r>
      <w:r>
        <w:rPr>
          <w:noProof/>
        </w:rPr>
        <w:tab/>
        <w:t>38</w:t>
      </w:r>
    </w:p>
    <w:p w14:paraId="5B0A392A" w14:textId="77777777" w:rsidR="000475FC" w:rsidRDefault="000475FC">
      <w:pPr>
        <w:pStyle w:val="Index1"/>
        <w:tabs>
          <w:tab w:val="right" w:leader="dot" w:pos="3950"/>
        </w:tabs>
        <w:rPr>
          <w:noProof/>
        </w:rPr>
      </w:pPr>
      <w:r w:rsidRPr="004C5DF1">
        <w:rPr>
          <w:rFonts w:eastAsia="MS Mincho"/>
          <w:noProof/>
        </w:rPr>
        <w:t>Auto</w:t>
      </w:r>
      <w:r>
        <w:rPr>
          <w:noProof/>
        </w:rPr>
        <w:tab/>
        <w:t>57</w:t>
      </w:r>
    </w:p>
    <w:p w14:paraId="323FDCCC" w14:textId="77777777" w:rsidR="000475FC" w:rsidRDefault="000475FC">
      <w:pPr>
        <w:pStyle w:val="IndexHeading"/>
        <w:keepNext/>
        <w:tabs>
          <w:tab w:val="right" w:leader="dot" w:pos="3950"/>
        </w:tabs>
        <w:rPr>
          <w:rFonts w:eastAsiaTheme="minorEastAsia" w:cstheme="minorBidi"/>
          <w:b w:val="0"/>
          <w:bCs w:val="0"/>
          <w:noProof/>
        </w:rPr>
      </w:pPr>
      <w:r>
        <w:rPr>
          <w:noProof/>
        </w:rPr>
        <w:t>B</w:t>
      </w:r>
    </w:p>
    <w:p w14:paraId="57063E19" w14:textId="77777777" w:rsidR="000475FC" w:rsidRDefault="000475FC">
      <w:pPr>
        <w:pStyle w:val="Index1"/>
        <w:tabs>
          <w:tab w:val="right" w:leader="dot" w:pos="3950"/>
        </w:tabs>
        <w:rPr>
          <w:noProof/>
        </w:rPr>
      </w:pPr>
      <w:r w:rsidRPr="004C5DF1">
        <w:rPr>
          <w:rFonts w:eastAsia="MS Mincho"/>
          <w:noProof/>
        </w:rPr>
        <w:t>Background Color</w:t>
      </w:r>
      <w:r>
        <w:rPr>
          <w:noProof/>
        </w:rPr>
        <w:tab/>
        <w:t>38</w:t>
      </w:r>
    </w:p>
    <w:p w14:paraId="25892392" w14:textId="77777777" w:rsidR="000475FC" w:rsidRDefault="000475FC">
      <w:pPr>
        <w:pStyle w:val="Index1"/>
        <w:tabs>
          <w:tab w:val="right" w:leader="dot" w:pos="3950"/>
        </w:tabs>
        <w:rPr>
          <w:noProof/>
        </w:rPr>
      </w:pPr>
      <w:r w:rsidRPr="004C5DF1">
        <w:rPr>
          <w:rFonts w:eastAsia="MS Mincho"/>
          <w:noProof/>
        </w:rPr>
        <w:t>Backups</w:t>
      </w:r>
      <w:r>
        <w:rPr>
          <w:noProof/>
        </w:rPr>
        <w:tab/>
        <w:t>41</w:t>
      </w:r>
    </w:p>
    <w:p w14:paraId="19264D64" w14:textId="77777777" w:rsidR="000475FC" w:rsidRDefault="000475FC">
      <w:pPr>
        <w:pStyle w:val="Index1"/>
        <w:tabs>
          <w:tab w:val="right" w:leader="dot" w:pos="3950"/>
        </w:tabs>
        <w:rPr>
          <w:noProof/>
        </w:rPr>
      </w:pPr>
      <w:r w:rsidRPr="004C5DF1">
        <w:rPr>
          <w:rFonts w:eastAsia="MS Mincho"/>
          <w:noProof/>
        </w:rPr>
        <w:t>Bean</w:t>
      </w:r>
      <w:r>
        <w:rPr>
          <w:noProof/>
        </w:rPr>
        <w:tab/>
        <w:t>72</w:t>
      </w:r>
    </w:p>
    <w:p w14:paraId="6D73B564" w14:textId="77777777" w:rsidR="000475FC" w:rsidRDefault="000475FC">
      <w:pPr>
        <w:pStyle w:val="Index1"/>
        <w:tabs>
          <w:tab w:val="right" w:leader="dot" w:pos="3950"/>
        </w:tabs>
        <w:rPr>
          <w:noProof/>
        </w:rPr>
      </w:pPr>
      <w:r w:rsidRPr="004C5DF1">
        <w:rPr>
          <w:rFonts w:eastAsia="MS Mincho"/>
          <w:noProof/>
        </w:rPr>
        <w:t>Bean Borders</w:t>
      </w:r>
      <w:r>
        <w:rPr>
          <w:noProof/>
        </w:rPr>
        <w:tab/>
        <w:t>72</w:t>
      </w:r>
    </w:p>
    <w:p w14:paraId="0B02A2C9" w14:textId="77777777" w:rsidR="000475FC" w:rsidRDefault="000475FC">
      <w:pPr>
        <w:pStyle w:val="Index1"/>
        <w:tabs>
          <w:tab w:val="right" w:leader="dot" w:pos="3950"/>
        </w:tabs>
        <w:rPr>
          <w:noProof/>
        </w:rPr>
      </w:pPr>
      <w:r w:rsidRPr="004C5DF1">
        <w:rPr>
          <w:rFonts w:eastAsia="MS Mincho"/>
          <w:noProof/>
        </w:rPr>
        <w:t>BH</w:t>
      </w:r>
      <w:r>
        <w:rPr>
          <w:noProof/>
        </w:rPr>
        <w:tab/>
        <w:t>10, 64, 72, 73</w:t>
      </w:r>
    </w:p>
    <w:p w14:paraId="7F2BAA65" w14:textId="77777777" w:rsidR="000475FC" w:rsidRDefault="000475FC">
      <w:pPr>
        <w:pStyle w:val="Index1"/>
        <w:tabs>
          <w:tab w:val="right" w:leader="dot" w:pos="3950"/>
        </w:tabs>
        <w:rPr>
          <w:noProof/>
        </w:rPr>
      </w:pPr>
      <w:r w:rsidRPr="004C5DF1">
        <w:rPr>
          <w:rFonts w:eastAsia="MS Mincho"/>
          <w:noProof/>
        </w:rPr>
        <w:t>Bitmap Color</w:t>
      </w:r>
      <w:r>
        <w:rPr>
          <w:noProof/>
        </w:rPr>
        <w:tab/>
        <w:t>39</w:t>
      </w:r>
    </w:p>
    <w:p w14:paraId="4934D96E" w14:textId="77777777" w:rsidR="000475FC" w:rsidRDefault="000475FC">
      <w:pPr>
        <w:pStyle w:val="Index1"/>
        <w:tabs>
          <w:tab w:val="right" w:leader="dot" w:pos="3950"/>
        </w:tabs>
        <w:rPr>
          <w:noProof/>
        </w:rPr>
      </w:pPr>
      <w:r w:rsidRPr="004C5DF1">
        <w:rPr>
          <w:rFonts w:eastAsia="MS Mincho"/>
          <w:noProof/>
        </w:rPr>
        <w:t>Border fills</w:t>
      </w:r>
      <w:r>
        <w:rPr>
          <w:noProof/>
        </w:rPr>
        <w:tab/>
        <w:t>8, 55, 64, 68, 72, 74, 75</w:t>
      </w:r>
    </w:p>
    <w:p w14:paraId="0B862ACE" w14:textId="77777777" w:rsidR="000475FC" w:rsidRDefault="000475FC">
      <w:pPr>
        <w:pStyle w:val="Index1"/>
        <w:tabs>
          <w:tab w:val="right" w:leader="dot" w:pos="3950"/>
        </w:tabs>
        <w:rPr>
          <w:noProof/>
        </w:rPr>
      </w:pPr>
      <w:r w:rsidRPr="004C5DF1">
        <w:rPr>
          <w:rFonts w:eastAsia="MS Mincho"/>
          <w:noProof/>
        </w:rPr>
        <w:t>Border types</w:t>
      </w:r>
      <w:r>
        <w:rPr>
          <w:noProof/>
        </w:rPr>
        <w:tab/>
        <w:t>10, 14</w:t>
      </w:r>
    </w:p>
    <w:p w14:paraId="3524CC25" w14:textId="77777777" w:rsidR="000475FC" w:rsidRDefault="000475FC">
      <w:pPr>
        <w:pStyle w:val="Index1"/>
        <w:tabs>
          <w:tab w:val="right" w:leader="dot" w:pos="3950"/>
        </w:tabs>
        <w:rPr>
          <w:noProof/>
        </w:rPr>
      </w:pPr>
      <w:r w:rsidRPr="004C5DF1">
        <w:rPr>
          <w:rFonts w:eastAsia="MS Mincho"/>
          <w:noProof/>
        </w:rPr>
        <w:t>Border width</w:t>
      </w:r>
      <w:r>
        <w:rPr>
          <w:noProof/>
        </w:rPr>
        <w:tab/>
        <w:t>59</w:t>
      </w:r>
    </w:p>
    <w:p w14:paraId="5FB880D4" w14:textId="77777777" w:rsidR="000475FC" w:rsidRDefault="000475FC">
      <w:pPr>
        <w:pStyle w:val="Index1"/>
        <w:tabs>
          <w:tab w:val="right" w:leader="dot" w:pos="3950"/>
        </w:tabs>
        <w:rPr>
          <w:noProof/>
        </w:rPr>
      </w:pPr>
      <w:r w:rsidRPr="004C5DF1">
        <w:rPr>
          <w:rFonts w:eastAsia="MS Mincho"/>
          <w:noProof/>
        </w:rPr>
        <w:t>Both</w:t>
      </w:r>
      <w:r>
        <w:rPr>
          <w:noProof/>
        </w:rPr>
        <w:tab/>
        <w:t>47</w:t>
      </w:r>
    </w:p>
    <w:p w14:paraId="4433399B" w14:textId="77777777" w:rsidR="000475FC" w:rsidRDefault="000475FC">
      <w:pPr>
        <w:pStyle w:val="Index1"/>
        <w:tabs>
          <w:tab w:val="right" w:leader="dot" w:pos="3950"/>
        </w:tabs>
        <w:rPr>
          <w:noProof/>
        </w:rPr>
      </w:pPr>
      <w:r w:rsidRPr="004C5DF1">
        <w:rPr>
          <w:rFonts w:eastAsia="MS Mincho"/>
          <w:noProof/>
        </w:rPr>
        <w:t>Box select/Thumbnail Text</w:t>
      </w:r>
      <w:r>
        <w:rPr>
          <w:noProof/>
        </w:rPr>
        <w:tab/>
        <w:t>17</w:t>
      </w:r>
    </w:p>
    <w:p w14:paraId="7C35BB0F" w14:textId="77777777" w:rsidR="000475FC" w:rsidRDefault="000475FC">
      <w:pPr>
        <w:pStyle w:val="Index1"/>
        <w:tabs>
          <w:tab w:val="right" w:leader="dot" w:pos="3950"/>
        </w:tabs>
        <w:rPr>
          <w:noProof/>
        </w:rPr>
      </w:pPr>
      <w:r w:rsidRPr="004C5DF1">
        <w:rPr>
          <w:rFonts w:eastAsia="MS Mincho"/>
          <w:noProof/>
        </w:rPr>
        <w:t>Buttonhole</w:t>
      </w:r>
      <w:r>
        <w:rPr>
          <w:noProof/>
        </w:rPr>
        <w:tab/>
        <w:t>73</w:t>
      </w:r>
    </w:p>
    <w:p w14:paraId="345620CA" w14:textId="77777777" w:rsidR="000475FC" w:rsidRDefault="000475FC">
      <w:pPr>
        <w:pStyle w:val="Index1"/>
        <w:tabs>
          <w:tab w:val="right" w:leader="dot" w:pos="3950"/>
        </w:tabs>
        <w:rPr>
          <w:noProof/>
        </w:rPr>
      </w:pPr>
      <w:r w:rsidRPr="004C5DF1">
        <w:rPr>
          <w:rFonts w:eastAsia="MS Mincho"/>
          <w:noProof/>
        </w:rPr>
        <w:t>By color then form</w:t>
      </w:r>
      <w:r>
        <w:rPr>
          <w:noProof/>
        </w:rPr>
        <w:tab/>
        <w:t>57</w:t>
      </w:r>
    </w:p>
    <w:p w14:paraId="6734C66A" w14:textId="77777777" w:rsidR="000475FC" w:rsidRDefault="000475FC">
      <w:pPr>
        <w:pStyle w:val="Index1"/>
        <w:tabs>
          <w:tab w:val="right" w:leader="dot" w:pos="3950"/>
        </w:tabs>
        <w:rPr>
          <w:noProof/>
        </w:rPr>
      </w:pPr>
      <w:r w:rsidRPr="004C5DF1">
        <w:rPr>
          <w:rFonts w:eastAsia="MS Mincho"/>
          <w:noProof/>
        </w:rPr>
        <w:t>By form</w:t>
      </w:r>
      <w:r>
        <w:rPr>
          <w:noProof/>
        </w:rPr>
        <w:tab/>
        <w:t>57</w:t>
      </w:r>
    </w:p>
    <w:p w14:paraId="6EACB2F6" w14:textId="77777777" w:rsidR="000475FC" w:rsidRDefault="000475FC">
      <w:pPr>
        <w:pStyle w:val="IndexHeading"/>
        <w:keepNext/>
        <w:tabs>
          <w:tab w:val="right" w:leader="dot" w:pos="3950"/>
        </w:tabs>
        <w:rPr>
          <w:rFonts w:eastAsiaTheme="minorEastAsia" w:cstheme="minorBidi"/>
          <w:b w:val="0"/>
          <w:bCs w:val="0"/>
          <w:noProof/>
        </w:rPr>
      </w:pPr>
      <w:r>
        <w:rPr>
          <w:noProof/>
        </w:rPr>
        <w:t>C</w:t>
      </w:r>
    </w:p>
    <w:p w14:paraId="725A7B21" w14:textId="77777777" w:rsidR="000475FC" w:rsidRDefault="000475FC">
      <w:pPr>
        <w:pStyle w:val="Index1"/>
        <w:tabs>
          <w:tab w:val="right" w:leader="dot" w:pos="3950"/>
        </w:tabs>
        <w:rPr>
          <w:noProof/>
        </w:rPr>
      </w:pPr>
      <w:r w:rsidRPr="004C5DF1">
        <w:rPr>
          <w:rFonts w:eastAsia="MS Mincho"/>
          <w:noProof/>
        </w:rPr>
        <w:t>Center</w:t>
      </w:r>
      <w:r>
        <w:rPr>
          <w:noProof/>
        </w:rPr>
        <w:tab/>
        <w:t>47</w:t>
      </w:r>
    </w:p>
    <w:p w14:paraId="14329342" w14:textId="77777777" w:rsidR="000475FC" w:rsidRDefault="000475FC">
      <w:pPr>
        <w:pStyle w:val="Index1"/>
        <w:tabs>
          <w:tab w:val="right" w:leader="dot" w:pos="3950"/>
        </w:tabs>
        <w:rPr>
          <w:noProof/>
        </w:rPr>
      </w:pPr>
      <w:r w:rsidRPr="004C5DF1">
        <w:rPr>
          <w:rFonts w:eastAsia="MS Mincho"/>
          <w:noProof/>
        </w:rPr>
        <w:t>Center Forms</w:t>
      </w:r>
      <w:r>
        <w:rPr>
          <w:noProof/>
        </w:rPr>
        <w:tab/>
        <w:t>47</w:t>
      </w:r>
    </w:p>
    <w:p w14:paraId="7347FE99" w14:textId="77777777" w:rsidR="000475FC" w:rsidRDefault="000475FC">
      <w:pPr>
        <w:pStyle w:val="Index1"/>
        <w:tabs>
          <w:tab w:val="right" w:leader="dot" w:pos="3950"/>
        </w:tabs>
        <w:rPr>
          <w:noProof/>
        </w:rPr>
      </w:pPr>
      <w:r w:rsidRPr="004C5DF1">
        <w:rPr>
          <w:rFonts w:eastAsia="MS Mincho"/>
          <w:noProof/>
        </w:rPr>
        <w:t>Center walk</w:t>
      </w:r>
      <w:r>
        <w:rPr>
          <w:noProof/>
        </w:rPr>
        <w:tab/>
        <w:t>32</w:t>
      </w:r>
    </w:p>
    <w:p w14:paraId="2BFF398E" w14:textId="77777777" w:rsidR="000475FC" w:rsidRDefault="000475FC">
      <w:pPr>
        <w:pStyle w:val="Index1"/>
        <w:tabs>
          <w:tab w:val="right" w:leader="dot" w:pos="3950"/>
        </w:tabs>
        <w:rPr>
          <w:noProof/>
        </w:rPr>
      </w:pPr>
      <w:r w:rsidRPr="004C5DF1">
        <w:rPr>
          <w:rFonts w:eastAsia="MS Mincho"/>
          <w:noProof/>
        </w:rPr>
        <w:t>Chain fill length</w:t>
      </w:r>
      <w:r>
        <w:rPr>
          <w:noProof/>
        </w:rPr>
        <w:tab/>
        <w:t>60</w:t>
      </w:r>
    </w:p>
    <w:p w14:paraId="794FCDBB" w14:textId="77777777" w:rsidR="000475FC" w:rsidRDefault="000475FC">
      <w:pPr>
        <w:pStyle w:val="Index1"/>
        <w:tabs>
          <w:tab w:val="right" w:leader="dot" w:pos="3950"/>
        </w:tabs>
        <w:rPr>
          <w:noProof/>
        </w:rPr>
      </w:pPr>
      <w:r w:rsidRPr="004C5DF1">
        <w:rPr>
          <w:rFonts w:eastAsia="MS Mincho"/>
          <w:noProof/>
        </w:rPr>
        <w:t>Chain fill position</w:t>
      </w:r>
      <w:r>
        <w:rPr>
          <w:noProof/>
        </w:rPr>
        <w:tab/>
        <w:t>60</w:t>
      </w:r>
    </w:p>
    <w:p w14:paraId="05947446" w14:textId="77777777" w:rsidR="000475FC" w:rsidRDefault="000475FC">
      <w:pPr>
        <w:pStyle w:val="Index1"/>
        <w:tabs>
          <w:tab w:val="right" w:leader="dot" w:pos="3950"/>
        </w:tabs>
        <w:rPr>
          <w:noProof/>
        </w:rPr>
      </w:pPr>
      <w:r w:rsidRPr="004C5DF1">
        <w:rPr>
          <w:rFonts w:eastAsia="MS Mincho"/>
          <w:noProof/>
        </w:rPr>
        <w:t>Changing the bitmap image</w:t>
      </w:r>
      <w:r>
        <w:rPr>
          <w:noProof/>
        </w:rPr>
        <w:tab/>
        <w:t>29</w:t>
      </w:r>
    </w:p>
    <w:p w14:paraId="2B3D664A" w14:textId="77777777" w:rsidR="000475FC" w:rsidRDefault="000475FC">
      <w:pPr>
        <w:pStyle w:val="Index1"/>
        <w:tabs>
          <w:tab w:val="right" w:leader="dot" w:pos="3950"/>
        </w:tabs>
        <w:rPr>
          <w:noProof/>
        </w:rPr>
      </w:pPr>
      <w:r w:rsidRPr="004C5DF1">
        <w:rPr>
          <w:rFonts w:eastAsia="MS Mincho"/>
          <w:noProof/>
        </w:rPr>
        <w:t>Check Range</w:t>
      </w:r>
      <w:r>
        <w:rPr>
          <w:noProof/>
        </w:rPr>
        <w:tab/>
        <w:t>47</w:t>
      </w:r>
    </w:p>
    <w:p w14:paraId="6D89FBF2" w14:textId="77777777" w:rsidR="000475FC" w:rsidRDefault="000475FC">
      <w:pPr>
        <w:pStyle w:val="Index1"/>
        <w:tabs>
          <w:tab w:val="right" w:leader="dot" w:pos="3950"/>
        </w:tabs>
        <w:rPr>
          <w:noProof/>
        </w:rPr>
      </w:pPr>
      <w:r w:rsidRPr="004C5DF1">
        <w:rPr>
          <w:rFonts w:eastAsia="MS Mincho"/>
          <w:noProof/>
        </w:rPr>
        <w:t>Clipboard</w:t>
      </w:r>
      <w:r>
        <w:rPr>
          <w:noProof/>
        </w:rPr>
        <w:tab/>
        <w:t>68, 73</w:t>
      </w:r>
    </w:p>
    <w:p w14:paraId="619375AA" w14:textId="77777777" w:rsidR="000475FC" w:rsidRDefault="000475FC">
      <w:pPr>
        <w:pStyle w:val="Index1"/>
        <w:tabs>
          <w:tab w:val="right" w:leader="dot" w:pos="3950"/>
        </w:tabs>
        <w:rPr>
          <w:noProof/>
        </w:rPr>
      </w:pPr>
      <w:r>
        <w:rPr>
          <w:noProof/>
        </w:rPr>
        <w:t>Clipboard fill spacing</w:t>
      </w:r>
      <w:r>
        <w:rPr>
          <w:noProof/>
        </w:rPr>
        <w:tab/>
        <w:t>39</w:t>
      </w:r>
    </w:p>
    <w:p w14:paraId="7115D33F" w14:textId="77777777" w:rsidR="000475FC" w:rsidRDefault="000475FC">
      <w:pPr>
        <w:pStyle w:val="Index1"/>
        <w:tabs>
          <w:tab w:val="right" w:leader="dot" w:pos="3950"/>
        </w:tabs>
        <w:rPr>
          <w:noProof/>
        </w:rPr>
      </w:pPr>
      <w:r w:rsidRPr="004C5DF1">
        <w:rPr>
          <w:rFonts w:eastAsia="MS Mincho"/>
          <w:noProof/>
        </w:rPr>
        <w:t>Clipboard offset</w:t>
      </w:r>
      <w:r>
        <w:rPr>
          <w:noProof/>
        </w:rPr>
        <w:tab/>
        <w:t>60</w:t>
      </w:r>
    </w:p>
    <w:p w14:paraId="6D560594" w14:textId="77777777" w:rsidR="000475FC" w:rsidRDefault="000475FC">
      <w:pPr>
        <w:pStyle w:val="Index1"/>
        <w:tabs>
          <w:tab w:val="right" w:leader="dot" w:pos="3950"/>
        </w:tabs>
        <w:rPr>
          <w:noProof/>
        </w:rPr>
      </w:pPr>
      <w:r w:rsidRPr="004C5DF1">
        <w:rPr>
          <w:rFonts w:eastAsia="MS Mincho"/>
          <w:noProof/>
        </w:rPr>
        <w:t>Clipboard phase</w:t>
      </w:r>
      <w:r>
        <w:rPr>
          <w:noProof/>
        </w:rPr>
        <w:tab/>
        <w:t>60</w:t>
      </w:r>
    </w:p>
    <w:p w14:paraId="1820FBF9" w14:textId="77777777" w:rsidR="000475FC" w:rsidRDefault="000475FC">
      <w:pPr>
        <w:pStyle w:val="Index1"/>
        <w:tabs>
          <w:tab w:val="right" w:leader="dot" w:pos="3950"/>
        </w:tabs>
        <w:rPr>
          <w:noProof/>
        </w:rPr>
      </w:pPr>
      <w:r w:rsidRPr="004C5DF1">
        <w:rPr>
          <w:rFonts w:eastAsia="MS Mincho"/>
          <w:noProof/>
        </w:rPr>
        <w:t>Clipboard, even</w:t>
      </w:r>
      <w:r>
        <w:rPr>
          <w:noProof/>
        </w:rPr>
        <w:tab/>
        <w:t>76</w:t>
      </w:r>
    </w:p>
    <w:p w14:paraId="446F4703" w14:textId="77777777" w:rsidR="000475FC" w:rsidRDefault="000475FC">
      <w:pPr>
        <w:pStyle w:val="Index1"/>
        <w:tabs>
          <w:tab w:val="right" w:leader="dot" w:pos="3950"/>
        </w:tabs>
        <w:rPr>
          <w:noProof/>
        </w:rPr>
      </w:pPr>
      <w:r w:rsidRPr="004C5DF1">
        <w:rPr>
          <w:rFonts w:eastAsia="MS Mincho"/>
          <w:noProof/>
        </w:rPr>
        <w:t>Close</w:t>
      </w:r>
      <w:r>
        <w:rPr>
          <w:noProof/>
        </w:rPr>
        <w:tab/>
        <w:t>35</w:t>
      </w:r>
    </w:p>
    <w:p w14:paraId="7C0429D5" w14:textId="77777777" w:rsidR="000475FC" w:rsidRDefault="000475FC">
      <w:pPr>
        <w:pStyle w:val="Index1"/>
        <w:tabs>
          <w:tab w:val="right" w:leader="dot" w:pos="3950"/>
        </w:tabs>
        <w:rPr>
          <w:noProof/>
        </w:rPr>
      </w:pPr>
      <w:r>
        <w:rPr>
          <w:noProof/>
        </w:rPr>
        <w:t>Color bar</w:t>
      </w:r>
      <w:r>
        <w:rPr>
          <w:noProof/>
        </w:rPr>
        <w:tab/>
        <w:t>13, 14, 23, 24, 36, 38, 53, 59</w:t>
      </w:r>
    </w:p>
    <w:p w14:paraId="46C5D839" w14:textId="77777777" w:rsidR="000475FC" w:rsidRDefault="000475FC">
      <w:pPr>
        <w:pStyle w:val="Index1"/>
        <w:tabs>
          <w:tab w:val="right" w:leader="dot" w:pos="3950"/>
        </w:tabs>
        <w:rPr>
          <w:noProof/>
        </w:rPr>
      </w:pPr>
      <w:r w:rsidRPr="004C5DF1">
        <w:rPr>
          <w:rFonts w:eastAsia="MS Mincho"/>
          <w:noProof/>
        </w:rPr>
        <w:t>Color management</w:t>
      </w:r>
      <w:r>
        <w:rPr>
          <w:noProof/>
        </w:rPr>
        <w:tab/>
        <w:t>34</w:t>
      </w:r>
    </w:p>
    <w:p w14:paraId="2F04E8B0" w14:textId="77777777" w:rsidR="000475FC" w:rsidRDefault="000475FC">
      <w:pPr>
        <w:pStyle w:val="Index1"/>
        <w:tabs>
          <w:tab w:val="right" w:leader="dot" w:pos="3950"/>
        </w:tabs>
        <w:rPr>
          <w:noProof/>
        </w:rPr>
      </w:pPr>
      <w:r w:rsidRPr="004C5DF1">
        <w:rPr>
          <w:rFonts w:eastAsia="MS Mincho"/>
          <w:noProof/>
        </w:rPr>
        <w:t>Color ribbon</w:t>
      </w:r>
      <w:r>
        <w:rPr>
          <w:noProof/>
        </w:rPr>
        <w:tab/>
        <w:t>15</w:t>
      </w:r>
    </w:p>
    <w:p w14:paraId="6A5F6394" w14:textId="77777777" w:rsidR="000475FC" w:rsidRDefault="000475FC">
      <w:pPr>
        <w:pStyle w:val="Index1"/>
        <w:tabs>
          <w:tab w:val="right" w:leader="dot" w:pos="3950"/>
        </w:tabs>
        <w:rPr>
          <w:noProof/>
        </w:rPr>
      </w:pPr>
      <w:r w:rsidRPr="004C5DF1">
        <w:rPr>
          <w:rFonts w:eastAsia="MS Mincho"/>
          <w:noProof/>
        </w:rPr>
        <w:t>Command</w:t>
      </w:r>
      <w:r>
        <w:rPr>
          <w:noProof/>
        </w:rPr>
        <w:tab/>
        <w:t>53</w:t>
      </w:r>
    </w:p>
    <w:p w14:paraId="687C1515" w14:textId="77777777" w:rsidR="000475FC" w:rsidRDefault="000475FC">
      <w:pPr>
        <w:pStyle w:val="Index1"/>
        <w:tabs>
          <w:tab w:val="right" w:leader="dot" w:pos="3950"/>
        </w:tabs>
        <w:rPr>
          <w:noProof/>
        </w:rPr>
      </w:pPr>
      <w:r w:rsidRPr="004C5DF1">
        <w:rPr>
          <w:rFonts w:eastAsia="MS Mincho"/>
          <w:noProof/>
        </w:rPr>
        <w:t>Command Mode Rotate</w:t>
      </w:r>
      <w:r>
        <w:rPr>
          <w:noProof/>
        </w:rPr>
        <w:tab/>
        <w:t>25</w:t>
      </w:r>
    </w:p>
    <w:p w14:paraId="7B41AB2E" w14:textId="77777777" w:rsidR="000475FC" w:rsidRDefault="000475FC">
      <w:pPr>
        <w:pStyle w:val="Index1"/>
        <w:tabs>
          <w:tab w:val="right" w:leader="dot" w:pos="3950"/>
        </w:tabs>
        <w:rPr>
          <w:noProof/>
        </w:rPr>
      </w:pPr>
      <w:r w:rsidRPr="004C5DF1">
        <w:rPr>
          <w:rFonts w:eastAsia="MS Mincho"/>
          <w:noProof/>
        </w:rPr>
        <w:t>Contour</w:t>
      </w:r>
      <w:r>
        <w:rPr>
          <w:noProof/>
        </w:rPr>
        <w:tab/>
        <w:t>69</w:t>
      </w:r>
    </w:p>
    <w:p w14:paraId="2150FAC6" w14:textId="77777777" w:rsidR="000475FC" w:rsidRDefault="000475FC">
      <w:pPr>
        <w:pStyle w:val="Index1"/>
        <w:tabs>
          <w:tab w:val="right" w:leader="dot" w:pos="3950"/>
        </w:tabs>
        <w:rPr>
          <w:noProof/>
        </w:rPr>
      </w:pPr>
      <w:r w:rsidRPr="004C5DF1">
        <w:rPr>
          <w:rFonts w:eastAsia="MS Mincho"/>
          <w:noProof/>
        </w:rPr>
        <w:t>Convert</w:t>
      </w:r>
      <w:r>
        <w:rPr>
          <w:noProof/>
        </w:rPr>
        <w:tab/>
        <w:t>48</w:t>
      </w:r>
    </w:p>
    <w:p w14:paraId="3AB14988" w14:textId="77777777" w:rsidR="000475FC" w:rsidRDefault="000475FC">
      <w:pPr>
        <w:pStyle w:val="Index1"/>
        <w:tabs>
          <w:tab w:val="right" w:leader="dot" w:pos="3950"/>
        </w:tabs>
        <w:rPr>
          <w:noProof/>
        </w:rPr>
      </w:pPr>
      <w:r w:rsidRPr="004C5DF1">
        <w:rPr>
          <w:rFonts w:eastAsia="MS Mincho"/>
          <w:noProof/>
        </w:rPr>
        <w:t>Coordinate window</w:t>
      </w:r>
      <w:r>
        <w:rPr>
          <w:noProof/>
        </w:rPr>
        <w:tab/>
        <w:t>19</w:t>
      </w:r>
    </w:p>
    <w:p w14:paraId="3E5ECAD0" w14:textId="77777777" w:rsidR="000475FC" w:rsidRDefault="000475FC">
      <w:pPr>
        <w:pStyle w:val="Index1"/>
        <w:tabs>
          <w:tab w:val="right" w:leader="dot" w:pos="3950"/>
        </w:tabs>
        <w:rPr>
          <w:noProof/>
        </w:rPr>
      </w:pPr>
      <w:r w:rsidRPr="004C5DF1">
        <w:rPr>
          <w:rFonts w:eastAsia="MS Mincho"/>
          <w:noProof/>
        </w:rPr>
        <w:t>Copy colors</w:t>
      </w:r>
      <w:r>
        <w:rPr>
          <w:noProof/>
        </w:rPr>
        <w:tab/>
        <w:t>34</w:t>
      </w:r>
    </w:p>
    <w:p w14:paraId="55975053" w14:textId="77777777" w:rsidR="000475FC" w:rsidRDefault="000475FC">
      <w:pPr>
        <w:pStyle w:val="Index1"/>
        <w:tabs>
          <w:tab w:val="right" w:leader="dot" w:pos="3950"/>
        </w:tabs>
        <w:rPr>
          <w:noProof/>
        </w:rPr>
      </w:pPr>
      <w:r w:rsidRPr="004C5DF1">
        <w:rPr>
          <w:rFonts w:eastAsia="MS Mincho"/>
          <w:noProof/>
        </w:rPr>
        <w:t>Copy to layer</w:t>
      </w:r>
      <w:r>
        <w:rPr>
          <w:noProof/>
        </w:rPr>
        <w:tab/>
        <w:t>48</w:t>
      </w:r>
    </w:p>
    <w:p w14:paraId="28F153ED" w14:textId="77777777" w:rsidR="000475FC" w:rsidRDefault="000475FC">
      <w:pPr>
        <w:pStyle w:val="Index1"/>
        <w:tabs>
          <w:tab w:val="right" w:leader="dot" w:pos="3950"/>
        </w:tabs>
        <w:rPr>
          <w:noProof/>
        </w:rPr>
      </w:pPr>
      <w:r w:rsidRPr="004C5DF1">
        <w:rPr>
          <w:rFonts w:eastAsia="MS Mincho"/>
          <w:noProof/>
        </w:rPr>
        <w:t>Crop to form</w:t>
      </w:r>
      <w:r>
        <w:rPr>
          <w:noProof/>
        </w:rPr>
        <w:tab/>
        <w:t>48</w:t>
      </w:r>
    </w:p>
    <w:p w14:paraId="4D2D616C" w14:textId="77777777" w:rsidR="000475FC" w:rsidRDefault="000475FC">
      <w:pPr>
        <w:pStyle w:val="IndexHeading"/>
        <w:keepNext/>
        <w:tabs>
          <w:tab w:val="right" w:leader="dot" w:pos="3950"/>
        </w:tabs>
        <w:rPr>
          <w:rFonts w:eastAsiaTheme="minorEastAsia" w:cstheme="minorBidi"/>
          <w:b w:val="0"/>
          <w:bCs w:val="0"/>
          <w:noProof/>
        </w:rPr>
      </w:pPr>
      <w:r>
        <w:rPr>
          <w:noProof/>
        </w:rPr>
        <w:t>D</w:t>
      </w:r>
    </w:p>
    <w:p w14:paraId="60FF3A28" w14:textId="77777777" w:rsidR="000475FC" w:rsidRDefault="000475FC">
      <w:pPr>
        <w:pStyle w:val="Index1"/>
        <w:tabs>
          <w:tab w:val="right" w:leader="dot" w:pos="3950"/>
        </w:tabs>
        <w:rPr>
          <w:noProof/>
        </w:rPr>
      </w:pPr>
      <w:r w:rsidRPr="004C5DF1">
        <w:rPr>
          <w:rFonts w:eastAsia="MS Mincho"/>
          <w:noProof/>
        </w:rPr>
        <w:t>Daisy form</w:t>
      </w:r>
      <w:r>
        <w:rPr>
          <w:noProof/>
        </w:rPr>
        <w:tab/>
        <w:t>46</w:t>
      </w:r>
    </w:p>
    <w:p w14:paraId="3A670D23" w14:textId="77777777" w:rsidR="000475FC" w:rsidRDefault="000475FC">
      <w:pPr>
        <w:pStyle w:val="Index1"/>
        <w:tabs>
          <w:tab w:val="right" w:leader="dot" w:pos="3950"/>
        </w:tabs>
        <w:rPr>
          <w:noProof/>
        </w:rPr>
      </w:pPr>
      <w:r w:rsidRPr="004C5DF1">
        <w:rPr>
          <w:rFonts w:eastAsia="MS Mincho"/>
          <w:noProof/>
        </w:rPr>
        <w:t>Default preferences</w:t>
      </w:r>
      <w:r>
        <w:rPr>
          <w:noProof/>
        </w:rPr>
        <w:tab/>
        <w:t>39</w:t>
      </w:r>
    </w:p>
    <w:p w14:paraId="1E6FD42E" w14:textId="77777777" w:rsidR="000475FC" w:rsidRDefault="000475FC">
      <w:pPr>
        <w:pStyle w:val="Index1"/>
        <w:tabs>
          <w:tab w:val="right" w:leader="dot" w:pos="3950"/>
        </w:tabs>
        <w:rPr>
          <w:noProof/>
        </w:rPr>
      </w:pPr>
      <w:r w:rsidRPr="004C5DF1">
        <w:rPr>
          <w:rFonts w:eastAsia="MS Mincho"/>
          <w:noProof/>
        </w:rPr>
        <w:t>Delete</w:t>
      </w:r>
      <w:r>
        <w:rPr>
          <w:noProof/>
        </w:rPr>
        <w:tab/>
        <w:t>49</w:t>
      </w:r>
    </w:p>
    <w:p w14:paraId="432BA1BB" w14:textId="77777777" w:rsidR="000475FC" w:rsidRDefault="000475FC">
      <w:pPr>
        <w:pStyle w:val="Index1"/>
        <w:tabs>
          <w:tab w:val="right" w:leader="dot" w:pos="3950"/>
        </w:tabs>
        <w:rPr>
          <w:noProof/>
        </w:rPr>
      </w:pPr>
      <w:r>
        <w:rPr>
          <w:noProof/>
        </w:rPr>
        <w:t>Delete backups</w:t>
      </w:r>
      <w:r>
        <w:rPr>
          <w:noProof/>
        </w:rPr>
        <w:tab/>
        <w:t>37</w:t>
      </w:r>
    </w:p>
    <w:p w14:paraId="7BE86589" w14:textId="77777777" w:rsidR="000475FC" w:rsidRDefault="000475FC">
      <w:pPr>
        <w:pStyle w:val="Index1"/>
        <w:tabs>
          <w:tab w:val="right" w:leader="dot" w:pos="3950"/>
        </w:tabs>
        <w:rPr>
          <w:noProof/>
        </w:rPr>
      </w:pPr>
      <w:r w:rsidRPr="004C5DF1">
        <w:rPr>
          <w:rFonts w:eastAsia="MS Mincho"/>
          <w:noProof/>
        </w:rPr>
        <w:t>Delete color</w:t>
      </w:r>
      <w:r>
        <w:rPr>
          <w:noProof/>
        </w:rPr>
        <w:tab/>
        <w:t>34</w:t>
      </w:r>
    </w:p>
    <w:p w14:paraId="1D8C3A79" w14:textId="77777777" w:rsidR="000475FC" w:rsidRDefault="000475FC">
      <w:pPr>
        <w:pStyle w:val="Index1"/>
        <w:tabs>
          <w:tab w:val="right" w:leader="dot" w:pos="3950"/>
        </w:tabs>
        <w:rPr>
          <w:noProof/>
        </w:rPr>
      </w:pPr>
      <w:r>
        <w:rPr>
          <w:noProof/>
        </w:rPr>
        <w:t>Design information</w:t>
      </w:r>
      <w:r>
        <w:rPr>
          <w:noProof/>
        </w:rPr>
        <w:tab/>
        <w:t>42</w:t>
      </w:r>
    </w:p>
    <w:p w14:paraId="27ABF79E" w14:textId="77777777" w:rsidR="000475FC" w:rsidRDefault="000475FC">
      <w:pPr>
        <w:pStyle w:val="Index1"/>
        <w:tabs>
          <w:tab w:val="right" w:leader="dot" w:pos="3950"/>
        </w:tabs>
        <w:rPr>
          <w:noProof/>
        </w:rPr>
      </w:pPr>
      <w:r w:rsidRPr="004C5DF1">
        <w:rPr>
          <w:rFonts w:eastAsia="MS Mincho"/>
          <w:noProof/>
        </w:rPr>
        <w:t>Design size</w:t>
      </w:r>
      <w:r>
        <w:rPr>
          <w:noProof/>
        </w:rPr>
        <w:tab/>
        <w:t>54</w:t>
      </w:r>
    </w:p>
    <w:p w14:paraId="0B474311" w14:textId="77777777" w:rsidR="000475FC" w:rsidRDefault="000475FC">
      <w:pPr>
        <w:pStyle w:val="Index1"/>
        <w:tabs>
          <w:tab w:val="right" w:leader="dot" w:pos="3950"/>
        </w:tabs>
        <w:rPr>
          <w:noProof/>
        </w:rPr>
      </w:pPr>
      <w:r w:rsidRPr="004C5DF1">
        <w:rPr>
          <w:rFonts w:eastAsia="MS Mincho"/>
          <w:noProof/>
        </w:rPr>
        <w:t>Designer name</w:t>
      </w:r>
      <w:r>
        <w:rPr>
          <w:noProof/>
        </w:rPr>
        <w:tab/>
        <w:t>54</w:t>
      </w:r>
    </w:p>
    <w:p w14:paraId="47E48E69" w14:textId="77777777" w:rsidR="000475FC" w:rsidRDefault="000475FC">
      <w:pPr>
        <w:pStyle w:val="Index1"/>
        <w:tabs>
          <w:tab w:val="right" w:leader="dot" w:pos="3950"/>
        </w:tabs>
        <w:rPr>
          <w:noProof/>
        </w:rPr>
      </w:pPr>
      <w:r w:rsidRPr="004C5DF1">
        <w:rPr>
          <w:rFonts w:eastAsia="MS Mincho"/>
          <w:noProof/>
        </w:rPr>
        <w:t>Disappearing forms</w:t>
      </w:r>
      <w:r>
        <w:rPr>
          <w:noProof/>
        </w:rPr>
        <w:tab/>
        <w:t>26</w:t>
      </w:r>
    </w:p>
    <w:p w14:paraId="26382491" w14:textId="77777777" w:rsidR="000475FC" w:rsidRDefault="000475FC">
      <w:pPr>
        <w:pStyle w:val="Index1"/>
        <w:tabs>
          <w:tab w:val="right" w:leader="dot" w:pos="3950"/>
        </w:tabs>
        <w:rPr>
          <w:noProof/>
        </w:rPr>
      </w:pPr>
      <w:r w:rsidRPr="004C5DF1">
        <w:rPr>
          <w:rFonts w:eastAsia="MS Mincho"/>
          <w:noProof/>
        </w:rPr>
        <w:t>Double</w:t>
      </w:r>
      <w:r>
        <w:rPr>
          <w:noProof/>
        </w:rPr>
        <w:tab/>
        <w:t>76</w:t>
      </w:r>
    </w:p>
    <w:p w14:paraId="52DFA105" w14:textId="77777777" w:rsidR="000475FC" w:rsidRDefault="000475FC">
      <w:pPr>
        <w:pStyle w:val="IndexHeading"/>
        <w:keepNext/>
        <w:tabs>
          <w:tab w:val="right" w:leader="dot" w:pos="3950"/>
        </w:tabs>
        <w:rPr>
          <w:rFonts w:eastAsiaTheme="minorEastAsia" w:cstheme="minorBidi"/>
          <w:b w:val="0"/>
          <w:bCs w:val="0"/>
          <w:noProof/>
        </w:rPr>
      </w:pPr>
      <w:r>
        <w:rPr>
          <w:noProof/>
        </w:rPr>
        <w:t>E</w:t>
      </w:r>
    </w:p>
    <w:p w14:paraId="68312E8E" w14:textId="77777777" w:rsidR="000475FC" w:rsidRDefault="000475FC">
      <w:pPr>
        <w:pStyle w:val="Index1"/>
        <w:tabs>
          <w:tab w:val="right" w:leader="dot" w:pos="3950"/>
        </w:tabs>
        <w:rPr>
          <w:noProof/>
        </w:rPr>
      </w:pPr>
      <w:r w:rsidRPr="004C5DF1">
        <w:rPr>
          <w:rFonts w:eastAsia="MS Mincho"/>
          <w:noProof/>
        </w:rPr>
        <w:t>Edge walk</w:t>
      </w:r>
      <w:r>
        <w:rPr>
          <w:noProof/>
        </w:rPr>
        <w:tab/>
        <w:t>33</w:t>
      </w:r>
    </w:p>
    <w:p w14:paraId="41D3F373" w14:textId="77777777" w:rsidR="000475FC" w:rsidRDefault="000475FC">
      <w:pPr>
        <w:pStyle w:val="Index1"/>
        <w:tabs>
          <w:tab w:val="right" w:leader="dot" w:pos="3950"/>
        </w:tabs>
        <w:rPr>
          <w:noProof/>
        </w:rPr>
      </w:pPr>
      <w:r w:rsidRPr="004C5DF1">
        <w:rPr>
          <w:rFonts w:eastAsia="MS Mincho"/>
          <w:noProof/>
        </w:rPr>
        <w:t>Edit</w:t>
      </w:r>
      <w:r>
        <w:rPr>
          <w:noProof/>
        </w:rPr>
        <w:tab/>
        <w:t>47</w:t>
      </w:r>
    </w:p>
    <w:p w14:paraId="7B2F51E6" w14:textId="77777777" w:rsidR="000475FC" w:rsidRDefault="000475FC">
      <w:pPr>
        <w:pStyle w:val="Index1"/>
        <w:tabs>
          <w:tab w:val="right" w:leader="dot" w:pos="3950"/>
        </w:tabs>
        <w:rPr>
          <w:noProof/>
        </w:rPr>
      </w:pPr>
      <w:r w:rsidRPr="004C5DF1">
        <w:rPr>
          <w:rFonts w:eastAsia="MS Mincho"/>
          <w:noProof/>
        </w:rPr>
        <w:t>Editing groups of form points</w:t>
      </w:r>
      <w:r>
        <w:rPr>
          <w:noProof/>
        </w:rPr>
        <w:tab/>
        <w:t>26</w:t>
      </w:r>
    </w:p>
    <w:p w14:paraId="6165DD90" w14:textId="77777777" w:rsidR="000475FC" w:rsidRDefault="000475FC">
      <w:pPr>
        <w:pStyle w:val="Index1"/>
        <w:tabs>
          <w:tab w:val="right" w:leader="dot" w:pos="3950"/>
        </w:tabs>
        <w:rPr>
          <w:noProof/>
        </w:rPr>
      </w:pPr>
      <w:r w:rsidRPr="004C5DF1">
        <w:rPr>
          <w:rFonts w:eastAsia="MS Mincho"/>
          <w:noProof/>
        </w:rPr>
        <w:t>Egg ratio</w:t>
      </w:r>
      <w:r>
        <w:rPr>
          <w:noProof/>
        </w:rPr>
        <w:tab/>
        <w:t>60</w:t>
      </w:r>
    </w:p>
    <w:p w14:paraId="1BF1C4A4" w14:textId="77777777" w:rsidR="000475FC" w:rsidRDefault="000475FC">
      <w:pPr>
        <w:pStyle w:val="Index1"/>
        <w:tabs>
          <w:tab w:val="right" w:leader="dot" w:pos="3950"/>
        </w:tabs>
        <w:rPr>
          <w:noProof/>
        </w:rPr>
      </w:pPr>
      <w:r>
        <w:rPr>
          <w:noProof/>
        </w:rPr>
        <w:t>Entire design</w:t>
      </w:r>
      <w:r>
        <w:rPr>
          <w:noProof/>
        </w:rPr>
        <w:tab/>
        <w:t>47</w:t>
      </w:r>
    </w:p>
    <w:p w14:paraId="25118D90" w14:textId="77777777" w:rsidR="000475FC" w:rsidRDefault="000475FC">
      <w:pPr>
        <w:pStyle w:val="IndexHeading"/>
        <w:keepNext/>
        <w:tabs>
          <w:tab w:val="right" w:leader="dot" w:pos="3950"/>
        </w:tabs>
        <w:rPr>
          <w:rFonts w:eastAsiaTheme="minorEastAsia" w:cstheme="minorBidi"/>
          <w:b w:val="0"/>
          <w:bCs w:val="0"/>
          <w:noProof/>
        </w:rPr>
      </w:pPr>
      <w:r>
        <w:rPr>
          <w:noProof/>
        </w:rPr>
        <w:t>F</w:t>
      </w:r>
    </w:p>
    <w:p w14:paraId="2D7099D1" w14:textId="77777777" w:rsidR="000475FC" w:rsidRDefault="000475FC">
      <w:pPr>
        <w:pStyle w:val="Index1"/>
        <w:tabs>
          <w:tab w:val="right" w:leader="dot" w:pos="3950"/>
        </w:tabs>
        <w:rPr>
          <w:noProof/>
        </w:rPr>
      </w:pPr>
      <w:r w:rsidRPr="004C5DF1">
        <w:rPr>
          <w:rFonts w:eastAsia="MS Mincho"/>
          <w:noProof/>
        </w:rPr>
        <w:t>Fan</w:t>
      </w:r>
      <w:r>
        <w:rPr>
          <w:noProof/>
        </w:rPr>
        <w:tab/>
        <w:t>65, 68</w:t>
      </w:r>
    </w:p>
    <w:p w14:paraId="53C9ABDC" w14:textId="77777777" w:rsidR="000475FC" w:rsidRDefault="000475FC">
      <w:pPr>
        <w:pStyle w:val="Index1"/>
        <w:tabs>
          <w:tab w:val="right" w:leader="dot" w:pos="3950"/>
        </w:tabs>
        <w:rPr>
          <w:noProof/>
        </w:rPr>
      </w:pPr>
      <w:r w:rsidRPr="004C5DF1">
        <w:rPr>
          <w:rFonts w:eastAsia="MS Mincho"/>
          <w:noProof/>
        </w:rPr>
        <w:t>Feather</w:t>
      </w:r>
      <w:r>
        <w:rPr>
          <w:noProof/>
        </w:rPr>
        <w:tab/>
        <w:t>65</w:t>
      </w:r>
    </w:p>
    <w:p w14:paraId="7AD2F4F4" w14:textId="77777777" w:rsidR="000475FC" w:rsidRDefault="000475FC">
      <w:pPr>
        <w:pStyle w:val="Index1"/>
        <w:tabs>
          <w:tab w:val="right" w:leader="dot" w:pos="3950"/>
        </w:tabs>
        <w:rPr>
          <w:noProof/>
        </w:rPr>
      </w:pPr>
      <w:r>
        <w:rPr>
          <w:noProof/>
        </w:rPr>
        <w:t>Feather defaults</w:t>
      </w:r>
      <w:r>
        <w:rPr>
          <w:noProof/>
        </w:rPr>
        <w:tab/>
        <w:t>54</w:t>
      </w:r>
    </w:p>
    <w:p w14:paraId="0A0C3346" w14:textId="77777777" w:rsidR="000475FC" w:rsidRDefault="000475FC">
      <w:pPr>
        <w:pStyle w:val="Index1"/>
        <w:tabs>
          <w:tab w:val="right" w:leader="dot" w:pos="3950"/>
        </w:tabs>
        <w:rPr>
          <w:noProof/>
        </w:rPr>
      </w:pPr>
      <w:r>
        <w:rPr>
          <w:noProof/>
        </w:rPr>
        <w:t>Feather fill</w:t>
      </w:r>
      <w:r>
        <w:rPr>
          <w:noProof/>
        </w:rPr>
        <w:tab/>
        <w:t>9, 48, 65, 66</w:t>
      </w:r>
    </w:p>
    <w:p w14:paraId="1117B702" w14:textId="77777777" w:rsidR="000475FC" w:rsidRDefault="000475FC">
      <w:pPr>
        <w:pStyle w:val="Index1"/>
        <w:tabs>
          <w:tab w:val="right" w:leader="dot" w:pos="3950"/>
        </w:tabs>
        <w:rPr>
          <w:noProof/>
        </w:rPr>
      </w:pPr>
      <w:r w:rsidRPr="004C5DF1">
        <w:rPr>
          <w:rFonts w:eastAsia="MS Mincho"/>
          <w:noProof/>
        </w:rPr>
        <w:t>File</w:t>
      </w:r>
      <w:r>
        <w:rPr>
          <w:noProof/>
        </w:rPr>
        <w:tab/>
        <w:t>35</w:t>
      </w:r>
    </w:p>
    <w:p w14:paraId="55D49281" w14:textId="77777777" w:rsidR="000475FC" w:rsidRDefault="000475FC">
      <w:pPr>
        <w:pStyle w:val="Index1"/>
        <w:tabs>
          <w:tab w:val="right" w:leader="dot" w:pos="3950"/>
        </w:tabs>
        <w:rPr>
          <w:noProof/>
        </w:rPr>
      </w:pPr>
      <w:r w:rsidRPr="004C5DF1">
        <w:rPr>
          <w:rFonts w:eastAsia="MS Mincho"/>
          <w:noProof/>
        </w:rPr>
        <w:lastRenderedPageBreak/>
        <w:t>Fill</w:t>
      </w:r>
      <w:r>
        <w:rPr>
          <w:noProof/>
        </w:rPr>
        <w:tab/>
        <w:t>63</w:t>
      </w:r>
    </w:p>
    <w:p w14:paraId="57054357" w14:textId="77777777" w:rsidR="000475FC" w:rsidRDefault="000475FC">
      <w:pPr>
        <w:pStyle w:val="Index1"/>
        <w:tabs>
          <w:tab w:val="right" w:leader="dot" w:pos="3950"/>
        </w:tabs>
        <w:rPr>
          <w:noProof/>
        </w:rPr>
      </w:pPr>
      <w:r w:rsidRPr="004C5DF1">
        <w:rPr>
          <w:rFonts w:eastAsia="MS Mincho"/>
          <w:noProof/>
        </w:rPr>
        <w:t>Fill angle</w:t>
      </w:r>
      <w:r>
        <w:rPr>
          <w:noProof/>
        </w:rPr>
        <w:tab/>
        <w:t>60</w:t>
      </w:r>
    </w:p>
    <w:p w14:paraId="7FF550B2" w14:textId="77777777" w:rsidR="000475FC" w:rsidRDefault="000475FC">
      <w:pPr>
        <w:pStyle w:val="Index1"/>
        <w:tabs>
          <w:tab w:val="right" w:leader="dot" w:pos="3950"/>
        </w:tabs>
        <w:rPr>
          <w:noProof/>
        </w:rPr>
      </w:pPr>
      <w:r w:rsidRPr="004C5DF1">
        <w:rPr>
          <w:rFonts w:eastAsia="MS Mincho"/>
          <w:noProof/>
        </w:rPr>
        <w:t>Fill at select</w:t>
      </w:r>
      <w:r>
        <w:rPr>
          <w:noProof/>
        </w:rPr>
        <w:tab/>
        <w:t>39</w:t>
      </w:r>
    </w:p>
    <w:p w14:paraId="0125B2AE" w14:textId="77777777" w:rsidR="000475FC" w:rsidRDefault="000475FC">
      <w:pPr>
        <w:pStyle w:val="Index1"/>
        <w:tabs>
          <w:tab w:val="right" w:leader="dot" w:pos="3950"/>
        </w:tabs>
        <w:rPr>
          <w:noProof/>
        </w:rPr>
      </w:pPr>
      <w:r w:rsidRPr="004C5DF1">
        <w:rPr>
          <w:rFonts w:eastAsia="MS Mincho"/>
          <w:noProof/>
        </w:rPr>
        <w:t>Fill end</w:t>
      </w:r>
      <w:r>
        <w:rPr>
          <w:noProof/>
        </w:rPr>
        <w:tab/>
        <w:t>33</w:t>
      </w:r>
    </w:p>
    <w:p w14:paraId="1E4473FC" w14:textId="77777777" w:rsidR="000475FC" w:rsidRDefault="000475FC">
      <w:pPr>
        <w:pStyle w:val="Index1"/>
        <w:tabs>
          <w:tab w:val="right" w:leader="dot" w:pos="3950"/>
        </w:tabs>
        <w:rPr>
          <w:noProof/>
        </w:rPr>
      </w:pPr>
      <w:r w:rsidRPr="004C5DF1">
        <w:rPr>
          <w:rFonts w:eastAsia="MS Mincho"/>
          <w:noProof/>
        </w:rPr>
        <w:t>Fill end point</w:t>
      </w:r>
      <w:r>
        <w:rPr>
          <w:noProof/>
        </w:rPr>
        <w:tab/>
        <w:t>54</w:t>
      </w:r>
    </w:p>
    <w:p w14:paraId="43225BEC" w14:textId="77777777" w:rsidR="000475FC" w:rsidRDefault="000475FC">
      <w:pPr>
        <w:pStyle w:val="Index1"/>
        <w:tabs>
          <w:tab w:val="right" w:leader="dot" w:pos="3950"/>
        </w:tabs>
        <w:rPr>
          <w:noProof/>
        </w:rPr>
      </w:pPr>
      <w:r>
        <w:rPr>
          <w:noProof/>
        </w:rPr>
        <w:t>Fill ends</w:t>
      </w:r>
      <w:r>
        <w:rPr>
          <w:noProof/>
        </w:rPr>
        <w:tab/>
        <w:t>60</w:t>
      </w:r>
    </w:p>
    <w:p w14:paraId="182D35C1" w14:textId="77777777" w:rsidR="000475FC" w:rsidRDefault="000475FC">
      <w:pPr>
        <w:pStyle w:val="Index1"/>
        <w:tabs>
          <w:tab w:val="right" w:leader="dot" w:pos="3950"/>
        </w:tabs>
        <w:rPr>
          <w:noProof/>
        </w:rPr>
      </w:pPr>
      <w:r w:rsidRPr="004C5DF1">
        <w:rPr>
          <w:rFonts w:eastAsia="MS Mincho"/>
          <w:noProof/>
        </w:rPr>
        <w:t>Fill spacing</w:t>
      </w:r>
      <w:r>
        <w:rPr>
          <w:noProof/>
        </w:rPr>
        <w:tab/>
        <w:t>60</w:t>
      </w:r>
    </w:p>
    <w:p w14:paraId="1973F426" w14:textId="77777777" w:rsidR="000475FC" w:rsidRDefault="000475FC">
      <w:pPr>
        <w:pStyle w:val="Index1"/>
        <w:tabs>
          <w:tab w:val="right" w:leader="dot" w:pos="3950"/>
        </w:tabs>
        <w:rPr>
          <w:noProof/>
        </w:rPr>
      </w:pPr>
      <w:r w:rsidRPr="004C5DF1">
        <w:rPr>
          <w:rFonts w:eastAsia="MS Mincho"/>
          <w:noProof/>
        </w:rPr>
        <w:t>Fill start</w:t>
      </w:r>
      <w:r>
        <w:rPr>
          <w:noProof/>
        </w:rPr>
        <w:tab/>
        <w:t>33</w:t>
      </w:r>
    </w:p>
    <w:p w14:paraId="106A10C7" w14:textId="77777777" w:rsidR="000475FC" w:rsidRDefault="000475FC">
      <w:pPr>
        <w:pStyle w:val="Index1"/>
        <w:tabs>
          <w:tab w:val="right" w:leader="dot" w:pos="3950"/>
        </w:tabs>
        <w:rPr>
          <w:noProof/>
        </w:rPr>
      </w:pPr>
      <w:r w:rsidRPr="004C5DF1">
        <w:rPr>
          <w:rFonts w:eastAsia="MS Mincho"/>
          <w:noProof/>
        </w:rPr>
        <w:t>Fill start point</w:t>
      </w:r>
      <w:r>
        <w:rPr>
          <w:noProof/>
        </w:rPr>
        <w:tab/>
        <w:t>54</w:t>
      </w:r>
    </w:p>
    <w:p w14:paraId="501253E5" w14:textId="77777777" w:rsidR="000475FC" w:rsidRDefault="000475FC">
      <w:pPr>
        <w:pStyle w:val="Index1"/>
        <w:tabs>
          <w:tab w:val="right" w:leader="dot" w:pos="3950"/>
        </w:tabs>
        <w:rPr>
          <w:noProof/>
        </w:rPr>
      </w:pPr>
      <w:r>
        <w:rPr>
          <w:noProof/>
        </w:rPr>
        <w:t>Fill types</w:t>
      </w:r>
      <w:r>
        <w:rPr>
          <w:noProof/>
        </w:rPr>
        <w:tab/>
        <w:t>9</w:t>
      </w:r>
    </w:p>
    <w:p w14:paraId="6A295B78" w14:textId="77777777" w:rsidR="000475FC" w:rsidRDefault="000475FC">
      <w:pPr>
        <w:pStyle w:val="Index1"/>
        <w:tabs>
          <w:tab w:val="right" w:leader="dot" w:pos="3950"/>
        </w:tabs>
        <w:rPr>
          <w:noProof/>
        </w:rPr>
      </w:pPr>
      <w:r w:rsidRPr="004C5DF1">
        <w:rPr>
          <w:rFonts w:eastAsia="MS Mincho"/>
          <w:noProof/>
        </w:rPr>
        <w:t>Find edges</w:t>
      </w:r>
      <w:r>
        <w:rPr>
          <w:noProof/>
        </w:rPr>
        <w:tab/>
        <w:t>58</w:t>
      </w:r>
    </w:p>
    <w:p w14:paraId="4FA6FE48" w14:textId="77777777" w:rsidR="000475FC" w:rsidRDefault="000475FC">
      <w:pPr>
        <w:pStyle w:val="Index1"/>
        <w:tabs>
          <w:tab w:val="right" w:leader="dot" w:pos="3950"/>
        </w:tabs>
        <w:rPr>
          <w:noProof/>
        </w:rPr>
      </w:pPr>
      <w:r w:rsidRPr="004C5DF1">
        <w:rPr>
          <w:rFonts w:eastAsia="MS Mincho"/>
          <w:noProof/>
        </w:rPr>
        <w:t>Flip</w:t>
      </w:r>
      <w:r>
        <w:rPr>
          <w:noProof/>
        </w:rPr>
        <w:tab/>
        <w:t>50</w:t>
      </w:r>
    </w:p>
    <w:p w14:paraId="5475FB61" w14:textId="77777777" w:rsidR="000475FC" w:rsidRDefault="000475FC">
      <w:pPr>
        <w:pStyle w:val="Index1"/>
        <w:tabs>
          <w:tab w:val="right" w:leader="dot" w:pos="3950"/>
        </w:tabs>
        <w:rPr>
          <w:noProof/>
        </w:rPr>
      </w:pPr>
      <w:r w:rsidRPr="004C5DF1">
        <w:rPr>
          <w:rFonts w:eastAsia="MS Mincho"/>
          <w:noProof/>
        </w:rPr>
        <w:t>Form</w:t>
      </w:r>
      <w:r>
        <w:rPr>
          <w:noProof/>
        </w:rPr>
        <w:tab/>
        <w:t>43</w:t>
      </w:r>
    </w:p>
    <w:p w14:paraId="4D398F4E" w14:textId="77777777" w:rsidR="000475FC" w:rsidRDefault="000475FC">
      <w:pPr>
        <w:pStyle w:val="Index1"/>
        <w:tabs>
          <w:tab w:val="right" w:leader="dot" w:pos="3950"/>
        </w:tabs>
        <w:rPr>
          <w:noProof/>
        </w:rPr>
      </w:pPr>
      <w:r w:rsidRPr="004C5DF1">
        <w:rPr>
          <w:rFonts w:eastAsia="MS Mincho"/>
          <w:noProof/>
        </w:rPr>
        <w:t>Form color to stitch color</w:t>
      </w:r>
      <w:r>
        <w:rPr>
          <w:noProof/>
        </w:rPr>
        <w:tab/>
        <w:t>54</w:t>
      </w:r>
    </w:p>
    <w:p w14:paraId="343B7FB9" w14:textId="77777777" w:rsidR="000475FC" w:rsidRDefault="000475FC">
      <w:pPr>
        <w:pStyle w:val="Index1"/>
        <w:tabs>
          <w:tab w:val="right" w:leader="dot" w:pos="3950"/>
        </w:tabs>
        <w:rPr>
          <w:noProof/>
        </w:rPr>
      </w:pPr>
      <w:r w:rsidRPr="004C5DF1">
        <w:rPr>
          <w:rFonts w:eastAsia="MS Mincho"/>
          <w:noProof/>
        </w:rPr>
        <w:t>Form cursor</w:t>
      </w:r>
      <w:r>
        <w:rPr>
          <w:noProof/>
        </w:rPr>
        <w:tab/>
        <w:t>39</w:t>
      </w:r>
    </w:p>
    <w:p w14:paraId="699FB49F" w14:textId="77777777" w:rsidR="000475FC" w:rsidRDefault="000475FC">
      <w:pPr>
        <w:pStyle w:val="Index1"/>
        <w:tabs>
          <w:tab w:val="right" w:leader="dot" w:pos="3950"/>
        </w:tabs>
        <w:rPr>
          <w:noProof/>
        </w:rPr>
      </w:pPr>
      <w:r w:rsidRPr="004C5DF1">
        <w:rPr>
          <w:rFonts w:eastAsia="MS Mincho"/>
          <w:noProof/>
        </w:rPr>
        <w:t>Form number</w:t>
      </w:r>
      <w:r>
        <w:rPr>
          <w:noProof/>
        </w:rPr>
        <w:tab/>
        <w:t>54</w:t>
      </w:r>
    </w:p>
    <w:p w14:paraId="2EE11E7D" w14:textId="77777777" w:rsidR="000475FC" w:rsidRDefault="000475FC">
      <w:pPr>
        <w:pStyle w:val="Index1"/>
        <w:tabs>
          <w:tab w:val="right" w:leader="dot" w:pos="3950"/>
        </w:tabs>
        <w:rPr>
          <w:noProof/>
        </w:rPr>
      </w:pPr>
      <w:r>
        <w:rPr>
          <w:noProof/>
        </w:rPr>
        <w:t>Form preferences</w:t>
      </w:r>
      <w:r>
        <w:rPr>
          <w:noProof/>
        </w:rPr>
        <w:tab/>
        <w:t>46</w:t>
      </w:r>
    </w:p>
    <w:p w14:paraId="0D5B7C60" w14:textId="77777777" w:rsidR="000475FC" w:rsidRDefault="000475FC">
      <w:pPr>
        <w:pStyle w:val="Index1"/>
        <w:tabs>
          <w:tab w:val="right" w:leader="dot" w:pos="3950"/>
        </w:tabs>
        <w:rPr>
          <w:noProof/>
        </w:rPr>
      </w:pPr>
      <w:r w:rsidRPr="004C5DF1">
        <w:rPr>
          <w:rFonts w:eastAsia="MS Mincho"/>
          <w:noProof/>
        </w:rPr>
        <w:t>Form update</w:t>
      </w:r>
      <w:r>
        <w:rPr>
          <w:noProof/>
        </w:rPr>
        <w:tab/>
        <w:t>50</w:t>
      </w:r>
    </w:p>
    <w:p w14:paraId="09BF35FC" w14:textId="77777777" w:rsidR="000475FC" w:rsidRDefault="000475FC">
      <w:pPr>
        <w:pStyle w:val="Index1"/>
        <w:tabs>
          <w:tab w:val="right" w:leader="dot" w:pos="3950"/>
        </w:tabs>
        <w:rPr>
          <w:noProof/>
        </w:rPr>
      </w:pPr>
      <w:r w:rsidRPr="004C5DF1">
        <w:rPr>
          <w:rFonts w:eastAsia="MS Mincho"/>
          <w:noProof/>
        </w:rPr>
        <w:t>Form zero point</w:t>
      </w:r>
      <w:r>
        <w:rPr>
          <w:noProof/>
        </w:rPr>
        <w:tab/>
        <w:t>55</w:t>
      </w:r>
    </w:p>
    <w:p w14:paraId="0786C67D" w14:textId="77777777" w:rsidR="000475FC" w:rsidRDefault="000475FC">
      <w:pPr>
        <w:pStyle w:val="Index1"/>
        <w:tabs>
          <w:tab w:val="right" w:leader="dot" w:pos="3950"/>
        </w:tabs>
        <w:rPr>
          <w:noProof/>
        </w:rPr>
      </w:pPr>
      <w:r w:rsidRPr="004C5DF1">
        <w:rPr>
          <w:rFonts w:eastAsia="MS Mincho"/>
          <w:noProof/>
        </w:rPr>
        <w:t>Forms</w:t>
      </w:r>
      <w:r>
        <w:rPr>
          <w:noProof/>
        </w:rPr>
        <w:tab/>
        <w:t>25</w:t>
      </w:r>
    </w:p>
    <w:p w14:paraId="587956E4" w14:textId="77777777" w:rsidR="000475FC" w:rsidRDefault="000475FC">
      <w:pPr>
        <w:pStyle w:val="Index1"/>
        <w:tabs>
          <w:tab w:val="right" w:leader="dot" w:pos="3950"/>
        </w:tabs>
        <w:rPr>
          <w:noProof/>
        </w:rPr>
      </w:pPr>
      <w:r w:rsidRPr="004C5DF1">
        <w:rPr>
          <w:rFonts w:eastAsia="MS Mincho"/>
          <w:noProof/>
        </w:rPr>
        <w:t>Free stitches</w:t>
      </w:r>
      <w:r>
        <w:rPr>
          <w:noProof/>
        </w:rPr>
        <w:tab/>
        <w:t>49</w:t>
      </w:r>
    </w:p>
    <w:p w14:paraId="42074C7C" w14:textId="77777777" w:rsidR="000475FC" w:rsidRDefault="000475FC">
      <w:pPr>
        <w:pStyle w:val="Index1"/>
        <w:tabs>
          <w:tab w:val="right" w:leader="dot" w:pos="3950"/>
        </w:tabs>
        <w:rPr>
          <w:noProof/>
        </w:rPr>
      </w:pPr>
      <w:r w:rsidRPr="004C5DF1">
        <w:rPr>
          <w:rFonts w:eastAsia="MS Mincho"/>
          <w:noProof/>
        </w:rPr>
        <w:t>Frm+/-</w:t>
      </w:r>
      <w:r>
        <w:rPr>
          <w:noProof/>
        </w:rPr>
        <w:tab/>
        <w:t>77</w:t>
      </w:r>
    </w:p>
    <w:p w14:paraId="2D0DFADA" w14:textId="77777777" w:rsidR="000475FC" w:rsidRDefault="000475FC">
      <w:pPr>
        <w:pStyle w:val="Index1"/>
        <w:tabs>
          <w:tab w:val="right" w:leader="dot" w:pos="3950"/>
        </w:tabs>
        <w:rPr>
          <w:noProof/>
        </w:rPr>
      </w:pPr>
      <w:r w:rsidRPr="004C5DF1">
        <w:rPr>
          <w:rFonts w:eastAsia="MS Mincho"/>
          <w:noProof/>
        </w:rPr>
        <w:t>From bean to line</w:t>
      </w:r>
      <w:r>
        <w:rPr>
          <w:noProof/>
        </w:rPr>
        <w:tab/>
        <w:t>48</w:t>
      </w:r>
    </w:p>
    <w:p w14:paraId="0C5D53D1" w14:textId="77777777" w:rsidR="000475FC" w:rsidRDefault="000475FC">
      <w:pPr>
        <w:pStyle w:val="Index1"/>
        <w:tabs>
          <w:tab w:val="right" w:leader="dot" w:pos="3950"/>
        </w:tabs>
        <w:rPr>
          <w:noProof/>
        </w:rPr>
      </w:pPr>
      <w:r w:rsidRPr="004C5DF1">
        <w:rPr>
          <w:rFonts w:eastAsia="MS Mincho"/>
          <w:noProof/>
        </w:rPr>
        <w:t>From stitches to form</w:t>
      </w:r>
      <w:r>
        <w:rPr>
          <w:noProof/>
        </w:rPr>
        <w:tab/>
        <w:t>48</w:t>
      </w:r>
    </w:p>
    <w:p w14:paraId="73652B80" w14:textId="77777777" w:rsidR="000475FC" w:rsidRDefault="000475FC">
      <w:pPr>
        <w:pStyle w:val="IndexHeading"/>
        <w:keepNext/>
        <w:tabs>
          <w:tab w:val="right" w:leader="dot" w:pos="3950"/>
        </w:tabs>
        <w:rPr>
          <w:rFonts w:eastAsiaTheme="minorEastAsia" w:cstheme="minorBidi"/>
          <w:b w:val="0"/>
          <w:bCs w:val="0"/>
          <w:noProof/>
        </w:rPr>
      </w:pPr>
      <w:r>
        <w:rPr>
          <w:noProof/>
        </w:rPr>
        <w:t>G</w:t>
      </w:r>
    </w:p>
    <w:p w14:paraId="0B42BEA5" w14:textId="77777777" w:rsidR="000475FC" w:rsidRDefault="000475FC">
      <w:pPr>
        <w:pStyle w:val="Index1"/>
        <w:tabs>
          <w:tab w:val="right" w:leader="dot" w:pos="3950"/>
        </w:tabs>
        <w:rPr>
          <w:noProof/>
        </w:rPr>
      </w:pPr>
      <w:r w:rsidRPr="004C5DF1">
        <w:rPr>
          <w:rFonts w:eastAsia="MS Mincho"/>
          <w:noProof/>
        </w:rPr>
        <w:t>Grid cutoff</w:t>
      </w:r>
      <w:r>
        <w:rPr>
          <w:noProof/>
        </w:rPr>
        <w:tab/>
        <w:t>60</w:t>
      </w:r>
    </w:p>
    <w:p w14:paraId="1A987E36" w14:textId="77777777" w:rsidR="000475FC" w:rsidRDefault="000475FC">
      <w:pPr>
        <w:pStyle w:val="Index1"/>
        <w:tabs>
          <w:tab w:val="right" w:leader="dot" w:pos="3950"/>
        </w:tabs>
        <w:rPr>
          <w:noProof/>
        </w:rPr>
      </w:pPr>
      <w:r w:rsidRPr="004C5DF1">
        <w:rPr>
          <w:rFonts w:eastAsia="MS Mincho"/>
          <w:noProof/>
        </w:rPr>
        <w:t>Grid mask</w:t>
      </w:r>
      <w:r>
        <w:rPr>
          <w:noProof/>
        </w:rPr>
        <w:tab/>
        <w:t>40</w:t>
      </w:r>
    </w:p>
    <w:p w14:paraId="672E8EEB" w14:textId="77777777" w:rsidR="000475FC" w:rsidRDefault="000475FC">
      <w:pPr>
        <w:pStyle w:val="Index1"/>
        <w:tabs>
          <w:tab w:val="right" w:leader="dot" w:pos="3950"/>
        </w:tabs>
        <w:rPr>
          <w:noProof/>
        </w:rPr>
      </w:pPr>
      <w:r w:rsidRPr="004C5DF1">
        <w:rPr>
          <w:rFonts w:eastAsia="MS Mincho"/>
          <w:noProof/>
        </w:rPr>
        <w:t>Grid size</w:t>
      </w:r>
      <w:r>
        <w:rPr>
          <w:noProof/>
        </w:rPr>
        <w:tab/>
        <w:t>61</w:t>
      </w:r>
    </w:p>
    <w:p w14:paraId="002DBB25" w14:textId="77777777" w:rsidR="000475FC" w:rsidRDefault="000475FC">
      <w:pPr>
        <w:pStyle w:val="IndexHeading"/>
        <w:keepNext/>
        <w:tabs>
          <w:tab w:val="right" w:leader="dot" w:pos="3950"/>
        </w:tabs>
        <w:rPr>
          <w:rFonts w:eastAsiaTheme="minorEastAsia" w:cstheme="minorBidi"/>
          <w:b w:val="0"/>
          <w:bCs w:val="0"/>
          <w:noProof/>
        </w:rPr>
      </w:pPr>
      <w:r>
        <w:rPr>
          <w:noProof/>
        </w:rPr>
        <w:t>H</w:t>
      </w:r>
    </w:p>
    <w:p w14:paraId="757131E3" w14:textId="77777777" w:rsidR="000475FC" w:rsidRDefault="000475FC">
      <w:pPr>
        <w:pStyle w:val="Index1"/>
        <w:tabs>
          <w:tab w:val="right" w:leader="dot" w:pos="3950"/>
        </w:tabs>
        <w:rPr>
          <w:noProof/>
        </w:rPr>
      </w:pPr>
      <w:r w:rsidRPr="004C5DF1">
        <w:rPr>
          <w:rFonts w:eastAsia="MS Mincho"/>
          <w:noProof/>
        </w:rPr>
        <w:t>Help</w:t>
      </w:r>
      <w:r>
        <w:rPr>
          <w:noProof/>
        </w:rPr>
        <w:tab/>
        <w:t>77</w:t>
      </w:r>
    </w:p>
    <w:p w14:paraId="1293BB31" w14:textId="77777777" w:rsidR="000475FC" w:rsidRDefault="000475FC">
      <w:pPr>
        <w:pStyle w:val="Index1"/>
        <w:tabs>
          <w:tab w:val="right" w:leader="dot" w:pos="3950"/>
        </w:tabs>
        <w:rPr>
          <w:noProof/>
        </w:rPr>
      </w:pPr>
      <w:r w:rsidRPr="004C5DF1">
        <w:rPr>
          <w:rFonts w:eastAsia="MS Mincho"/>
          <w:noProof/>
        </w:rPr>
        <w:t>Hide bitmap</w:t>
      </w:r>
      <w:r>
        <w:rPr>
          <w:noProof/>
        </w:rPr>
        <w:tab/>
        <w:t>37, 58</w:t>
      </w:r>
    </w:p>
    <w:p w14:paraId="4881140D" w14:textId="77777777" w:rsidR="000475FC" w:rsidRDefault="000475FC">
      <w:pPr>
        <w:pStyle w:val="Index1"/>
        <w:tabs>
          <w:tab w:val="right" w:leader="dot" w:pos="3950"/>
        </w:tabs>
        <w:rPr>
          <w:noProof/>
        </w:rPr>
      </w:pPr>
      <w:r w:rsidRPr="004C5DF1">
        <w:rPr>
          <w:rFonts w:eastAsia="MS Mincho"/>
          <w:noProof/>
        </w:rPr>
        <w:t>Hiding the bitmap</w:t>
      </w:r>
      <w:r>
        <w:rPr>
          <w:noProof/>
        </w:rPr>
        <w:tab/>
        <w:t>30</w:t>
      </w:r>
    </w:p>
    <w:p w14:paraId="1AEB1AFB" w14:textId="77777777" w:rsidR="000475FC" w:rsidRDefault="000475FC">
      <w:pPr>
        <w:pStyle w:val="Index1"/>
        <w:tabs>
          <w:tab w:val="right" w:leader="dot" w:pos="3950"/>
        </w:tabs>
        <w:rPr>
          <w:noProof/>
        </w:rPr>
      </w:pPr>
      <w:r w:rsidRPr="004C5DF1">
        <w:rPr>
          <w:rFonts w:eastAsia="MS Mincho"/>
          <w:noProof/>
        </w:rPr>
        <w:t>Hoop height</w:t>
      </w:r>
      <w:r>
        <w:rPr>
          <w:noProof/>
        </w:rPr>
        <w:tab/>
        <w:t>61</w:t>
      </w:r>
    </w:p>
    <w:p w14:paraId="4876C402" w14:textId="77777777" w:rsidR="000475FC" w:rsidRDefault="000475FC">
      <w:pPr>
        <w:pStyle w:val="Index1"/>
        <w:tabs>
          <w:tab w:val="right" w:leader="dot" w:pos="3950"/>
        </w:tabs>
        <w:rPr>
          <w:noProof/>
        </w:rPr>
      </w:pPr>
      <w:r w:rsidRPr="004C5DF1">
        <w:rPr>
          <w:rFonts w:eastAsia="MS Mincho"/>
          <w:noProof/>
        </w:rPr>
        <w:t>Hoop type</w:t>
      </w:r>
      <w:r>
        <w:rPr>
          <w:noProof/>
        </w:rPr>
        <w:tab/>
        <w:t>61</w:t>
      </w:r>
    </w:p>
    <w:p w14:paraId="0F4A5CBE" w14:textId="77777777" w:rsidR="000475FC" w:rsidRDefault="000475FC">
      <w:pPr>
        <w:pStyle w:val="Index1"/>
        <w:tabs>
          <w:tab w:val="right" w:leader="dot" w:pos="3950"/>
        </w:tabs>
        <w:rPr>
          <w:noProof/>
        </w:rPr>
      </w:pPr>
      <w:r w:rsidRPr="004C5DF1">
        <w:rPr>
          <w:rFonts w:eastAsia="MS Mincho"/>
          <w:noProof/>
        </w:rPr>
        <w:t>Hoop width</w:t>
      </w:r>
      <w:r>
        <w:rPr>
          <w:noProof/>
        </w:rPr>
        <w:tab/>
        <w:t>61</w:t>
      </w:r>
    </w:p>
    <w:p w14:paraId="32D49A99" w14:textId="77777777" w:rsidR="000475FC" w:rsidRDefault="000475FC">
      <w:pPr>
        <w:pStyle w:val="Index1"/>
        <w:tabs>
          <w:tab w:val="right" w:leader="dot" w:pos="3950"/>
        </w:tabs>
        <w:rPr>
          <w:noProof/>
        </w:rPr>
      </w:pPr>
      <w:r w:rsidRPr="004C5DF1">
        <w:rPr>
          <w:rFonts w:eastAsia="MS Mincho"/>
          <w:noProof/>
        </w:rPr>
        <w:t>Horizontal</w:t>
      </w:r>
      <w:r>
        <w:rPr>
          <w:noProof/>
        </w:rPr>
        <w:tab/>
        <w:t>47, 50, 67, 69</w:t>
      </w:r>
    </w:p>
    <w:p w14:paraId="213BB48E" w14:textId="77777777" w:rsidR="000475FC" w:rsidRDefault="000475FC">
      <w:pPr>
        <w:pStyle w:val="Index1"/>
        <w:tabs>
          <w:tab w:val="right" w:leader="dot" w:pos="3950"/>
        </w:tabs>
        <w:rPr>
          <w:noProof/>
        </w:rPr>
      </w:pPr>
      <w:r w:rsidRPr="004C5DF1">
        <w:rPr>
          <w:rFonts w:eastAsia="MS Mincho"/>
          <w:noProof/>
        </w:rPr>
        <w:t>horizontal fill</w:t>
      </w:r>
      <w:r>
        <w:rPr>
          <w:noProof/>
        </w:rPr>
        <w:tab/>
        <w:t>55, 67, 68</w:t>
      </w:r>
    </w:p>
    <w:p w14:paraId="0A8A5E51" w14:textId="77777777" w:rsidR="000475FC" w:rsidRDefault="000475FC">
      <w:pPr>
        <w:pStyle w:val="IndexHeading"/>
        <w:keepNext/>
        <w:tabs>
          <w:tab w:val="right" w:leader="dot" w:pos="3950"/>
        </w:tabs>
        <w:rPr>
          <w:rFonts w:eastAsiaTheme="minorEastAsia" w:cstheme="minorBidi"/>
          <w:b w:val="0"/>
          <w:bCs w:val="0"/>
          <w:noProof/>
        </w:rPr>
      </w:pPr>
      <w:r>
        <w:rPr>
          <w:noProof/>
        </w:rPr>
        <w:t>I</w:t>
      </w:r>
    </w:p>
    <w:p w14:paraId="7950FBC6" w14:textId="77777777" w:rsidR="000475FC" w:rsidRDefault="000475FC">
      <w:pPr>
        <w:pStyle w:val="Index1"/>
        <w:tabs>
          <w:tab w:val="right" w:leader="dot" w:pos="3950"/>
        </w:tabs>
        <w:rPr>
          <w:noProof/>
        </w:rPr>
      </w:pPr>
      <w:r w:rsidRPr="004C5DF1">
        <w:rPr>
          <w:rFonts w:eastAsia="MS Mincho"/>
          <w:noProof/>
        </w:rPr>
        <w:t>If you have a form selected</w:t>
      </w:r>
      <w:r>
        <w:rPr>
          <w:noProof/>
        </w:rPr>
        <w:tab/>
        <w:t>47</w:t>
      </w:r>
    </w:p>
    <w:p w14:paraId="32D7DD88" w14:textId="77777777" w:rsidR="000475FC" w:rsidRDefault="000475FC">
      <w:pPr>
        <w:pStyle w:val="Index1"/>
        <w:tabs>
          <w:tab w:val="right" w:leader="dot" w:pos="3950"/>
        </w:tabs>
        <w:rPr>
          <w:noProof/>
        </w:rPr>
      </w:pPr>
      <w:r w:rsidRPr="004C5DF1">
        <w:rPr>
          <w:rFonts w:eastAsia="MS Mincho"/>
          <w:noProof/>
        </w:rPr>
        <w:t>Importing stitches into the texture editor</w:t>
      </w:r>
      <w:r>
        <w:rPr>
          <w:noProof/>
        </w:rPr>
        <w:tab/>
        <w:t>70</w:t>
      </w:r>
    </w:p>
    <w:p w14:paraId="1E5A74F6" w14:textId="77777777" w:rsidR="000475FC" w:rsidRDefault="000475FC">
      <w:pPr>
        <w:pStyle w:val="Index1"/>
        <w:tabs>
          <w:tab w:val="right" w:leader="dot" w:pos="3950"/>
        </w:tabs>
        <w:rPr>
          <w:noProof/>
        </w:rPr>
      </w:pPr>
      <w:r w:rsidRPr="004C5DF1">
        <w:rPr>
          <w:rFonts w:eastAsia="MS Mincho"/>
          <w:noProof/>
        </w:rPr>
        <w:t>In</w:t>
      </w:r>
      <w:r>
        <w:rPr>
          <w:noProof/>
        </w:rPr>
        <w:tab/>
        <w:t>58</w:t>
      </w:r>
    </w:p>
    <w:p w14:paraId="0F45D0F2" w14:textId="77777777" w:rsidR="000475FC" w:rsidRDefault="000475FC">
      <w:pPr>
        <w:pStyle w:val="Index1"/>
        <w:tabs>
          <w:tab w:val="right" w:leader="dot" w:pos="3950"/>
        </w:tabs>
        <w:rPr>
          <w:noProof/>
        </w:rPr>
      </w:pPr>
      <w:r>
        <w:rPr>
          <w:noProof/>
        </w:rPr>
        <w:t>Information boxes</w:t>
      </w:r>
      <w:r>
        <w:rPr>
          <w:noProof/>
        </w:rPr>
        <w:tab/>
        <w:t>13, 17</w:t>
      </w:r>
    </w:p>
    <w:p w14:paraId="046D83A6" w14:textId="77777777" w:rsidR="000475FC" w:rsidRDefault="000475FC">
      <w:pPr>
        <w:pStyle w:val="Index1"/>
        <w:tabs>
          <w:tab w:val="right" w:leader="dot" w:pos="3950"/>
        </w:tabs>
        <w:rPr>
          <w:noProof/>
        </w:rPr>
      </w:pPr>
      <w:r w:rsidRPr="004C5DF1">
        <w:rPr>
          <w:rFonts w:eastAsia="MS Mincho"/>
          <w:noProof/>
        </w:rPr>
        <w:t>Information boxes in thumbnail mode</w:t>
      </w:r>
      <w:r>
        <w:rPr>
          <w:noProof/>
        </w:rPr>
        <w:tab/>
        <w:t>20</w:t>
      </w:r>
    </w:p>
    <w:p w14:paraId="78601F77" w14:textId="77777777" w:rsidR="000475FC" w:rsidRDefault="000475FC">
      <w:pPr>
        <w:pStyle w:val="Index1"/>
        <w:tabs>
          <w:tab w:val="right" w:leader="dot" w:pos="3950"/>
        </w:tabs>
        <w:rPr>
          <w:noProof/>
        </w:rPr>
      </w:pPr>
      <w:r w:rsidRPr="004C5DF1">
        <w:rPr>
          <w:rFonts w:eastAsia="MS Mincho"/>
          <w:noProof/>
        </w:rPr>
        <w:t>Insert</w:t>
      </w:r>
      <w:r>
        <w:rPr>
          <w:noProof/>
        </w:rPr>
        <w:tab/>
        <w:t>36</w:t>
      </w:r>
    </w:p>
    <w:p w14:paraId="1AA3FFDC" w14:textId="77777777" w:rsidR="000475FC" w:rsidRDefault="000475FC">
      <w:pPr>
        <w:pStyle w:val="Index1"/>
        <w:tabs>
          <w:tab w:val="right" w:leader="dot" w:pos="3950"/>
        </w:tabs>
        <w:rPr>
          <w:noProof/>
        </w:rPr>
      </w:pPr>
      <w:r w:rsidRPr="004C5DF1">
        <w:rPr>
          <w:rFonts w:eastAsia="MS Mincho"/>
          <w:noProof/>
        </w:rPr>
        <w:t>Insert color</w:t>
      </w:r>
      <w:r>
        <w:rPr>
          <w:noProof/>
        </w:rPr>
        <w:tab/>
        <w:t>34</w:t>
      </w:r>
    </w:p>
    <w:p w14:paraId="209B567E" w14:textId="77777777" w:rsidR="000475FC" w:rsidRDefault="000475FC">
      <w:pPr>
        <w:pStyle w:val="Index1"/>
        <w:tabs>
          <w:tab w:val="right" w:leader="dot" w:pos="3950"/>
        </w:tabs>
        <w:rPr>
          <w:noProof/>
        </w:rPr>
      </w:pPr>
      <w:r w:rsidRPr="004C5DF1">
        <w:rPr>
          <w:rFonts w:eastAsia="MS Mincho"/>
          <w:noProof/>
        </w:rPr>
        <w:t>Installation</w:t>
      </w:r>
      <w:r>
        <w:rPr>
          <w:noProof/>
        </w:rPr>
        <w:tab/>
        <w:t>8</w:t>
      </w:r>
    </w:p>
    <w:p w14:paraId="0251E2C3" w14:textId="77777777" w:rsidR="000475FC" w:rsidRDefault="000475FC">
      <w:pPr>
        <w:pStyle w:val="Index1"/>
        <w:tabs>
          <w:tab w:val="right" w:leader="dot" w:pos="3950"/>
        </w:tabs>
        <w:rPr>
          <w:noProof/>
        </w:rPr>
      </w:pPr>
      <w:r w:rsidRPr="004C5DF1">
        <w:rPr>
          <w:rFonts w:eastAsia="MS Mincho"/>
          <w:noProof/>
        </w:rPr>
        <w:t>Interactive auto trace</w:t>
      </w:r>
      <w:r>
        <w:rPr>
          <w:noProof/>
        </w:rPr>
        <w:tab/>
        <w:t>26</w:t>
      </w:r>
    </w:p>
    <w:p w14:paraId="1A751527" w14:textId="77777777" w:rsidR="000475FC" w:rsidRDefault="000475FC">
      <w:pPr>
        <w:pStyle w:val="Index1"/>
        <w:tabs>
          <w:tab w:val="right" w:leader="dot" w:pos="3950"/>
        </w:tabs>
        <w:rPr>
          <w:noProof/>
        </w:rPr>
      </w:pPr>
      <w:r w:rsidRPr="004C5DF1">
        <w:rPr>
          <w:rFonts w:eastAsia="MS Mincho"/>
          <w:noProof/>
        </w:rPr>
        <w:t>Introduction</w:t>
      </w:r>
      <w:r>
        <w:rPr>
          <w:noProof/>
        </w:rPr>
        <w:tab/>
        <w:t>8</w:t>
      </w:r>
    </w:p>
    <w:p w14:paraId="18B9497F" w14:textId="77777777" w:rsidR="000475FC" w:rsidRDefault="000475FC">
      <w:pPr>
        <w:pStyle w:val="IndexHeading"/>
        <w:keepNext/>
        <w:tabs>
          <w:tab w:val="right" w:leader="dot" w:pos="3950"/>
        </w:tabs>
        <w:rPr>
          <w:rFonts w:eastAsiaTheme="minorEastAsia" w:cstheme="minorBidi"/>
          <w:b w:val="0"/>
          <w:bCs w:val="0"/>
          <w:noProof/>
        </w:rPr>
      </w:pPr>
      <w:r>
        <w:rPr>
          <w:noProof/>
        </w:rPr>
        <w:t>K</w:t>
      </w:r>
    </w:p>
    <w:p w14:paraId="17454CD4" w14:textId="77777777" w:rsidR="000475FC" w:rsidRDefault="000475FC">
      <w:pPr>
        <w:pStyle w:val="Index1"/>
        <w:tabs>
          <w:tab w:val="right" w:leader="dot" w:pos="3950"/>
        </w:tabs>
        <w:rPr>
          <w:noProof/>
        </w:rPr>
      </w:pPr>
      <w:r>
        <w:rPr>
          <w:noProof/>
        </w:rPr>
        <w:t>Keyboard shortcuts</w:t>
      </w:r>
      <w:r>
        <w:rPr>
          <w:noProof/>
        </w:rPr>
        <w:tab/>
        <w:t>11, 77</w:t>
      </w:r>
    </w:p>
    <w:p w14:paraId="58A123A0" w14:textId="77777777" w:rsidR="000475FC" w:rsidRDefault="000475FC">
      <w:pPr>
        <w:pStyle w:val="Index1"/>
        <w:tabs>
          <w:tab w:val="right" w:leader="dot" w:pos="3950"/>
        </w:tabs>
        <w:rPr>
          <w:noProof/>
        </w:rPr>
      </w:pPr>
      <w:r w:rsidRPr="004C5DF1">
        <w:rPr>
          <w:rFonts w:eastAsia="MS Mincho"/>
          <w:noProof/>
        </w:rPr>
        <w:t>Knot at selected stitch</w:t>
      </w:r>
      <w:r>
        <w:rPr>
          <w:noProof/>
        </w:rPr>
        <w:tab/>
        <w:t>55</w:t>
      </w:r>
    </w:p>
    <w:p w14:paraId="38E09D52" w14:textId="77777777" w:rsidR="000475FC" w:rsidRDefault="000475FC">
      <w:pPr>
        <w:pStyle w:val="Index1"/>
        <w:tabs>
          <w:tab w:val="right" w:leader="dot" w:pos="3950"/>
        </w:tabs>
        <w:rPr>
          <w:noProof/>
        </w:rPr>
      </w:pPr>
      <w:r w:rsidRPr="004C5DF1">
        <w:rPr>
          <w:rFonts w:eastAsia="MS Mincho"/>
          <w:noProof/>
        </w:rPr>
        <w:t>Knots</w:t>
      </w:r>
      <w:r>
        <w:rPr>
          <w:noProof/>
        </w:rPr>
        <w:tab/>
        <w:t>49, 55</w:t>
      </w:r>
    </w:p>
    <w:p w14:paraId="1C0037B8" w14:textId="77777777" w:rsidR="000475FC" w:rsidRDefault="000475FC">
      <w:pPr>
        <w:pStyle w:val="IndexHeading"/>
        <w:keepNext/>
        <w:tabs>
          <w:tab w:val="right" w:leader="dot" w:pos="3950"/>
        </w:tabs>
        <w:rPr>
          <w:rFonts w:eastAsiaTheme="minorEastAsia" w:cstheme="minorBidi"/>
          <w:b w:val="0"/>
          <w:bCs w:val="0"/>
          <w:noProof/>
        </w:rPr>
      </w:pPr>
      <w:r>
        <w:rPr>
          <w:noProof/>
        </w:rPr>
        <w:t>L</w:t>
      </w:r>
    </w:p>
    <w:p w14:paraId="4F665B05" w14:textId="77777777" w:rsidR="000475FC" w:rsidRDefault="000475FC">
      <w:pPr>
        <w:pStyle w:val="Index1"/>
        <w:tabs>
          <w:tab w:val="right" w:leader="dot" w:pos="3950"/>
        </w:tabs>
        <w:rPr>
          <w:noProof/>
        </w:rPr>
      </w:pPr>
      <w:r w:rsidRPr="004C5DF1">
        <w:rPr>
          <w:rFonts w:eastAsia="MS Mincho"/>
          <w:noProof/>
        </w:rPr>
        <w:t>Large stitches</w:t>
      </w:r>
      <w:r>
        <w:rPr>
          <w:noProof/>
        </w:rPr>
        <w:tab/>
        <w:t>49</w:t>
      </w:r>
    </w:p>
    <w:p w14:paraId="24BEAC1B" w14:textId="77777777" w:rsidR="000475FC" w:rsidRDefault="000475FC">
      <w:pPr>
        <w:pStyle w:val="Index1"/>
        <w:tabs>
          <w:tab w:val="right" w:leader="dot" w:pos="3950"/>
        </w:tabs>
        <w:rPr>
          <w:noProof/>
        </w:rPr>
      </w:pPr>
      <w:r w:rsidRPr="004C5DF1">
        <w:rPr>
          <w:rFonts w:eastAsia="MS Mincho"/>
          <w:noProof/>
        </w:rPr>
        <w:t>Layers</w:t>
      </w:r>
      <w:r>
        <w:rPr>
          <w:noProof/>
        </w:rPr>
        <w:tab/>
        <w:t>20</w:t>
      </w:r>
    </w:p>
    <w:p w14:paraId="41DD40C1" w14:textId="77777777" w:rsidR="000475FC" w:rsidRDefault="000475FC">
      <w:pPr>
        <w:pStyle w:val="Index1"/>
        <w:tabs>
          <w:tab w:val="right" w:leader="dot" w:pos="3950"/>
        </w:tabs>
        <w:rPr>
          <w:noProof/>
        </w:rPr>
      </w:pPr>
      <w:r w:rsidRPr="004C5DF1">
        <w:rPr>
          <w:rFonts w:eastAsia="MS Mincho"/>
          <w:noProof/>
        </w:rPr>
        <w:t>Lens ratio</w:t>
      </w:r>
      <w:r>
        <w:rPr>
          <w:noProof/>
        </w:rPr>
        <w:tab/>
        <w:t>61</w:t>
      </w:r>
    </w:p>
    <w:p w14:paraId="600A07C0" w14:textId="77777777" w:rsidR="000475FC" w:rsidRDefault="000475FC">
      <w:pPr>
        <w:pStyle w:val="Index1"/>
        <w:tabs>
          <w:tab w:val="right" w:leader="dot" w:pos="3950"/>
        </w:tabs>
        <w:rPr>
          <w:noProof/>
        </w:rPr>
      </w:pPr>
      <w:r w:rsidRPr="004C5DF1">
        <w:rPr>
          <w:rFonts w:eastAsia="MS Mincho"/>
          <w:noProof/>
        </w:rPr>
        <w:t>Line</w:t>
      </w:r>
      <w:r>
        <w:rPr>
          <w:noProof/>
        </w:rPr>
        <w:tab/>
        <w:t>72</w:t>
      </w:r>
    </w:p>
    <w:p w14:paraId="7BD83035" w14:textId="77777777" w:rsidR="000475FC" w:rsidRDefault="000475FC">
      <w:pPr>
        <w:pStyle w:val="Index1"/>
        <w:tabs>
          <w:tab w:val="right" w:leader="dot" w:pos="3950"/>
        </w:tabs>
        <w:rPr>
          <w:noProof/>
        </w:rPr>
      </w:pPr>
      <w:r w:rsidRPr="004C5DF1">
        <w:rPr>
          <w:rFonts w:eastAsia="MS Mincho"/>
          <w:noProof/>
        </w:rPr>
        <w:t>Line border spacing</w:t>
      </w:r>
      <w:r>
        <w:rPr>
          <w:noProof/>
        </w:rPr>
        <w:tab/>
        <w:t>40</w:t>
      </w:r>
    </w:p>
    <w:p w14:paraId="2FBE4AD4" w14:textId="77777777" w:rsidR="000475FC" w:rsidRDefault="000475FC">
      <w:pPr>
        <w:pStyle w:val="Index1"/>
        <w:tabs>
          <w:tab w:val="right" w:leader="dot" w:pos="3950"/>
        </w:tabs>
        <w:rPr>
          <w:noProof/>
        </w:rPr>
      </w:pPr>
      <w:r>
        <w:rPr>
          <w:noProof/>
        </w:rPr>
        <w:t>Line c</w:t>
      </w:r>
      <w:r w:rsidRPr="004C5DF1">
        <w:rPr>
          <w:rFonts w:eastAsia="MS Mincho"/>
          <w:noProof/>
        </w:rPr>
        <w:t>hain</w:t>
      </w:r>
      <w:r>
        <w:rPr>
          <w:noProof/>
        </w:rPr>
        <w:tab/>
        <w:t>76</w:t>
      </w:r>
    </w:p>
    <w:p w14:paraId="32497E4F" w14:textId="77777777" w:rsidR="000475FC" w:rsidRDefault="000475FC">
      <w:pPr>
        <w:pStyle w:val="Index1"/>
        <w:tabs>
          <w:tab w:val="right" w:leader="dot" w:pos="3950"/>
        </w:tabs>
        <w:rPr>
          <w:noProof/>
        </w:rPr>
      </w:pPr>
      <w:r w:rsidRPr="004C5DF1">
        <w:rPr>
          <w:rFonts w:eastAsia="MS Mincho"/>
          <w:noProof/>
        </w:rPr>
        <w:t>Load bitmap</w:t>
      </w:r>
      <w:r>
        <w:rPr>
          <w:noProof/>
        </w:rPr>
        <w:tab/>
        <w:t>37</w:t>
      </w:r>
    </w:p>
    <w:p w14:paraId="487F67A1" w14:textId="77777777" w:rsidR="000475FC" w:rsidRDefault="000475FC">
      <w:pPr>
        <w:pStyle w:val="Index1"/>
        <w:tabs>
          <w:tab w:val="right" w:leader="dot" w:pos="3950"/>
        </w:tabs>
        <w:rPr>
          <w:noProof/>
        </w:rPr>
      </w:pPr>
      <w:r w:rsidRPr="004C5DF1">
        <w:rPr>
          <w:rFonts w:eastAsia="MS Mincho"/>
          <w:noProof/>
        </w:rPr>
        <w:t>Locking</w:t>
      </w:r>
      <w:r>
        <w:rPr>
          <w:noProof/>
        </w:rPr>
        <w:tab/>
        <w:t>38</w:t>
      </w:r>
    </w:p>
    <w:p w14:paraId="5AB7578A" w14:textId="77777777" w:rsidR="000475FC" w:rsidRDefault="000475FC">
      <w:pPr>
        <w:pStyle w:val="IndexHeading"/>
        <w:keepNext/>
        <w:tabs>
          <w:tab w:val="right" w:leader="dot" w:pos="3950"/>
        </w:tabs>
        <w:rPr>
          <w:rFonts w:eastAsiaTheme="minorEastAsia" w:cstheme="minorBidi"/>
          <w:b w:val="0"/>
          <w:bCs w:val="0"/>
          <w:noProof/>
        </w:rPr>
      </w:pPr>
      <w:r>
        <w:rPr>
          <w:noProof/>
        </w:rPr>
        <w:t>M</w:t>
      </w:r>
    </w:p>
    <w:p w14:paraId="46A630FC" w14:textId="77777777" w:rsidR="000475FC" w:rsidRDefault="000475FC">
      <w:pPr>
        <w:pStyle w:val="Index1"/>
        <w:tabs>
          <w:tab w:val="right" w:leader="dot" w:pos="3950"/>
        </w:tabs>
        <w:rPr>
          <w:noProof/>
        </w:rPr>
      </w:pPr>
      <w:r w:rsidRPr="004C5DF1">
        <w:rPr>
          <w:rFonts w:eastAsia="MS Mincho"/>
          <w:noProof/>
        </w:rPr>
        <w:t>Machine file type</w:t>
      </w:r>
      <w:r>
        <w:rPr>
          <w:noProof/>
        </w:rPr>
        <w:tab/>
        <w:t>40</w:t>
      </w:r>
    </w:p>
    <w:p w14:paraId="70B203F1" w14:textId="77777777" w:rsidR="000475FC" w:rsidRDefault="000475FC">
      <w:pPr>
        <w:pStyle w:val="Index1"/>
        <w:tabs>
          <w:tab w:val="right" w:leader="dot" w:pos="3950"/>
        </w:tabs>
        <w:rPr>
          <w:noProof/>
        </w:rPr>
      </w:pPr>
      <w:r w:rsidRPr="004C5DF1">
        <w:rPr>
          <w:rFonts w:eastAsia="MS Mincho"/>
          <w:noProof/>
        </w:rPr>
        <w:t>Maximum stitch length</w:t>
      </w:r>
      <w:r>
        <w:rPr>
          <w:noProof/>
        </w:rPr>
        <w:tab/>
        <w:t>19</w:t>
      </w:r>
    </w:p>
    <w:p w14:paraId="784E30EE" w14:textId="77777777" w:rsidR="000475FC" w:rsidRDefault="000475FC">
      <w:pPr>
        <w:pStyle w:val="Index1"/>
        <w:tabs>
          <w:tab w:val="right" w:leader="dot" w:pos="3950"/>
        </w:tabs>
        <w:rPr>
          <w:noProof/>
        </w:rPr>
      </w:pPr>
      <w:r w:rsidRPr="004C5DF1">
        <w:rPr>
          <w:rFonts w:eastAsia="MS Mincho"/>
          <w:noProof/>
        </w:rPr>
        <w:t>Minimum stitch length</w:t>
      </w:r>
      <w:r>
        <w:rPr>
          <w:noProof/>
        </w:rPr>
        <w:tab/>
        <w:t>17, 19</w:t>
      </w:r>
    </w:p>
    <w:p w14:paraId="6AB80861" w14:textId="77777777" w:rsidR="000475FC" w:rsidRDefault="000475FC">
      <w:pPr>
        <w:pStyle w:val="Index1"/>
        <w:tabs>
          <w:tab w:val="right" w:leader="dot" w:pos="3950"/>
        </w:tabs>
        <w:rPr>
          <w:noProof/>
        </w:rPr>
      </w:pPr>
      <w:r w:rsidRPr="004C5DF1">
        <w:rPr>
          <w:rFonts w:eastAsia="MS Mincho"/>
          <w:noProof/>
        </w:rPr>
        <w:t>Move</w:t>
      </w:r>
      <w:r>
        <w:rPr>
          <w:noProof/>
        </w:rPr>
        <w:tab/>
        <w:t>52</w:t>
      </w:r>
    </w:p>
    <w:p w14:paraId="31265D10" w14:textId="77777777" w:rsidR="000475FC" w:rsidRDefault="000475FC">
      <w:pPr>
        <w:pStyle w:val="Index1"/>
        <w:tabs>
          <w:tab w:val="right" w:leader="dot" w:pos="3950"/>
        </w:tabs>
        <w:rPr>
          <w:noProof/>
        </w:rPr>
      </w:pPr>
      <w:r w:rsidRPr="004C5DF1">
        <w:rPr>
          <w:rFonts w:eastAsia="MS Mincho"/>
          <w:noProof/>
        </w:rPr>
        <w:t>Move to layer</w:t>
      </w:r>
      <w:r>
        <w:rPr>
          <w:noProof/>
        </w:rPr>
        <w:tab/>
        <w:t>52</w:t>
      </w:r>
    </w:p>
    <w:p w14:paraId="27CCF0E7" w14:textId="77777777" w:rsidR="000475FC" w:rsidRDefault="000475FC">
      <w:pPr>
        <w:pStyle w:val="Index1"/>
        <w:tabs>
          <w:tab w:val="right" w:leader="dot" w:pos="3950"/>
        </w:tabs>
        <w:rPr>
          <w:noProof/>
        </w:rPr>
      </w:pPr>
      <w:r w:rsidRPr="004C5DF1">
        <w:rPr>
          <w:rFonts w:eastAsia="MS Mincho"/>
          <w:noProof/>
        </w:rPr>
        <w:t>Movie</w:t>
      </w:r>
      <w:r>
        <w:rPr>
          <w:noProof/>
        </w:rPr>
        <w:tab/>
        <w:t>38</w:t>
      </w:r>
    </w:p>
    <w:p w14:paraId="7C428955" w14:textId="77777777" w:rsidR="000475FC" w:rsidRDefault="000475FC">
      <w:pPr>
        <w:pStyle w:val="IndexHeading"/>
        <w:keepNext/>
        <w:tabs>
          <w:tab w:val="right" w:leader="dot" w:pos="3950"/>
        </w:tabs>
        <w:rPr>
          <w:rFonts w:eastAsiaTheme="minorEastAsia" w:cstheme="minorBidi"/>
          <w:b w:val="0"/>
          <w:bCs w:val="0"/>
          <w:noProof/>
        </w:rPr>
      </w:pPr>
      <w:r>
        <w:rPr>
          <w:noProof/>
        </w:rPr>
        <w:t>N</w:t>
      </w:r>
    </w:p>
    <w:p w14:paraId="1F9B83A8" w14:textId="77777777" w:rsidR="000475FC" w:rsidRDefault="000475FC">
      <w:pPr>
        <w:pStyle w:val="Index1"/>
        <w:tabs>
          <w:tab w:val="right" w:leader="dot" w:pos="3950"/>
        </w:tabs>
        <w:rPr>
          <w:noProof/>
        </w:rPr>
      </w:pPr>
      <w:r>
        <w:rPr>
          <w:noProof/>
        </w:rPr>
        <w:t>Needle cursor</w:t>
      </w:r>
      <w:r>
        <w:rPr>
          <w:noProof/>
        </w:rPr>
        <w:tab/>
        <w:t>40</w:t>
      </w:r>
    </w:p>
    <w:p w14:paraId="2C168E96" w14:textId="77777777" w:rsidR="000475FC" w:rsidRDefault="000475FC">
      <w:pPr>
        <w:pStyle w:val="Index1"/>
        <w:tabs>
          <w:tab w:val="right" w:leader="dot" w:pos="3950"/>
        </w:tabs>
        <w:rPr>
          <w:noProof/>
        </w:rPr>
      </w:pPr>
      <w:r w:rsidRPr="004C5DF1">
        <w:rPr>
          <w:rFonts w:eastAsia="MS Mincho"/>
          <w:noProof/>
        </w:rPr>
        <w:t>New</w:t>
      </w:r>
      <w:r>
        <w:rPr>
          <w:noProof/>
        </w:rPr>
        <w:tab/>
        <w:t>35</w:t>
      </w:r>
    </w:p>
    <w:p w14:paraId="7868E010" w14:textId="77777777" w:rsidR="000475FC" w:rsidRDefault="000475FC">
      <w:pPr>
        <w:pStyle w:val="Index1"/>
        <w:tabs>
          <w:tab w:val="right" w:leader="dot" w:pos="3950"/>
        </w:tabs>
        <w:rPr>
          <w:noProof/>
        </w:rPr>
      </w:pPr>
      <w:r>
        <w:rPr>
          <w:noProof/>
        </w:rPr>
        <w:t>No form selected</w:t>
      </w:r>
      <w:r>
        <w:rPr>
          <w:noProof/>
        </w:rPr>
        <w:tab/>
        <w:t>43</w:t>
      </w:r>
    </w:p>
    <w:p w14:paraId="6A68C244" w14:textId="77777777" w:rsidR="000475FC" w:rsidRDefault="000475FC">
      <w:pPr>
        <w:pStyle w:val="Index1"/>
        <w:tabs>
          <w:tab w:val="right" w:leader="dot" w:pos="3950"/>
        </w:tabs>
        <w:rPr>
          <w:noProof/>
        </w:rPr>
      </w:pPr>
      <w:r w:rsidRPr="004C5DF1">
        <w:rPr>
          <w:rFonts w:eastAsia="MS Mincho"/>
          <w:noProof/>
        </w:rPr>
        <w:t>Nudge</w:t>
      </w:r>
      <w:r>
        <w:rPr>
          <w:noProof/>
        </w:rPr>
        <w:tab/>
        <w:t>33, 41, 61</w:t>
      </w:r>
    </w:p>
    <w:p w14:paraId="4FF19FAA" w14:textId="77777777" w:rsidR="000475FC" w:rsidRDefault="000475FC">
      <w:pPr>
        <w:pStyle w:val="IndexHeading"/>
        <w:keepNext/>
        <w:tabs>
          <w:tab w:val="right" w:leader="dot" w:pos="3950"/>
        </w:tabs>
        <w:rPr>
          <w:rFonts w:eastAsiaTheme="minorEastAsia" w:cstheme="minorBidi"/>
          <w:b w:val="0"/>
          <w:bCs w:val="0"/>
          <w:noProof/>
        </w:rPr>
      </w:pPr>
      <w:r>
        <w:rPr>
          <w:noProof/>
        </w:rPr>
        <w:t>O</w:t>
      </w:r>
    </w:p>
    <w:p w14:paraId="03872B5B" w14:textId="77777777" w:rsidR="000475FC" w:rsidRDefault="000475FC">
      <w:pPr>
        <w:pStyle w:val="Index1"/>
        <w:tabs>
          <w:tab w:val="right" w:leader="dot" w:pos="3950"/>
        </w:tabs>
        <w:rPr>
          <w:noProof/>
        </w:rPr>
      </w:pPr>
      <w:r w:rsidRPr="004C5DF1">
        <w:rPr>
          <w:rFonts w:eastAsia="MS Mincho"/>
          <w:noProof/>
        </w:rPr>
        <w:t>Open</w:t>
      </w:r>
      <w:r>
        <w:rPr>
          <w:noProof/>
        </w:rPr>
        <w:tab/>
        <w:t>35</w:t>
      </w:r>
    </w:p>
    <w:p w14:paraId="7396F96E" w14:textId="77777777" w:rsidR="000475FC" w:rsidRDefault="000475FC">
      <w:pPr>
        <w:pStyle w:val="Index1"/>
        <w:tabs>
          <w:tab w:val="right" w:leader="dot" w:pos="3950"/>
        </w:tabs>
        <w:rPr>
          <w:noProof/>
        </w:rPr>
      </w:pPr>
      <w:r>
        <w:rPr>
          <w:noProof/>
        </w:rPr>
        <w:t>Open c</w:t>
      </w:r>
      <w:r w:rsidRPr="004C5DF1">
        <w:rPr>
          <w:rFonts w:eastAsia="MS Mincho"/>
          <w:noProof/>
        </w:rPr>
        <w:t>hain</w:t>
      </w:r>
      <w:r>
        <w:rPr>
          <w:noProof/>
        </w:rPr>
        <w:tab/>
        <w:t>76</w:t>
      </w:r>
    </w:p>
    <w:p w14:paraId="01EBD3B8" w14:textId="77777777" w:rsidR="000475FC" w:rsidRDefault="000475FC">
      <w:pPr>
        <w:pStyle w:val="Index1"/>
        <w:tabs>
          <w:tab w:val="right" w:leader="dot" w:pos="3950"/>
        </w:tabs>
        <w:rPr>
          <w:noProof/>
        </w:rPr>
      </w:pPr>
      <w:r w:rsidRPr="004C5DF1">
        <w:rPr>
          <w:rFonts w:eastAsia="MS Mincho"/>
          <w:noProof/>
        </w:rPr>
        <w:t>Open PCS/DST file</w:t>
      </w:r>
      <w:r>
        <w:rPr>
          <w:noProof/>
        </w:rPr>
        <w:tab/>
        <w:t>36</w:t>
      </w:r>
    </w:p>
    <w:p w14:paraId="4F25FCE7" w14:textId="77777777" w:rsidR="000475FC" w:rsidRDefault="000475FC">
      <w:pPr>
        <w:pStyle w:val="Index1"/>
        <w:tabs>
          <w:tab w:val="right" w:leader="dot" w:pos="3950"/>
        </w:tabs>
        <w:rPr>
          <w:noProof/>
        </w:rPr>
      </w:pPr>
      <w:r w:rsidRPr="004C5DF1">
        <w:rPr>
          <w:rFonts w:eastAsia="MS Mincho"/>
          <w:noProof/>
        </w:rPr>
        <w:t>Order</w:t>
      </w:r>
      <w:r>
        <w:rPr>
          <w:noProof/>
        </w:rPr>
        <w:tab/>
        <w:t>50</w:t>
      </w:r>
    </w:p>
    <w:p w14:paraId="7F64198F" w14:textId="77777777" w:rsidR="000475FC" w:rsidRDefault="000475FC">
      <w:pPr>
        <w:pStyle w:val="Index1"/>
        <w:tabs>
          <w:tab w:val="right" w:leader="dot" w:pos="3950"/>
        </w:tabs>
        <w:rPr>
          <w:noProof/>
        </w:rPr>
      </w:pPr>
      <w:r w:rsidRPr="004C5DF1">
        <w:rPr>
          <w:rFonts w:eastAsia="MS Mincho"/>
          <w:noProof/>
        </w:rPr>
        <w:t>Order mark</w:t>
      </w:r>
      <w:r>
        <w:rPr>
          <w:noProof/>
        </w:rPr>
        <w:tab/>
        <w:t>55</w:t>
      </w:r>
    </w:p>
    <w:p w14:paraId="3E358C85" w14:textId="77777777" w:rsidR="000475FC" w:rsidRDefault="000475FC">
      <w:pPr>
        <w:pStyle w:val="Index1"/>
        <w:tabs>
          <w:tab w:val="right" w:leader="dot" w:pos="3950"/>
        </w:tabs>
        <w:rPr>
          <w:noProof/>
        </w:rPr>
      </w:pPr>
      <w:r w:rsidRPr="004C5DF1">
        <w:rPr>
          <w:rFonts w:eastAsia="MS Mincho"/>
          <w:noProof/>
        </w:rPr>
        <w:t>Out</w:t>
      </w:r>
      <w:r>
        <w:rPr>
          <w:noProof/>
        </w:rPr>
        <w:tab/>
        <w:t>58</w:t>
      </w:r>
    </w:p>
    <w:p w14:paraId="275C90AD" w14:textId="77777777" w:rsidR="000475FC" w:rsidRDefault="000475FC">
      <w:pPr>
        <w:pStyle w:val="Index1"/>
        <w:tabs>
          <w:tab w:val="right" w:leader="dot" w:pos="3950"/>
        </w:tabs>
        <w:rPr>
          <w:noProof/>
        </w:rPr>
      </w:pPr>
      <w:r w:rsidRPr="004C5DF1">
        <w:rPr>
          <w:rFonts w:eastAsia="MS Mincho"/>
          <w:noProof/>
        </w:rPr>
        <w:t>Overlay</w:t>
      </w:r>
      <w:r>
        <w:rPr>
          <w:noProof/>
        </w:rPr>
        <w:tab/>
        <w:t>36</w:t>
      </w:r>
    </w:p>
    <w:p w14:paraId="252705D4" w14:textId="77777777" w:rsidR="000475FC" w:rsidRDefault="000475FC">
      <w:pPr>
        <w:pStyle w:val="IndexHeading"/>
        <w:keepNext/>
        <w:tabs>
          <w:tab w:val="right" w:leader="dot" w:pos="3950"/>
        </w:tabs>
        <w:rPr>
          <w:rFonts w:eastAsiaTheme="minorEastAsia" w:cstheme="minorBidi"/>
          <w:b w:val="0"/>
          <w:bCs w:val="0"/>
          <w:noProof/>
        </w:rPr>
      </w:pPr>
      <w:r>
        <w:rPr>
          <w:noProof/>
        </w:rPr>
        <w:t>P</w:t>
      </w:r>
    </w:p>
    <w:p w14:paraId="65176CB5" w14:textId="77777777" w:rsidR="000475FC" w:rsidRDefault="000475FC">
      <w:pPr>
        <w:pStyle w:val="Index1"/>
        <w:tabs>
          <w:tab w:val="right" w:leader="dot" w:pos="3950"/>
        </w:tabs>
        <w:rPr>
          <w:noProof/>
        </w:rPr>
      </w:pPr>
      <w:r>
        <w:rPr>
          <w:noProof/>
        </w:rPr>
        <w:t>PCS bitmap save</w:t>
      </w:r>
      <w:r>
        <w:rPr>
          <w:noProof/>
        </w:rPr>
        <w:tab/>
        <w:t>41</w:t>
      </w:r>
    </w:p>
    <w:p w14:paraId="4EB23BA9" w14:textId="77777777" w:rsidR="000475FC" w:rsidRDefault="000475FC">
      <w:pPr>
        <w:pStyle w:val="Index1"/>
        <w:tabs>
          <w:tab w:val="right" w:leader="dot" w:pos="3950"/>
        </w:tabs>
        <w:rPr>
          <w:noProof/>
        </w:rPr>
      </w:pPr>
      <w:r>
        <w:rPr>
          <w:noProof/>
        </w:rPr>
        <w:t>Perpendicular satin</w:t>
      </w:r>
      <w:r>
        <w:rPr>
          <w:noProof/>
        </w:rPr>
        <w:tab/>
        <w:t>10, 62, 64, 72, 73</w:t>
      </w:r>
    </w:p>
    <w:p w14:paraId="26A7AF6B" w14:textId="77777777" w:rsidR="000475FC" w:rsidRDefault="000475FC">
      <w:pPr>
        <w:pStyle w:val="Index1"/>
        <w:tabs>
          <w:tab w:val="right" w:leader="dot" w:pos="3950"/>
        </w:tabs>
        <w:rPr>
          <w:noProof/>
        </w:rPr>
      </w:pPr>
      <w:r w:rsidRPr="004C5DF1">
        <w:rPr>
          <w:rFonts w:eastAsia="MS Mincho"/>
          <w:noProof/>
        </w:rPr>
        <w:lastRenderedPageBreak/>
        <w:t>Pick color</w:t>
      </w:r>
      <w:r>
        <w:rPr>
          <w:noProof/>
        </w:rPr>
        <w:tab/>
        <w:t>19</w:t>
      </w:r>
    </w:p>
    <w:p w14:paraId="0A015A5D" w14:textId="77777777" w:rsidR="000475FC" w:rsidRDefault="000475FC">
      <w:pPr>
        <w:pStyle w:val="Index1"/>
        <w:tabs>
          <w:tab w:val="right" w:leader="dot" w:pos="3950"/>
        </w:tabs>
        <w:rPr>
          <w:noProof/>
        </w:rPr>
      </w:pPr>
      <w:r w:rsidRPr="004C5DF1">
        <w:rPr>
          <w:rFonts w:eastAsia="MS Mincho"/>
          <w:noProof/>
        </w:rPr>
        <w:t>Picot</w:t>
      </w:r>
      <w:r>
        <w:rPr>
          <w:noProof/>
        </w:rPr>
        <w:tab/>
        <w:t>76</w:t>
      </w:r>
    </w:p>
    <w:p w14:paraId="70F467FE" w14:textId="77777777" w:rsidR="000475FC" w:rsidRDefault="000475FC">
      <w:pPr>
        <w:pStyle w:val="Index1"/>
        <w:tabs>
          <w:tab w:val="right" w:leader="dot" w:pos="3950"/>
        </w:tabs>
        <w:rPr>
          <w:noProof/>
        </w:rPr>
      </w:pPr>
      <w:r w:rsidRPr="004C5DF1">
        <w:rPr>
          <w:rFonts w:eastAsia="MS Mincho"/>
          <w:noProof/>
        </w:rPr>
        <w:t>Picot spacing</w:t>
      </w:r>
      <w:r>
        <w:rPr>
          <w:noProof/>
        </w:rPr>
        <w:tab/>
        <w:t>62</w:t>
      </w:r>
    </w:p>
    <w:p w14:paraId="6B465CAE" w14:textId="77777777" w:rsidR="000475FC" w:rsidRDefault="000475FC">
      <w:pPr>
        <w:pStyle w:val="Index1"/>
        <w:tabs>
          <w:tab w:val="right" w:leader="dot" w:pos="3950"/>
        </w:tabs>
        <w:rPr>
          <w:noProof/>
        </w:rPr>
      </w:pPr>
      <w:r>
        <w:rPr>
          <w:noProof/>
        </w:rPr>
        <w:t>Point size</w:t>
      </w:r>
      <w:r>
        <w:rPr>
          <w:noProof/>
        </w:rPr>
        <w:tab/>
        <w:t>41</w:t>
      </w:r>
    </w:p>
    <w:p w14:paraId="055E5E26" w14:textId="77777777" w:rsidR="000475FC" w:rsidRDefault="000475FC">
      <w:pPr>
        <w:pStyle w:val="Index1"/>
        <w:tabs>
          <w:tab w:val="right" w:leader="dot" w:pos="3950"/>
        </w:tabs>
        <w:rPr>
          <w:noProof/>
        </w:rPr>
      </w:pPr>
      <w:r w:rsidRPr="004C5DF1">
        <w:rPr>
          <w:rFonts w:eastAsia="MS Mincho"/>
          <w:noProof/>
        </w:rPr>
        <w:t>Pref</w:t>
      </w:r>
      <w:r>
        <w:rPr>
          <w:noProof/>
        </w:rPr>
        <w:tab/>
        <w:t>59</w:t>
      </w:r>
    </w:p>
    <w:p w14:paraId="104E90AE" w14:textId="77777777" w:rsidR="000475FC" w:rsidRDefault="000475FC">
      <w:pPr>
        <w:pStyle w:val="IndexHeading"/>
        <w:keepNext/>
        <w:tabs>
          <w:tab w:val="right" w:leader="dot" w:pos="3950"/>
        </w:tabs>
        <w:rPr>
          <w:rFonts w:eastAsiaTheme="minorEastAsia" w:cstheme="minorBidi"/>
          <w:b w:val="0"/>
          <w:bCs w:val="0"/>
          <w:noProof/>
        </w:rPr>
      </w:pPr>
      <w:r>
        <w:rPr>
          <w:noProof/>
        </w:rPr>
        <w:t>R</w:t>
      </w:r>
    </w:p>
    <w:p w14:paraId="31111185" w14:textId="77777777" w:rsidR="000475FC" w:rsidRDefault="000475FC">
      <w:pPr>
        <w:pStyle w:val="Index1"/>
        <w:tabs>
          <w:tab w:val="right" w:leader="dot" w:pos="3950"/>
        </w:tabs>
        <w:rPr>
          <w:noProof/>
        </w:rPr>
      </w:pPr>
      <w:r w:rsidRPr="004C5DF1">
        <w:rPr>
          <w:rFonts w:eastAsia="MS Mincho"/>
          <w:noProof/>
        </w:rPr>
        <w:t>Range ends for clipboard fills</w:t>
      </w:r>
      <w:r>
        <w:rPr>
          <w:noProof/>
        </w:rPr>
        <w:tab/>
        <w:t>55</w:t>
      </w:r>
    </w:p>
    <w:p w14:paraId="76D9D888" w14:textId="77777777" w:rsidR="000475FC" w:rsidRDefault="000475FC">
      <w:pPr>
        <w:pStyle w:val="Index1"/>
        <w:tabs>
          <w:tab w:val="right" w:leader="dot" w:pos="3950"/>
        </w:tabs>
        <w:rPr>
          <w:noProof/>
        </w:rPr>
      </w:pPr>
      <w:r w:rsidRPr="004C5DF1">
        <w:rPr>
          <w:rFonts w:eastAsia="MS Mincho"/>
          <w:noProof/>
        </w:rPr>
        <w:t>Redo</w:t>
      </w:r>
      <w:r>
        <w:rPr>
          <w:noProof/>
        </w:rPr>
        <w:tab/>
        <w:t>58</w:t>
      </w:r>
    </w:p>
    <w:p w14:paraId="1E54C29C" w14:textId="77777777" w:rsidR="000475FC" w:rsidRDefault="000475FC">
      <w:pPr>
        <w:pStyle w:val="Index1"/>
        <w:tabs>
          <w:tab w:val="right" w:leader="dot" w:pos="3950"/>
        </w:tabs>
        <w:rPr>
          <w:noProof/>
        </w:rPr>
      </w:pPr>
      <w:r w:rsidRPr="004C5DF1">
        <w:rPr>
          <w:rFonts w:eastAsia="MS Mincho"/>
          <w:noProof/>
        </w:rPr>
        <w:t>Refill</w:t>
      </w:r>
      <w:r>
        <w:rPr>
          <w:noProof/>
        </w:rPr>
        <w:tab/>
        <w:t>76</w:t>
      </w:r>
    </w:p>
    <w:p w14:paraId="34BA8F0C" w14:textId="77777777" w:rsidR="000475FC" w:rsidRDefault="000475FC">
      <w:pPr>
        <w:pStyle w:val="Index1"/>
        <w:tabs>
          <w:tab w:val="right" w:leader="dot" w:pos="3950"/>
        </w:tabs>
        <w:rPr>
          <w:noProof/>
        </w:rPr>
      </w:pPr>
      <w:r w:rsidRPr="004C5DF1">
        <w:rPr>
          <w:rFonts w:eastAsia="MS Mincho"/>
          <w:noProof/>
        </w:rPr>
        <w:t>Refill all</w:t>
      </w:r>
      <w:r>
        <w:rPr>
          <w:noProof/>
        </w:rPr>
        <w:tab/>
        <w:t>52</w:t>
      </w:r>
    </w:p>
    <w:p w14:paraId="740E97EC" w14:textId="77777777" w:rsidR="000475FC" w:rsidRDefault="000475FC">
      <w:pPr>
        <w:pStyle w:val="Index1"/>
        <w:tabs>
          <w:tab w:val="right" w:leader="dot" w:pos="3950"/>
        </w:tabs>
        <w:rPr>
          <w:noProof/>
        </w:rPr>
      </w:pPr>
      <w:r w:rsidRPr="004C5DF1">
        <w:rPr>
          <w:rFonts w:eastAsia="MS Mincho"/>
          <w:noProof/>
        </w:rPr>
        <w:t>Remove bitmap</w:t>
      </w:r>
      <w:r>
        <w:rPr>
          <w:noProof/>
        </w:rPr>
        <w:tab/>
        <w:t>37</w:t>
      </w:r>
    </w:p>
    <w:p w14:paraId="6EE72D65" w14:textId="77777777" w:rsidR="000475FC" w:rsidRDefault="000475FC">
      <w:pPr>
        <w:pStyle w:val="Index1"/>
        <w:tabs>
          <w:tab w:val="right" w:leader="dot" w:pos="3950"/>
        </w:tabs>
        <w:rPr>
          <w:noProof/>
        </w:rPr>
      </w:pPr>
      <w:r>
        <w:rPr>
          <w:noProof/>
        </w:rPr>
        <w:t>Remove mark</w:t>
      </w:r>
      <w:r>
        <w:rPr>
          <w:noProof/>
        </w:rPr>
        <w:tab/>
        <w:t>41</w:t>
      </w:r>
    </w:p>
    <w:p w14:paraId="35C574DA" w14:textId="77777777" w:rsidR="000475FC" w:rsidRDefault="000475FC">
      <w:pPr>
        <w:pStyle w:val="Index1"/>
        <w:tabs>
          <w:tab w:val="right" w:leader="dot" w:pos="3950"/>
        </w:tabs>
        <w:rPr>
          <w:noProof/>
        </w:rPr>
      </w:pPr>
      <w:r w:rsidRPr="004C5DF1">
        <w:rPr>
          <w:rFonts w:eastAsia="MS Mincho"/>
          <w:noProof/>
        </w:rPr>
        <w:t>Repair data</w:t>
      </w:r>
      <w:r>
        <w:rPr>
          <w:noProof/>
        </w:rPr>
        <w:tab/>
        <w:t>52</w:t>
      </w:r>
    </w:p>
    <w:p w14:paraId="73209E18" w14:textId="77777777" w:rsidR="000475FC" w:rsidRDefault="000475FC">
      <w:pPr>
        <w:pStyle w:val="Index1"/>
        <w:tabs>
          <w:tab w:val="right" w:leader="dot" w:pos="3950"/>
        </w:tabs>
        <w:rPr>
          <w:noProof/>
        </w:rPr>
      </w:pPr>
      <w:r w:rsidRPr="004C5DF1">
        <w:rPr>
          <w:rFonts w:eastAsia="MS Mincho"/>
          <w:noProof/>
        </w:rPr>
        <w:t>Reset colors</w:t>
      </w:r>
      <w:r>
        <w:rPr>
          <w:noProof/>
        </w:rPr>
        <w:tab/>
        <w:t>52</w:t>
      </w:r>
    </w:p>
    <w:p w14:paraId="455DE2D3" w14:textId="77777777" w:rsidR="000475FC" w:rsidRDefault="000475FC">
      <w:pPr>
        <w:pStyle w:val="Index1"/>
        <w:tabs>
          <w:tab w:val="right" w:leader="dot" w:pos="3950"/>
        </w:tabs>
        <w:rPr>
          <w:noProof/>
        </w:rPr>
      </w:pPr>
      <w:r w:rsidRPr="004C5DF1">
        <w:rPr>
          <w:rFonts w:eastAsia="MS Mincho"/>
          <w:noProof/>
        </w:rPr>
        <w:t>Retrace</w:t>
      </w:r>
      <w:r>
        <w:rPr>
          <w:noProof/>
        </w:rPr>
        <w:tab/>
        <w:t>53</w:t>
      </w:r>
    </w:p>
    <w:p w14:paraId="3DD385E7" w14:textId="77777777" w:rsidR="000475FC" w:rsidRDefault="000475FC">
      <w:pPr>
        <w:pStyle w:val="Index1"/>
        <w:tabs>
          <w:tab w:val="right" w:leader="dot" w:pos="3950"/>
        </w:tabs>
        <w:rPr>
          <w:noProof/>
        </w:rPr>
      </w:pPr>
      <w:r>
        <w:rPr>
          <w:noProof/>
        </w:rPr>
        <w:t>Retrieve clipboard stitches</w:t>
      </w:r>
      <w:r>
        <w:rPr>
          <w:noProof/>
        </w:rPr>
        <w:tab/>
        <w:t>53</w:t>
      </w:r>
    </w:p>
    <w:p w14:paraId="76C4D32B" w14:textId="77777777" w:rsidR="000475FC" w:rsidRDefault="000475FC">
      <w:pPr>
        <w:pStyle w:val="Index1"/>
        <w:tabs>
          <w:tab w:val="right" w:leader="dot" w:pos="3950"/>
        </w:tabs>
        <w:rPr>
          <w:noProof/>
        </w:rPr>
      </w:pPr>
      <w:r>
        <w:rPr>
          <w:noProof/>
        </w:rPr>
        <w:t>Retrieve mark</w:t>
      </w:r>
      <w:r>
        <w:rPr>
          <w:noProof/>
        </w:rPr>
        <w:tab/>
        <w:t>42</w:t>
      </w:r>
    </w:p>
    <w:p w14:paraId="77E61A2B" w14:textId="77777777" w:rsidR="000475FC" w:rsidRDefault="000475FC">
      <w:pPr>
        <w:pStyle w:val="Index1"/>
        <w:tabs>
          <w:tab w:val="right" w:leader="dot" w:pos="3950"/>
        </w:tabs>
        <w:rPr>
          <w:noProof/>
        </w:rPr>
      </w:pPr>
      <w:r>
        <w:rPr>
          <w:noProof/>
        </w:rPr>
        <w:t>Retrieving texture fill data from a form</w:t>
      </w:r>
      <w:r>
        <w:rPr>
          <w:noProof/>
        </w:rPr>
        <w:tab/>
        <w:t>69</w:t>
      </w:r>
    </w:p>
    <w:p w14:paraId="5186E612" w14:textId="77777777" w:rsidR="000475FC" w:rsidRDefault="000475FC">
      <w:pPr>
        <w:pStyle w:val="Index1"/>
        <w:tabs>
          <w:tab w:val="right" w:leader="dot" w:pos="3950"/>
        </w:tabs>
        <w:rPr>
          <w:noProof/>
        </w:rPr>
      </w:pPr>
      <w:r w:rsidRPr="004C5DF1">
        <w:rPr>
          <w:rFonts w:eastAsia="MS Mincho"/>
          <w:noProof/>
        </w:rPr>
        <w:t>Rot</w:t>
      </w:r>
      <w:r>
        <w:rPr>
          <w:noProof/>
        </w:rPr>
        <w:tab/>
        <w:t>59</w:t>
      </w:r>
    </w:p>
    <w:p w14:paraId="3F352385" w14:textId="77777777" w:rsidR="000475FC" w:rsidRDefault="000475FC">
      <w:pPr>
        <w:pStyle w:val="Index1"/>
        <w:tabs>
          <w:tab w:val="right" w:leader="dot" w:pos="3950"/>
        </w:tabs>
        <w:rPr>
          <w:noProof/>
        </w:rPr>
      </w:pPr>
      <w:r w:rsidRPr="004C5DF1">
        <w:rPr>
          <w:rFonts w:eastAsia="MS Mincho"/>
          <w:noProof/>
        </w:rPr>
        <w:t>Rotate</w:t>
      </w:r>
      <w:r>
        <w:rPr>
          <w:noProof/>
        </w:rPr>
        <w:tab/>
        <w:t>25, 53</w:t>
      </w:r>
    </w:p>
    <w:p w14:paraId="74A07D21" w14:textId="77777777" w:rsidR="000475FC" w:rsidRDefault="000475FC">
      <w:pPr>
        <w:pStyle w:val="Index1"/>
        <w:tabs>
          <w:tab w:val="right" w:leader="dot" w:pos="3950"/>
        </w:tabs>
        <w:rPr>
          <w:noProof/>
        </w:rPr>
      </w:pPr>
      <w:r>
        <w:rPr>
          <w:noProof/>
        </w:rPr>
        <w:t>Rotate machine file</w:t>
      </w:r>
      <w:r>
        <w:rPr>
          <w:noProof/>
        </w:rPr>
        <w:tab/>
        <w:t>41</w:t>
      </w:r>
    </w:p>
    <w:p w14:paraId="4BED56B2" w14:textId="77777777" w:rsidR="000475FC" w:rsidRDefault="000475FC">
      <w:pPr>
        <w:pStyle w:val="Index1"/>
        <w:tabs>
          <w:tab w:val="right" w:leader="dot" w:pos="3950"/>
        </w:tabs>
        <w:rPr>
          <w:noProof/>
        </w:rPr>
      </w:pPr>
      <w:r w:rsidRPr="004C5DF1">
        <w:rPr>
          <w:rFonts w:eastAsia="MS Mincho"/>
          <w:noProof/>
        </w:rPr>
        <w:t>Rotating</w:t>
      </w:r>
      <w:r>
        <w:rPr>
          <w:noProof/>
        </w:rPr>
        <w:tab/>
        <w:t>24</w:t>
      </w:r>
    </w:p>
    <w:p w14:paraId="6B23C04E" w14:textId="77777777" w:rsidR="000475FC" w:rsidRDefault="000475FC">
      <w:pPr>
        <w:pStyle w:val="Index1"/>
        <w:tabs>
          <w:tab w:val="right" w:leader="dot" w:pos="3950"/>
        </w:tabs>
        <w:rPr>
          <w:noProof/>
        </w:rPr>
      </w:pPr>
      <w:r>
        <w:rPr>
          <w:noProof/>
        </w:rPr>
        <w:t>Rotation</w:t>
      </w:r>
      <w:r>
        <w:rPr>
          <w:noProof/>
        </w:rPr>
        <w:tab/>
        <w:t>56</w:t>
      </w:r>
    </w:p>
    <w:p w14:paraId="559561C7" w14:textId="77777777" w:rsidR="000475FC" w:rsidRDefault="000475FC">
      <w:pPr>
        <w:pStyle w:val="Index1"/>
        <w:tabs>
          <w:tab w:val="right" w:leader="dot" w:pos="3950"/>
        </w:tabs>
        <w:rPr>
          <w:noProof/>
        </w:rPr>
      </w:pPr>
      <w:r w:rsidRPr="004C5DF1">
        <w:rPr>
          <w:rFonts w:eastAsia="MS Mincho"/>
          <w:noProof/>
        </w:rPr>
        <w:t>Rotation angle</w:t>
      </w:r>
      <w:r>
        <w:rPr>
          <w:noProof/>
        </w:rPr>
        <w:tab/>
        <w:t>56</w:t>
      </w:r>
    </w:p>
    <w:p w14:paraId="5ED4E96E" w14:textId="77777777" w:rsidR="000475FC" w:rsidRDefault="000475FC">
      <w:pPr>
        <w:pStyle w:val="IndexHeading"/>
        <w:keepNext/>
        <w:tabs>
          <w:tab w:val="right" w:leader="dot" w:pos="3950"/>
        </w:tabs>
        <w:rPr>
          <w:rFonts w:eastAsiaTheme="minorEastAsia" w:cstheme="minorBidi"/>
          <w:b w:val="0"/>
          <w:bCs w:val="0"/>
          <w:noProof/>
        </w:rPr>
      </w:pPr>
      <w:r>
        <w:rPr>
          <w:noProof/>
        </w:rPr>
        <w:t>S</w:t>
      </w:r>
    </w:p>
    <w:p w14:paraId="290C0E82" w14:textId="77777777" w:rsidR="000475FC" w:rsidRDefault="000475FC">
      <w:pPr>
        <w:pStyle w:val="Index1"/>
        <w:tabs>
          <w:tab w:val="right" w:leader="dot" w:pos="3950"/>
        </w:tabs>
        <w:rPr>
          <w:noProof/>
        </w:rPr>
      </w:pPr>
      <w:r w:rsidRPr="004C5DF1">
        <w:rPr>
          <w:rFonts w:eastAsia="MS Mincho"/>
          <w:noProof/>
        </w:rPr>
        <w:t>Satin form ends</w:t>
      </w:r>
      <w:r>
        <w:rPr>
          <w:noProof/>
        </w:rPr>
        <w:tab/>
        <w:t>62</w:t>
      </w:r>
    </w:p>
    <w:p w14:paraId="4E955A22" w14:textId="77777777" w:rsidR="000475FC" w:rsidRDefault="000475FC">
      <w:pPr>
        <w:pStyle w:val="Index1"/>
        <w:tabs>
          <w:tab w:val="right" w:leader="dot" w:pos="3950"/>
        </w:tabs>
        <w:rPr>
          <w:noProof/>
        </w:rPr>
      </w:pPr>
      <w:r>
        <w:rPr>
          <w:noProof/>
        </w:rPr>
        <w:t>Satin underlay</w:t>
      </w:r>
      <w:r>
        <w:rPr>
          <w:noProof/>
        </w:rPr>
        <w:tab/>
        <w:t>62</w:t>
      </w:r>
    </w:p>
    <w:p w14:paraId="52AF9A13" w14:textId="77777777" w:rsidR="000475FC" w:rsidRDefault="000475FC">
      <w:pPr>
        <w:pStyle w:val="Index1"/>
        <w:tabs>
          <w:tab w:val="right" w:leader="dot" w:pos="3950"/>
        </w:tabs>
        <w:rPr>
          <w:noProof/>
        </w:rPr>
      </w:pPr>
      <w:r w:rsidRPr="004C5DF1">
        <w:rPr>
          <w:rFonts w:eastAsia="MS Mincho"/>
          <w:noProof/>
        </w:rPr>
        <w:t>Save</w:t>
      </w:r>
      <w:r>
        <w:rPr>
          <w:noProof/>
        </w:rPr>
        <w:tab/>
        <w:t>36</w:t>
      </w:r>
    </w:p>
    <w:p w14:paraId="35B6AEEF" w14:textId="77777777" w:rsidR="000475FC" w:rsidRDefault="000475FC">
      <w:pPr>
        <w:pStyle w:val="Index1"/>
        <w:tabs>
          <w:tab w:val="right" w:leader="dot" w:pos="3950"/>
        </w:tabs>
        <w:rPr>
          <w:noProof/>
        </w:rPr>
      </w:pPr>
      <w:r w:rsidRPr="004C5DF1">
        <w:rPr>
          <w:rFonts w:eastAsia="MS Mincho"/>
          <w:noProof/>
        </w:rPr>
        <w:t>Save As</w:t>
      </w:r>
      <w:r>
        <w:rPr>
          <w:noProof/>
        </w:rPr>
        <w:tab/>
        <w:t>37</w:t>
      </w:r>
    </w:p>
    <w:p w14:paraId="3C61CD1C" w14:textId="77777777" w:rsidR="000475FC" w:rsidRDefault="000475FC">
      <w:pPr>
        <w:pStyle w:val="Index1"/>
        <w:tabs>
          <w:tab w:val="right" w:leader="dot" w:pos="3950"/>
        </w:tabs>
        <w:rPr>
          <w:noProof/>
        </w:rPr>
      </w:pPr>
      <w:r w:rsidRPr="004C5DF1">
        <w:rPr>
          <w:rFonts w:eastAsia="MS Mincho"/>
          <w:noProof/>
        </w:rPr>
        <w:t>Save bitmap</w:t>
      </w:r>
      <w:r>
        <w:rPr>
          <w:noProof/>
        </w:rPr>
        <w:tab/>
        <w:t>37</w:t>
      </w:r>
    </w:p>
    <w:p w14:paraId="0F066D30" w14:textId="77777777" w:rsidR="000475FC" w:rsidRDefault="000475FC">
      <w:pPr>
        <w:pStyle w:val="Index1"/>
        <w:tabs>
          <w:tab w:val="right" w:leader="dot" w:pos="3950"/>
        </w:tabs>
        <w:rPr>
          <w:noProof/>
        </w:rPr>
      </w:pPr>
      <w:r w:rsidRPr="004C5DF1">
        <w:rPr>
          <w:rFonts w:eastAsia="MS Mincho"/>
          <w:noProof/>
        </w:rPr>
        <w:t>Saving the bitmap</w:t>
      </w:r>
      <w:r>
        <w:rPr>
          <w:noProof/>
        </w:rPr>
        <w:tab/>
        <w:t>30</w:t>
      </w:r>
    </w:p>
    <w:p w14:paraId="04977EE4" w14:textId="77777777" w:rsidR="000475FC" w:rsidRDefault="000475FC">
      <w:pPr>
        <w:pStyle w:val="Index1"/>
        <w:tabs>
          <w:tab w:val="right" w:leader="dot" w:pos="3950"/>
        </w:tabs>
        <w:rPr>
          <w:noProof/>
        </w:rPr>
      </w:pPr>
      <w:r w:rsidRPr="004C5DF1">
        <w:rPr>
          <w:rFonts w:eastAsia="MS Mincho"/>
          <w:noProof/>
        </w:rPr>
        <w:t>Screen colors</w:t>
      </w:r>
      <w:r>
        <w:rPr>
          <w:noProof/>
        </w:rPr>
        <w:tab/>
        <w:t>15</w:t>
      </w:r>
    </w:p>
    <w:p w14:paraId="42EBAA00" w14:textId="77777777" w:rsidR="000475FC" w:rsidRDefault="000475FC">
      <w:pPr>
        <w:pStyle w:val="Index1"/>
        <w:tabs>
          <w:tab w:val="right" w:leader="dot" w:pos="3950"/>
        </w:tabs>
        <w:rPr>
          <w:noProof/>
        </w:rPr>
      </w:pPr>
      <w:r w:rsidRPr="004C5DF1">
        <w:rPr>
          <w:rFonts w:eastAsia="MS Mincho"/>
          <w:noProof/>
        </w:rPr>
        <w:t>Segments</w:t>
      </w:r>
      <w:r>
        <w:rPr>
          <w:noProof/>
        </w:rPr>
        <w:tab/>
        <w:t>56</w:t>
      </w:r>
    </w:p>
    <w:p w14:paraId="65E58C2D" w14:textId="77777777" w:rsidR="000475FC" w:rsidRDefault="000475FC">
      <w:pPr>
        <w:pStyle w:val="Index1"/>
        <w:tabs>
          <w:tab w:val="right" w:leader="dot" w:pos="3950"/>
        </w:tabs>
        <w:rPr>
          <w:noProof/>
        </w:rPr>
      </w:pPr>
      <w:r w:rsidRPr="004C5DF1">
        <w:rPr>
          <w:rFonts w:eastAsia="MS Mincho"/>
          <w:noProof/>
        </w:rPr>
        <w:t>Select</w:t>
      </w:r>
      <w:r>
        <w:rPr>
          <w:noProof/>
        </w:rPr>
        <w:tab/>
        <w:t>19, 53</w:t>
      </w:r>
    </w:p>
    <w:p w14:paraId="323F93CF" w14:textId="77777777" w:rsidR="000475FC" w:rsidRDefault="000475FC">
      <w:pPr>
        <w:pStyle w:val="Index1"/>
        <w:tabs>
          <w:tab w:val="right" w:leader="dot" w:pos="3950"/>
        </w:tabs>
        <w:rPr>
          <w:noProof/>
        </w:rPr>
      </w:pPr>
      <w:r w:rsidRPr="004C5DF1">
        <w:rPr>
          <w:rFonts w:eastAsia="MS Mincho"/>
          <w:noProof/>
        </w:rPr>
        <w:t>Select colors</w:t>
      </w:r>
      <w:r>
        <w:rPr>
          <w:noProof/>
        </w:rPr>
        <w:tab/>
        <w:t>58</w:t>
      </w:r>
    </w:p>
    <w:p w14:paraId="4C163089" w14:textId="77777777" w:rsidR="000475FC" w:rsidRDefault="000475FC">
      <w:pPr>
        <w:pStyle w:val="Index1"/>
        <w:tabs>
          <w:tab w:val="right" w:leader="dot" w:pos="3950"/>
        </w:tabs>
        <w:rPr>
          <w:noProof/>
        </w:rPr>
      </w:pPr>
      <w:r w:rsidRPr="004C5DF1">
        <w:rPr>
          <w:rFonts w:eastAsia="MS Mincho"/>
          <w:noProof/>
        </w:rPr>
        <w:t>Selected</w:t>
      </w:r>
      <w:r>
        <w:rPr>
          <w:noProof/>
        </w:rPr>
        <w:tab/>
        <w:t>49, 56</w:t>
      </w:r>
    </w:p>
    <w:p w14:paraId="0A50C46D" w14:textId="77777777" w:rsidR="000475FC" w:rsidRDefault="000475FC">
      <w:pPr>
        <w:pStyle w:val="Index1"/>
        <w:tabs>
          <w:tab w:val="right" w:leader="dot" w:pos="3950"/>
        </w:tabs>
        <w:rPr>
          <w:noProof/>
        </w:rPr>
      </w:pPr>
      <w:r w:rsidRPr="004C5DF1">
        <w:rPr>
          <w:rFonts w:eastAsia="MS Mincho"/>
          <w:noProof/>
        </w:rPr>
        <w:t>Selecting groups of stitches</w:t>
      </w:r>
      <w:r>
        <w:rPr>
          <w:noProof/>
        </w:rPr>
        <w:tab/>
        <w:t>24</w:t>
      </w:r>
    </w:p>
    <w:p w14:paraId="578C361B" w14:textId="77777777" w:rsidR="000475FC" w:rsidRDefault="000475FC">
      <w:pPr>
        <w:pStyle w:val="Index1"/>
        <w:tabs>
          <w:tab w:val="right" w:leader="dot" w:pos="3950"/>
        </w:tabs>
        <w:rPr>
          <w:noProof/>
        </w:rPr>
      </w:pPr>
      <w:r w:rsidRPr="004C5DF1">
        <w:rPr>
          <w:rFonts w:eastAsia="MS Mincho"/>
          <w:noProof/>
        </w:rPr>
        <w:t>Selecting single stitches</w:t>
      </w:r>
      <w:r>
        <w:rPr>
          <w:noProof/>
        </w:rPr>
        <w:tab/>
        <w:t>22</w:t>
      </w:r>
    </w:p>
    <w:p w14:paraId="39047F9A" w14:textId="77777777" w:rsidR="000475FC" w:rsidRDefault="000475FC">
      <w:pPr>
        <w:pStyle w:val="Index1"/>
        <w:tabs>
          <w:tab w:val="right" w:leader="dot" w:pos="3950"/>
        </w:tabs>
        <w:rPr>
          <w:noProof/>
        </w:rPr>
      </w:pPr>
      <w:r w:rsidRPr="004C5DF1">
        <w:rPr>
          <w:rFonts w:eastAsia="MS Mincho"/>
          <w:noProof/>
        </w:rPr>
        <w:t>Set</w:t>
      </w:r>
      <w:r>
        <w:rPr>
          <w:noProof/>
        </w:rPr>
        <w:tab/>
        <w:t>38</w:t>
      </w:r>
    </w:p>
    <w:p w14:paraId="7CA00FF5" w14:textId="77777777" w:rsidR="000475FC" w:rsidRDefault="000475FC">
      <w:pPr>
        <w:pStyle w:val="Index1"/>
        <w:tabs>
          <w:tab w:val="right" w:leader="dot" w:pos="3950"/>
        </w:tabs>
        <w:rPr>
          <w:noProof/>
        </w:rPr>
      </w:pPr>
      <w:r w:rsidRPr="004C5DF1">
        <w:rPr>
          <w:rFonts w:eastAsia="MS Mincho"/>
          <w:noProof/>
        </w:rPr>
        <w:t>Setting stitches</w:t>
      </w:r>
      <w:r>
        <w:rPr>
          <w:noProof/>
        </w:rPr>
        <w:tab/>
        <w:t>21</w:t>
      </w:r>
    </w:p>
    <w:p w14:paraId="2391221E" w14:textId="77777777" w:rsidR="000475FC" w:rsidRDefault="000475FC">
      <w:pPr>
        <w:pStyle w:val="Index1"/>
        <w:tabs>
          <w:tab w:val="right" w:leader="dot" w:pos="3950"/>
        </w:tabs>
        <w:rPr>
          <w:noProof/>
        </w:rPr>
      </w:pPr>
      <w:r w:rsidRPr="004C5DF1">
        <w:rPr>
          <w:rFonts w:eastAsia="MS Mincho"/>
          <w:noProof/>
        </w:rPr>
        <w:t>Shifting</w:t>
      </w:r>
      <w:r>
        <w:rPr>
          <w:noProof/>
        </w:rPr>
        <w:tab/>
        <w:t>21</w:t>
      </w:r>
    </w:p>
    <w:p w14:paraId="11D692F9" w14:textId="77777777" w:rsidR="000475FC" w:rsidRDefault="000475FC">
      <w:pPr>
        <w:pStyle w:val="Index1"/>
        <w:tabs>
          <w:tab w:val="right" w:leader="dot" w:pos="3950"/>
        </w:tabs>
        <w:rPr>
          <w:noProof/>
        </w:rPr>
      </w:pPr>
      <w:r w:rsidRPr="004C5DF1">
        <w:rPr>
          <w:rFonts w:eastAsia="MS Mincho"/>
          <w:noProof/>
        </w:rPr>
        <w:t>Show Threads</w:t>
      </w:r>
      <w:r>
        <w:rPr>
          <w:noProof/>
        </w:rPr>
        <w:tab/>
        <w:t>42</w:t>
      </w:r>
    </w:p>
    <w:p w14:paraId="6FD1052A" w14:textId="77777777" w:rsidR="000475FC" w:rsidRDefault="000475FC">
      <w:pPr>
        <w:pStyle w:val="Index1"/>
        <w:tabs>
          <w:tab w:val="right" w:leader="dot" w:pos="3950"/>
        </w:tabs>
        <w:rPr>
          <w:noProof/>
        </w:rPr>
      </w:pPr>
      <w:r w:rsidRPr="004C5DF1">
        <w:rPr>
          <w:rFonts w:eastAsia="MS Mincho"/>
          <w:noProof/>
        </w:rPr>
        <w:t>Show threads for selected color</w:t>
      </w:r>
      <w:r>
        <w:rPr>
          <w:noProof/>
        </w:rPr>
        <w:tab/>
        <w:t>42</w:t>
      </w:r>
    </w:p>
    <w:p w14:paraId="40C00AA1" w14:textId="77777777" w:rsidR="000475FC" w:rsidRDefault="000475FC">
      <w:pPr>
        <w:pStyle w:val="Index1"/>
        <w:tabs>
          <w:tab w:val="right" w:leader="dot" w:pos="3950"/>
        </w:tabs>
        <w:rPr>
          <w:noProof/>
        </w:rPr>
      </w:pPr>
      <w:r w:rsidRPr="004C5DF1">
        <w:rPr>
          <w:rFonts w:eastAsia="MS Mincho"/>
          <w:noProof/>
        </w:rPr>
        <w:t>Show traced edges</w:t>
      </w:r>
      <w:r>
        <w:rPr>
          <w:noProof/>
        </w:rPr>
        <w:tab/>
        <w:t>58</w:t>
      </w:r>
    </w:p>
    <w:p w14:paraId="22648B65" w14:textId="77777777" w:rsidR="000475FC" w:rsidRDefault="000475FC">
      <w:pPr>
        <w:pStyle w:val="Index1"/>
        <w:tabs>
          <w:tab w:val="right" w:leader="dot" w:pos="3950"/>
        </w:tabs>
        <w:rPr>
          <w:noProof/>
        </w:rPr>
      </w:pPr>
      <w:r w:rsidRPr="004C5DF1">
        <w:rPr>
          <w:rFonts w:eastAsia="MS Mincho"/>
          <w:noProof/>
        </w:rPr>
        <w:t>Shrink clipboard border</w:t>
      </w:r>
      <w:r>
        <w:rPr>
          <w:noProof/>
        </w:rPr>
        <w:tab/>
        <w:t>56</w:t>
      </w:r>
    </w:p>
    <w:p w14:paraId="0644716B" w14:textId="77777777" w:rsidR="000475FC" w:rsidRDefault="000475FC">
      <w:pPr>
        <w:pStyle w:val="Index1"/>
        <w:tabs>
          <w:tab w:val="right" w:leader="dot" w:pos="3950"/>
        </w:tabs>
        <w:rPr>
          <w:noProof/>
        </w:rPr>
      </w:pPr>
      <w:r w:rsidRPr="004C5DF1">
        <w:rPr>
          <w:rFonts w:eastAsia="MS Mincho"/>
          <w:noProof/>
        </w:rPr>
        <w:t>Small stitch size</w:t>
      </w:r>
      <w:r>
        <w:rPr>
          <w:noProof/>
        </w:rPr>
        <w:tab/>
        <w:t>62</w:t>
      </w:r>
    </w:p>
    <w:p w14:paraId="0ABFD38A" w14:textId="77777777" w:rsidR="000475FC" w:rsidRDefault="000475FC">
      <w:pPr>
        <w:pStyle w:val="Index1"/>
        <w:tabs>
          <w:tab w:val="right" w:leader="dot" w:pos="3950"/>
        </w:tabs>
        <w:rPr>
          <w:noProof/>
        </w:rPr>
      </w:pPr>
      <w:r w:rsidRPr="004C5DF1">
        <w:rPr>
          <w:rFonts w:eastAsia="MS Mincho"/>
          <w:noProof/>
        </w:rPr>
        <w:t>Small stitches</w:t>
      </w:r>
      <w:r>
        <w:rPr>
          <w:noProof/>
        </w:rPr>
        <w:tab/>
        <w:t>49</w:t>
      </w:r>
    </w:p>
    <w:p w14:paraId="7C231B6A" w14:textId="77777777" w:rsidR="000475FC" w:rsidRDefault="000475FC">
      <w:pPr>
        <w:pStyle w:val="Index1"/>
        <w:tabs>
          <w:tab w:val="right" w:leader="dot" w:pos="3950"/>
        </w:tabs>
        <w:rPr>
          <w:noProof/>
        </w:rPr>
      </w:pPr>
      <w:r w:rsidRPr="004C5DF1">
        <w:rPr>
          <w:rFonts w:eastAsia="MS Mincho"/>
          <w:noProof/>
        </w:rPr>
        <w:t>Snap</w:t>
      </w:r>
      <w:r>
        <w:rPr>
          <w:noProof/>
        </w:rPr>
        <w:tab/>
        <w:t>56</w:t>
      </w:r>
    </w:p>
    <w:p w14:paraId="69DF99E1" w14:textId="77777777" w:rsidR="000475FC" w:rsidRDefault="000475FC">
      <w:pPr>
        <w:pStyle w:val="Index1"/>
        <w:tabs>
          <w:tab w:val="right" w:leader="dot" w:pos="3950"/>
        </w:tabs>
        <w:rPr>
          <w:noProof/>
        </w:rPr>
      </w:pPr>
      <w:r w:rsidRPr="004C5DF1">
        <w:rPr>
          <w:rFonts w:eastAsia="MS Mincho"/>
          <w:noProof/>
        </w:rPr>
        <w:t>Snap to size</w:t>
      </w:r>
      <w:r>
        <w:rPr>
          <w:noProof/>
        </w:rPr>
        <w:tab/>
        <w:t>62</w:t>
      </w:r>
    </w:p>
    <w:p w14:paraId="421F4DFD" w14:textId="77777777" w:rsidR="000475FC" w:rsidRDefault="000475FC">
      <w:pPr>
        <w:pStyle w:val="Index1"/>
        <w:tabs>
          <w:tab w:val="right" w:leader="dot" w:pos="3950"/>
        </w:tabs>
        <w:rPr>
          <w:noProof/>
        </w:rPr>
      </w:pPr>
      <w:r w:rsidRPr="004C5DF1">
        <w:rPr>
          <w:rFonts w:eastAsia="MS Mincho"/>
          <w:noProof/>
        </w:rPr>
        <w:t>Spiral wrap</w:t>
      </w:r>
      <w:r>
        <w:rPr>
          <w:noProof/>
        </w:rPr>
        <w:tab/>
        <w:t>62</w:t>
      </w:r>
    </w:p>
    <w:p w14:paraId="45FFC969" w14:textId="77777777" w:rsidR="000475FC" w:rsidRDefault="000475FC">
      <w:pPr>
        <w:pStyle w:val="Index1"/>
        <w:tabs>
          <w:tab w:val="right" w:leader="dot" w:pos="3950"/>
        </w:tabs>
        <w:rPr>
          <w:noProof/>
        </w:rPr>
      </w:pPr>
      <w:r w:rsidRPr="004C5DF1">
        <w:rPr>
          <w:rFonts w:eastAsia="MS Mincho"/>
          <w:noProof/>
        </w:rPr>
        <w:t>Split form</w:t>
      </w:r>
      <w:r>
        <w:rPr>
          <w:noProof/>
        </w:rPr>
        <w:tab/>
        <w:t>57</w:t>
      </w:r>
    </w:p>
    <w:p w14:paraId="00DEAD92" w14:textId="77777777" w:rsidR="000475FC" w:rsidRDefault="000475FC">
      <w:pPr>
        <w:pStyle w:val="Index1"/>
        <w:tabs>
          <w:tab w:val="right" w:leader="dot" w:pos="3950"/>
        </w:tabs>
        <w:rPr>
          <w:noProof/>
        </w:rPr>
      </w:pPr>
      <w:r w:rsidRPr="004C5DF1">
        <w:rPr>
          <w:rFonts w:eastAsia="MS Mincho"/>
          <w:noProof/>
        </w:rPr>
        <w:t>Star ratio</w:t>
      </w:r>
      <w:r>
        <w:rPr>
          <w:noProof/>
        </w:rPr>
        <w:tab/>
        <w:t>63</w:t>
      </w:r>
    </w:p>
    <w:p w14:paraId="79B56725" w14:textId="77777777" w:rsidR="000475FC" w:rsidRDefault="000475FC">
      <w:pPr>
        <w:pStyle w:val="Index1"/>
        <w:tabs>
          <w:tab w:val="right" w:leader="dot" w:pos="3950"/>
        </w:tabs>
        <w:rPr>
          <w:noProof/>
        </w:rPr>
      </w:pPr>
      <w:r w:rsidRPr="004C5DF1">
        <w:rPr>
          <w:rFonts w:eastAsia="MS Mincho"/>
          <w:noProof/>
        </w:rPr>
        <w:t>Stitch box cutoff</w:t>
      </w:r>
      <w:r>
        <w:rPr>
          <w:noProof/>
        </w:rPr>
        <w:tab/>
        <w:t>63</w:t>
      </w:r>
    </w:p>
    <w:p w14:paraId="3F42DD9F" w14:textId="77777777" w:rsidR="000475FC" w:rsidRDefault="000475FC">
      <w:pPr>
        <w:pStyle w:val="Index1"/>
        <w:tabs>
          <w:tab w:val="right" w:leader="dot" w:pos="3950"/>
        </w:tabs>
        <w:rPr>
          <w:noProof/>
        </w:rPr>
      </w:pPr>
      <w:r w:rsidRPr="004C5DF1">
        <w:rPr>
          <w:rFonts w:eastAsia="MS Mincho"/>
          <w:noProof/>
        </w:rPr>
        <w:t>stitch editing</w:t>
      </w:r>
      <w:r>
        <w:rPr>
          <w:noProof/>
        </w:rPr>
        <w:tab/>
        <w:t>25</w:t>
      </w:r>
    </w:p>
    <w:p w14:paraId="033CE06D" w14:textId="77777777" w:rsidR="000475FC" w:rsidRDefault="000475FC">
      <w:pPr>
        <w:pStyle w:val="Index1"/>
        <w:tabs>
          <w:tab w:val="right" w:leader="dot" w:pos="3950"/>
        </w:tabs>
        <w:rPr>
          <w:noProof/>
        </w:rPr>
      </w:pPr>
      <w:r w:rsidRPr="004C5DF1">
        <w:rPr>
          <w:rFonts w:eastAsia="MS Mincho"/>
          <w:noProof/>
        </w:rPr>
        <w:t>Stitch editing</w:t>
      </w:r>
      <w:r>
        <w:rPr>
          <w:noProof/>
        </w:rPr>
        <w:tab/>
        <w:t>20</w:t>
      </w:r>
    </w:p>
    <w:p w14:paraId="517A69E6" w14:textId="77777777" w:rsidR="000475FC" w:rsidRDefault="000475FC">
      <w:pPr>
        <w:pStyle w:val="Index1"/>
        <w:tabs>
          <w:tab w:val="right" w:leader="dot" w:pos="3950"/>
        </w:tabs>
        <w:rPr>
          <w:noProof/>
        </w:rPr>
      </w:pPr>
      <w:r w:rsidRPr="004C5DF1">
        <w:rPr>
          <w:rFonts w:eastAsia="MS Mincho"/>
          <w:noProof/>
        </w:rPr>
        <w:t>Stitch length, maximum</w:t>
      </w:r>
      <w:r>
        <w:rPr>
          <w:noProof/>
        </w:rPr>
        <w:tab/>
        <w:t>63</w:t>
      </w:r>
    </w:p>
    <w:p w14:paraId="603D6E27" w14:textId="77777777" w:rsidR="000475FC" w:rsidRDefault="000475FC">
      <w:pPr>
        <w:pStyle w:val="Index1"/>
        <w:tabs>
          <w:tab w:val="right" w:leader="dot" w:pos="3950"/>
        </w:tabs>
        <w:rPr>
          <w:noProof/>
        </w:rPr>
      </w:pPr>
      <w:r w:rsidRPr="004C5DF1">
        <w:rPr>
          <w:rFonts w:eastAsia="MS Mincho"/>
          <w:noProof/>
        </w:rPr>
        <w:t>Stitch Length, Minimum</w:t>
      </w:r>
      <w:r>
        <w:rPr>
          <w:noProof/>
        </w:rPr>
        <w:tab/>
        <w:t>63</w:t>
      </w:r>
    </w:p>
    <w:p w14:paraId="2FB7B798" w14:textId="77777777" w:rsidR="000475FC" w:rsidRDefault="000475FC">
      <w:pPr>
        <w:pStyle w:val="Index1"/>
        <w:tabs>
          <w:tab w:val="right" w:leader="dot" w:pos="3950"/>
        </w:tabs>
        <w:rPr>
          <w:noProof/>
        </w:rPr>
      </w:pPr>
      <w:r w:rsidRPr="004C5DF1">
        <w:rPr>
          <w:rFonts w:eastAsia="MS Mincho"/>
          <w:noProof/>
        </w:rPr>
        <w:t>Stitch Length, User</w:t>
      </w:r>
      <w:r>
        <w:rPr>
          <w:noProof/>
        </w:rPr>
        <w:tab/>
        <w:t>63</w:t>
      </w:r>
    </w:p>
    <w:p w14:paraId="360B0B80" w14:textId="77777777" w:rsidR="000475FC" w:rsidRDefault="000475FC">
      <w:pPr>
        <w:pStyle w:val="Index1"/>
        <w:tabs>
          <w:tab w:val="right" w:leader="dot" w:pos="3950"/>
        </w:tabs>
        <w:rPr>
          <w:noProof/>
        </w:rPr>
      </w:pPr>
      <w:r>
        <w:rPr>
          <w:noProof/>
        </w:rPr>
        <w:t>Stitch window</w:t>
      </w:r>
      <w:r>
        <w:rPr>
          <w:noProof/>
        </w:rPr>
        <w:tab/>
        <w:t>13, 16, 17, 19, 21, 22, 23, 27, 32, 36, 37, 47, 52, 56, 75, 81, 82, 83, 84</w:t>
      </w:r>
    </w:p>
    <w:p w14:paraId="60C4F9B3" w14:textId="77777777" w:rsidR="000475FC" w:rsidRDefault="000475FC">
      <w:pPr>
        <w:pStyle w:val="Index1"/>
        <w:tabs>
          <w:tab w:val="right" w:leader="dot" w:pos="3950"/>
        </w:tabs>
        <w:rPr>
          <w:noProof/>
        </w:rPr>
      </w:pPr>
      <w:r w:rsidRPr="004C5DF1">
        <w:rPr>
          <w:rFonts w:eastAsia="MS Mincho"/>
          <w:noProof/>
        </w:rPr>
        <w:t>Switch color values</w:t>
      </w:r>
      <w:r>
        <w:rPr>
          <w:noProof/>
        </w:rPr>
        <w:tab/>
        <w:t>34</w:t>
      </w:r>
    </w:p>
    <w:p w14:paraId="7FAC3DD0" w14:textId="77777777" w:rsidR="000475FC" w:rsidRDefault="000475FC">
      <w:pPr>
        <w:pStyle w:val="Index1"/>
        <w:tabs>
          <w:tab w:val="right" w:leader="dot" w:pos="3950"/>
        </w:tabs>
        <w:rPr>
          <w:noProof/>
        </w:rPr>
      </w:pPr>
      <w:r w:rsidRPr="004C5DF1">
        <w:rPr>
          <w:rFonts w:eastAsia="MS Mincho"/>
          <w:noProof/>
        </w:rPr>
        <w:t>Switch colors</w:t>
      </w:r>
      <w:r>
        <w:rPr>
          <w:noProof/>
        </w:rPr>
        <w:tab/>
        <w:t>34</w:t>
      </w:r>
    </w:p>
    <w:p w14:paraId="0DCC4316" w14:textId="77777777" w:rsidR="000475FC" w:rsidRDefault="000475FC">
      <w:pPr>
        <w:pStyle w:val="IndexHeading"/>
        <w:keepNext/>
        <w:tabs>
          <w:tab w:val="right" w:leader="dot" w:pos="3950"/>
        </w:tabs>
        <w:rPr>
          <w:rFonts w:eastAsiaTheme="minorEastAsia" w:cstheme="minorBidi"/>
          <w:b w:val="0"/>
          <w:bCs w:val="0"/>
          <w:noProof/>
        </w:rPr>
      </w:pPr>
      <w:r>
        <w:rPr>
          <w:noProof/>
        </w:rPr>
        <w:t>T</w:t>
      </w:r>
    </w:p>
    <w:p w14:paraId="70365378" w14:textId="77777777" w:rsidR="000475FC" w:rsidRDefault="000475FC">
      <w:pPr>
        <w:pStyle w:val="Index1"/>
        <w:tabs>
          <w:tab w:val="right" w:leader="dot" w:pos="3950"/>
        </w:tabs>
        <w:rPr>
          <w:noProof/>
        </w:rPr>
      </w:pPr>
      <w:r>
        <w:rPr>
          <w:noProof/>
        </w:rPr>
        <w:t>Tear form</w:t>
      </w:r>
      <w:r>
        <w:rPr>
          <w:noProof/>
        </w:rPr>
        <w:tab/>
        <w:t>44</w:t>
      </w:r>
    </w:p>
    <w:p w14:paraId="6F2D1070" w14:textId="77777777" w:rsidR="000475FC" w:rsidRDefault="000475FC">
      <w:pPr>
        <w:pStyle w:val="Index1"/>
        <w:tabs>
          <w:tab w:val="right" w:leader="dot" w:pos="3950"/>
        </w:tabs>
        <w:rPr>
          <w:noProof/>
        </w:rPr>
      </w:pPr>
      <w:r>
        <w:rPr>
          <w:noProof/>
        </w:rPr>
        <w:t>Texture editor</w:t>
      </w:r>
      <w:r>
        <w:rPr>
          <w:noProof/>
        </w:rPr>
        <w:tab/>
        <w:t>69</w:t>
      </w:r>
    </w:p>
    <w:p w14:paraId="2EDC7D9E" w14:textId="77777777" w:rsidR="000475FC" w:rsidRDefault="000475FC">
      <w:pPr>
        <w:pStyle w:val="Index1"/>
        <w:tabs>
          <w:tab w:val="right" w:leader="dot" w:pos="3950"/>
        </w:tabs>
        <w:rPr>
          <w:noProof/>
        </w:rPr>
      </w:pPr>
      <w:r w:rsidRPr="004C5DF1">
        <w:rPr>
          <w:rFonts w:eastAsia="MS Mincho"/>
          <w:noProof/>
        </w:rPr>
        <w:t>The form-form</w:t>
      </w:r>
      <w:r>
        <w:rPr>
          <w:noProof/>
        </w:rPr>
        <w:tab/>
        <w:t>16</w:t>
      </w:r>
    </w:p>
    <w:p w14:paraId="5BCBE3A6" w14:textId="77777777" w:rsidR="000475FC" w:rsidRDefault="000475FC">
      <w:pPr>
        <w:pStyle w:val="Index1"/>
        <w:tabs>
          <w:tab w:val="right" w:leader="dot" w:pos="3950"/>
        </w:tabs>
        <w:rPr>
          <w:noProof/>
        </w:rPr>
      </w:pPr>
      <w:r>
        <w:rPr>
          <w:noProof/>
        </w:rPr>
        <w:t>Thread size</w:t>
      </w:r>
      <w:r>
        <w:rPr>
          <w:noProof/>
        </w:rPr>
        <w:tab/>
        <w:t>41</w:t>
      </w:r>
    </w:p>
    <w:p w14:paraId="37E93B8F" w14:textId="77777777" w:rsidR="000475FC" w:rsidRDefault="000475FC">
      <w:pPr>
        <w:pStyle w:val="Index1"/>
        <w:tabs>
          <w:tab w:val="right" w:leader="dot" w:pos="3950"/>
        </w:tabs>
        <w:rPr>
          <w:noProof/>
        </w:rPr>
      </w:pPr>
      <w:r w:rsidRPr="004C5DF1">
        <w:rPr>
          <w:rFonts w:eastAsia="MS Mincho"/>
          <w:noProof/>
        </w:rPr>
        <w:t>ThrEd menus</w:t>
      </w:r>
      <w:r>
        <w:rPr>
          <w:noProof/>
        </w:rPr>
        <w:tab/>
        <w:t>35</w:t>
      </w:r>
    </w:p>
    <w:p w14:paraId="099EB824" w14:textId="77777777" w:rsidR="000475FC" w:rsidRDefault="000475FC">
      <w:pPr>
        <w:pStyle w:val="Index1"/>
        <w:tabs>
          <w:tab w:val="right" w:leader="dot" w:pos="3950"/>
        </w:tabs>
        <w:rPr>
          <w:noProof/>
        </w:rPr>
      </w:pPr>
      <w:r w:rsidRPr="004C5DF1">
        <w:rPr>
          <w:rFonts w:eastAsia="MS Mincho"/>
          <w:b/>
          <w:bCs/>
          <w:noProof/>
        </w:rPr>
        <w:t>Thred User's Manual</w:t>
      </w:r>
      <w:r>
        <w:rPr>
          <w:noProof/>
        </w:rPr>
        <w:tab/>
        <w:t>1</w:t>
      </w:r>
    </w:p>
    <w:p w14:paraId="290AF2BA" w14:textId="77777777" w:rsidR="000475FC" w:rsidRDefault="000475FC">
      <w:pPr>
        <w:pStyle w:val="Index1"/>
        <w:tabs>
          <w:tab w:val="right" w:leader="dot" w:pos="3950"/>
        </w:tabs>
        <w:rPr>
          <w:noProof/>
        </w:rPr>
      </w:pPr>
      <w:r w:rsidRPr="004C5DF1">
        <w:rPr>
          <w:rFonts w:eastAsia="MS Mincho"/>
          <w:noProof/>
        </w:rPr>
        <w:t>ThrEd window</w:t>
      </w:r>
      <w:r>
        <w:rPr>
          <w:noProof/>
        </w:rPr>
        <w:tab/>
        <w:t>13, 15</w:t>
      </w:r>
    </w:p>
    <w:p w14:paraId="240EA582" w14:textId="77777777" w:rsidR="000475FC" w:rsidRDefault="000475FC">
      <w:pPr>
        <w:pStyle w:val="Index1"/>
        <w:tabs>
          <w:tab w:val="right" w:leader="dot" w:pos="3950"/>
        </w:tabs>
        <w:rPr>
          <w:noProof/>
        </w:rPr>
      </w:pPr>
      <w:r w:rsidRPr="004C5DF1">
        <w:rPr>
          <w:rFonts w:eastAsia="MS Mincho"/>
          <w:noProof/>
        </w:rPr>
        <w:t>Thumbnails</w:t>
      </w:r>
      <w:r>
        <w:rPr>
          <w:noProof/>
        </w:rPr>
        <w:tab/>
        <w:t>35</w:t>
      </w:r>
    </w:p>
    <w:p w14:paraId="60F04132" w14:textId="77777777" w:rsidR="000475FC" w:rsidRDefault="000475FC">
      <w:pPr>
        <w:pStyle w:val="Index1"/>
        <w:tabs>
          <w:tab w:val="right" w:leader="dot" w:pos="3950"/>
        </w:tabs>
        <w:rPr>
          <w:noProof/>
        </w:rPr>
      </w:pPr>
      <w:r>
        <w:rPr>
          <w:noProof/>
        </w:rPr>
        <w:t>T</w:t>
      </w:r>
      <w:r w:rsidRPr="004C5DF1">
        <w:rPr>
          <w:rFonts w:eastAsia="MS Mincho"/>
          <w:noProof/>
        </w:rPr>
        <w:t>o bean</w:t>
      </w:r>
      <w:r>
        <w:rPr>
          <w:noProof/>
        </w:rPr>
        <w:tab/>
        <w:t>48</w:t>
      </w:r>
    </w:p>
    <w:p w14:paraId="7C01F440" w14:textId="77777777" w:rsidR="000475FC" w:rsidRDefault="000475FC">
      <w:pPr>
        <w:pStyle w:val="Index1"/>
        <w:tabs>
          <w:tab w:val="right" w:leader="dot" w:pos="3950"/>
        </w:tabs>
        <w:rPr>
          <w:noProof/>
        </w:rPr>
      </w:pPr>
      <w:r w:rsidRPr="004C5DF1">
        <w:rPr>
          <w:rFonts w:eastAsia="MS Mincho"/>
          <w:noProof/>
        </w:rPr>
        <w:t>To end</w:t>
      </w:r>
      <w:r>
        <w:rPr>
          <w:noProof/>
        </w:rPr>
        <w:tab/>
        <w:t>52</w:t>
      </w:r>
    </w:p>
    <w:p w14:paraId="72043A53" w14:textId="77777777" w:rsidR="000475FC" w:rsidRDefault="000475FC">
      <w:pPr>
        <w:pStyle w:val="Index1"/>
        <w:tabs>
          <w:tab w:val="right" w:leader="dot" w:pos="3950"/>
        </w:tabs>
        <w:rPr>
          <w:noProof/>
        </w:rPr>
      </w:pPr>
      <w:r>
        <w:rPr>
          <w:noProof/>
        </w:rPr>
        <w:t>T</w:t>
      </w:r>
      <w:r w:rsidRPr="004C5DF1">
        <w:rPr>
          <w:rFonts w:eastAsia="MS Mincho"/>
          <w:noProof/>
        </w:rPr>
        <w:t>o feather ribbon</w:t>
      </w:r>
      <w:r>
        <w:rPr>
          <w:noProof/>
        </w:rPr>
        <w:tab/>
        <w:t>48</w:t>
      </w:r>
    </w:p>
    <w:p w14:paraId="273E84C1" w14:textId="77777777" w:rsidR="000475FC" w:rsidRDefault="000475FC">
      <w:pPr>
        <w:pStyle w:val="Index1"/>
        <w:tabs>
          <w:tab w:val="right" w:leader="dot" w:pos="3950"/>
        </w:tabs>
        <w:rPr>
          <w:noProof/>
        </w:rPr>
      </w:pPr>
      <w:r w:rsidRPr="004C5DF1">
        <w:rPr>
          <w:rFonts w:eastAsia="MS Mincho"/>
          <w:noProof/>
        </w:rPr>
        <w:t>To grid</w:t>
      </w:r>
      <w:r>
        <w:rPr>
          <w:noProof/>
        </w:rPr>
        <w:tab/>
        <w:t>57</w:t>
      </w:r>
    </w:p>
    <w:p w14:paraId="2477AAAB" w14:textId="77777777" w:rsidR="000475FC" w:rsidRDefault="000475FC">
      <w:pPr>
        <w:pStyle w:val="Index1"/>
        <w:tabs>
          <w:tab w:val="right" w:leader="dot" w:pos="3950"/>
        </w:tabs>
        <w:rPr>
          <w:noProof/>
        </w:rPr>
      </w:pPr>
      <w:r w:rsidRPr="004C5DF1">
        <w:rPr>
          <w:rFonts w:eastAsia="MS Mincho"/>
          <w:noProof/>
        </w:rPr>
        <w:t>To mark</w:t>
      </w:r>
      <w:r>
        <w:rPr>
          <w:noProof/>
        </w:rPr>
        <w:tab/>
        <w:t>52</w:t>
      </w:r>
    </w:p>
    <w:p w14:paraId="1DDB31B3" w14:textId="77777777" w:rsidR="000475FC" w:rsidRDefault="000475FC">
      <w:pPr>
        <w:pStyle w:val="Index1"/>
        <w:tabs>
          <w:tab w:val="right" w:leader="dot" w:pos="3950"/>
        </w:tabs>
        <w:rPr>
          <w:noProof/>
        </w:rPr>
      </w:pPr>
      <w:r>
        <w:rPr>
          <w:noProof/>
        </w:rPr>
        <w:t>T</w:t>
      </w:r>
      <w:r w:rsidRPr="004C5DF1">
        <w:rPr>
          <w:rFonts w:eastAsia="MS Mincho"/>
          <w:noProof/>
        </w:rPr>
        <w:t>o satin ribbon</w:t>
      </w:r>
      <w:r>
        <w:rPr>
          <w:noProof/>
        </w:rPr>
        <w:tab/>
        <w:t>48</w:t>
      </w:r>
    </w:p>
    <w:p w14:paraId="7D0E4FC1" w14:textId="77777777" w:rsidR="000475FC" w:rsidRDefault="000475FC">
      <w:pPr>
        <w:pStyle w:val="Index1"/>
        <w:tabs>
          <w:tab w:val="right" w:leader="dot" w:pos="3950"/>
        </w:tabs>
        <w:rPr>
          <w:noProof/>
        </w:rPr>
      </w:pPr>
      <w:r w:rsidRPr="004C5DF1">
        <w:rPr>
          <w:rFonts w:eastAsia="MS Mincho"/>
          <w:noProof/>
        </w:rPr>
        <w:t>To start</w:t>
      </w:r>
      <w:r>
        <w:rPr>
          <w:noProof/>
        </w:rPr>
        <w:tab/>
        <w:t>52</w:t>
      </w:r>
    </w:p>
    <w:p w14:paraId="29169401" w14:textId="77777777" w:rsidR="000475FC" w:rsidRDefault="000475FC">
      <w:pPr>
        <w:pStyle w:val="Index1"/>
        <w:tabs>
          <w:tab w:val="right" w:leader="dot" w:pos="3950"/>
        </w:tabs>
        <w:rPr>
          <w:noProof/>
        </w:rPr>
      </w:pPr>
      <w:r w:rsidRPr="004C5DF1">
        <w:rPr>
          <w:rFonts w:eastAsia="MS Mincho"/>
          <w:noProof/>
        </w:rPr>
        <w:t>Together</w:t>
      </w:r>
      <w:r>
        <w:rPr>
          <w:noProof/>
        </w:rPr>
        <w:tab/>
        <w:t>56</w:t>
      </w:r>
    </w:p>
    <w:p w14:paraId="6238ABA0" w14:textId="77777777" w:rsidR="000475FC" w:rsidRDefault="000475FC">
      <w:pPr>
        <w:pStyle w:val="Index1"/>
        <w:tabs>
          <w:tab w:val="right" w:leader="dot" w:pos="3950"/>
        </w:tabs>
        <w:rPr>
          <w:noProof/>
        </w:rPr>
      </w:pPr>
      <w:r w:rsidRPr="004C5DF1">
        <w:rPr>
          <w:rFonts w:eastAsia="MS Mincho"/>
          <w:noProof/>
        </w:rPr>
        <w:t>Total</w:t>
      </w:r>
      <w:r>
        <w:rPr>
          <w:noProof/>
        </w:rPr>
        <w:tab/>
        <w:t>19</w:t>
      </w:r>
    </w:p>
    <w:p w14:paraId="331CFAFC" w14:textId="77777777" w:rsidR="000475FC" w:rsidRDefault="000475FC">
      <w:pPr>
        <w:pStyle w:val="Index1"/>
        <w:tabs>
          <w:tab w:val="right" w:leader="dot" w:pos="3950"/>
        </w:tabs>
        <w:rPr>
          <w:noProof/>
        </w:rPr>
      </w:pPr>
      <w:r w:rsidRPr="004C5DF1">
        <w:rPr>
          <w:rFonts w:eastAsia="MS Mincho"/>
          <w:noProof/>
        </w:rPr>
        <w:t>Trace</w:t>
      </w:r>
      <w:r>
        <w:rPr>
          <w:noProof/>
        </w:rPr>
        <w:tab/>
        <w:t>57</w:t>
      </w:r>
    </w:p>
    <w:p w14:paraId="79D55190" w14:textId="77777777" w:rsidR="000475FC" w:rsidRDefault="000475FC">
      <w:pPr>
        <w:pStyle w:val="Index1"/>
        <w:tabs>
          <w:tab w:val="right" w:leader="dot" w:pos="3950"/>
        </w:tabs>
        <w:rPr>
          <w:noProof/>
        </w:rPr>
      </w:pPr>
      <w:r w:rsidRPr="004C5DF1">
        <w:rPr>
          <w:rFonts w:eastAsia="MS Mincho"/>
          <w:noProof/>
        </w:rPr>
        <w:t>Trace functions and mouse clicks</w:t>
      </w:r>
      <w:r>
        <w:rPr>
          <w:noProof/>
        </w:rPr>
        <w:tab/>
        <w:t>31</w:t>
      </w:r>
    </w:p>
    <w:p w14:paraId="07A6EE1D" w14:textId="77777777" w:rsidR="000475FC" w:rsidRDefault="000475FC">
      <w:pPr>
        <w:pStyle w:val="Index1"/>
        <w:tabs>
          <w:tab w:val="right" w:leader="dot" w:pos="3950"/>
        </w:tabs>
        <w:rPr>
          <w:noProof/>
        </w:rPr>
      </w:pPr>
      <w:r w:rsidRPr="004C5DF1">
        <w:rPr>
          <w:rFonts w:eastAsia="MS Mincho"/>
          <w:noProof/>
        </w:rPr>
        <w:t>Trace mode</w:t>
      </w:r>
      <w:r>
        <w:rPr>
          <w:noProof/>
        </w:rPr>
        <w:tab/>
        <w:t>58</w:t>
      </w:r>
    </w:p>
    <w:p w14:paraId="2A09781F" w14:textId="77777777" w:rsidR="000475FC" w:rsidRDefault="000475FC">
      <w:pPr>
        <w:pStyle w:val="Index1"/>
        <w:tabs>
          <w:tab w:val="right" w:leader="dot" w:pos="3950"/>
        </w:tabs>
        <w:rPr>
          <w:noProof/>
        </w:rPr>
      </w:pPr>
      <w:r w:rsidRPr="004C5DF1">
        <w:rPr>
          <w:rFonts w:eastAsia="MS Mincho"/>
          <w:noProof/>
        </w:rPr>
        <w:t>Tracing 24-bit color bitmaps</w:t>
      </w:r>
      <w:r>
        <w:rPr>
          <w:noProof/>
        </w:rPr>
        <w:tab/>
        <w:t>27</w:t>
      </w:r>
    </w:p>
    <w:p w14:paraId="48520FD5" w14:textId="77777777" w:rsidR="000475FC" w:rsidRDefault="000475FC">
      <w:pPr>
        <w:pStyle w:val="Index1"/>
        <w:tabs>
          <w:tab w:val="right" w:leader="dot" w:pos="3950"/>
        </w:tabs>
        <w:rPr>
          <w:noProof/>
        </w:rPr>
      </w:pPr>
      <w:r w:rsidRPr="004C5DF1">
        <w:rPr>
          <w:rFonts w:eastAsia="MS Mincho"/>
          <w:noProof/>
        </w:rPr>
        <w:t>Tracing monochrome bitmaps</w:t>
      </w:r>
      <w:r>
        <w:rPr>
          <w:noProof/>
        </w:rPr>
        <w:tab/>
        <w:t>27</w:t>
      </w:r>
    </w:p>
    <w:p w14:paraId="0F363EAA" w14:textId="77777777" w:rsidR="000475FC" w:rsidRDefault="000475FC">
      <w:pPr>
        <w:pStyle w:val="IndexHeading"/>
        <w:keepNext/>
        <w:tabs>
          <w:tab w:val="right" w:leader="dot" w:pos="3950"/>
        </w:tabs>
        <w:rPr>
          <w:rFonts w:eastAsiaTheme="minorEastAsia" w:cstheme="minorBidi"/>
          <w:b w:val="0"/>
          <w:bCs w:val="0"/>
          <w:noProof/>
        </w:rPr>
      </w:pPr>
      <w:r>
        <w:rPr>
          <w:noProof/>
        </w:rPr>
        <w:t>U</w:t>
      </w:r>
    </w:p>
    <w:p w14:paraId="2F0EC2E5" w14:textId="77777777" w:rsidR="000475FC" w:rsidRDefault="000475FC">
      <w:pPr>
        <w:pStyle w:val="Index1"/>
        <w:tabs>
          <w:tab w:val="right" w:leader="dot" w:pos="3950"/>
        </w:tabs>
        <w:rPr>
          <w:noProof/>
        </w:rPr>
      </w:pPr>
      <w:r w:rsidRPr="004C5DF1">
        <w:rPr>
          <w:rFonts w:eastAsia="MS Mincho"/>
          <w:noProof/>
        </w:rPr>
        <w:t>Underlay</w:t>
      </w:r>
      <w:r>
        <w:rPr>
          <w:noProof/>
        </w:rPr>
        <w:tab/>
        <w:t>33</w:t>
      </w:r>
    </w:p>
    <w:p w14:paraId="64579B70" w14:textId="77777777" w:rsidR="000475FC" w:rsidRDefault="000475FC">
      <w:pPr>
        <w:pStyle w:val="Index1"/>
        <w:tabs>
          <w:tab w:val="right" w:leader="dot" w:pos="3950"/>
        </w:tabs>
        <w:rPr>
          <w:noProof/>
        </w:rPr>
      </w:pPr>
      <w:r>
        <w:rPr>
          <w:noProof/>
        </w:rPr>
        <w:t>Underlay for fills</w:t>
      </w:r>
      <w:r>
        <w:rPr>
          <w:noProof/>
        </w:rPr>
        <w:tab/>
        <w:t>32</w:t>
      </w:r>
    </w:p>
    <w:p w14:paraId="0FF30623" w14:textId="77777777" w:rsidR="000475FC" w:rsidRDefault="000475FC">
      <w:pPr>
        <w:pStyle w:val="Index1"/>
        <w:tabs>
          <w:tab w:val="right" w:leader="dot" w:pos="3950"/>
        </w:tabs>
        <w:rPr>
          <w:noProof/>
        </w:rPr>
      </w:pPr>
      <w:r w:rsidRPr="004C5DF1">
        <w:rPr>
          <w:rFonts w:eastAsia="MS Mincho"/>
          <w:noProof/>
        </w:rPr>
        <w:t>Undo</w:t>
      </w:r>
      <w:r>
        <w:rPr>
          <w:noProof/>
        </w:rPr>
        <w:tab/>
        <w:t>58</w:t>
      </w:r>
    </w:p>
    <w:p w14:paraId="793F1626" w14:textId="77777777" w:rsidR="000475FC" w:rsidRDefault="000475FC">
      <w:pPr>
        <w:pStyle w:val="Index1"/>
        <w:tabs>
          <w:tab w:val="right" w:leader="dot" w:pos="3950"/>
        </w:tabs>
        <w:rPr>
          <w:noProof/>
        </w:rPr>
      </w:pPr>
      <w:r w:rsidRPr="004C5DF1">
        <w:rPr>
          <w:rFonts w:eastAsia="MS Mincho"/>
          <w:noProof/>
        </w:rPr>
        <w:t>Unfill</w:t>
      </w:r>
      <w:r>
        <w:rPr>
          <w:noProof/>
        </w:rPr>
        <w:tab/>
        <w:t>76</w:t>
      </w:r>
    </w:p>
    <w:p w14:paraId="04419ACE" w14:textId="77777777" w:rsidR="000475FC" w:rsidRDefault="000475FC">
      <w:pPr>
        <w:pStyle w:val="Index1"/>
        <w:tabs>
          <w:tab w:val="right" w:leader="dot" w:pos="3950"/>
        </w:tabs>
        <w:rPr>
          <w:noProof/>
        </w:rPr>
      </w:pPr>
      <w:r w:rsidRPr="004C5DF1">
        <w:rPr>
          <w:rFonts w:eastAsia="MS Mincho"/>
          <w:noProof/>
        </w:rPr>
        <w:t>Ungroup</w:t>
      </w:r>
      <w:r>
        <w:rPr>
          <w:noProof/>
        </w:rPr>
        <w:tab/>
        <w:t>58</w:t>
      </w:r>
    </w:p>
    <w:p w14:paraId="63DC92FF" w14:textId="77777777" w:rsidR="000475FC" w:rsidRDefault="000475FC">
      <w:pPr>
        <w:pStyle w:val="Index1"/>
        <w:tabs>
          <w:tab w:val="right" w:leader="dot" w:pos="3950"/>
        </w:tabs>
        <w:rPr>
          <w:noProof/>
        </w:rPr>
      </w:pPr>
      <w:r w:rsidRPr="004C5DF1">
        <w:rPr>
          <w:rFonts w:eastAsia="MS Mincho"/>
          <w:noProof/>
        </w:rPr>
        <w:t>Up To</w:t>
      </w:r>
    </w:p>
    <w:p w14:paraId="20002964" w14:textId="77777777" w:rsidR="000475FC" w:rsidRDefault="000475FC">
      <w:pPr>
        <w:pStyle w:val="Index2"/>
        <w:tabs>
          <w:tab w:val="right" w:leader="dot" w:pos="3950"/>
        </w:tabs>
        <w:rPr>
          <w:noProof/>
        </w:rPr>
      </w:pPr>
      <w:r w:rsidRPr="004C5DF1">
        <w:rPr>
          <w:rFonts w:eastAsia="MS Mincho"/>
          <w:noProof/>
        </w:rPr>
        <w:t>Off/On</w:t>
      </w:r>
      <w:r>
        <w:rPr>
          <w:noProof/>
        </w:rPr>
        <w:tab/>
        <w:t>18</w:t>
      </w:r>
    </w:p>
    <w:p w14:paraId="41409242" w14:textId="77777777" w:rsidR="000475FC" w:rsidRDefault="000475FC">
      <w:pPr>
        <w:pStyle w:val="Index1"/>
        <w:tabs>
          <w:tab w:val="right" w:leader="dot" w:pos="3950"/>
        </w:tabs>
        <w:rPr>
          <w:noProof/>
        </w:rPr>
      </w:pPr>
      <w:r w:rsidRPr="004C5DF1">
        <w:rPr>
          <w:rFonts w:eastAsia="MS Mincho"/>
          <w:noProof/>
        </w:rPr>
        <w:t>Using the trace control panel</w:t>
      </w:r>
      <w:r>
        <w:rPr>
          <w:noProof/>
        </w:rPr>
        <w:tab/>
        <w:t>28</w:t>
      </w:r>
    </w:p>
    <w:p w14:paraId="6537B8E7" w14:textId="77777777" w:rsidR="000475FC" w:rsidRDefault="000475FC">
      <w:pPr>
        <w:pStyle w:val="IndexHeading"/>
        <w:keepNext/>
        <w:tabs>
          <w:tab w:val="right" w:leader="dot" w:pos="3950"/>
        </w:tabs>
        <w:rPr>
          <w:rFonts w:eastAsiaTheme="minorEastAsia" w:cstheme="minorBidi"/>
          <w:b w:val="0"/>
          <w:bCs w:val="0"/>
          <w:noProof/>
        </w:rPr>
      </w:pPr>
      <w:r>
        <w:rPr>
          <w:noProof/>
        </w:rPr>
        <w:t>V</w:t>
      </w:r>
    </w:p>
    <w:p w14:paraId="25BD6856" w14:textId="77777777" w:rsidR="000475FC" w:rsidRDefault="000475FC">
      <w:pPr>
        <w:pStyle w:val="Index1"/>
        <w:tabs>
          <w:tab w:val="right" w:leader="dot" w:pos="3950"/>
        </w:tabs>
        <w:rPr>
          <w:noProof/>
        </w:rPr>
      </w:pPr>
      <w:r w:rsidRPr="004C5DF1">
        <w:rPr>
          <w:rFonts w:eastAsia="MS Mincho"/>
          <w:noProof/>
        </w:rPr>
        <w:t>Vertical</w:t>
      </w:r>
      <w:r>
        <w:rPr>
          <w:noProof/>
        </w:rPr>
        <w:tab/>
        <w:t>47, 50, 67, 69</w:t>
      </w:r>
    </w:p>
    <w:p w14:paraId="6E586CBA" w14:textId="77777777" w:rsidR="000475FC" w:rsidRDefault="000475FC">
      <w:pPr>
        <w:pStyle w:val="Index1"/>
        <w:tabs>
          <w:tab w:val="right" w:leader="dot" w:pos="3950"/>
        </w:tabs>
        <w:rPr>
          <w:noProof/>
        </w:rPr>
      </w:pPr>
      <w:r>
        <w:rPr>
          <w:noProof/>
        </w:rPr>
        <w:t>Vertical fill</w:t>
      </w:r>
      <w:r>
        <w:rPr>
          <w:noProof/>
        </w:rPr>
        <w:tab/>
        <w:t>10, 50, 64, 67, 68, 69</w:t>
      </w:r>
    </w:p>
    <w:p w14:paraId="51501255" w14:textId="77777777" w:rsidR="000475FC" w:rsidRDefault="000475FC">
      <w:pPr>
        <w:pStyle w:val="Index1"/>
        <w:tabs>
          <w:tab w:val="right" w:leader="dot" w:pos="3950"/>
        </w:tabs>
        <w:rPr>
          <w:noProof/>
        </w:rPr>
      </w:pPr>
      <w:r w:rsidRPr="004C5DF1">
        <w:rPr>
          <w:rFonts w:eastAsia="MS Mincho"/>
          <w:noProof/>
        </w:rPr>
        <w:lastRenderedPageBreak/>
        <w:t>View</w:t>
      </w:r>
      <w:r>
        <w:rPr>
          <w:noProof/>
        </w:rPr>
        <w:tab/>
        <w:t>38</w:t>
      </w:r>
    </w:p>
    <w:p w14:paraId="07DC1CFA" w14:textId="77777777" w:rsidR="000475FC" w:rsidRDefault="000475FC">
      <w:pPr>
        <w:pStyle w:val="IndexHeading"/>
        <w:keepNext/>
        <w:tabs>
          <w:tab w:val="right" w:leader="dot" w:pos="3950"/>
        </w:tabs>
        <w:rPr>
          <w:rFonts w:eastAsiaTheme="minorEastAsia" w:cstheme="minorBidi"/>
          <w:b w:val="0"/>
          <w:bCs w:val="0"/>
          <w:noProof/>
        </w:rPr>
      </w:pPr>
      <w:r>
        <w:rPr>
          <w:noProof/>
        </w:rPr>
        <w:t>W</w:t>
      </w:r>
    </w:p>
    <w:p w14:paraId="22504AFC" w14:textId="77777777" w:rsidR="000475FC" w:rsidRDefault="000475FC">
      <w:pPr>
        <w:pStyle w:val="Index1"/>
        <w:tabs>
          <w:tab w:val="right" w:leader="dot" w:pos="3950"/>
        </w:tabs>
        <w:rPr>
          <w:noProof/>
        </w:rPr>
      </w:pPr>
      <w:r>
        <w:rPr>
          <w:noProof/>
        </w:rPr>
        <w:t>Wave form</w:t>
      </w:r>
      <w:r>
        <w:rPr>
          <w:noProof/>
        </w:rPr>
        <w:tab/>
        <w:t>44</w:t>
      </w:r>
    </w:p>
    <w:p w14:paraId="7D5966CE" w14:textId="77777777" w:rsidR="000475FC" w:rsidRDefault="000475FC">
      <w:pPr>
        <w:pStyle w:val="Index1"/>
        <w:tabs>
          <w:tab w:val="right" w:leader="dot" w:pos="3950"/>
        </w:tabs>
        <w:rPr>
          <w:noProof/>
        </w:rPr>
      </w:pPr>
      <w:r w:rsidRPr="004C5DF1">
        <w:rPr>
          <w:rFonts w:eastAsia="MS Mincho"/>
          <w:noProof/>
        </w:rPr>
        <w:t>Where will a fill end?</w:t>
      </w:r>
      <w:r>
        <w:rPr>
          <w:noProof/>
        </w:rPr>
        <w:tab/>
        <w:t>68</w:t>
      </w:r>
    </w:p>
    <w:p w14:paraId="69C9F50E" w14:textId="77777777" w:rsidR="000475FC" w:rsidRDefault="000475FC">
      <w:pPr>
        <w:pStyle w:val="IndexHeading"/>
        <w:keepNext/>
        <w:tabs>
          <w:tab w:val="right" w:leader="dot" w:pos="3950"/>
        </w:tabs>
        <w:rPr>
          <w:rFonts w:eastAsiaTheme="minorEastAsia" w:cstheme="minorBidi"/>
          <w:b w:val="0"/>
          <w:bCs w:val="0"/>
          <w:noProof/>
        </w:rPr>
      </w:pPr>
      <w:r>
        <w:rPr>
          <w:noProof/>
        </w:rPr>
        <w:t>Z</w:t>
      </w:r>
    </w:p>
    <w:p w14:paraId="03CAFC9F" w14:textId="77777777" w:rsidR="000475FC" w:rsidRDefault="000475FC">
      <w:pPr>
        <w:pStyle w:val="Index1"/>
        <w:tabs>
          <w:tab w:val="right" w:leader="dot" w:pos="3950"/>
        </w:tabs>
        <w:rPr>
          <w:noProof/>
        </w:rPr>
      </w:pPr>
      <w:r w:rsidRPr="004C5DF1">
        <w:rPr>
          <w:rFonts w:eastAsia="MS Mincho"/>
          <w:noProof/>
        </w:rPr>
        <w:t>Zoom and shift</w:t>
      </w:r>
      <w:r>
        <w:rPr>
          <w:noProof/>
        </w:rPr>
        <w:tab/>
        <w:t>20</w:t>
      </w:r>
    </w:p>
    <w:p w14:paraId="1D4A0DC5" w14:textId="77777777" w:rsidR="000475FC" w:rsidRDefault="000475FC">
      <w:pPr>
        <w:pStyle w:val="Index1"/>
        <w:tabs>
          <w:tab w:val="right" w:leader="dot" w:pos="3950"/>
        </w:tabs>
        <w:rPr>
          <w:noProof/>
        </w:rPr>
      </w:pPr>
      <w:r>
        <w:rPr>
          <w:noProof/>
        </w:rPr>
        <w:t>Zoom full</w:t>
      </w:r>
      <w:r>
        <w:rPr>
          <w:noProof/>
        </w:rPr>
        <w:tab/>
        <w:t>41</w:t>
      </w:r>
    </w:p>
    <w:p w14:paraId="3CFF0646" w14:textId="77777777" w:rsidR="000475FC" w:rsidRDefault="000475FC">
      <w:pPr>
        <w:pStyle w:val="Index1"/>
        <w:tabs>
          <w:tab w:val="right" w:leader="dot" w:pos="3950"/>
        </w:tabs>
        <w:rPr>
          <w:noProof/>
        </w:rPr>
      </w:pPr>
      <w:r>
        <w:rPr>
          <w:noProof/>
        </w:rPr>
        <w:t>Zoom mark at c</w:t>
      </w:r>
      <w:r w:rsidRPr="004C5DF1">
        <w:rPr>
          <w:rFonts w:eastAsia="MS Mincho"/>
          <w:noProof/>
        </w:rPr>
        <w:t>enter</w:t>
      </w:r>
      <w:r>
        <w:rPr>
          <w:noProof/>
        </w:rPr>
        <w:tab/>
        <w:t>56</w:t>
      </w:r>
    </w:p>
    <w:p w14:paraId="1EA07EC1" w14:textId="77777777" w:rsidR="000475FC" w:rsidRDefault="000475FC">
      <w:pPr>
        <w:pStyle w:val="Index1"/>
        <w:tabs>
          <w:tab w:val="right" w:leader="dot" w:pos="3950"/>
        </w:tabs>
        <w:rPr>
          <w:noProof/>
        </w:rPr>
      </w:pPr>
      <w:r>
        <w:rPr>
          <w:noProof/>
        </w:rPr>
        <w:t>Zoom mark at selected point</w:t>
      </w:r>
      <w:r>
        <w:rPr>
          <w:noProof/>
        </w:rPr>
        <w:tab/>
        <w:t>56</w:t>
      </w:r>
    </w:p>
    <w:p w14:paraId="0E2B64FE" w14:textId="77777777" w:rsidR="000475FC" w:rsidRDefault="000475FC">
      <w:pPr>
        <w:pStyle w:val="Index1"/>
        <w:tabs>
          <w:tab w:val="right" w:leader="dot" w:pos="3950"/>
        </w:tabs>
        <w:rPr>
          <w:noProof/>
        </w:rPr>
      </w:pPr>
      <w:r w:rsidRPr="004C5DF1">
        <w:rPr>
          <w:rFonts w:eastAsia="MS Mincho"/>
          <w:noProof/>
        </w:rPr>
        <w:t>Zooming</w:t>
      </w:r>
      <w:r>
        <w:rPr>
          <w:noProof/>
        </w:rPr>
        <w:tab/>
        <w:t>20</w:t>
      </w:r>
    </w:p>
    <w:p w14:paraId="1CB817A0" w14:textId="77777777" w:rsidR="000475FC" w:rsidRDefault="000475FC" w:rsidP="00122B36">
      <w:pPr>
        <w:pStyle w:val="atabhed"/>
        <w:rPr>
          <w:noProof/>
        </w:rPr>
        <w:sectPr w:rsidR="000475FC" w:rsidSect="000475FC">
          <w:type w:val="continuous"/>
          <w:pgSz w:w="12240" w:h="15840" w:code="1"/>
          <w:pgMar w:top="1440" w:right="1800" w:bottom="1440" w:left="1800" w:header="720" w:footer="720" w:gutter="0"/>
          <w:cols w:num="2" w:space="720"/>
          <w:docGrid w:linePitch="360"/>
        </w:sectPr>
      </w:pPr>
    </w:p>
    <w:p w14:paraId="01B72061" w14:textId="33A003A1" w:rsidR="0082683E" w:rsidRDefault="0082683E" w:rsidP="00122B36">
      <w:pPr>
        <w:pStyle w:val="atabhed"/>
      </w:pPr>
      <w:r>
        <w:fldChar w:fldCharType="end"/>
      </w:r>
    </w:p>
    <w:sectPr w:rsidR="0082683E" w:rsidSect="000475FC">
      <w:type w:val="continuous"/>
      <w:pgSz w:w="12240" w:h="15840" w:code="1"/>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Douglas Wilkins" w:date="2022-12-27T11:43:00Z" w:initials="DW">
    <w:p w14:paraId="1F308BEC" w14:textId="77777777" w:rsidR="002D48FC" w:rsidRDefault="002D48FC" w:rsidP="00122B36">
      <w:pPr>
        <w:pStyle w:val="CommentText"/>
      </w:pPr>
      <w:r>
        <w:rPr>
          <w:rStyle w:val="CommentReference"/>
        </w:rPr>
        <w:annotationRef/>
      </w:r>
      <w:r>
        <w:t>Revise this sentence</w:t>
      </w:r>
    </w:p>
  </w:comment>
  <w:comment w:id="47" w:author="Douglas Wilkins" w:date="2022-12-27T07:05:00Z" w:initials="DW">
    <w:p w14:paraId="7810E16F" w14:textId="77777777" w:rsidR="00FC44AD" w:rsidRDefault="00FC44AD" w:rsidP="00122B36">
      <w:pPr>
        <w:pStyle w:val="CommentText"/>
      </w:pPr>
      <w:r>
        <w:rPr>
          <w:rStyle w:val="CommentReference"/>
        </w:rPr>
        <w:annotationRef/>
      </w:r>
      <w:r>
        <w:t>Is this sentence needed?</w:t>
      </w:r>
    </w:p>
  </w:comment>
  <w:comment w:id="51" w:author="Douglas Wilkins" w:date="2022-12-27T07:05:00Z" w:initials="DW">
    <w:p w14:paraId="7E975764" w14:textId="77777777" w:rsidR="00FC44AD" w:rsidRDefault="00FC44AD" w:rsidP="00122B36">
      <w:pPr>
        <w:pStyle w:val="CommentText"/>
      </w:pPr>
      <w:r>
        <w:rPr>
          <w:rStyle w:val="CommentReference"/>
        </w:rPr>
        <w:annotationRef/>
      </w:r>
      <w:r>
        <w:t>Is this sentence needed?</w:t>
      </w:r>
    </w:p>
  </w:comment>
  <w:comment w:id="77" w:author="Douglas Wilkins" w:date="2022-12-27T07:08:00Z" w:initials="DW">
    <w:p w14:paraId="4C52B44E" w14:textId="77777777" w:rsidR="001F40B3" w:rsidRDefault="001F40B3" w:rsidP="00122B36">
      <w:pPr>
        <w:pStyle w:val="CommentText"/>
      </w:pPr>
      <w:r>
        <w:rPr>
          <w:rStyle w:val="CommentReference"/>
        </w:rPr>
        <w:annotationRef/>
      </w:r>
      <w:r>
        <w:t>Revise sentence</w:t>
      </w:r>
    </w:p>
  </w:comment>
  <w:comment w:id="221" w:author="Douglas Wilkins" w:date="2022-12-27T07:17:00Z" w:initials="DW">
    <w:p w14:paraId="44B38068" w14:textId="77777777" w:rsidR="00DB50E9" w:rsidRDefault="00DB50E9" w:rsidP="00122B36">
      <w:pPr>
        <w:pStyle w:val="CommentText"/>
      </w:pPr>
      <w:r>
        <w:rPr>
          <w:rStyle w:val="CommentReference"/>
        </w:rPr>
        <w:annotationRef/>
      </w:r>
      <w:r>
        <w:t>Add link</w:t>
      </w:r>
    </w:p>
  </w:comment>
  <w:comment w:id="291" w:author="Douglas Wilkins" w:date="2022-12-27T07:29:00Z" w:initials="DW">
    <w:p w14:paraId="20638C66" w14:textId="77777777" w:rsidR="00666896" w:rsidRDefault="00666896" w:rsidP="00122B36">
      <w:pPr>
        <w:pStyle w:val="CommentText"/>
      </w:pPr>
      <w:r>
        <w:rPr>
          <w:rStyle w:val="CommentReference"/>
        </w:rPr>
        <w:annotationRef/>
      </w:r>
      <w:r>
        <w:t>Add PES format</w:t>
      </w:r>
    </w:p>
  </w:comment>
  <w:comment w:id="292" w:author="Douglas Wilkins" w:date="2022-12-27T07:30:00Z" w:initials="DW">
    <w:p w14:paraId="4604C3DD" w14:textId="77777777" w:rsidR="00666896" w:rsidRDefault="00666896" w:rsidP="00122B36">
      <w:pPr>
        <w:pStyle w:val="CommentText"/>
      </w:pPr>
      <w:r>
        <w:rPr>
          <w:rStyle w:val="CommentReference"/>
        </w:rPr>
        <w:annotationRef/>
      </w:r>
      <w:r>
        <w:t>Revise paragraph</w:t>
      </w:r>
    </w:p>
  </w:comment>
  <w:comment w:id="308" w:author="Douglas Wilkins" w:date="2022-12-27T07:34:00Z" w:initials="DW">
    <w:p w14:paraId="1C3A0FB4" w14:textId="77777777" w:rsidR="00666896" w:rsidRDefault="00666896" w:rsidP="00122B36">
      <w:pPr>
        <w:pStyle w:val="CommentText"/>
      </w:pPr>
      <w:r>
        <w:rPr>
          <w:rStyle w:val="CommentReference"/>
        </w:rPr>
        <w:annotationRef/>
      </w:r>
      <w:r>
        <w:t>Revise paragraph</w:t>
      </w:r>
    </w:p>
  </w:comment>
  <w:comment w:id="324" w:author="Douglas Wilkins" w:date="2022-12-27T07:34:00Z" w:initials="DW">
    <w:p w14:paraId="287DFD71" w14:textId="77777777" w:rsidR="00666896" w:rsidRDefault="00666896" w:rsidP="00122B36">
      <w:pPr>
        <w:pStyle w:val="CommentText"/>
      </w:pPr>
      <w:r>
        <w:rPr>
          <w:rStyle w:val="CommentReference"/>
        </w:rPr>
        <w:annotationRef/>
      </w:r>
      <w:r>
        <w:t>revise</w:t>
      </w:r>
    </w:p>
  </w:comment>
  <w:comment w:id="379" w:author="Douglas Wilkins" w:date="2022-12-27T07:42:00Z" w:initials="DW">
    <w:p w14:paraId="4E624637" w14:textId="77777777" w:rsidR="002F04E7" w:rsidRDefault="002F04E7" w:rsidP="00122B36">
      <w:pPr>
        <w:pStyle w:val="CommentText"/>
      </w:pPr>
      <w:r>
        <w:rPr>
          <w:rStyle w:val="CommentReference"/>
        </w:rPr>
        <w:annotationRef/>
      </w:r>
      <w:r>
        <w:t>Add description</w:t>
      </w:r>
    </w:p>
  </w:comment>
  <w:comment w:id="381" w:author="Douglas Wilkins" w:date="2022-12-27T07:36:00Z" w:initials="DW">
    <w:p w14:paraId="7970954B" w14:textId="5BDFD84C" w:rsidR="00666896" w:rsidRDefault="00666896" w:rsidP="00122B36">
      <w:pPr>
        <w:pStyle w:val="CommentText"/>
      </w:pPr>
      <w:r>
        <w:rPr>
          <w:rStyle w:val="CommentReference"/>
        </w:rPr>
        <w:annotationRef/>
      </w:r>
      <w:r>
        <w:t>revise</w:t>
      </w:r>
    </w:p>
  </w:comment>
  <w:comment w:id="382" w:author="Douglas Wilkins" w:date="2022-12-27T07:42:00Z" w:initials="DW">
    <w:p w14:paraId="707417CB" w14:textId="77777777" w:rsidR="002F04E7" w:rsidRDefault="002F04E7" w:rsidP="00122B36">
      <w:pPr>
        <w:pStyle w:val="CommentText"/>
      </w:pPr>
      <w:r>
        <w:rPr>
          <w:rStyle w:val="CommentReference"/>
        </w:rPr>
        <w:annotationRef/>
      </w:r>
      <w:r>
        <w:t>Add description</w:t>
      </w:r>
    </w:p>
  </w:comment>
  <w:comment w:id="430" w:author="Douglas Wilkins" w:date="2022-12-27T07:48:00Z" w:initials="DW">
    <w:p w14:paraId="76E1376A" w14:textId="77777777" w:rsidR="00CD4009" w:rsidRDefault="00CD4009" w:rsidP="00122B36">
      <w:pPr>
        <w:pStyle w:val="CommentText"/>
      </w:pPr>
      <w:r>
        <w:rPr>
          <w:rStyle w:val="CommentReference"/>
        </w:rPr>
        <w:annotationRef/>
      </w:r>
      <w:r>
        <w:t>Add Description</w:t>
      </w:r>
    </w:p>
  </w:comment>
  <w:comment w:id="457" w:author="Douglas Wilkins" w:date="2022-12-27T07:54:00Z" w:initials="DW">
    <w:p w14:paraId="0C731908" w14:textId="77777777" w:rsidR="00CD4009" w:rsidRDefault="00CD4009" w:rsidP="00122B36">
      <w:pPr>
        <w:pStyle w:val="CommentText"/>
      </w:pPr>
      <w:r>
        <w:rPr>
          <w:rStyle w:val="CommentReference"/>
        </w:rPr>
        <w:annotationRef/>
      </w:r>
      <w:r>
        <w:t>Add description</w:t>
      </w:r>
    </w:p>
  </w:comment>
  <w:comment w:id="463" w:author="Douglas Wilkins" w:date="2022-12-27T07:54:00Z" w:initials="DW">
    <w:p w14:paraId="6409C865" w14:textId="77777777" w:rsidR="00CD4009" w:rsidRDefault="00CD4009" w:rsidP="00122B36">
      <w:pPr>
        <w:pStyle w:val="CommentText"/>
      </w:pPr>
      <w:r>
        <w:rPr>
          <w:rStyle w:val="CommentReference"/>
        </w:rPr>
        <w:annotationRef/>
      </w:r>
      <w:r>
        <w:t>This is not in the menu!?</w:t>
      </w:r>
    </w:p>
  </w:comment>
  <w:comment w:id="661" w:author="Douglas Wilkins" w:date="2022-12-27T09:57:00Z" w:initials="DW">
    <w:p w14:paraId="6F0634EE" w14:textId="77777777" w:rsidR="00D12241" w:rsidRDefault="00D12241" w:rsidP="00122B36">
      <w:pPr>
        <w:pStyle w:val="CommentText"/>
      </w:pPr>
      <w:r>
        <w:rPr>
          <w:rStyle w:val="CommentReference"/>
        </w:rPr>
        <w:annotationRef/>
      </w:r>
      <w:r>
        <w:t>Revise sentence</w:t>
      </w:r>
    </w:p>
  </w:comment>
  <w:comment w:id="709" w:author="Douglas Wilkins" w:date="2022-12-27T10:00:00Z" w:initials="DW">
    <w:p w14:paraId="3A8917F3" w14:textId="77777777" w:rsidR="00D12241" w:rsidRDefault="00D12241" w:rsidP="00122B36">
      <w:pPr>
        <w:pStyle w:val="CommentText"/>
      </w:pPr>
      <w:r>
        <w:rPr>
          <w:rStyle w:val="CommentReference"/>
        </w:rPr>
        <w:annotationRef/>
      </w:r>
      <w:r>
        <w:t>Add description</w:t>
      </w:r>
    </w:p>
  </w:comment>
  <w:comment w:id="719" w:author="Douglas Wilkins" w:date="2022-12-27T10:07:00Z" w:initials="DW">
    <w:p w14:paraId="1D7E95E8" w14:textId="77777777" w:rsidR="005246DC" w:rsidRDefault="005246DC" w:rsidP="00122B36">
      <w:pPr>
        <w:pStyle w:val="CommentText"/>
      </w:pPr>
      <w:r>
        <w:rPr>
          <w:rStyle w:val="CommentReference"/>
        </w:rPr>
        <w:annotationRef/>
      </w:r>
      <w:r>
        <w:t>Add description</w:t>
      </w:r>
    </w:p>
  </w:comment>
  <w:comment w:id="720" w:author="Douglas Wilkins" w:date="2022-12-27T10:07:00Z" w:initials="DW">
    <w:p w14:paraId="29BCFA2A" w14:textId="77777777" w:rsidR="005246DC" w:rsidRDefault="005246DC" w:rsidP="00122B36">
      <w:pPr>
        <w:pStyle w:val="CommentText"/>
      </w:pPr>
      <w:r>
        <w:rPr>
          <w:rStyle w:val="CommentReference"/>
        </w:rPr>
        <w:annotationRef/>
      </w:r>
      <w:r>
        <w:t>Add description</w:t>
      </w:r>
    </w:p>
  </w:comment>
  <w:comment w:id="721" w:author="Douglas Wilkins" w:date="2022-12-27T10:07:00Z" w:initials="DW">
    <w:p w14:paraId="098A43C9" w14:textId="77777777" w:rsidR="005246DC" w:rsidRDefault="005246DC" w:rsidP="00122B36">
      <w:pPr>
        <w:pStyle w:val="CommentText"/>
      </w:pPr>
      <w:r>
        <w:rPr>
          <w:rStyle w:val="CommentReference"/>
        </w:rPr>
        <w:annotationRef/>
      </w:r>
      <w:r>
        <w:t>Add description</w:t>
      </w:r>
    </w:p>
  </w:comment>
  <w:comment w:id="767" w:author="Douglas Wilkins" w:date="2022-12-27T10:09:00Z" w:initials="DW">
    <w:p w14:paraId="219B3CEA" w14:textId="77777777" w:rsidR="005246DC" w:rsidRDefault="005246DC" w:rsidP="00122B36">
      <w:pPr>
        <w:pStyle w:val="CommentText"/>
      </w:pPr>
      <w:r>
        <w:rPr>
          <w:rStyle w:val="CommentReference"/>
        </w:rPr>
        <w:annotationRef/>
      </w:r>
      <w:r>
        <w:t>Add description</w:t>
      </w:r>
    </w:p>
  </w:comment>
  <w:comment w:id="841" w:author="Douglas Wilkins" w:date="2022-12-27T10:16:00Z" w:initials="DW">
    <w:p w14:paraId="07A37715" w14:textId="77777777" w:rsidR="005313D9" w:rsidRDefault="005313D9" w:rsidP="00122B36">
      <w:pPr>
        <w:pStyle w:val="CommentText"/>
      </w:pPr>
      <w:r>
        <w:rPr>
          <w:rStyle w:val="CommentReference"/>
        </w:rPr>
        <w:annotationRef/>
      </w:r>
      <w:r>
        <w:t>Rewrite paragraph</w:t>
      </w:r>
    </w:p>
  </w:comment>
  <w:comment w:id="847" w:author="Douglas Wilkins" w:date="2022-12-27T10:16:00Z" w:initials="DW">
    <w:p w14:paraId="2C53285A" w14:textId="77777777" w:rsidR="005313D9" w:rsidRDefault="005313D9" w:rsidP="00122B36">
      <w:pPr>
        <w:pStyle w:val="CommentText"/>
      </w:pPr>
      <w:r>
        <w:rPr>
          <w:rStyle w:val="CommentReference"/>
        </w:rPr>
        <w:annotationRef/>
      </w:r>
      <w:r>
        <w:t>Rewrite paragraph</w:t>
      </w:r>
    </w:p>
  </w:comment>
  <w:comment w:id="858" w:author="Douglas Wilkins" w:date="2022-12-27T14:53:00Z" w:initials="DW">
    <w:p w14:paraId="7058C0DA" w14:textId="77777777" w:rsidR="00373FBB" w:rsidRDefault="00373FBB" w:rsidP="00A70734">
      <w:pPr>
        <w:pStyle w:val="CommentText"/>
      </w:pPr>
      <w:r>
        <w:rPr>
          <w:rStyle w:val="CommentReference"/>
        </w:rPr>
        <w:annotationRef/>
      </w:r>
      <w:r>
        <w:t>Is this true?</w:t>
      </w:r>
    </w:p>
  </w:comment>
  <w:comment w:id="885" w:author="Douglas Wilkins" w:date="2022-12-27T10:22:00Z" w:initials="DW">
    <w:p w14:paraId="514313C7" w14:textId="05840C56" w:rsidR="005313D9" w:rsidRDefault="005313D9" w:rsidP="00122B36">
      <w:pPr>
        <w:pStyle w:val="CommentText"/>
      </w:pPr>
      <w:r>
        <w:rPr>
          <w:rStyle w:val="CommentReference"/>
        </w:rPr>
        <w:annotationRef/>
      </w:r>
      <w:r>
        <w:t>Add description</w:t>
      </w:r>
    </w:p>
  </w:comment>
  <w:comment w:id="921" w:author="Douglas Wilkins" w:date="2022-12-27T10:24:00Z" w:initials="DW">
    <w:p w14:paraId="5CC3FD21" w14:textId="77777777" w:rsidR="00B163EB" w:rsidRDefault="00B163EB" w:rsidP="00122B36">
      <w:pPr>
        <w:pStyle w:val="CommentText"/>
      </w:pPr>
      <w:r>
        <w:rPr>
          <w:rStyle w:val="CommentReference"/>
        </w:rPr>
        <w:annotationRef/>
      </w:r>
      <w:r>
        <w:t>Add description</w:t>
      </w:r>
    </w:p>
  </w:comment>
  <w:comment w:id="957" w:author="Douglas Wilkins" w:date="2022-12-27T10:25:00Z" w:initials="DW">
    <w:p w14:paraId="167370EF" w14:textId="77777777" w:rsidR="00B163EB" w:rsidRDefault="00B163EB" w:rsidP="00122B36">
      <w:pPr>
        <w:pStyle w:val="CommentText"/>
      </w:pPr>
      <w:r>
        <w:rPr>
          <w:rStyle w:val="CommentReference"/>
        </w:rPr>
        <w:annotationRef/>
      </w:r>
      <w:r>
        <w:t>Add Description</w:t>
      </w:r>
    </w:p>
  </w:comment>
  <w:comment w:id="1152" w:author="Douglas Wilkins" w:date="2022-12-27T10:41:00Z" w:initials="DW">
    <w:p w14:paraId="3B202DB0" w14:textId="77777777" w:rsidR="006C286E" w:rsidRDefault="006C286E" w:rsidP="00122B36">
      <w:pPr>
        <w:pStyle w:val="CommentText"/>
      </w:pPr>
      <w:r>
        <w:rPr>
          <w:rStyle w:val="CommentReference"/>
        </w:rPr>
        <w:annotationRef/>
      </w:r>
      <w:r>
        <w:t>Add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08BEC" w15:done="0"/>
  <w15:commentEx w15:paraId="7810E16F" w15:done="0"/>
  <w15:commentEx w15:paraId="7E975764" w15:done="0"/>
  <w15:commentEx w15:paraId="4C52B44E" w15:done="0"/>
  <w15:commentEx w15:paraId="44B38068" w15:done="0"/>
  <w15:commentEx w15:paraId="20638C66" w15:done="0"/>
  <w15:commentEx w15:paraId="4604C3DD" w15:done="0"/>
  <w15:commentEx w15:paraId="1C3A0FB4" w15:done="0"/>
  <w15:commentEx w15:paraId="287DFD71" w15:done="0"/>
  <w15:commentEx w15:paraId="4E624637" w15:done="0"/>
  <w15:commentEx w15:paraId="7970954B" w15:done="0"/>
  <w15:commentEx w15:paraId="707417CB" w15:done="0"/>
  <w15:commentEx w15:paraId="76E1376A" w15:done="0"/>
  <w15:commentEx w15:paraId="0C731908" w15:done="0"/>
  <w15:commentEx w15:paraId="6409C865" w15:done="0"/>
  <w15:commentEx w15:paraId="6F0634EE" w15:done="0"/>
  <w15:commentEx w15:paraId="3A8917F3" w15:done="0"/>
  <w15:commentEx w15:paraId="1D7E95E8" w15:done="0"/>
  <w15:commentEx w15:paraId="29BCFA2A" w15:done="0"/>
  <w15:commentEx w15:paraId="098A43C9" w15:done="0"/>
  <w15:commentEx w15:paraId="219B3CEA" w15:done="0"/>
  <w15:commentEx w15:paraId="07A37715" w15:done="0"/>
  <w15:commentEx w15:paraId="2C53285A" w15:done="0"/>
  <w15:commentEx w15:paraId="7058C0DA" w15:done="0"/>
  <w15:commentEx w15:paraId="514313C7" w15:done="0"/>
  <w15:commentEx w15:paraId="5CC3FD21" w15:done="0"/>
  <w15:commentEx w15:paraId="167370EF" w15:done="0"/>
  <w15:commentEx w15:paraId="3B202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58FC" w16cex:dateUtc="2022-12-27T19:43:00Z"/>
  <w16cex:commentExtensible w16cex:durableId="275517C0" w16cex:dateUtc="2022-12-27T15:05:00Z"/>
  <w16cex:commentExtensible w16cex:durableId="275517D7" w16cex:dateUtc="2022-12-27T15:05:00Z"/>
  <w16cex:commentExtensible w16cex:durableId="27551888" w16cex:dateUtc="2022-12-27T15:08:00Z"/>
  <w16cex:commentExtensible w16cex:durableId="27551A9B" w16cex:dateUtc="2022-12-27T15:17:00Z"/>
  <w16cex:commentExtensible w16cex:durableId="27551D6A" w16cex:dateUtc="2022-12-27T15:29:00Z"/>
  <w16cex:commentExtensible w16cex:durableId="27551DB2" w16cex:dateUtc="2022-12-27T15:30:00Z"/>
  <w16cex:commentExtensible w16cex:durableId="27551E83" w16cex:dateUtc="2022-12-27T15:34:00Z"/>
  <w16cex:commentExtensible w16cex:durableId="27551E96" w16cex:dateUtc="2022-12-27T15:34:00Z"/>
  <w16cex:commentExtensible w16cex:durableId="27552055" w16cex:dateUtc="2022-12-27T15:42:00Z"/>
  <w16cex:commentExtensible w16cex:durableId="27551F00" w16cex:dateUtc="2022-12-27T15:36:00Z"/>
  <w16cex:commentExtensible w16cex:durableId="2755207D" w16cex:dateUtc="2022-12-27T15:42:00Z"/>
  <w16cex:commentExtensible w16cex:durableId="275521BD" w16cex:dateUtc="2022-12-27T15:48:00Z"/>
  <w16cex:commentExtensible w16cex:durableId="27552325" w16cex:dateUtc="2022-12-27T15:54:00Z"/>
  <w16cex:commentExtensible w16cex:durableId="27552339" w16cex:dateUtc="2022-12-27T15:54:00Z"/>
  <w16cex:commentExtensible w16cex:durableId="2755400D" w16cex:dateUtc="2022-12-27T17:57:00Z"/>
  <w16cex:commentExtensible w16cex:durableId="275540D4" w16cex:dateUtc="2022-12-27T18:00:00Z"/>
  <w16cex:commentExtensible w16cex:durableId="2755426A" w16cex:dateUtc="2022-12-27T18:07:00Z"/>
  <w16cex:commentExtensible w16cex:durableId="27554272" w16cex:dateUtc="2022-12-27T18:07:00Z"/>
  <w16cex:commentExtensible w16cex:durableId="2755427D" w16cex:dateUtc="2022-12-27T18:07:00Z"/>
  <w16cex:commentExtensible w16cex:durableId="275542BF" w16cex:dateUtc="2022-12-27T18:09:00Z"/>
  <w16cex:commentExtensible w16cex:durableId="27554467" w16cex:dateUtc="2022-12-27T18:16:00Z"/>
  <w16cex:commentExtensible w16cex:durableId="27554476" w16cex:dateUtc="2022-12-27T18:16:00Z"/>
  <w16cex:commentExtensible w16cex:durableId="27558553" w16cex:dateUtc="2022-12-27T22:53:00Z"/>
  <w16cex:commentExtensible w16cex:durableId="275545F2" w16cex:dateUtc="2022-12-27T18:22:00Z"/>
  <w16cex:commentExtensible w16cex:durableId="27554678" w16cex:dateUtc="2022-12-27T18:24:00Z"/>
  <w16cex:commentExtensible w16cex:durableId="275546A8" w16cex:dateUtc="2022-12-27T18:25:00Z"/>
  <w16cex:commentExtensible w16cex:durableId="27554A5E" w16cex:dateUtc="2022-12-27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08BEC" w16cid:durableId="275558FC"/>
  <w16cid:commentId w16cid:paraId="7810E16F" w16cid:durableId="275517C0"/>
  <w16cid:commentId w16cid:paraId="7E975764" w16cid:durableId="275517D7"/>
  <w16cid:commentId w16cid:paraId="4C52B44E" w16cid:durableId="27551888"/>
  <w16cid:commentId w16cid:paraId="44B38068" w16cid:durableId="27551A9B"/>
  <w16cid:commentId w16cid:paraId="20638C66" w16cid:durableId="27551D6A"/>
  <w16cid:commentId w16cid:paraId="4604C3DD" w16cid:durableId="27551DB2"/>
  <w16cid:commentId w16cid:paraId="1C3A0FB4" w16cid:durableId="27551E83"/>
  <w16cid:commentId w16cid:paraId="287DFD71" w16cid:durableId="27551E96"/>
  <w16cid:commentId w16cid:paraId="4E624637" w16cid:durableId="27552055"/>
  <w16cid:commentId w16cid:paraId="7970954B" w16cid:durableId="27551F00"/>
  <w16cid:commentId w16cid:paraId="707417CB" w16cid:durableId="2755207D"/>
  <w16cid:commentId w16cid:paraId="76E1376A" w16cid:durableId="275521BD"/>
  <w16cid:commentId w16cid:paraId="0C731908" w16cid:durableId="27552325"/>
  <w16cid:commentId w16cid:paraId="6409C865" w16cid:durableId="27552339"/>
  <w16cid:commentId w16cid:paraId="6F0634EE" w16cid:durableId="2755400D"/>
  <w16cid:commentId w16cid:paraId="3A8917F3" w16cid:durableId="275540D4"/>
  <w16cid:commentId w16cid:paraId="1D7E95E8" w16cid:durableId="2755426A"/>
  <w16cid:commentId w16cid:paraId="29BCFA2A" w16cid:durableId="27554272"/>
  <w16cid:commentId w16cid:paraId="098A43C9" w16cid:durableId="2755427D"/>
  <w16cid:commentId w16cid:paraId="219B3CEA" w16cid:durableId="275542BF"/>
  <w16cid:commentId w16cid:paraId="07A37715" w16cid:durableId="27554467"/>
  <w16cid:commentId w16cid:paraId="2C53285A" w16cid:durableId="27554476"/>
  <w16cid:commentId w16cid:paraId="7058C0DA" w16cid:durableId="27558553"/>
  <w16cid:commentId w16cid:paraId="514313C7" w16cid:durableId="275545F2"/>
  <w16cid:commentId w16cid:paraId="5CC3FD21" w16cid:durableId="27554678"/>
  <w16cid:commentId w16cid:paraId="167370EF" w16cid:durableId="275546A8"/>
  <w16cid:commentId w16cid:paraId="3B202DB0" w16cid:durableId="27554A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4F9C" w14:textId="77777777" w:rsidR="0078564A" w:rsidRDefault="0078564A" w:rsidP="00122B36">
      <w:r>
        <w:separator/>
      </w:r>
    </w:p>
  </w:endnote>
  <w:endnote w:type="continuationSeparator" w:id="0">
    <w:p w14:paraId="08FC5F9C" w14:textId="77777777" w:rsidR="0078564A" w:rsidRDefault="0078564A" w:rsidP="0012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305235"/>
      <w:docPartObj>
        <w:docPartGallery w:val="Page Numbers (Bottom of Page)"/>
        <w:docPartUnique/>
      </w:docPartObj>
    </w:sdtPr>
    <w:sdtEndPr>
      <w:rPr>
        <w:noProof/>
      </w:rPr>
    </w:sdtEndPr>
    <w:sdtContent>
      <w:p w14:paraId="2AB13AFD" w14:textId="3ABBB59D" w:rsidR="000F7969" w:rsidRDefault="000F79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D3638" w14:textId="77777777" w:rsidR="000F7969" w:rsidRDefault="000F7969">
    <w:pPr>
      <w:pStyle w:val="Footer"/>
    </w:pPr>
  </w:p>
  <w:p w14:paraId="05A93FC8" w14:textId="77777777" w:rsidR="00004E35" w:rsidRDefault="00004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85FB" w14:textId="77777777" w:rsidR="0078564A" w:rsidRDefault="0078564A" w:rsidP="00122B36">
      <w:r>
        <w:separator/>
      </w:r>
    </w:p>
  </w:footnote>
  <w:footnote w:type="continuationSeparator" w:id="0">
    <w:p w14:paraId="773BA116" w14:textId="77777777" w:rsidR="0078564A" w:rsidRDefault="0078564A" w:rsidP="00122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11EC"/>
    <w:multiLevelType w:val="hybridMultilevel"/>
    <w:tmpl w:val="6F58E692"/>
    <w:lvl w:ilvl="0" w:tplc="73F610C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161FC"/>
    <w:multiLevelType w:val="hybridMultilevel"/>
    <w:tmpl w:val="A77CD7DE"/>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535C4"/>
    <w:multiLevelType w:val="hybridMultilevel"/>
    <w:tmpl w:val="A2F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D398C"/>
    <w:multiLevelType w:val="hybridMultilevel"/>
    <w:tmpl w:val="AEF8F856"/>
    <w:lvl w:ilvl="0" w:tplc="73F610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813966">
    <w:abstractNumId w:val="2"/>
  </w:num>
  <w:num w:numId="2" w16cid:durableId="1421174651">
    <w:abstractNumId w:val="3"/>
  </w:num>
  <w:num w:numId="3" w16cid:durableId="437872533">
    <w:abstractNumId w:val="0"/>
  </w:num>
  <w:num w:numId="4" w16cid:durableId="11962313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las Wilkins">
    <w15:presenceInfo w15:providerId="AD" w15:userId="S::DWilkins@fhi360.org::5f6344bc-3ec6-44a3-9a49-c84f8e575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A"/>
    <w:rsid w:val="00004E35"/>
    <w:rsid w:val="000475FC"/>
    <w:rsid w:val="000709E4"/>
    <w:rsid w:val="000F0F82"/>
    <w:rsid w:val="000F7969"/>
    <w:rsid w:val="00122B36"/>
    <w:rsid w:val="00147DD5"/>
    <w:rsid w:val="00176F66"/>
    <w:rsid w:val="001F40B3"/>
    <w:rsid w:val="001F5A3F"/>
    <w:rsid w:val="002910E6"/>
    <w:rsid w:val="002C030A"/>
    <w:rsid w:val="002D48FC"/>
    <w:rsid w:val="002F04E7"/>
    <w:rsid w:val="00352B26"/>
    <w:rsid w:val="00373FBB"/>
    <w:rsid w:val="003C512F"/>
    <w:rsid w:val="00405F8B"/>
    <w:rsid w:val="004203CA"/>
    <w:rsid w:val="0048405B"/>
    <w:rsid w:val="00492DF6"/>
    <w:rsid w:val="004A5E6D"/>
    <w:rsid w:val="004F0839"/>
    <w:rsid w:val="00516296"/>
    <w:rsid w:val="005246DC"/>
    <w:rsid w:val="005313D9"/>
    <w:rsid w:val="005350E9"/>
    <w:rsid w:val="005D5B03"/>
    <w:rsid w:val="005E52F2"/>
    <w:rsid w:val="00642018"/>
    <w:rsid w:val="00660DB1"/>
    <w:rsid w:val="00666896"/>
    <w:rsid w:val="00677351"/>
    <w:rsid w:val="006908CF"/>
    <w:rsid w:val="006914AE"/>
    <w:rsid w:val="006C286E"/>
    <w:rsid w:val="006E1F28"/>
    <w:rsid w:val="0071680F"/>
    <w:rsid w:val="007508A1"/>
    <w:rsid w:val="0078564A"/>
    <w:rsid w:val="0081282C"/>
    <w:rsid w:val="00815CA2"/>
    <w:rsid w:val="0082683E"/>
    <w:rsid w:val="008C481E"/>
    <w:rsid w:val="009129D9"/>
    <w:rsid w:val="0091627F"/>
    <w:rsid w:val="009C2F7F"/>
    <w:rsid w:val="009C4D0A"/>
    <w:rsid w:val="009C7D02"/>
    <w:rsid w:val="009E528F"/>
    <w:rsid w:val="00A10CED"/>
    <w:rsid w:val="00A84C04"/>
    <w:rsid w:val="00AA2F76"/>
    <w:rsid w:val="00AD6EB8"/>
    <w:rsid w:val="00B163EB"/>
    <w:rsid w:val="00B401D1"/>
    <w:rsid w:val="00C218A9"/>
    <w:rsid w:val="00C5380F"/>
    <w:rsid w:val="00C631E7"/>
    <w:rsid w:val="00CC3F5C"/>
    <w:rsid w:val="00CD4009"/>
    <w:rsid w:val="00CF09D0"/>
    <w:rsid w:val="00D075A0"/>
    <w:rsid w:val="00D12241"/>
    <w:rsid w:val="00D214DE"/>
    <w:rsid w:val="00D77338"/>
    <w:rsid w:val="00DB50E9"/>
    <w:rsid w:val="00E10D99"/>
    <w:rsid w:val="00E31004"/>
    <w:rsid w:val="00E5332B"/>
    <w:rsid w:val="00EB6CD3"/>
    <w:rsid w:val="00F57B75"/>
    <w:rsid w:val="00FC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92F5FD"/>
  <w15:chartTrackingRefBased/>
  <w15:docId w15:val="{FA0FA791-F4DF-4C81-9673-958AD39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36"/>
    <w:pPr>
      <w:spacing w:before="60" w:after="60"/>
    </w:pPr>
    <w:rPr>
      <w:rFonts w:ascii="Arial" w:hAnsi="Arial" w:cs="Arial"/>
      <w:sz w:val="24"/>
      <w:szCs w:val="24"/>
    </w:rPr>
  </w:style>
  <w:style w:type="paragraph" w:styleId="Heading1">
    <w:name w:val="heading 1"/>
    <w:basedOn w:val="Normal"/>
    <w:qFormat/>
    <w:pPr>
      <w:keepNext/>
      <w:spacing w:before="240"/>
      <w:outlineLvl w:val="0"/>
    </w:pPr>
    <w:rPr>
      <w:b/>
      <w:bCs/>
      <w:kern w:val="36"/>
      <w:sz w:val="36"/>
      <w:szCs w:val="36"/>
    </w:rPr>
  </w:style>
  <w:style w:type="paragraph" w:styleId="Heading2">
    <w:name w:val="heading 2"/>
    <w:basedOn w:val="Normal"/>
    <w:link w:val="Heading2Char"/>
    <w:qFormat/>
    <w:pPr>
      <w:keepNext/>
      <w:spacing w:before="240"/>
      <w:outlineLvl w:val="1"/>
    </w:pPr>
    <w:rPr>
      <w:b/>
      <w:bCs/>
      <w:i/>
      <w:iCs/>
      <w:sz w:val="28"/>
      <w:szCs w:val="28"/>
    </w:rPr>
  </w:style>
  <w:style w:type="paragraph" w:styleId="Heading3">
    <w:name w:val="heading 3"/>
    <w:basedOn w:val="Normal"/>
    <w:link w:val="Heading3Char"/>
    <w:qFormat/>
    <w:pPr>
      <w:keepNext/>
      <w:spacing w:before="240"/>
      <w:outlineLvl w:val="2"/>
    </w:pPr>
    <w:rPr>
      <w:b/>
      <w:bCs/>
    </w:rPr>
  </w:style>
  <w:style w:type="paragraph" w:styleId="Heading4">
    <w:name w:val="heading 4"/>
    <w:basedOn w:val="Normal"/>
    <w:qFormat/>
    <w:rsid w:val="005246DC"/>
    <w:pPr>
      <w:keepNext/>
      <w:spacing w:before="240"/>
      <w:outlineLvl w:val="3"/>
    </w:pPr>
    <w:rPr>
      <w:rFonts w:cs="Times New Roman"/>
      <w:b/>
      <w:bCs/>
      <w:sz w:val="22"/>
      <w:szCs w:val="28"/>
    </w:rPr>
  </w:style>
  <w:style w:type="paragraph" w:styleId="Heading5">
    <w:name w:val="heading 5"/>
    <w:basedOn w:val="Normal"/>
    <w:qFormat/>
    <w:pPr>
      <w:spacing w:before="240"/>
      <w:outlineLvl w:val="4"/>
    </w:pPr>
    <w:rPr>
      <w:b/>
      <w:bCs/>
      <w:i/>
      <w:iCs/>
      <w:sz w:val="26"/>
      <w:szCs w:val="26"/>
    </w:rPr>
  </w:style>
  <w:style w:type="paragraph" w:styleId="Heading6">
    <w:name w:val="heading 6"/>
    <w:basedOn w:val="Normal"/>
    <w:qFormat/>
    <w:pPr>
      <w:spacing w:before="240"/>
      <w:outlineLvl w:val="5"/>
    </w:pPr>
    <w:rPr>
      <w:rFonts w:ascii="Times New Roman" w:hAnsi="Times New Roman" w:cs="Times New Roman"/>
      <w:b/>
      <w:bCs/>
      <w:sz w:val="22"/>
      <w:szCs w:val="22"/>
    </w:rPr>
  </w:style>
  <w:style w:type="paragraph" w:styleId="Heading7">
    <w:name w:val="heading 7"/>
    <w:basedOn w:val="Normal"/>
    <w:qFormat/>
    <w:pPr>
      <w:spacing w:before="240"/>
      <w:outlineLvl w:val="6"/>
    </w:pPr>
    <w:rPr>
      <w:rFonts w:ascii="Times New Roman" w:hAnsi="Times New Roman" w:cs="Times New Roman"/>
    </w:rPr>
  </w:style>
  <w:style w:type="paragraph" w:styleId="Heading8">
    <w:name w:val="heading 8"/>
    <w:basedOn w:val="Normal"/>
    <w:qFormat/>
    <w:pPr>
      <w:spacing w:before="240"/>
      <w:outlineLvl w:val="7"/>
    </w:pPr>
    <w:rPr>
      <w:rFonts w:ascii="Times New Roman" w:hAnsi="Times New Roman" w:cs="Times New Roman"/>
      <w:i/>
      <w:iCs/>
    </w:rPr>
  </w:style>
  <w:style w:type="paragraph" w:styleId="Heading9">
    <w:name w:val="heading 9"/>
    <w:basedOn w:val="Normal"/>
    <w:qFormat/>
    <w:p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styleId="Index1">
    <w:name w:val="index 1"/>
    <w:basedOn w:val="Normal"/>
    <w:uiPriority w:val="99"/>
    <w:semiHidden/>
    <w:pPr>
      <w:spacing w:before="0" w:after="0"/>
      <w:ind w:left="240" w:hanging="240"/>
    </w:pPr>
    <w:rPr>
      <w:rFonts w:asciiTheme="minorHAnsi" w:hAnsiTheme="minorHAnsi" w:cstheme="minorHAnsi"/>
      <w:sz w:val="18"/>
      <w:szCs w:val="18"/>
    </w:rPr>
  </w:style>
  <w:style w:type="paragraph" w:styleId="Index2">
    <w:name w:val="index 2"/>
    <w:basedOn w:val="Normal"/>
    <w:uiPriority w:val="99"/>
    <w:semiHidden/>
    <w:pPr>
      <w:spacing w:before="0" w:after="0"/>
      <w:ind w:left="480" w:hanging="240"/>
    </w:pPr>
    <w:rPr>
      <w:rFonts w:asciiTheme="minorHAnsi" w:hAnsiTheme="minorHAnsi" w:cstheme="minorHAnsi"/>
      <w:sz w:val="18"/>
      <w:szCs w:val="18"/>
    </w:rPr>
  </w:style>
  <w:style w:type="paragraph" w:styleId="Index3">
    <w:name w:val="index 3"/>
    <w:basedOn w:val="Normal"/>
    <w:uiPriority w:val="99"/>
    <w:semiHidden/>
    <w:pPr>
      <w:spacing w:before="0" w:after="0"/>
      <w:ind w:left="720" w:hanging="240"/>
    </w:pPr>
    <w:rPr>
      <w:rFonts w:asciiTheme="minorHAnsi" w:hAnsiTheme="minorHAnsi" w:cstheme="minorHAnsi"/>
      <w:sz w:val="18"/>
      <w:szCs w:val="18"/>
    </w:rPr>
  </w:style>
  <w:style w:type="paragraph" w:styleId="Index4">
    <w:name w:val="index 4"/>
    <w:basedOn w:val="Normal"/>
    <w:semiHidden/>
    <w:pPr>
      <w:spacing w:before="0" w:after="0"/>
      <w:ind w:left="960" w:hanging="240"/>
    </w:pPr>
    <w:rPr>
      <w:rFonts w:asciiTheme="minorHAnsi" w:hAnsiTheme="minorHAnsi" w:cstheme="minorHAnsi"/>
      <w:sz w:val="18"/>
      <w:szCs w:val="18"/>
    </w:rPr>
  </w:style>
  <w:style w:type="paragraph" w:styleId="Index5">
    <w:name w:val="index 5"/>
    <w:basedOn w:val="Normal"/>
    <w:semiHidden/>
    <w:pPr>
      <w:spacing w:before="0" w:after="0"/>
      <w:ind w:left="1200" w:hanging="240"/>
    </w:pPr>
    <w:rPr>
      <w:rFonts w:asciiTheme="minorHAnsi" w:hAnsiTheme="minorHAnsi" w:cstheme="minorHAnsi"/>
      <w:sz w:val="18"/>
      <w:szCs w:val="18"/>
    </w:rPr>
  </w:style>
  <w:style w:type="paragraph" w:styleId="Index6">
    <w:name w:val="index 6"/>
    <w:basedOn w:val="Normal"/>
    <w:semiHidden/>
    <w:pPr>
      <w:spacing w:before="0" w:after="0"/>
      <w:ind w:left="1440" w:hanging="240"/>
    </w:pPr>
    <w:rPr>
      <w:rFonts w:asciiTheme="minorHAnsi" w:hAnsiTheme="minorHAnsi" w:cstheme="minorHAnsi"/>
      <w:sz w:val="18"/>
      <w:szCs w:val="18"/>
    </w:rPr>
  </w:style>
  <w:style w:type="paragraph" w:styleId="Index7">
    <w:name w:val="index 7"/>
    <w:basedOn w:val="Normal"/>
    <w:semiHidden/>
    <w:pPr>
      <w:spacing w:before="0" w:after="0"/>
      <w:ind w:left="1680" w:hanging="240"/>
    </w:pPr>
    <w:rPr>
      <w:rFonts w:asciiTheme="minorHAnsi" w:hAnsiTheme="minorHAnsi" w:cstheme="minorHAnsi"/>
      <w:sz w:val="18"/>
      <w:szCs w:val="18"/>
    </w:rPr>
  </w:style>
  <w:style w:type="paragraph" w:styleId="Index8">
    <w:name w:val="index 8"/>
    <w:basedOn w:val="Normal"/>
    <w:semiHidden/>
    <w:pPr>
      <w:spacing w:before="0" w:after="0"/>
      <w:ind w:left="1920" w:hanging="240"/>
    </w:pPr>
    <w:rPr>
      <w:rFonts w:asciiTheme="minorHAnsi" w:hAnsiTheme="minorHAnsi" w:cstheme="minorHAnsi"/>
      <w:sz w:val="18"/>
      <w:szCs w:val="18"/>
    </w:rPr>
  </w:style>
  <w:style w:type="paragraph" w:styleId="Index9">
    <w:name w:val="index 9"/>
    <w:basedOn w:val="Normal"/>
    <w:semiHidden/>
    <w:pPr>
      <w:spacing w:before="0" w:after="0"/>
      <w:ind w:left="2160" w:hanging="240"/>
    </w:pPr>
    <w:rPr>
      <w:rFonts w:asciiTheme="minorHAnsi" w:hAnsiTheme="minorHAnsi" w:cstheme="minorHAnsi"/>
      <w:sz w:val="18"/>
      <w:szCs w:val="18"/>
    </w:rPr>
  </w:style>
  <w:style w:type="paragraph" w:styleId="TOC1">
    <w:name w:val="toc 1"/>
    <w:basedOn w:val="Normal"/>
    <w:uiPriority w:val="39"/>
    <w:pPr>
      <w:spacing w:before="120"/>
    </w:pPr>
    <w:rPr>
      <w:b/>
      <w:bCs/>
      <w:i/>
      <w:iCs/>
    </w:rPr>
  </w:style>
  <w:style w:type="paragraph" w:styleId="TOC2">
    <w:name w:val="toc 2"/>
    <w:basedOn w:val="Normal"/>
    <w:uiPriority w:val="39"/>
    <w:pPr>
      <w:spacing w:before="120"/>
      <w:ind w:left="200"/>
    </w:pPr>
    <w:rPr>
      <w:b/>
      <w:bCs/>
    </w:rPr>
  </w:style>
  <w:style w:type="paragraph" w:styleId="TOC3">
    <w:name w:val="toc 3"/>
    <w:basedOn w:val="Normal"/>
    <w:uiPriority w:val="39"/>
    <w:pPr>
      <w:ind w:left="400"/>
    </w:pPr>
    <w:rPr>
      <w:rFonts w:ascii="Times New Roman" w:hAnsi="Times New Roman" w:cs="Times New Roman"/>
    </w:rPr>
  </w:style>
  <w:style w:type="paragraph" w:styleId="TOC4">
    <w:name w:val="toc 4"/>
    <w:basedOn w:val="Normal"/>
    <w:uiPriority w:val="39"/>
    <w:pPr>
      <w:ind w:left="600"/>
    </w:pPr>
    <w:rPr>
      <w:rFonts w:ascii="Times New Roman" w:hAnsi="Times New Roman" w:cs="Times New Roman"/>
    </w:rPr>
  </w:style>
  <w:style w:type="paragraph" w:styleId="TOC5">
    <w:name w:val="toc 5"/>
    <w:basedOn w:val="Normal"/>
    <w:uiPriority w:val="39"/>
    <w:pPr>
      <w:ind w:left="800"/>
    </w:pPr>
    <w:rPr>
      <w:rFonts w:ascii="Times New Roman" w:hAnsi="Times New Roman" w:cs="Times New Roman"/>
    </w:rPr>
  </w:style>
  <w:style w:type="paragraph" w:styleId="TOC6">
    <w:name w:val="toc 6"/>
    <w:basedOn w:val="Normal"/>
    <w:uiPriority w:val="39"/>
    <w:pPr>
      <w:ind w:left="1000"/>
    </w:pPr>
    <w:rPr>
      <w:rFonts w:ascii="Times New Roman" w:hAnsi="Times New Roman" w:cs="Times New Roman"/>
    </w:rPr>
  </w:style>
  <w:style w:type="paragraph" w:styleId="TOC7">
    <w:name w:val="toc 7"/>
    <w:basedOn w:val="Normal"/>
    <w:uiPriority w:val="39"/>
    <w:pPr>
      <w:ind w:left="1200"/>
    </w:pPr>
    <w:rPr>
      <w:rFonts w:ascii="Times New Roman" w:hAnsi="Times New Roman" w:cs="Times New Roman"/>
    </w:rPr>
  </w:style>
  <w:style w:type="paragraph" w:styleId="TOC8">
    <w:name w:val="toc 8"/>
    <w:basedOn w:val="Normal"/>
    <w:uiPriority w:val="39"/>
    <w:pPr>
      <w:ind w:left="1400"/>
    </w:pPr>
    <w:rPr>
      <w:rFonts w:ascii="Times New Roman" w:hAnsi="Times New Roman" w:cs="Times New Roman"/>
    </w:rPr>
  </w:style>
  <w:style w:type="paragraph" w:styleId="TOC9">
    <w:name w:val="toc 9"/>
    <w:basedOn w:val="Normal"/>
    <w:uiPriority w:val="39"/>
    <w:pPr>
      <w:ind w:left="1600"/>
    </w:pPr>
    <w:rPr>
      <w:rFonts w:ascii="Times New Roman" w:hAnsi="Times New Roman" w:cs="Times New Roman"/>
    </w:rPr>
  </w:style>
  <w:style w:type="paragraph" w:styleId="Header">
    <w:name w:val="header"/>
    <w:basedOn w:val="Normal"/>
    <w:semiHidden/>
  </w:style>
  <w:style w:type="paragraph" w:styleId="Footer">
    <w:name w:val="footer"/>
    <w:basedOn w:val="Normal"/>
    <w:link w:val="FooterChar"/>
    <w:uiPriority w:val="99"/>
  </w:style>
  <w:style w:type="paragraph" w:styleId="IndexHeading">
    <w:name w:val="index heading"/>
    <w:basedOn w:val="Normal"/>
    <w:uiPriority w:val="99"/>
    <w:semiHidden/>
    <w:pPr>
      <w:pBdr>
        <w:top w:val="single" w:sz="12" w:space="0" w:color="auto"/>
      </w:pBdr>
      <w:spacing w:before="360" w:after="240"/>
    </w:pPr>
    <w:rPr>
      <w:rFonts w:asciiTheme="minorHAnsi" w:hAnsiTheme="minorHAnsi" w:cstheme="minorHAnsi"/>
      <w:b/>
      <w:bCs/>
      <w:i/>
      <w:iCs/>
      <w:sz w:val="26"/>
      <w:szCs w:val="26"/>
    </w:rPr>
  </w:style>
  <w:style w:type="paragraph" w:styleId="TableofAuthorities">
    <w:name w:val="table of authorities"/>
    <w:basedOn w:val="Normal"/>
    <w:semiHidden/>
    <w:pPr>
      <w:ind w:left="200" w:hanging="200"/>
    </w:pPr>
  </w:style>
  <w:style w:type="paragraph" w:styleId="TOAHeading">
    <w:name w:val="toa heading"/>
    <w:basedOn w:val="Normal"/>
    <w:semiHidden/>
    <w:pPr>
      <w:spacing w:before="120"/>
    </w:pPr>
    <w:rPr>
      <w:b/>
      <w:bCs/>
    </w:rPr>
  </w:style>
  <w:style w:type="paragraph" w:styleId="Title">
    <w:name w:val="Title"/>
    <w:basedOn w:val="Normal"/>
    <w:qFormat/>
    <w:pPr>
      <w:jc w:val="center"/>
    </w:pPr>
    <w:rPr>
      <w:sz w:val="52"/>
      <w:szCs w:val="52"/>
    </w:rPr>
  </w:style>
  <w:style w:type="paragraph" w:customStyle="1" w:styleId="stylea">
    <w:name w:val="stylea"/>
    <w:basedOn w:val="Normal"/>
    <w:pPr>
      <w:spacing w:after="120"/>
    </w:pPr>
    <w:rPr>
      <w:b/>
      <w:bCs/>
    </w:rPr>
  </w:style>
  <w:style w:type="paragraph" w:customStyle="1" w:styleId="annxxx">
    <w:name w:val="annxxx"/>
    <w:basedOn w:val="Normal"/>
    <w:pPr>
      <w:spacing w:after="120"/>
    </w:pPr>
  </w:style>
  <w:style w:type="paragraph" w:customStyle="1" w:styleId="a01xxx">
    <w:name w:val="a01xxx"/>
    <w:basedOn w:val="Normal"/>
    <w:pPr>
      <w:keepNext/>
      <w:spacing w:before="360" w:after="240"/>
    </w:pPr>
    <w:rPr>
      <w:b/>
      <w:bCs/>
      <w:sz w:val="32"/>
      <w:szCs w:val="32"/>
    </w:rPr>
  </w:style>
  <w:style w:type="paragraph" w:customStyle="1" w:styleId="atnxxx">
    <w:name w:val="atnxxx"/>
    <w:basedOn w:val="Normal"/>
  </w:style>
  <w:style w:type="paragraph" w:customStyle="1" w:styleId="a02xxx">
    <w:name w:val="a02xxx"/>
    <w:basedOn w:val="Normal"/>
    <w:pPr>
      <w:spacing w:before="240" w:after="240"/>
    </w:pPr>
    <w:rPr>
      <w:b/>
      <w:bCs/>
      <w:sz w:val="28"/>
      <w:szCs w:val="28"/>
    </w:rPr>
  </w:style>
  <w:style w:type="paragraph" w:customStyle="1" w:styleId="athxxx">
    <w:name w:val="athxxx"/>
    <w:basedOn w:val="Normal"/>
    <w:pPr>
      <w:spacing w:before="120" w:after="120"/>
      <w:jc w:val="center"/>
    </w:pPr>
    <w:rPr>
      <w:b/>
      <w:bCs/>
    </w:rPr>
  </w:style>
  <w:style w:type="paragraph" w:customStyle="1" w:styleId="antxxx">
    <w:name w:val="antxxx"/>
    <w:basedOn w:val="Normal"/>
    <w:pPr>
      <w:spacing w:after="120"/>
    </w:pPr>
  </w:style>
  <w:style w:type="paragraph" w:customStyle="1" w:styleId="atabhed">
    <w:name w:val="atabhed"/>
    <w:basedOn w:val="Normal"/>
    <w:pPr>
      <w:spacing w:before="240" w:after="240"/>
      <w:jc w:val="center"/>
    </w:pPr>
    <w:rPr>
      <w:b/>
      <w:bCs/>
      <w:sz w:val="28"/>
      <w:szCs w:val="28"/>
    </w:rPr>
  </w:style>
  <w:style w:type="paragraph" w:customStyle="1" w:styleId="an03xxx">
    <w:name w:val="an03xxx"/>
    <w:basedOn w:val="Normal"/>
    <w:pPr>
      <w:spacing w:before="240" w:after="240"/>
    </w:pPr>
    <w:rPr>
      <w:b/>
      <w:bCs/>
    </w:rPr>
  </w:style>
  <w:style w:type="character" w:customStyle="1" w:styleId="msoins0">
    <w:name w:val="msoins0"/>
    <w:basedOn w:val="DefaultParagraphFont"/>
    <w:rPr>
      <w:color w:val="008080"/>
      <w:u w:val="single"/>
    </w:rPr>
  </w:style>
  <w:style w:type="character" w:customStyle="1" w:styleId="msodel0">
    <w:name w:val="msodel0"/>
    <w:basedOn w:val="DefaultParagraphFont"/>
    <w:rPr>
      <w:strike/>
      <w:color w:val="FF0000"/>
    </w:rPr>
  </w:style>
  <w:style w:type="character" w:customStyle="1" w:styleId="msochangeprop0">
    <w:name w:val="msochangeprop0"/>
    <w:basedOn w:val="DefaultParagraphFont"/>
    <w:rPr>
      <w:color w:val="000000"/>
    </w:rPr>
  </w:style>
  <w:style w:type="character" w:customStyle="1" w:styleId="msoins1">
    <w:name w:val="msoins"/>
    <w:basedOn w:val="DefaultParagraphFont"/>
    <w:rPr>
      <w:color w:val="008080"/>
      <w:u w:val="single"/>
    </w:rPr>
  </w:style>
  <w:style w:type="character" w:customStyle="1" w:styleId="msodel1">
    <w:name w:val="msodel"/>
    <w:basedOn w:val="DefaultParagraphFont"/>
    <w:rPr>
      <w:strike/>
      <w:color w:val="FF0000"/>
    </w:rPr>
  </w:style>
  <w:style w:type="character" w:customStyle="1" w:styleId="msochangeprop1">
    <w:name w:val="msochangeprop"/>
    <w:basedOn w:val="DefaultParagraphFont"/>
    <w:rPr>
      <w:color w:val="000000"/>
    </w:rPr>
  </w:style>
  <w:style w:type="character" w:styleId="PageNumber">
    <w:name w:val="page number"/>
    <w:basedOn w:val="DefaultParagraphFont"/>
    <w:semiHidden/>
  </w:style>
  <w:style w:type="character" w:styleId="PlaceholderText">
    <w:name w:val="Placeholder Text"/>
    <w:basedOn w:val="DefaultParagraphFont"/>
    <w:uiPriority w:val="99"/>
    <w:semiHidden/>
    <w:rsid w:val="00AD6EB8"/>
    <w:rPr>
      <w:color w:val="808080"/>
    </w:rPr>
  </w:style>
  <w:style w:type="character" w:styleId="UnresolvedMention">
    <w:name w:val="Unresolved Mention"/>
    <w:basedOn w:val="DefaultParagraphFont"/>
    <w:uiPriority w:val="99"/>
    <w:semiHidden/>
    <w:unhideWhenUsed/>
    <w:rsid w:val="001F5A3F"/>
    <w:rPr>
      <w:color w:val="605E5C"/>
      <w:shd w:val="clear" w:color="auto" w:fill="E1DFDD"/>
    </w:rPr>
  </w:style>
  <w:style w:type="character" w:styleId="CommentReference">
    <w:name w:val="annotation reference"/>
    <w:basedOn w:val="DefaultParagraphFont"/>
    <w:uiPriority w:val="99"/>
    <w:semiHidden/>
    <w:unhideWhenUsed/>
    <w:rsid w:val="00660DB1"/>
    <w:rPr>
      <w:sz w:val="16"/>
      <w:szCs w:val="16"/>
    </w:rPr>
  </w:style>
  <w:style w:type="paragraph" w:styleId="CommentText">
    <w:name w:val="annotation text"/>
    <w:basedOn w:val="Normal"/>
    <w:link w:val="CommentTextChar"/>
    <w:uiPriority w:val="99"/>
    <w:unhideWhenUsed/>
    <w:rsid w:val="00660DB1"/>
    <w:rPr>
      <w:sz w:val="20"/>
      <w:szCs w:val="20"/>
    </w:rPr>
  </w:style>
  <w:style w:type="character" w:customStyle="1" w:styleId="CommentTextChar">
    <w:name w:val="Comment Text Char"/>
    <w:basedOn w:val="DefaultParagraphFont"/>
    <w:link w:val="CommentText"/>
    <w:uiPriority w:val="99"/>
    <w:rsid w:val="00660DB1"/>
    <w:rPr>
      <w:rFonts w:ascii="Arial" w:hAnsi="Arial" w:cs="Arial"/>
    </w:rPr>
  </w:style>
  <w:style w:type="paragraph" w:styleId="CommentSubject">
    <w:name w:val="annotation subject"/>
    <w:basedOn w:val="CommentText"/>
    <w:next w:val="CommentText"/>
    <w:link w:val="CommentSubjectChar"/>
    <w:uiPriority w:val="99"/>
    <w:semiHidden/>
    <w:unhideWhenUsed/>
    <w:rsid w:val="00660DB1"/>
    <w:rPr>
      <w:b/>
      <w:bCs/>
    </w:rPr>
  </w:style>
  <w:style w:type="character" w:customStyle="1" w:styleId="CommentSubjectChar">
    <w:name w:val="Comment Subject Char"/>
    <w:basedOn w:val="CommentTextChar"/>
    <w:link w:val="CommentSubject"/>
    <w:uiPriority w:val="99"/>
    <w:semiHidden/>
    <w:rsid w:val="00660DB1"/>
    <w:rPr>
      <w:rFonts w:ascii="Arial" w:hAnsi="Arial" w:cs="Arial"/>
      <w:b/>
      <w:bCs/>
    </w:rPr>
  </w:style>
  <w:style w:type="character" w:customStyle="1" w:styleId="Heading3Char">
    <w:name w:val="Heading 3 Char"/>
    <w:basedOn w:val="DefaultParagraphFont"/>
    <w:link w:val="Heading3"/>
    <w:rsid w:val="006908CF"/>
    <w:rPr>
      <w:rFonts w:ascii="Arial" w:hAnsi="Arial" w:cs="Arial"/>
      <w:b/>
      <w:bCs/>
      <w:sz w:val="24"/>
      <w:szCs w:val="24"/>
    </w:rPr>
  </w:style>
  <w:style w:type="character" w:customStyle="1" w:styleId="Heading2Char">
    <w:name w:val="Heading 2 Char"/>
    <w:basedOn w:val="DefaultParagraphFont"/>
    <w:link w:val="Heading2"/>
    <w:rsid w:val="005313D9"/>
    <w:rPr>
      <w:rFonts w:ascii="Arial" w:hAnsi="Arial" w:cs="Arial"/>
      <w:b/>
      <w:bCs/>
      <w:i/>
      <w:iCs/>
      <w:sz w:val="28"/>
      <w:szCs w:val="28"/>
    </w:rPr>
  </w:style>
  <w:style w:type="paragraph" w:styleId="ListParagraph">
    <w:name w:val="List Paragraph"/>
    <w:basedOn w:val="Normal"/>
    <w:uiPriority w:val="34"/>
    <w:qFormat/>
    <w:rsid w:val="00D77338"/>
    <w:pPr>
      <w:ind w:left="720"/>
      <w:contextualSpacing/>
    </w:pPr>
  </w:style>
  <w:style w:type="paragraph" w:customStyle="1" w:styleId="TableTitle">
    <w:name w:val="Table Title"/>
    <w:basedOn w:val="Normal"/>
    <w:link w:val="TableTitleChar"/>
    <w:qFormat/>
    <w:rsid w:val="00147DD5"/>
    <w:pPr>
      <w:keepNext/>
      <w:jc w:val="center"/>
    </w:pPr>
    <w:rPr>
      <w:b/>
      <w:bCs/>
    </w:rPr>
  </w:style>
  <w:style w:type="character" w:customStyle="1" w:styleId="FooterChar">
    <w:name w:val="Footer Char"/>
    <w:basedOn w:val="DefaultParagraphFont"/>
    <w:link w:val="Footer"/>
    <w:uiPriority w:val="99"/>
    <w:rsid w:val="000F7969"/>
    <w:rPr>
      <w:rFonts w:ascii="Arial" w:hAnsi="Arial" w:cs="Arial"/>
      <w:sz w:val="24"/>
      <w:szCs w:val="24"/>
    </w:rPr>
  </w:style>
  <w:style w:type="character" w:customStyle="1" w:styleId="TableTitleChar">
    <w:name w:val="Table Title Char"/>
    <w:basedOn w:val="DefaultParagraphFont"/>
    <w:link w:val="TableTitle"/>
    <w:rsid w:val="00147DD5"/>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ck@charter.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DEC09-BCD6-49FE-A171-1670E941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26537</Words>
  <Characters>151261</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Thred User's Manual</vt:lpstr>
    </vt:vector>
  </TitlesOfParts>
  <Company>Thredworks</Company>
  <LinksUpToDate>false</LinksUpToDate>
  <CharactersWithSpaces>177444</CharactersWithSpaces>
  <SharedDoc>false</SharedDoc>
  <HLinks>
    <vt:vector size="2064" baseType="variant">
      <vt:variant>
        <vt:i4>1179658</vt:i4>
      </vt:variant>
      <vt:variant>
        <vt:i4>1800</vt:i4>
      </vt:variant>
      <vt:variant>
        <vt:i4>0</vt:i4>
      </vt:variant>
      <vt:variant>
        <vt:i4>5</vt:i4>
      </vt:variant>
      <vt:variant>
        <vt:lpwstr/>
      </vt:variant>
      <vt:variant>
        <vt:lpwstr>nudg</vt:lpwstr>
      </vt:variant>
      <vt:variant>
        <vt:i4>720896</vt:i4>
      </vt:variant>
      <vt:variant>
        <vt:i4>1797</vt:i4>
      </vt:variant>
      <vt:variant>
        <vt:i4>0</vt:i4>
      </vt:variant>
      <vt:variant>
        <vt:i4>5</vt:i4>
      </vt:variant>
      <vt:variant>
        <vt:lpwstr/>
      </vt:variant>
      <vt:variant>
        <vt:lpwstr>autotrace</vt:lpwstr>
      </vt:variant>
      <vt:variant>
        <vt:i4>1179658</vt:i4>
      </vt:variant>
      <vt:variant>
        <vt:i4>1794</vt:i4>
      </vt:variant>
      <vt:variant>
        <vt:i4>0</vt:i4>
      </vt:variant>
      <vt:variant>
        <vt:i4>5</vt:i4>
      </vt:variant>
      <vt:variant>
        <vt:lpwstr/>
      </vt:variant>
      <vt:variant>
        <vt:lpwstr>nudg</vt:lpwstr>
      </vt:variant>
      <vt:variant>
        <vt:i4>8257662</vt:i4>
      </vt:variant>
      <vt:variant>
        <vt:i4>1791</vt:i4>
      </vt:variant>
      <vt:variant>
        <vt:i4>0</vt:i4>
      </vt:variant>
      <vt:variant>
        <vt:i4>5</vt:i4>
      </vt:variant>
      <vt:variant>
        <vt:lpwstr/>
      </vt:variant>
      <vt:variant>
        <vt:lpwstr>rotext</vt:lpwstr>
      </vt:variant>
      <vt:variant>
        <vt:i4>720896</vt:i4>
      </vt:variant>
      <vt:variant>
        <vt:i4>1788</vt:i4>
      </vt:variant>
      <vt:variant>
        <vt:i4>0</vt:i4>
      </vt:variant>
      <vt:variant>
        <vt:i4>5</vt:i4>
      </vt:variant>
      <vt:variant>
        <vt:lpwstr/>
      </vt:variant>
      <vt:variant>
        <vt:lpwstr>autotrace</vt:lpwstr>
      </vt:variant>
      <vt:variant>
        <vt:i4>1179658</vt:i4>
      </vt:variant>
      <vt:variant>
        <vt:i4>1785</vt:i4>
      </vt:variant>
      <vt:variant>
        <vt:i4>0</vt:i4>
      </vt:variant>
      <vt:variant>
        <vt:i4>5</vt:i4>
      </vt:variant>
      <vt:variant>
        <vt:lpwstr/>
      </vt:variant>
      <vt:variant>
        <vt:lpwstr>nudg</vt:lpwstr>
      </vt:variant>
      <vt:variant>
        <vt:i4>720896</vt:i4>
      </vt:variant>
      <vt:variant>
        <vt:i4>1782</vt:i4>
      </vt:variant>
      <vt:variant>
        <vt:i4>0</vt:i4>
      </vt:variant>
      <vt:variant>
        <vt:i4>5</vt:i4>
      </vt:variant>
      <vt:variant>
        <vt:lpwstr/>
      </vt:variant>
      <vt:variant>
        <vt:lpwstr>autotrace</vt:lpwstr>
      </vt:variant>
      <vt:variant>
        <vt:i4>1179658</vt:i4>
      </vt:variant>
      <vt:variant>
        <vt:i4>1779</vt:i4>
      </vt:variant>
      <vt:variant>
        <vt:i4>0</vt:i4>
      </vt:variant>
      <vt:variant>
        <vt:i4>5</vt:i4>
      </vt:variant>
      <vt:variant>
        <vt:lpwstr/>
      </vt:variant>
      <vt:variant>
        <vt:lpwstr>nudg</vt:lpwstr>
      </vt:variant>
      <vt:variant>
        <vt:i4>393232</vt:i4>
      </vt:variant>
      <vt:variant>
        <vt:i4>1776</vt:i4>
      </vt:variant>
      <vt:variant>
        <vt:i4>0</vt:i4>
      </vt:variant>
      <vt:variant>
        <vt:i4>5</vt:i4>
      </vt:variant>
      <vt:variant>
        <vt:lpwstr/>
      </vt:variant>
      <vt:variant>
        <vt:lpwstr>ribon</vt:lpwstr>
      </vt:variant>
      <vt:variant>
        <vt:i4>65538</vt:i4>
      </vt:variant>
      <vt:variant>
        <vt:i4>1773</vt:i4>
      </vt:variant>
      <vt:variant>
        <vt:i4>0</vt:i4>
      </vt:variant>
      <vt:variant>
        <vt:i4>5</vt:i4>
      </vt:variant>
      <vt:variant>
        <vt:lpwstr/>
      </vt:variant>
      <vt:variant>
        <vt:lpwstr>chain</vt:lpwstr>
      </vt:variant>
      <vt:variant>
        <vt:i4>8257652</vt:i4>
      </vt:variant>
      <vt:variant>
        <vt:i4>1770</vt:i4>
      </vt:variant>
      <vt:variant>
        <vt:i4>0</vt:i4>
      </vt:variant>
      <vt:variant>
        <vt:i4>5</vt:i4>
      </vt:variant>
      <vt:variant>
        <vt:lpwstr/>
      </vt:variant>
      <vt:variant>
        <vt:lpwstr>dubord</vt:lpwstr>
      </vt:variant>
      <vt:variant>
        <vt:i4>851971</vt:i4>
      </vt:variant>
      <vt:variant>
        <vt:i4>1767</vt:i4>
      </vt:variant>
      <vt:variant>
        <vt:i4>0</vt:i4>
      </vt:variant>
      <vt:variant>
        <vt:i4>5</vt:i4>
      </vt:variant>
      <vt:variant>
        <vt:lpwstr/>
      </vt:variant>
      <vt:variant>
        <vt:lpwstr>picobord</vt:lpwstr>
      </vt:variant>
      <vt:variant>
        <vt:i4>917567</vt:i4>
      </vt:variant>
      <vt:variant>
        <vt:i4>1764</vt:i4>
      </vt:variant>
      <vt:variant>
        <vt:i4>0</vt:i4>
      </vt:variant>
      <vt:variant>
        <vt:i4>5</vt:i4>
      </vt:variant>
      <vt:variant>
        <vt:lpwstr/>
      </vt:variant>
      <vt:variant>
        <vt:lpwstr>_Clipboard_Border,_Even:</vt:lpwstr>
      </vt:variant>
      <vt:variant>
        <vt:i4>1507354</vt:i4>
      </vt:variant>
      <vt:variant>
        <vt:i4>1761</vt:i4>
      </vt:variant>
      <vt:variant>
        <vt:i4>0</vt:i4>
      </vt:variant>
      <vt:variant>
        <vt:i4>5</vt:i4>
      </vt:variant>
      <vt:variant>
        <vt:lpwstr/>
      </vt:variant>
      <vt:variant>
        <vt:lpwstr>clipbord</vt:lpwstr>
      </vt:variant>
      <vt:variant>
        <vt:i4>6619261</vt:i4>
      </vt:variant>
      <vt:variant>
        <vt:i4>1758</vt:i4>
      </vt:variant>
      <vt:variant>
        <vt:i4>0</vt:i4>
      </vt:variant>
      <vt:variant>
        <vt:i4>5</vt:i4>
      </vt:variant>
      <vt:variant>
        <vt:lpwstr/>
      </vt:variant>
      <vt:variant>
        <vt:lpwstr>buttonhole</vt:lpwstr>
      </vt:variant>
      <vt:variant>
        <vt:i4>524301</vt:i4>
      </vt:variant>
      <vt:variant>
        <vt:i4>1755</vt:i4>
      </vt:variant>
      <vt:variant>
        <vt:i4>0</vt:i4>
      </vt:variant>
      <vt:variant>
        <vt:i4>5</vt:i4>
      </vt:variant>
      <vt:variant>
        <vt:lpwstr/>
      </vt:variant>
      <vt:variant>
        <vt:lpwstr>applique</vt:lpwstr>
      </vt:variant>
      <vt:variant>
        <vt:i4>1900549</vt:i4>
      </vt:variant>
      <vt:variant>
        <vt:i4>1752</vt:i4>
      </vt:variant>
      <vt:variant>
        <vt:i4>0</vt:i4>
      </vt:variant>
      <vt:variant>
        <vt:i4>5</vt:i4>
      </vt:variant>
      <vt:variant>
        <vt:lpwstr/>
      </vt:variant>
      <vt:variant>
        <vt:lpwstr>perpsatin</vt:lpwstr>
      </vt:variant>
      <vt:variant>
        <vt:i4>7012459</vt:i4>
      </vt:variant>
      <vt:variant>
        <vt:i4>1749</vt:i4>
      </vt:variant>
      <vt:variant>
        <vt:i4>0</vt:i4>
      </vt:variant>
      <vt:variant>
        <vt:i4>5</vt:i4>
      </vt:variant>
      <vt:variant>
        <vt:lpwstr/>
      </vt:variant>
      <vt:variant>
        <vt:lpwstr>anglesatin</vt:lpwstr>
      </vt:variant>
      <vt:variant>
        <vt:i4>19</vt:i4>
      </vt:variant>
      <vt:variant>
        <vt:i4>1746</vt:i4>
      </vt:variant>
      <vt:variant>
        <vt:i4>0</vt:i4>
      </vt:variant>
      <vt:variant>
        <vt:i4>5</vt:i4>
      </vt:variant>
      <vt:variant>
        <vt:lpwstr/>
      </vt:variant>
      <vt:variant>
        <vt:lpwstr>beanbord</vt:lpwstr>
      </vt:variant>
      <vt:variant>
        <vt:i4>7274608</vt:i4>
      </vt:variant>
      <vt:variant>
        <vt:i4>1743</vt:i4>
      </vt:variant>
      <vt:variant>
        <vt:i4>0</vt:i4>
      </vt:variant>
      <vt:variant>
        <vt:i4>5</vt:i4>
      </vt:variant>
      <vt:variant>
        <vt:lpwstr/>
      </vt:variant>
      <vt:variant>
        <vt:lpwstr>linbrd</vt:lpwstr>
      </vt:variant>
      <vt:variant>
        <vt:i4>851971</vt:i4>
      </vt:variant>
      <vt:variant>
        <vt:i4>1740</vt:i4>
      </vt:variant>
      <vt:variant>
        <vt:i4>0</vt:i4>
      </vt:variant>
      <vt:variant>
        <vt:i4>5</vt:i4>
      </vt:variant>
      <vt:variant>
        <vt:lpwstr/>
      </vt:variant>
      <vt:variant>
        <vt:lpwstr>picobord</vt:lpwstr>
      </vt:variant>
      <vt:variant>
        <vt:i4>1507354</vt:i4>
      </vt:variant>
      <vt:variant>
        <vt:i4>1737</vt:i4>
      </vt:variant>
      <vt:variant>
        <vt:i4>0</vt:i4>
      </vt:variant>
      <vt:variant>
        <vt:i4>5</vt:i4>
      </vt:variant>
      <vt:variant>
        <vt:lpwstr/>
      </vt:variant>
      <vt:variant>
        <vt:lpwstr>clipbord</vt:lpwstr>
      </vt:variant>
      <vt:variant>
        <vt:i4>2031708</vt:i4>
      </vt:variant>
      <vt:variant>
        <vt:i4>1734</vt:i4>
      </vt:variant>
      <vt:variant>
        <vt:i4>0</vt:i4>
      </vt:variant>
      <vt:variant>
        <vt:i4>5</vt:i4>
      </vt:variant>
      <vt:variant>
        <vt:lpwstr/>
      </vt:variant>
      <vt:variant>
        <vt:lpwstr>_Form_End:</vt:lpwstr>
      </vt:variant>
      <vt:variant>
        <vt:i4>6815839</vt:i4>
      </vt:variant>
      <vt:variant>
        <vt:i4>1731</vt:i4>
      </vt:variant>
      <vt:variant>
        <vt:i4>0</vt:i4>
      </vt:variant>
      <vt:variant>
        <vt:i4>5</vt:i4>
      </vt:variant>
      <vt:variant>
        <vt:lpwstr/>
      </vt:variant>
      <vt:variant>
        <vt:lpwstr>_Underlay_for_Fills</vt:lpwstr>
      </vt:variant>
      <vt:variant>
        <vt:i4>4128771</vt:i4>
      </vt:variant>
      <vt:variant>
        <vt:i4>1728</vt:i4>
      </vt:variant>
      <vt:variant>
        <vt:i4>0</vt:i4>
      </vt:variant>
      <vt:variant>
        <vt:i4>5</vt:i4>
      </vt:variant>
      <vt:variant>
        <vt:lpwstr/>
      </vt:variant>
      <vt:variant>
        <vt:lpwstr>_Convert_to_Satin</vt:lpwstr>
      </vt:variant>
      <vt:variant>
        <vt:i4>196632</vt:i4>
      </vt:variant>
      <vt:variant>
        <vt:i4>1725</vt:i4>
      </vt:variant>
      <vt:variant>
        <vt:i4>0</vt:i4>
      </vt:variant>
      <vt:variant>
        <vt:i4>5</vt:i4>
      </vt:variant>
      <vt:variant>
        <vt:lpwstr/>
      </vt:variant>
      <vt:variant>
        <vt:lpwstr>rngendclp</vt:lpwstr>
      </vt:variant>
      <vt:variant>
        <vt:i4>851971</vt:i4>
      </vt:variant>
      <vt:variant>
        <vt:i4>1722</vt:i4>
      </vt:variant>
      <vt:variant>
        <vt:i4>0</vt:i4>
      </vt:variant>
      <vt:variant>
        <vt:i4>5</vt:i4>
      </vt:variant>
      <vt:variant>
        <vt:lpwstr/>
      </vt:variant>
      <vt:variant>
        <vt:lpwstr>picobord</vt:lpwstr>
      </vt:variant>
      <vt:variant>
        <vt:i4>917567</vt:i4>
      </vt:variant>
      <vt:variant>
        <vt:i4>1719</vt:i4>
      </vt:variant>
      <vt:variant>
        <vt:i4>0</vt:i4>
      </vt:variant>
      <vt:variant>
        <vt:i4>5</vt:i4>
      </vt:variant>
      <vt:variant>
        <vt:lpwstr/>
      </vt:variant>
      <vt:variant>
        <vt:lpwstr>_Clipboard_Border,_Even:</vt:lpwstr>
      </vt:variant>
      <vt:variant>
        <vt:i4>1507354</vt:i4>
      </vt:variant>
      <vt:variant>
        <vt:i4>1716</vt:i4>
      </vt:variant>
      <vt:variant>
        <vt:i4>0</vt:i4>
      </vt:variant>
      <vt:variant>
        <vt:i4>5</vt:i4>
      </vt:variant>
      <vt:variant>
        <vt:lpwstr/>
      </vt:variant>
      <vt:variant>
        <vt:lpwstr>clipbord</vt:lpwstr>
      </vt:variant>
      <vt:variant>
        <vt:i4>6619261</vt:i4>
      </vt:variant>
      <vt:variant>
        <vt:i4>1713</vt:i4>
      </vt:variant>
      <vt:variant>
        <vt:i4>0</vt:i4>
      </vt:variant>
      <vt:variant>
        <vt:i4>5</vt:i4>
      </vt:variant>
      <vt:variant>
        <vt:lpwstr/>
      </vt:variant>
      <vt:variant>
        <vt:lpwstr>buttonhole</vt:lpwstr>
      </vt:variant>
      <vt:variant>
        <vt:i4>524301</vt:i4>
      </vt:variant>
      <vt:variant>
        <vt:i4>1710</vt:i4>
      </vt:variant>
      <vt:variant>
        <vt:i4>0</vt:i4>
      </vt:variant>
      <vt:variant>
        <vt:i4>5</vt:i4>
      </vt:variant>
      <vt:variant>
        <vt:lpwstr/>
      </vt:variant>
      <vt:variant>
        <vt:lpwstr>applique</vt:lpwstr>
      </vt:variant>
      <vt:variant>
        <vt:i4>1900549</vt:i4>
      </vt:variant>
      <vt:variant>
        <vt:i4>1707</vt:i4>
      </vt:variant>
      <vt:variant>
        <vt:i4>0</vt:i4>
      </vt:variant>
      <vt:variant>
        <vt:i4>5</vt:i4>
      </vt:variant>
      <vt:variant>
        <vt:lpwstr/>
      </vt:variant>
      <vt:variant>
        <vt:lpwstr>perpsatin</vt:lpwstr>
      </vt:variant>
      <vt:variant>
        <vt:i4>7012459</vt:i4>
      </vt:variant>
      <vt:variant>
        <vt:i4>1704</vt:i4>
      </vt:variant>
      <vt:variant>
        <vt:i4>0</vt:i4>
      </vt:variant>
      <vt:variant>
        <vt:i4>5</vt:i4>
      </vt:variant>
      <vt:variant>
        <vt:lpwstr/>
      </vt:variant>
      <vt:variant>
        <vt:lpwstr>anglesatin</vt:lpwstr>
      </vt:variant>
      <vt:variant>
        <vt:i4>19</vt:i4>
      </vt:variant>
      <vt:variant>
        <vt:i4>1701</vt:i4>
      </vt:variant>
      <vt:variant>
        <vt:i4>0</vt:i4>
      </vt:variant>
      <vt:variant>
        <vt:i4>5</vt:i4>
      </vt:variant>
      <vt:variant>
        <vt:lpwstr/>
      </vt:variant>
      <vt:variant>
        <vt:lpwstr>beanbord</vt:lpwstr>
      </vt:variant>
      <vt:variant>
        <vt:i4>7274608</vt:i4>
      </vt:variant>
      <vt:variant>
        <vt:i4>1698</vt:i4>
      </vt:variant>
      <vt:variant>
        <vt:i4>0</vt:i4>
      </vt:variant>
      <vt:variant>
        <vt:i4>5</vt:i4>
      </vt:variant>
      <vt:variant>
        <vt:lpwstr/>
      </vt:variant>
      <vt:variant>
        <vt:lpwstr>linbrd</vt:lpwstr>
      </vt:variant>
      <vt:variant>
        <vt:i4>1245232</vt:i4>
      </vt:variant>
      <vt:variant>
        <vt:i4>1695</vt:i4>
      </vt:variant>
      <vt:variant>
        <vt:i4>0</vt:i4>
      </vt:variant>
      <vt:variant>
        <vt:i4>5</vt:i4>
      </vt:variant>
      <vt:variant>
        <vt:lpwstr/>
      </vt:variant>
      <vt:variant>
        <vt:lpwstr>_Toc10370427</vt:lpwstr>
      </vt:variant>
      <vt:variant>
        <vt:i4>7864444</vt:i4>
      </vt:variant>
      <vt:variant>
        <vt:i4>1692</vt:i4>
      </vt:variant>
      <vt:variant>
        <vt:i4>0</vt:i4>
      </vt:variant>
      <vt:variant>
        <vt:i4>5</vt:i4>
      </vt:variant>
      <vt:variant>
        <vt:lpwstr/>
      </vt:variant>
      <vt:variant>
        <vt:lpwstr>clpform</vt:lpwstr>
      </vt:variant>
      <vt:variant>
        <vt:i4>393228</vt:i4>
      </vt:variant>
      <vt:variant>
        <vt:i4>1689</vt:i4>
      </vt:variant>
      <vt:variant>
        <vt:i4>0</vt:i4>
      </vt:variant>
      <vt:variant>
        <vt:i4>5</vt:i4>
      </vt:variant>
      <vt:variant>
        <vt:lpwstr/>
      </vt:variant>
      <vt:variant>
        <vt:lpwstr>vrthorang</vt:lpwstr>
      </vt:variant>
      <vt:variant>
        <vt:i4>393228</vt:i4>
      </vt:variant>
      <vt:variant>
        <vt:i4>1686</vt:i4>
      </vt:variant>
      <vt:variant>
        <vt:i4>0</vt:i4>
      </vt:variant>
      <vt:variant>
        <vt:i4>5</vt:i4>
      </vt:variant>
      <vt:variant>
        <vt:lpwstr/>
      </vt:variant>
      <vt:variant>
        <vt:lpwstr>vrthorang</vt:lpwstr>
      </vt:variant>
      <vt:variant>
        <vt:i4>393228</vt:i4>
      </vt:variant>
      <vt:variant>
        <vt:i4>1683</vt:i4>
      </vt:variant>
      <vt:variant>
        <vt:i4>0</vt:i4>
      </vt:variant>
      <vt:variant>
        <vt:i4>5</vt:i4>
      </vt:variant>
      <vt:variant>
        <vt:lpwstr/>
      </vt:variant>
      <vt:variant>
        <vt:lpwstr>vrthorang</vt:lpwstr>
      </vt:variant>
      <vt:variant>
        <vt:i4>1507357</vt:i4>
      </vt:variant>
      <vt:variant>
        <vt:i4>1680</vt:i4>
      </vt:variant>
      <vt:variant>
        <vt:i4>0</vt:i4>
      </vt:variant>
      <vt:variant>
        <vt:i4>5</vt:i4>
      </vt:variant>
      <vt:variant>
        <vt:lpwstr/>
      </vt:variant>
      <vt:variant>
        <vt:lpwstr>_Feather_Fill</vt:lpwstr>
      </vt:variant>
      <vt:variant>
        <vt:i4>7012449</vt:i4>
      </vt:variant>
      <vt:variant>
        <vt:i4>1677</vt:i4>
      </vt:variant>
      <vt:variant>
        <vt:i4>0</vt:i4>
      </vt:variant>
      <vt:variant>
        <vt:i4>5</vt:i4>
      </vt:variant>
      <vt:variant>
        <vt:lpwstr/>
      </vt:variant>
      <vt:variant>
        <vt:lpwstr>fanfill</vt:lpwstr>
      </vt:variant>
      <vt:variant>
        <vt:i4>7209057</vt:i4>
      </vt:variant>
      <vt:variant>
        <vt:i4>1674</vt:i4>
      </vt:variant>
      <vt:variant>
        <vt:i4>0</vt:i4>
      </vt:variant>
      <vt:variant>
        <vt:i4>5</vt:i4>
      </vt:variant>
      <vt:variant>
        <vt:lpwstr/>
      </vt:variant>
      <vt:variant>
        <vt:lpwstr>clpvrt</vt:lpwstr>
      </vt:variant>
      <vt:variant>
        <vt:i4>7012466</vt:i4>
      </vt:variant>
      <vt:variant>
        <vt:i4>1671</vt:i4>
      </vt:variant>
      <vt:variant>
        <vt:i4>0</vt:i4>
      </vt:variant>
      <vt:variant>
        <vt:i4>5</vt:i4>
      </vt:variant>
      <vt:variant>
        <vt:lpwstr/>
      </vt:variant>
      <vt:variant>
        <vt:lpwstr>rotate</vt:lpwstr>
      </vt:variant>
      <vt:variant>
        <vt:i4>8257662</vt:i4>
      </vt:variant>
      <vt:variant>
        <vt:i4>1668</vt:i4>
      </vt:variant>
      <vt:variant>
        <vt:i4>0</vt:i4>
      </vt:variant>
      <vt:variant>
        <vt:i4>5</vt:i4>
      </vt:variant>
      <vt:variant>
        <vt:lpwstr/>
      </vt:variant>
      <vt:variant>
        <vt:lpwstr>rotext</vt:lpwstr>
      </vt:variant>
      <vt:variant>
        <vt:i4>7078012</vt:i4>
      </vt:variant>
      <vt:variant>
        <vt:i4>1665</vt:i4>
      </vt:variant>
      <vt:variant>
        <vt:i4>0</vt:i4>
      </vt:variant>
      <vt:variant>
        <vt:i4>5</vt:i4>
      </vt:variant>
      <vt:variant>
        <vt:lpwstr/>
      </vt:variant>
      <vt:variant>
        <vt:lpwstr>zooming</vt:lpwstr>
      </vt:variant>
      <vt:variant>
        <vt:i4>7078012</vt:i4>
      </vt:variant>
      <vt:variant>
        <vt:i4>1662</vt:i4>
      </vt:variant>
      <vt:variant>
        <vt:i4>0</vt:i4>
      </vt:variant>
      <vt:variant>
        <vt:i4>5</vt:i4>
      </vt:variant>
      <vt:variant>
        <vt:lpwstr/>
      </vt:variant>
      <vt:variant>
        <vt:lpwstr>zooming</vt:lpwstr>
      </vt:variant>
      <vt:variant>
        <vt:i4>720896</vt:i4>
      </vt:variant>
      <vt:variant>
        <vt:i4>1659</vt:i4>
      </vt:variant>
      <vt:variant>
        <vt:i4>0</vt:i4>
      </vt:variant>
      <vt:variant>
        <vt:i4>5</vt:i4>
      </vt:variant>
      <vt:variant>
        <vt:lpwstr/>
      </vt:variant>
      <vt:variant>
        <vt:lpwstr>autotrace</vt:lpwstr>
      </vt:variant>
      <vt:variant>
        <vt:i4>7864418</vt:i4>
      </vt:variant>
      <vt:variant>
        <vt:i4>1656</vt:i4>
      </vt:variant>
      <vt:variant>
        <vt:i4>0</vt:i4>
      </vt:variant>
      <vt:variant>
        <vt:i4>5</vt:i4>
      </vt:variant>
      <vt:variant>
        <vt:lpwstr/>
      </vt:variant>
      <vt:variant>
        <vt:lpwstr>guidlin</vt:lpwstr>
      </vt:variant>
      <vt:variant>
        <vt:i4>917620</vt:i4>
      </vt:variant>
      <vt:variant>
        <vt:i4>1653</vt:i4>
      </vt:variant>
      <vt:variant>
        <vt:i4>0</vt:i4>
      </vt:variant>
      <vt:variant>
        <vt:i4>5</vt:i4>
      </vt:variant>
      <vt:variant>
        <vt:lpwstr/>
      </vt:variant>
      <vt:variant>
        <vt:lpwstr>_Move_To_Mark:</vt:lpwstr>
      </vt:variant>
      <vt:variant>
        <vt:i4>6357094</vt:i4>
      </vt:variant>
      <vt:variant>
        <vt:i4>1650</vt:i4>
      </vt:variant>
      <vt:variant>
        <vt:i4>0</vt:i4>
      </vt:variant>
      <vt:variant>
        <vt:i4>5</vt:i4>
      </vt:variant>
      <vt:variant>
        <vt:lpwstr/>
      </vt:variant>
      <vt:variant>
        <vt:lpwstr>delknot</vt:lpwstr>
      </vt:variant>
      <vt:variant>
        <vt:i4>8257662</vt:i4>
      </vt:variant>
      <vt:variant>
        <vt:i4>1647</vt:i4>
      </vt:variant>
      <vt:variant>
        <vt:i4>0</vt:i4>
      </vt:variant>
      <vt:variant>
        <vt:i4>5</vt:i4>
      </vt:variant>
      <vt:variant>
        <vt:lpwstr/>
      </vt:variant>
      <vt:variant>
        <vt:lpwstr>rotext</vt:lpwstr>
      </vt:variant>
      <vt:variant>
        <vt:i4>6291574</vt:i4>
      </vt:variant>
      <vt:variant>
        <vt:i4>1644</vt:i4>
      </vt:variant>
      <vt:variant>
        <vt:i4>0</vt:i4>
      </vt:variant>
      <vt:variant>
        <vt:i4>5</vt:i4>
      </vt:variant>
      <vt:variant>
        <vt:lpwstr/>
      </vt:variant>
      <vt:variant>
        <vt:lpwstr>mainrot</vt:lpwstr>
      </vt:variant>
      <vt:variant>
        <vt:i4>7929864</vt:i4>
      </vt:variant>
      <vt:variant>
        <vt:i4>1641</vt:i4>
      </vt:variant>
      <vt:variant>
        <vt:i4>0</vt:i4>
      </vt:variant>
      <vt:variant>
        <vt:i4>5</vt:i4>
      </vt:variant>
      <vt:variant>
        <vt:lpwstr/>
      </vt:variant>
      <vt:variant>
        <vt:lpwstr>_Set_Data_Check:</vt:lpwstr>
      </vt:variant>
      <vt:variant>
        <vt:i4>1703940</vt:i4>
      </vt:variant>
      <vt:variant>
        <vt:i4>1638</vt:i4>
      </vt:variant>
      <vt:variant>
        <vt:i4>0</vt:i4>
      </vt:variant>
      <vt:variant>
        <vt:i4>5</vt:i4>
      </vt:variant>
      <vt:variant>
        <vt:lpwstr/>
      </vt:variant>
      <vt:variant>
        <vt:lpwstr>knots</vt:lpwstr>
      </vt:variant>
      <vt:variant>
        <vt:i4>1572921</vt:i4>
      </vt:variant>
      <vt:variant>
        <vt:i4>1635</vt:i4>
      </vt:variant>
      <vt:variant>
        <vt:i4>0</vt:i4>
      </vt:variant>
      <vt:variant>
        <vt:i4>5</vt:i4>
      </vt:variant>
      <vt:variant>
        <vt:lpwstr>mailto:mrck@charter.net</vt:lpwstr>
      </vt:variant>
      <vt:variant>
        <vt:lpwstr/>
      </vt:variant>
      <vt:variant>
        <vt:i4>3407929</vt:i4>
      </vt:variant>
      <vt:variant>
        <vt:i4>1632</vt:i4>
      </vt:variant>
      <vt:variant>
        <vt:i4>0</vt:i4>
      </vt:variant>
      <vt:variant>
        <vt:i4>5</vt:i4>
      </vt:variant>
      <vt:variant>
        <vt:lpwstr/>
      </vt:variant>
      <vt:variant>
        <vt:lpwstr>_Repair_Data:</vt:lpwstr>
      </vt:variant>
      <vt:variant>
        <vt:i4>4128824</vt:i4>
      </vt:variant>
      <vt:variant>
        <vt:i4>1629</vt:i4>
      </vt:variant>
      <vt:variant>
        <vt:i4>0</vt:i4>
      </vt:variant>
      <vt:variant>
        <vt:i4>5</vt:i4>
      </vt:variant>
      <vt:variant>
        <vt:lpwstr/>
      </vt:variant>
      <vt:variant>
        <vt:lpwstr>_Form_Update:</vt:lpwstr>
      </vt:variant>
      <vt:variant>
        <vt:i4>1114133</vt:i4>
      </vt:variant>
      <vt:variant>
        <vt:i4>1626</vt:i4>
      </vt:variant>
      <vt:variant>
        <vt:i4>0</vt:i4>
      </vt:variant>
      <vt:variant>
        <vt:i4>5</vt:i4>
      </vt:variant>
      <vt:variant>
        <vt:lpwstr/>
      </vt:variant>
      <vt:variant>
        <vt:lpwstr>tracf</vt:lpwstr>
      </vt:variant>
      <vt:variant>
        <vt:i4>1310743</vt:i4>
      </vt:variant>
      <vt:variant>
        <vt:i4>1623</vt:i4>
      </vt:variant>
      <vt:variant>
        <vt:i4>0</vt:i4>
      </vt:variant>
      <vt:variant>
        <vt:i4>5</vt:i4>
      </vt:variant>
      <vt:variant>
        <vt:lpwstr/>
      </vt:variant>
      <vt:variant>
        <vt:lpwstr>pagup</vt:lpwstr>
      </vt:variant>
      <vt:variant>
        <vt:i4>7012466</vt:i4>
      </vt:variant>
      <vt:variant>
        <vt:i4>1620</vt:i4>
      </vt:variant>
      <vt:variant>
        <vt:i4>0</vt:i4>
      </vt:variant>
      <vt:variant>
        <vt:i4>5</vt:i4>
      </vt:variant>
      <vt:variant>
        <vt:lpwstr/>
      </vt:variant>
      <vt:variant>
        <vt:lpwstr>rotate</vt:lpwstr>
      </vt:variant>
      <vt:variant>
        <vt:i4>6291574</vt:i4>
      </vt:variant>
      <vt:variant>
        <vt:i4>1617</vt:i4>
      </vt:variant>
      <vt:variant>
        <vt:i4>0</vt:i4>
      </vt:variant>
      <vt:variant>
        <vt:i4>5</vt:i4>
      </vt:variant>
      <vt:variant>
        <vt:lpwstr/>
      </vt:variant>
      <vt:variant>
        <vt:lpwstr>mainrot</vt:lpwstr>
      </vt:variant>
      <vt:variant>
        <vt:i4>6881377</vt:i4>
      </vt:variant>
      <vt:variant>
        <vt:i4>1614</vt:i4>
      </vt:variant>
      <vt:variant>
        <vt:i4>0</vt:i4>
      </vt:variant>
      <vt:variant>
        <vt:i4>5</vt:i4>
      </vt:variant>
      <vt:variant>
        <vt:lpwstr/>
      </vt:variant>
      <vt:variant>
        <vt:lpwstr>comrot</vt:lpwstr>
      </vt:variant>
      <vt:variant>
        <vt:i4>1703940</vt:i4>
      </vt:variant>
      <vt:variant>
        <vt:i4>1611</vt:i4>
      </vt:variant>
      <vt:variant>
        <vt:i4>0</vt:i4>
      </vt:variant>
      <vt:variant>
        <vt:i4>5</vt:i4>
      </vt:variant>
      <vt:variant>
        <vt:lpwstr/>
      </vt:variant>
      <vt:variant>
        <vt:lpwstr>knots</vt:lpwstr>
      </vt:variant>
      <vt:variant>
        <vt:i4>524301</vt:i4>
      </vt:variant>
      <vt:variant>
        <vt:i4>1608</vt:i4>
      </vt:variant>
      <vt:variant>
        <vt:i4>0</vt:i4>
      </vt:variant>
      <vt:variant>
        <vt:i4>5</vt:i4>
      </vt:variant>
      <vt:variant>
        <vt:lpwstr/>
      </vt:variant>
      <vt:variant>
        <vt:lpwstr>applique</vt:lpwstr>
      </vt:variant>
      <vt:variant>
        <vt:i4>524301</vt:i4>
      </vt:variant>
      <vt:variant>
        <vt:i4>1605</vt:i4>
      </vt:variant>
      <vt:variant>
        <vt:i4>0</vt:i4>
      </vt:variant>
      <vt:variant>
        <vt:i4>5</vt:i4>
      </vt:variant>
      <vt:variant>
        <vt:lpwstr/>
      </vt:variant>
      <vt:variant>
        <vt:lpwstr>applique</vt:lpwstr>
      </vt:variant>
      <vt:variant>
        <vt:i4>8192121</vt:i4>
      </vt:variant>
      <vt:variant>
        <vt:i4>1602</vt:i4>
      </vt:variant>
      <vt:variant>
        <vt:i4>0</vt:i4>
      </vt:variant>
      <vt:variant>
        <vt:i4>5</vt:i4>
      </vt:variant>
      <vt:variant>
        <vt:lpwstr/>
      </vt:variant>
      <vt:variant>
        <vt:lpwstr>hotkey</vt:lpwstr>
      </vt:variant>
      <vt:variant>
        <vt:i4>65538</vt:i4>
      </vt:variant>
      <vt:variant>
        <vt:i4>1599</vt:i4>
      </vt:variant>
      <vt:variant>
        <vt:i4>0</vt:i4>
      </vt:variant>
      <vt:variant>
        <vt:i4>5</vt:i4>
      </vt:variant>
      <vt:variant>
        <vt:lpwstr/>
      </vt:variant>
      <vt:variant>
        <vt:lpwstr>chain</vt:lpwstr>
      </vt:variant>
      <vt:variant>
        <vt:i4>8257652</vt:i4>
      </vt:variant>
      <vt:variant>
        <vt:i4>1596</vt:i4>
      </vt:variant>
      <vt:variant>
        <vt:i4>0</vt:i4>
      </vt:variant>
      <vt:variant>
        <vt:i4>5</vt:i4>
      </vt:variant>
      <vt:variant>
        <vt:lpwstr/>
      </vt:variant>
      <vt:variant>
        <vt:lpwstr>dubord</vt:lpwstr>
      </vt:variant>
      <vt:variant>
        <vt:i4>851971</vt:i4>
      </vt:variant>
      <vt:variant>
        <vt:i4>1593</vt:i4>
      </vt:variant>
      <vt:variant>
        <vt:i4>0</vt:i4>
      </vt:variant>
      <vt:variant>
        <vt:i4>5</vt:i4>
      </vt:variant>
      <vt:variant>
        <vt:lpwstr/>
      </vt:variant>
      <vt:variant>
        <vt:lpwstr>picobord</vt:lpwstr>
      </vt:variant>
      <vt:variant>
        <vt:i4>6619261</vt:i4>
      </vt:variant>
      <vt:variant>
        <vt:i4>1590</vt:i4>
      </vt:variant>
      <vt:variant>
        <vt:i4>0</vt:i4>
      </vt:variant>
      <vt:variant>
        <vt:i4>5</vt:i4>
      </vt:variant>
      <vt:variant>
        <vt:lpwstr/>
      </vt:variant>
      <vt:variant>
        <vt:lpwstr>buttonhole</vt:lpwstr>
      </vt:variant>
      <vt:variant>
        <vt:i4>917567</vt:i4>
      </vt:variant>
      <vt:variant>
        <vt:i4>1587</vt:i4>
      </vt:variant>
      <vt:variant>
        <vt:i4>0</vt:i4>
      </vt:variant>
      <vt:variant>
        <vt:i4>5</vt:i4>
      </vt:variant>
      <vt:variant>
        <vt:lpwstr/>
      </vt:variant>
      <vt:variant>
        <vt:lpwstr>_Clipboard_Border,_Even:</vt:lpwstr>
      </vt:variant>
      <vt:variant>
        <vt:i4>2228344</vt:i4>
      </vt:variant>
      <vt:variant>
        <vt:i4>1584</vt:i4>
      </vt:variant>
      <vt:variant>
        <vt:i4>0</vt:i4>
      </vt:variant>
      <vt:variant>
        <vt:i4>5</vt:i4>
      </vt:variant>
      <vt:variant>
        <vt:lpwstr/>
      </vt:variant>
      <vt:variant>
        <vt:lpwstr>_Clipboard_Border:</vt:lpwstr>
      </vt:variant>
      <vt:variant>
        <vt:i4>524301</vt:i4>
      </vt:variant>
      <vt:variant>
        <vt:i4>1581</vt:i4>
      </vt:variant>
      <vt:variant>
        <vt:i4>0</vt:i4>
      </vt:variant>
      <vt:variant>
        <vt:i4>5</vt:i4>
      </vt:variant>
      <vt:variant>
        <vt:lpwstr/>
      </vt:variant>
      <vt:variant>
        <vt:lpwstr>applique</vt:lpwstr>
      </vt:variant>
      <vt:variant>
        <vt:i4>1900549</vt:i4>
      </vt:variant>
      <vt:variant>
        <vt:i4>1578</vt:i4>
      </vt:variant>
      <vt:variant>
        <vt:i4>0</vt:i4>
      </vt:variant>
      <vt:variant>
        <vt:i4>5</vt:i4>
      </vt:variant>
      <vt:variant>
        <vt:lpwstr/>
      </vt:variant>
      <vt:variant>
        <vt:lpwstr>perpsatin</vt:lpwstr>
      </vt:variant>
      <vt:variant>
        <vt:i4>7012459</vt:i4>
      </vt:variant>
      <vt:variant>
        <vt:i4>1575</vt:i4>
      </vt:variant>
      <vt:variant>
        <vt:i4>0</vt:i4>
      </vt:variant>
      <vt:variant>
        <vt:i4>5</vt:i4>
      </vt:variant>
      <vt:variant>
        <vt:lpwstr/>
      </vt:variant>
      <vt:variant>
        <vt:lpwstr>anglesatin</vt:lpwstr>
      </vt:variant>
      <vt:variant>
        <vt:i4>19</vt:i4>
      </vt:variant>
      <vt:variant>
        <vt:i4>1572</vt:i4>
      </vt:variant>
      <vt:variant>
        <vt:i4>0</vt:i4>
      </vt:variant>
      <vt:variant>
        <vt:i4>5</vt:i4>
      </vt:variant>
      <vt:variant>
        <vt:lpwstr/>
      </vt:variant>
      <vt:variant>
        <vt:lpwstr>beanbord</vt:lpwstr>
      </vt:variant>
      <vt:variant>
        <vt:i4>7274608</vt:i4>
      </vt:variant>
      <vt:variant>
        <vt:i4>1569</vt:i4>
      </vt:variant>
      <vt:variant>
        <vt:i4>0</vt:i4>
      </vt:variant>
      <vt:variant>
        <vt:i4>5</vt:i4>
      </vt:variant>
      <vt:variant>
        <vt:lpwstr/>
      </vt:variant>
      <vt:variant>
        <vt:lpwstr>linbrd</vt:lpwstr>
      </vt:variant>
      <vt:variant>
        <vt:i4>1245232</vt:i4>
      </vt:variant>
      <vt:variant>
        <vt:i4>1566</vt:i4>
      </vt:variant>
      <vt:variant>
        <vt:i4>0</vt:i4>
      </vt:variant>
      <vt:variant>
        <vt:i4>5</vt:i4>
      </vt:variant>
      <vt:variant>
        <vt:lpwstr/>
      </vt:variant>
      <vt:variant>
        <vt:lpwstr>_Toc10370427</vt:lpwstr>
      </vt:variant>
      <vt:variant>
        <vt:i4>7209058</vt:i4>
      </vt:variant>
      <vt:variant>
        <vt:i4>1563</vt:i4>
      </vt:variant>
      <vt:variant>
        <vt:i4>0</vt:i4>
      </vt:variant>
      <vt:variant>
        <vt:i4>5</vt:i4>
      </vt:variant>
      <vt:variant>
        <vt:lpwstr/>
      </vt:variant>
      <vt:variant>
        <vt:lpwstr>contour</vt:lpwstr>
      </vt:variant>
      <vt:variant>
        <vt:i4>7864444</vt:i4>
      </vt:variant>
      <vt:variant>
        <vt:i4>1560</vt:i4>
      </vt:variant>
      <vt:variant>
        <vt:i4>0</vt:i4>
      </vt:variant>
      <vt:variant>
        <vt:i4>5</vt:i4>
      </vt:variant>
      <vt:variant>
        <vt:lpwstr/>
      </vt:variant>
      <vt:variant>
        <vt:lpwstr>clpform</vt:lpwstr>
      </vt:variant>
      <vt:variant>
        <vt:i4>393228</vt:i4>
      </vt:variant>
      <vt:variant>
        <vt:i4>1557</vt:i4>
      </vt:variant>
      <vt:variant>
        <vt:i4>0</vt:i4>
      </vt:variant>
      <vt:variant>
        <vt:i4>5</vt:i4>
      </vt:variant>
      <vt:variant>
        <vt:lpwstr/>
      </vt:variant>
      <vt:variant>
        <vt:lpwstr>vrthorang</vt:lpwstr>
      </vt:variant>
      <vt:variant>
        <vt:i4>393228</vt:i4>
      </vt:variant>
      <vt:variant>
        <vt:i4>1554</vt:i4>
      </vt:variant>
      <vt:variant>
        <vt:i4>0</vt:i4>
      </vt:variant>
      <vt:variant>
        <vt:i4>5</vt:i4>
      </vt:variant>
      <vt:variant>
        <vt:lpwstr/>
      </vt:variant>
      <vt:variant>
        <vt:lpwstr>vrthorang</vt:lpwstr>
      </vt:variant>
      <vt:variant>
        <vt:i4>393228</vt:i4>
      </vt:variant>
      <vt:variant>
        <vt:i4>1551</vt:i4>
      </vt:variant>
      <vt:variant>
        <vt:i4>0</vt:i4>
      </vt:variant>
      <vt:variant>
        <vt:i4>5</vt:i4>
      </vt:variant>
      <vt:variant>
        <vt:lpwstr/>
      </vt:variant>
      <vt:variant>
        <vt:lpwstr>vrthorang</vt:lpwstr>
      </vt:variant>
      <vt:variant>
        <vt:i4>1507357</vt:i4>
      </vt:variant>
      <vt:variant>
        <vt:i4>1548</vt:i4>
      </vt:variant>
      <vt:variant>
        <vt:i4>0</vt:i4>
      </vt:variant>
      <vt:variant>
        <vt:i4>5</vt:i4>
      </vt:variant>
      <vt:variant>
        <vt:lpwstr/>
      </vt:variant>
      <vt:variant>
        <vt:lpwstr>_Feather_Fill</vt:lpwstr>
      </vt:variant>
      <vt:variant>
        <vt:i4>7012449</vt:i4>
      </vt:variant>
      <vt:variant>
        <vt:i4>1545</vt:i4>
      </vt:variant>
      <vt:variant>
        <vt:i4>0</vt:i4>
      </vt:variant>
      <vt:variant>
        <vt:i4>5</vt:i4>
      </vt:variant>
      <vt:variant>
        <vt:lpwstr/>
      </vt:variant>
      <vt:variant>
        <vt:lpwstr>fanfill</vt:lpwstr>
      </vt:variant>
      <vt:variant>
        <vt:i4>2293797</vt:i4>
      </vt:variant>
      <vt:variant>
        <vt:i4>1542</vt:i4>
      </vt:variant>
      <vt:variant>
        <vt:i4>0</vt:i4>
      </vt:variant>
      <vt:variant>
        <vt:i4>5</vt:i4>
      </vt:variant>
      <vt:variant>
        <vt:lpwstr>http://www.thredworks.com/</vt:lpwstr>
      </vt:variant>
      <vt:variant>
        <vt:lpwstr/>
      </vt:variant>
      <vt:variant>
        <vt:i4>1114161</vt:i4>
      </vt:variant>
      <vt:variant>
        <vt:i4>1535</vt:i4>
      </vt:variant>
      <vt:variant>
        <vt:i4>0</vt:i4>
      </vt:variant>
      <vt:variant>
        <vt:i4>5</vt:i4>
      </vt:variant>
      <vt:variant>
        <vt:lpwstr/>
      </vt:variant>
      <vt:variant>
        <vt:lpwstr>_Toc37673771</vt:lpwstr>
      </vt:variant>
      <vt:variant>
        <vt:i4>1048625</vt:i4>
      </vt:variant>
      <vt:variant>
        <vt:i4>1529</vt:i4>
      </vt:variant>
      <vt:variant>
        <vt:i4>0</vt:i4>
      </vt:variant>
      <vt:variant>
        <vt:i4>5</vt:i4>
      </vt:variant>
      <vt:variant>
        <vt:lpwstr/>
      </vt:variant>
      <vt:variant>
        <vt:lpwstr>_Toc37673770</vt:lpwstr>
      </vt:variant>
      <vt:variant>
        <vt:i4>1638448</vt:i4>
      </vt:variant>
      <vt:variant>
        <vt:i4>1523</vt:i4>
      </vt:variant>
      <vt:variant>
        <vt:i4>0</vt:i4>
      </vt:variant>
      <vt:variant>
        <vt:i4>5</vt:i4>
      </vt:variant>
      <vt:variant>
        <vt:lpwstr/>
      </vt:variant>
      <vt:variant>
        <vt:lpwstr>_Toc37673769</vt:lpwstr>
      </vt:variant>
      <vt:variant>
        <vt:i4>1572912</vt:i4>
      </vt:variant>
      <vt:variant>
        <vt:i4>1517</vt:i4>
      </vt:variant>
      <vt:variant>
        <vt:i4>0</vt:i4>
      </vt:variant>
      <vt:variant>
        <vt:i4>5</vt:i4>
      </vt:variant>
      <vt:variant>
        <vt:lpwstr/>
      </vt:variant>
      <vt:variant>
        <vt:lpwstr>_Toc37673768</vt:lpwstr>
      </vt:variant>
      <vt:variant>
        <vt:i4>1507376</vt:i4>
      </vt:variant>
      <vt:variant>
        <vt:i4>1511</vt:i4>
      </vt:variant>
      <vt:variant>
        <vt:i4>0</vt:i4>
      </vt:variant>
      <vt:variant>
        <vt:i4>5</vt:i4>
      </vt:variant>
      <vt:variant>
        <vt:lpwstr/>
      </vt:variant>
      <vt:variant>
        <vt:lpwstr>_Toc37673767</vt:lpwstr>
      </vt:variant>
      <vt:variant>
        <vt:i4>1441840</vt:i4>
      </vt:variant>
      <vt:variant>
        <vt:i4>1505</vt:i4>
      </vt:variant>
      <vt:variant>
        <vt:i4>0</vt:i4>
      </vt:variant>
      <vt:variant>
        <vt:i4>5</vt:i4>
      </vt:variant>
      <vt:variant>
        <vt:lpwstr/>
      </vt:variant>
      <vt:variant>
        <vt:lpwstr>_Toc37673766</vt:lpwstr>
      </vt:variant>
      <vt:variant>
        <vt:i4>1376304</vt:i4>
      </vt:variant>
      <vt:variant>
        <vt:i4>1499</vt:i4>
      </vt:variant>
      <vt:variant>
        <vt:i4>0</vt:i4>
      </vt:variant>
      <vt:variant>
        <vt:i4>5</vt:i4>
      </vt:variant>
      <vt:variant>
        <vt:lpwstr/>
      </vt:variant>
      <vt:variant>
        <vt:lpwstr>_Toc37673765</vt:lpwstr>
      </vt:variant>
      <vt:variant>
        <vt:i4>1310768</vt:i4>
      </vt:variant>
      <vt:variant>
        <vt:i4>1493</vt:i4>
      </vt:variant>
      <vt:variant>
        <vt:i4>0</vt:i4>
      </vt:variant>
      <vt:variant>
        <vt:i4>5</vt:i4>
      </vt:variant>
      <vt:variant>
        <vt:lpwstr/>
      </vt:variant>
      <vt:variant>
        <vt:lpwstr>_Toc37673764</vt:lpwstr>
      </vt:variant>
      <vt:variant>
        <vt:i4>1245232</vt:i4>
      </vt:variant>
      <vt:variant>
        <vt:i4>1487</vt:i4>
      </vt:variant>
      <vt:variant>
        <vt:i4>0</vt:i4>
      </vt:variant>
      <vt:variant>
        <vt:i4>5</vt:i4>
      </vt:variant>
      <vt:variant>
        <vt:lpwstr/>
      </vt:variant>
      <vt:variant>
        <vt:lpwstr>_Toc37673763</vt:lpwstr>
      </vt:variant>
      <vt:variant>
        <vt:i4>1179696</vt:i4>
      </vt:variant>
      <vt:variant>
        <vt:i4>1481</vt:i4>
      </vt:variant>
      <vt:variant>
        <vt:i4>0</vt:i4>
      </vt:variant>
      <vt:variant>
        <vt:i4>5</vt:i4>
      </vt:variant>
      <vt:variant>
        <vt:lpwstr/>
      </vt:variant>
      <vt:variant>
        <vt:lpwstr>_Toc37673762</vt:lpwstr>
      </vt:variant>
      <vt:variant>
        <vt:i4>1114160</vt:i4>
      </vt:variant>
      <vt:variant>
        <vt:i4>1475</vt:i4>
      </vt:variant>
      <vt:variant>
        <vt:i4>0</vt:i4>
      </vt:variant>
      <vt:variant>
        <vt:i4>5</vt:i4>
      </vt:variant>
      <vt:variant>
        <vt:lpwstr/>
      </vt:variant>
      <vt:variant>
        <vt:lpwstr>_Toc37673761</vt:lpwstr>
      </vt:variant>
      <vt:variant>
        <vt:i4>1048624</vt:i4>
      </vt:variant>
      <vt:variant>
        <vt:i4>1469</vt:i4>
      </vt:variant>
      <vt:variant>
        <vt:i4>0</vt:i4>
      </vt:variant>
      <vt:variant>
        <vt:i4>5</vt:i4>
      </vt:variant>
      <vt:variant>
        <vt:lpwstr/>
      </vt:variant>
      <vt:variant>
        <vt:lpwstr>_Toc37673760</vt:lpwstr>
      </vt:variant>
      <vt:variant>
        <vt:i4>1638451</vt:i4>
      </vt:variant>
      <vt:variant>
        <vt:i4>1463</vt:i4>
      </vt:variant>
      <vt:variant>
        <vt:i4>0</vt:i4>
      </vt:variant>
      <vt:variant>
        <vt:i4>5</vt:i4>
      </vt:variant>
      <vt:variant>
        <vt:lpwstr/>
      </vt:variant>
      <vt:variant>
        <vt:lpwstr>_Toc37673759</vt:lpwstr>
      </vt:variant>
      <vt:variant>
        <vt:i4>1572915</vt:i4>
      </vt:variant>
      <vt:variant>
        <vt:i4>1457</vt:i4>
      </vt:variant>
      <vt:variant>
        <vt:i4>0</vt:i4>
      </vt:variant>
      <vt:variant>
        <vt:i4>5</vt:i4>
      </vt:variant>
      <vt:variant>
        <vt:lpwstr/>
      </vt:variant>
      <vt:variant>
        <vt:lpwstr>_Toc37673758</vt:lpwstr>
      </vt:variant>
      <vt:variant>
        <vt:i4>1507379</vt:i4>
      </vt:variant>
      <vt:variant>
        <vt:i4>1451</vt:i4>
      </vt:variant>
      <vt:variant>
        <vt:i4>0</vt:i4>
      </vt:variant>
      <vt:variant>
        <vt:i4>5</vt:i4>
      </vt:variant>
      <vt:variant>
        <vt:lpwstr/>
      </vt:variant>
      <vt:variant>
        <vt:lpwstr>_Toc37673757</vt:lpwstr>
      </vt:variant>
      <vt:variant>
        <vt:i4>1441843</vt:i4>
      </vt:variant>
      <vt:variant>
        <vt:i4>1445</vt:i4>
      </vt:variant>
      <vt:variant>
        <vt:i4>0</vt:i4>
      </vt:variant>
      <vt:variant>
        <vt:i4>5</vt:i4>
      </vt:variant>
      <vt:variant>
        <vt:lpwstr/>
      </vt:variant>
      <vt:variant>
        <vt:lpwstr>_Toc37673756</vt:lpwstr>
      </vt:variant>
      <vt:variant>
        <vt:i4>1376307</vt:i4>
      </vt:variant>
      <vt:variant>
        <vt:i4>1439</vt:i4>
      </vt:variant>
      <vt:variant>
        <vt:i4>0</vt:i4>
      </vt:variant>
      <vt:variant>
        <vt:i4>5</vt:i4>
      </vt:variant>
      <vt:variant>
        <vt:lpwstr/>
      </vt:variant>
      <vt:variant>
        <vt:lpwstr>_Toc37673755</vt:lpwstr>
      </vt:variant>
      <vt:variant>
        <vt:i4>1310771</vt:i4>
      </vt:variant>
      <vt:variant>
        <vt:i4>1433</vt:i4>
      </vt:variant>
      <vt:variant>
        <vt:i4>0</vt:i4>
      </vt:variant>
      <vt:variant>
        <vt:i4>5</vt:i4>
      </vt:variant>
      <vt:variant>
        <vt:lpwstr/>
      </vt:variant>
      <vt:variant>
        <vt:lpwstr>_Toc37673754</vt:lpwstr>
      </vt:variant>
      <vt:variant>
        <vt:i4>1245235</vt:i4>
      </vt:variant>
      <vt:variant>
        <vt:i4>1427</vt:i4>
      </vt:variant>
      <vt:variant>
        <vt:i4>0</vt:i4>
      </vt:variant>
      <vt:variant>
        <vt:i4>5</vt:i4>
      </vt:variant>
      <vt:variant>
        <vt:lpwstr/>
      </vt:variant>
      <vt:variant>
        <vt:lpwstr>_Toc37673753</vt:lpwstr>
      </vt:variant>
      <vt:variant>
        <vt:i4>1179699</vt:i4>
      </vt:variant>
      <vt:variant>
        <vt:i4>1421</vt:i4>
      </vt:variant>
      <vt:variant>
        <vt:i4>0</vt:i4>
      </vt:variant>
      <vt:variant>
        <vt:i4>5</vt:i4>
      </vt:variant>
      <vt:variant>
        <vt:lpwstr/>
      </vt:variant>
      <vt:variant>
        <vt:lpwstr>_Toc37673752</vt:lpwstr>
      </vt:variant>
      <vt:variant>
        <vt:i4>1114163</vt:i4>
      </vt:variant>
      <vt:variant>
        <vt:i4>1415</vt:i4>
      </vt:variant>
      <vt:variant>
        <vt:i4>0</vt:i4>
      </vt:variant>
      <vt:variant>
        <vt:i4>5</vt:i4>
      </vt:variant>
      <vt:variant>
        <vt:lpwstr/>
      </vt:variant>
      <vt:variant>
        <vt:lpwstr>_Toc37673751</vt:lpwstr>
      </vt:variant>
      <vt:variant>
        <vt:i4>1048627</vt:i4>
      </vt:variant>
      <vt:variant>
        <vt:i4>1409</vt:i4>
      </vt:variant>
      <vt:variant>
        <vt:i4>0</vt:i4>
      </vt:variant>
      <vt:variant>
        <vt:i4>5</vt:i4>
      </vt:variant>
      <vt:variant>
        <vt:lpwstr/>
      </vt:variant>
      <vt:variant>
        <vt:lpwstr>_Toc37673750</vt:lpwstr>
      </vt:variant>
      <vt:variant>
        <vt:i4>1638450</vt:i4>
      </vt:variant>
      <vt:variant>
        <vt:i4>1403</vt:i4>
      </vt:variant>
      <vt:variant>
        <vt:i4>0</vt:i4>
      </vt:variant>
      <vt:variant>
        <vt:i4>5</vt:i4>
      </vt:variant>
      <vt:variant>
        <vt:lpwstr/>
      </vt:variant>
      <vt:variant>
        <vt:lpwstr>_Toc37673749</vt:lpwstr>
      </vt:variant>
      <vt:variant>
        <vt:i4>1572914</vt:i4>
      </vt:variant>
      <vt:variant>
        <vt:i4>1397</vt:i4>
      </vt:variant>
      <vt:variant>
        <vt:i4>0</vt:i4>
      </vt:variant>
      <vt:variant>
        <vt:i4>5</vt:i4>
      </vt:variant>
      <vt:variant>
        <vt:lpwstr/>
      </vt:variant>
      <vt:variant>
        <vt:lpwstr>_Toc37673748</vt:lpwstr>
      </vt:variant>
      <vt:variant>
        <vt:i4>1507378</vt:i4>
      </vt:variant>
      <vt:variant>
        <vt:i4>1391</vt:i4>
      </vt:variant>
      <vt:variant>
        <vt:i4>0</vt:i4>
      </vt:variant>
      <vt:variant>
        <vt:i4>5</vt:i4>
      </vt:variant>
      <vt:variant>
        <vt:lpwstr/>
      </vt:variant>
      <vt:variant>
        <vt:lpwstr>_Toc37673747</vt:lpwstr>
      </vt:variant>
      <vt:variant>
        <vt:i4>1441842</vt:i4>
      </vt:variant>
      <vt:variant>
        <vt:i4>1385</vt:i4>
      </vt:variant>
      <vt:variant>
        <vt:i4>0</vt:i4>
      </vt:variant>
      <vt:variant>
        <vt:i4>5</vt:i4>
      </vt:variant>
      <vt:variant>
        <vt:lpwstr/>
      </vt:variant>
      <vt:variant>
        <vt:lpwstr>_Toc37673746</vt:lpwstr>
      </vt:variant>
      <vt:variant>
        <vt:i4>1376306</vt:i4>
      </vt:variant>
      <vt:variant>
        <vt:i4>1379</vt:i4>
      </vt:variant>
      <vt:variant>
        <vt:i4>0</vt:i4>
      </vt:variant>
      <vt:variant>
        <vt:i4>5</vt:i4>
      </vt:variant>
      <vt:variant>
        <vt:lpwstr/>
      </vt:variant>
      <vt:variant>
        <vt:lpwstr>_Toc37673745</vt:lpwstr>
      </vt:variant>
      <vt:variant>
        <vt:i4>1310770</vt:i4>
      </vt:variant>
      <vt:variant>
        <vt:i4>1373</vt:i4>
      </vt:variant>
      <vt:variant>
        <vt:i4>0</vt:i4>
      </vt:variant>
      <vt:variant>
        <vt:i4>5</vt:i4>
      </vt:variant>
      <vt:variant>
        <vt:lpwstr/>
      </vt:variant>
      <vt:variant>
        <vt:lpwstr>_Toc37673744</vt:lpwstr>
      </vt:variant>
      <vt:variant>
        <vt:i4>1245234</vt:i4>
      </vt:variant>
      <vt:variant>
        <vt:i4>1367</vt:i4>
      </vt:variant>
      <vt:variant>
        <vt:i4>0</vt:i4>
      </vt:variant>
      <vt:variant>
        <vt:i4>5</vt:i4>
      </vt:variant>
      <vt:variant>
        <vt:lpwstr/>
      </vt:variant>
      <vt:variant>
        <vt:lpwstr>_Toc37673743</vt:lpwstr>
      </vt:variant>
      <vt:variant>
        <vt:i4>1179698</vt:i4>
      </vt:variant>
      <vt:variant>
        <vt:i4>1361</vt:i4>
      </vt:variant>
      <vt:variant>
        <vt:i4>0</vt:i4>
      </vt:variant>
      <vt:variant>
        <vt:i4>5</vt:i4>
      </vt:variant>
      <vt:variant>
        <vt:lpwstr/>
      </vt:variant>
      <vt:variant>
        <vt:lpwstr>_Toc37673742</vt:lpwstr>
      </vt:variant>
      <vt:variant>
        <vt:i4>1114162</vt:i4>
      </vt:variant>
      <vt:variant>
        <vt:i4>1355</vt:i4>
      </vt:variant>
      <vt:variant>
        <vt:i4>0</vt:i4>
      </vt:variant>
      <vt:variant>
        <vt:i4>5</vt:i4>
      </vt:variant>
      <vt:variant>
        <vt:lpwstr/>
      </vt:variant>
      <vt:variant>
        <vt:lpwstr>_Toc37673741</vt:lpwstr>
      </vt:variant>
      <vt:variant>
        <vt:i4>1048626</vt:i4>
      </vt:variant>
      <vt:variant>
        <vt:i4>1349</vt:i4>
      </vt:variant>
      <vt:variant>
        <vt:i4>0</vt:i4>
      </vt:variant>
      <vt:variant>
        <vt:i4>5</vt:i4>
      </vt:variant>
      <vt:variant>
        <vt:lpwstr/>
      </vt:variant>
      <vt:variant>
        <vt:lpwstr>_Toc37673740</vt:lpwstr>
      </vt:variant>
      <vt:variant>
        <vt:i4>1638453</vt:i4>
      </vt:variant>
      <vt:variant>
        <vt:i4>1343</vt:i4>
      </vt:variant>
      <vt:variant>
        <vt:i4>0</vt:i4>
      </vt:variant>
      <vt:variant>
        <vt:i4>5</vt:i4>
      </vt:variant>
      <vt:variant>
        <vt:lpwstr/>
      </vt:variant>
      <vt:variant>
        <vt:lpwstr>_Toc37673739</vt:lpwstr>
      </vt:variant>
      <vt:variant>
        <vt:i4>1572917</vt:i4>
      </vt:variant>
      <vt:variant>
        <vt:i4>1337</vt:i4>
      </vt:variant>
      <vt:variant>
        <vt:i4>0</vt:i4>
      </vt:variant>
      <vt:variant>
        <vt:i4>5</vt:i4>
      </vt:variant>
      <vt:variant>
        <vt:lpwstr/>
      </vt:variant>
      <vt:variant>
        <vt:lpwstr>_Toc37673738</vt:lpwstr>
      </vt:variant>
      <vt:variant>
        <vt:i4>1507381</vt:i4>
      </vt:variant>
      <vt:variant>
        <vt:i4>1331</vt:i4>
      </vt:variant>
      <vt:variant>
        <vt:i4>0</vt:i4>
      </vt:variant>
      <vt:variant>
        <vt:i4>5</vt:i4>
      </vt:variant>
      <vt:variant>
        <vt:lpwstr/>
      </vt:variant>
      <vt:variant>
        <vt:lpwstr>_Toc37673737</vt:lpwstr>
      </vt:variant>
      <vt:variant>
        <vt:i4>1441845</vt:i4>
      </vt:variant>
      <vt:variant>
        <vt:i4>1325</vt:i4>
      </vt:variant>
      <vt:variant>
        <vt:i4>0</vt:i4>
      </vt:variant>
      <vt:variant>
        <vt:i4>5</vt:i4>
      </vt:variant>
      <vt:variant>
        <vt:lpwstr/>
      </vt:variant>
      <vt:variant>
        <vt:lpwstr>_Toc37673736</vt:lpwstr>
      </vt:variant>
      <vt:variant>
        <vt:i4>1376309</vt:i4>
      </vt:variant>
      <vt:variant>
        <vt:i4>1319</vt:i4>
      </vt:variant>
      <vt:variant>
        <vt:i4>0</vt:i4>
      </vt:variant>
      <vt:variant>
        <vt:i4>5</vt:i4>
      </vt:variant>
      <vt:variant>
        <vt:lpwstr/>
      </vt:variant>
      <vt:variant>
        <vt:lpwstr>_Toc37673735</vt:lpwstr>
      </vt:variant>
      <vt:variant>
        <vt:i4>1310773</vt:i4>
      </vt:variant>
      <vt:variant>
        <vt:i4>1313</vt:i4>
      </vt:variant>
      <vt:variant>
        <vt:i4>0</vt:i4>
      </vt:variant>
      <vt:variant>
        <vt:i4>5</vt:i4>
      </vt:variant>
      <vt:variant>
        <vt:lpwstr/>
      </vt:variant>
      <vt:variant>
        <vt:lpwstr>_Toc37673734</vt:lpwstr>
      </vt:variant>
      <vt:variant>
        <vt:i4>1245237</vt:i4>
      </vt:variant>
      <vt:variant>
        <vt:i4>1307</vt:i4>
      </vt:variant>
      <vt:variant>
        <vt:i4>0</vt:i4>
      </vt:variant>
      <vt:variant>
        <vt:i4>5</vt:i4>
      </vt:variant>
      <vt:variant>
        <vt:lpwstr/>
      </vt:variant>
      <vt:variant>
        <vt:lpwstr>_Toc37673733</vt:lpwstr>
      </vt:variant>
      <vt:variant>
        <vt:i4>1179701</vt:i4>
      </vt:variant>
      <vt:variant>
        <vt:i4>1301</vt:i4>
      </vt:variant>
      <vt:variant>
        <vt:i4>0</vt:i4>
      </vt:variant>
      <vt:variant>
        <vt:i4>5</vt:i4>
      </vt:variant>
      <vt:variant>
        <vt:lpwstr/>
      </vt:variant>
      <vt:variant>
        <vt:lpwstr>_Toc37673732</vt:lpwstr>
      </vt:variant>
      <vt:variant>
        <vt:i4>1114165</vt:i4>
      </vt:variant>
      <vt:variant>
        <vt:i4>1295</vt:i4>
      </vt:variant>
      <vt:variant>
        <vt:i4>0</vt:i4>
      </vt:variant>
      <vt:variant>
        <vt:i4>5</vt:i4>
      </vt:variant>
      <vt:variant>
        <vt:lpwstr/>
      </vt:variant>
      <vt:variant>
        <vt:lpwstr>_Toc37673731</vt:lpwstr>
      </vt:variant>
      <vt:variant>
        <vt:i4>1048629</vt:i4>
      </vt:variant>
      <vt:variant>
        <vt:i4>1289</vt:i4>
      </vt:variant>
      <vt:variant>
        <vt:i4>0</vt:i4>
      </vt:variant>
      <vt:variant>
        <vt:i4>5</vt:i4>
      </vt:variant>
      <vt:variant>
        <vt:lpwstr/>
      </vt:variant>
      <vt:variant>
        <vt:lpwstr>_Toc37673730</vt:lpwstr>
      </vt:variant>
      <vt:variant>
        <vt:i4>1638452</vt:i4>
      </vt:variant>
      <vt:variant>
        <vt:i4>1283</vt:i4>
      </vt:variant>
      <vt:variant>
        <vt:i4>0</vt:i4>
      </vt:variant>
      <vt:variant>
        <vt:i4>5</vt:i4>
      </vt:variant>
      <vt:variant>
        <vt:lpwstr/>
      </vt:variant>
      <vt:variant>
        <vt:lpwstr>_Toc37673729</vt:lpwstr>
      </vt:variant>
      <vt:variant>
        <vt:i4>1572916</vt:i4>
      </vt:variant>
      <vt:variant>
        <vt:i4>1277</vt:i4>
      </vt:variant>
      <vt:variant>
        <vt:i4>0</vt:i4>
      </vt:variant>
      <vt:variant>
        <vt:i4>5</vt:i4>
      </vt:variant>
      <vt:variant>
        <vt:lpwstr/>
      </vt:variant>
      <vt:variant>
        <vt:lpwstr>_Toc37673728</vt:lpwstr>
      </vt:variant>
      <vt:variant>
        <vt:i4>1507380</vt:i4>
      </vt:variant>
      <vt:variant>
        <vt:i4>1271</vt:i4>
      </vt:variant>
      <vt:variant>
        <vt:i4>0</vt:i4>
      </vt:variant>
      <vt:variant>
        <vt:i4>5</vt:i4>
      </vt:variant>
      <vt:variant>
        <vt:lpwstr/>
      </vt:variant>
      <vt:variant>
        <vt:lpwstr>_Toc37673727</vt:lpwstr>
      </vt:variant>
      <vt:variant>
        <vt:i4>1441844</vt:i4>
      </vt:variant>
      <vt:variant>
        <vt:i4>1265</vt:i4>
      </vt:variant>
      <vt:variant>
        <vt:i4>0</vt:i4>
      </vt:variant>
      <vt:variant>
        <vt:i4>5</vt:i4>
      </vt:variant>
      <vt:variant>
        <vt:lpwstr/>
      </vt:variant>
      <vt:variant>
        <vt:lpwstr>_Toc37673726</vt:lpwstr>
      </vt:variant>
      <vt:variant>
        <vt:i4>1376308</vt:i4>
      </vt:variant>
      <vt:variant>
        <vt:i4>1259</vt:i4>
      </vt:variant>
      <vt:variant>
        <vt:i4>0</vt:i4>
      </vt:variant>
      <vt:variant>
        <vt:i4>5</vt:i4>
      </vt:variant>
      <vt:variant>
        <vt:lpwstr/>
      </vt:variant>
      <vt:variant>
        <vt:lpwstr>_Toc37673725</vt:lpwstr>
      </vt:variant>
      <vt:variant>
        <vt:i4>1310772</vt:i4>
      </vt:variant>
      <vt:variant>
        <vt:i4>1253</vt:i4>
      </vt:variant>
      <vt:variant>
        <vt:i4>0</vt:i4>
      </vt:variant>
      <vt:variant>
        <vt:i4>5</vt:i4>
      </vt:variant>
      <vt:variant>
        <vt:lpwstr/>
      </vt:variant>
      <vt:variant>
        <vt:lpwstr>_Toc37673724</vt:lpwstr>
      </vt:variant>
      <vt:variant>
        <vt:i4>1245236</vt:i4>
      </vt:variant>
      <vt:variant>
        <vt:i4>1247</vt:i4>
      </vt:variant>
      <vt:variant>
        <vt:i4>0</vt:i4>
      </vt:variant>
      <vt:variant>
        <vt:i4>5</vt:i4>
      </vt:variant>
      <vt:variant>
        <vt:lpwstr/>
      </vt:variant>
      <vt:variant>
        <vt:lpwstr>_Toc37673723</vt:lpwstr>
      </vt:variant>
      <vt:variant>
        <vt:i4>1179700</vt:i4>
      </vt:variant>
      <vt:variant>
        <vt:i4>1241</vt:i4>
      </vt:variant>
      <vt:variant>
        <vt:i4>0</vt:i4>
      </vt:variant>
      <vt:variant>
        <vt:i4>5</vt:i4>
      </vt:variant>
      <vt:variant>
        <vt:lpwstr/>
      </vt:variant>
      <vt:variant>
        <vt:lpwstr>_Toc37673722</vt:lpwstr>
      </vt:variant>
      <vt:variant>
        <vt:i4>1114164</vt:i4>
      </vt:variant>
      <vt:variant>
        <vt:i4>1235</vt:i4>
      </vt:variant>
      <vt:variant>
        <vt:i4>0</vt:i4>
      </vt:variant>
      <vt:variant>
        <vt:i4>5</vt:i4>
      </vt:variant>
      <vt:variant>
        <vt:lpwstr/>
      </vt:variant>
      <vt:variant>
        <vt:lpwstr>_Toc37673721</vt:lpwstr>
      </vt:variant>
      <vt:variant>
        <vt:i4>1048628</vt:i4>
      </vt:variant>
      <vt:variant>
        <vt:i4>1229</vt:i4>
      </vt:variant>
      <vt:variant>
        <vt:i4>0</vt:i4>
      </vt:variant>
      <vt:variant>
        <vt:i4>5</vt:i4>
      </vt:variant>
      <vt:variant>
        <vt:lpwstr/>
      </vt:variant>
      <vt:variant>
        <vt:lpwstr>_Toc37673720</vt:lpwstr>
      </vt:variant>
      <vt:variant>
        <vt:i4>1638455</vt:i4>
      </vt:variant>
      <vt:variant>
        <vt:i4>1223</vt:i4>
      </vt:variant>
      <vt:variant>
        <vt:i4>0</vt:i4>
      </vt:variant>
      <vt:variant>
        <vt:i4>5</vt:i4>
      </vt:variant>
      <vt:variant>
        <vt:lpwstr/>
      </vt:variant>
      <vt:variant>
        <vt:lpwstr>_Toc37673719</vt:lpwstr>
      </vt:variant>
      <vt:variant>
        <vt:i4>1572919</vt:i4>
      </vt:variant>
      <vt:variant>
        <vt:i4>1217</vt:i4>
      </vt:variant>
      <vt:variant>
        <vt:i4>0</vt:i4>
      </vt:variant>
      <vt:variant>
        <vt:i4>5</vt:i4>
      </vt:variant>
      <vt:variant>
        <vt:lpwstr/>
      </vt:variant>
      <vt:variant>
        <vt:lpwstr>_Toc37673718</vt:lpwstr>
      </vt:variant>
      <vt:variant>
        <vt:i4>1507383</vt:i4>
      </vt:variant>
      <vt:variant>
        <vt:i4>1211</vt:i4>
      </vt:variant>
      <vt:variant>
        <vt:i4>0</vt:i4>
      </vt:variant>
      <vt:variant>
        <vt:i4>5</vt:i4>
      </vt:variant>
      <vt:variant>
        <vt:lpwstr/>
      </vt:variant>
      <vt:variant>
        <vt:lpwstr>_Toc37673717</vt:lpwstr>
      </vt:variant>
      <vt:variant>
        <vt:i4>1441847</vt:i4>
      </vt:variant>
      <vt:variant>
        <vt:i4>1205</vt:i4>
      </vt:variant>
      <vt:variant>
        <vt:i4>0</vt:i4>
      </vt:variant>
      <vt:variant>
        <vt:i4>5</vt:i4>
      </vt:variant>
      <vt:variant>
        <vt:lpwstr/>
      </vt:variant>
      <vt:variant>
        <vt:lpwstr>_Toc37673716</vt:lpwstr>
      </vt:variant>
      <vt:variant>
        <vt:i4>1376311</vt:i4>
      </vt:variant>
      <vt:variant>
        <vt:i4>1199</vt:i4>
      </vt:variant>
      <vt:variant>
        <vt:i4>0</vt:i4>
      </vt:variant>
      <vt:variant>
        <vt:i4>5</vt:i4>
      </vt:variant>
      <vt:variant>
        <vt:lpwstr/>
      </vt:variant>
      <vt:variant>
        <vt:lpwstr>_Toc37673715</vt:lpwstr>
      </vt:variant>
      <vt:variant>
        <vt:i4>1310775</vt:i4>
      </vt:variant>
      <vt:variant>
        <vt:i4>1193</vt:i4>
      </vt:variant>
      <vt:variant>
        <vt:i4>0</vt:i4>
      </vt:variant>
      <vt:variant>
        <vt:i4>5</vt:i4>
      </vt:variant>
      <vt:variant>
        <vt:lpwstr/>
      </vt:variant>
      <vt:variant>
        <vt:lpwstr>_Toc37673714</vt:lpwstr>
      </vt:variant>
      <vt:variant>
        <vt:i4>1245239</vt:i4>
      </vt:variant>
      <vt:variant>
        <vt:i4>1187</vt:i4>
      </vt:variant>
      <vt:variant>
        <vt:i4>0</vt:i4>
      </vt:variant>
      <vt:variant>
        <vt:i4>5</vt:i4>
      </vt:variant>
      <vt:variant>
        <vt:lpwstr/>
      </vt:variant>
      <vt:variant>
        <vt:lpwstr>_Toc37673713</vt:lpwstr>
      </vt:variant>
      <vt:variant>
        <vt:i4>1179703</vt:i4>
      </vt:variant>
      <vt:variant>
        <vt:i4>1181</vt:i4>
      </vt:variant>
      <vt:variant>
        <vt:i4>0</vt:i4>
      </vt:variant>
      <vt:variant>
        <vt:i4>5</vt:i4>
      </vt:variant>
      <vt:variant>
        <vt:lpwstr/>
      </vt:variant>
      <vt:variant>
        <vt:lpwstr>_Toc37673712</vt:lpwstr>
      </vt:variant>
      <vt:variant>
        <vt:i4>1114167</vt:i4>
      </vt:variant>
      <vt:variant>
        <vt:i4>1175</vt:i4>
      </vt:variant>
      <vt:variant>
        <vt:i4>0</vt:i4>
      </vt:variant>
      <vt:variant>
        <vt:i4>5</vt:i4>
      </vt:variant>
      <vt:variant>
        <vt:lpwstr/>
      </vt:variant>
      <vt:variant>
        <vt:lpwstr>_Toc37673711</vt:lpwstr>
      </vt:variant>
      <vt:variant>
        <vt:i4>1048631</vt:i4>
      </vt:variant>
      <vt:variant>
        <vt:i4>1169</vt:i4>
      </vt:variant>
      <vt:variant>
        <vt:i4>0</vt:i4>
      </vt:variant>
      <vt:variant>
        <vt:i4>5</vt:i4>
      </vt:variant>
      <vt:variant>
        <vt:lpwstr/>
      </vt:variant>
      <vt:variant>
        <vt:lpwstr>_Toc37673710</vt:lpwstr>
      </vt:variant>
      <vt:variant>
        <vt:i4>1638454</vt:i4>
      </vt:variant>
      <vt:variant>
        <vt:i4>1163</vt:i4>
      </vt:variant>
      <vt:variant>
        <vt:i4>0</vt:i4>
      </vt:variant>
      <vt:variant>
        <vt:i4>5</vt:i4>
      </vt:variant>
      <vt:variant>
        <vt:lpwstr/>
      </vt:variant>
      <vt:variant>
        <vt:lpwstr>_Toc37673709</vt:lpwstr>
      </vt:variant>
      <vt:variant>
        <vt:i4>1572918</vt:i4>
      </vt:variant>
      <vt:variant>
        <vt:i4>1157</vt:i4>
      </vt:variant>
      <vt:variant>
        <vt:i4>0</vt:i4>
      </vt:variant>
      <vt:variant>
        <vt:i4>5</vt:i4>
      </vt:variant>
      <vt:variant>
        <vt:lpwstr/>
      </vt:variant>
      <vt:variant>
        <vt:lpwstr>_Toc37673708</vt:lpwstr>
      </vt:variant>
      <vt:variant>
        <vt:i4>1507382</vt:i4>
      </vt:variant>
      <vt:variant>
        <vt:i4>1151</vt:i4>
      </vt:variant>
      <vt:variant>
        <vt:i4>0</vt:i4>
      </vt:variant>
      <vt:variant>
        <vt:i4>5</vt:i4>
      </vt:variant>
      <vt:variant>
        <vt:lpwstr/>
      </vt:variant>
      <vt:variant>
        <vt:lpwstr>_Toc37673707</vt:lpwstr>
      </vt:variant>
      <vt:variant>
        <vt:i4>1441846</vt:i4>
      </vt:variant>
      <vt:variant>
        <vt:i4>1145</vt:i4>
      </vt:variant>
      <vt:variant>
        <vt:i4>0</vt:i4>
      </vt:variant>
      <vt:variant>
        <vt:i4>5</vt:i4>
      </vt:variant>
      <vt:variant>
        <vt:lpwstr/>
      </vt:variant>
      <vt:variant>
        <vt:lpwstr>_Toc37673706</vt:lpwstr>
      </vt:variant>
      <vt:variant>
        <vt:i4>1376310</vt:i4>
      </vt:variant>
      <vt:variant>
        <vt:i4>1139</vt:i4>
      </vt:variant>
      <vt:variant>
        <vt:i4>0</vt:i4>
      </vt:variant>
      <vt:variant>
        <vt:i4>5</vt:i4>
      </vt:variant>
      <vt:variant>
        <vt:lpwstr/>
      </vt:variant>
      <vt:variant>
        <vt:lpwstr>_Toc37673705</vt:lpwstr>
      </vt:variant>
      <vt:variant>
        <vt:i4>1310774</vt:i4>
      </vt:variant>
      <vt:variant>
        <vt:i4>1133</vt:i4>
      </vt:variant>
      <vt:variant>
        <vt:i4>0</vt:i4>
      </vt:variant>
      <vt:variant>
        <vt:i4>5</vt:i4>
      </vt:variant>
      <vt:variant>
        <vt:lpwstr/>
      </vt:variant>
      <vt:variant>
        <vt:lpwstr>_Toc37673704</vt:lpwstr>
      </vt:variant>
      <vt:variant>
        <vt:i4>1245238</vt:i4>
      </vt:variant>
      <vt:variant>
        <vt:i4>1127</vt:i4>
      </vt:variant>
      <vt:variant>
        <vt:i4>0</vt:i4>
      </vt:variant>
      <vt:variant>
        <vt:i4>5</vt:i4>
      </vt:variant>
      <vt:variant>
        <vt:lpwstr/>
      </vt:variant>
      <vt:variant>
        <vt:lpwstr>_Toc37673703</vt:lpwstr>
      </vt:variant>
      <vt:variant>
        <vt:i4>1179702</vt:i4>
      </vt:variant>
      <vt:variant>
        <vt:i4>1121</vt:i4>
      </vt:variant>
      <vt:variant>
        <vt:i4>0</vt:i4>
      </vt:variant>
      <vt:variant>
        <vt:i4>5</vt:i4>
      </vt:variant>
      <vt:variant>
        <vt:lpwstr/>
      </vt:variant>
      <vt:variant>
        <vt:lpwstr>_Toc37673702</vt:lpwstr>
      </vt:variant>
      <vt:variant>
        <vt:i4>1114166</vt:i4>
      </vt:variant>
      <vt:variant>
        <vt:i4>1115</vt:i4>
      </vt:variant>
      <vt:variant>
        <vt:i4>0</vt:i4>
      </vt:variant>
      <vt:variant>
        <vt:i4>5</vt:i4>
      </vt:variant>
      <vt:variant>
        <vt:lpwstr/>
      </vt:variant>
      <vt:variant>
        <vt:lpwstr>_Toc37673701</vt:lpwstr>
      </vt:variant>
      <vt:variant>
        <vt:i4>1048630</vt:i4>
      </vt:variant>
      <vt:variant>
        <vt:i4>1109</vt:i4>
      </vt:variant>
      <vt:variant>
        <vt:i4>0</vt:i4>
      </vt:variant>
      <vt:variant>
        <vt:i4>5</vt:i4>
      </vt:variant>
      <vt:variant>
        <vt:lpwstr/>
      </vt:variant>
      <vt:variant>
        <vt:lpwstr>_Toc37673700</vt:lpwstr>
      </vt:variant>
      <vt:variant>
        <vt:i4>1572927</vt:i4>
      </vt:variant>
      <vt:variant>
        <vt:i4>1103</vt:i4>
      </vt:variant>
      <vt:variant>
        <vt:i4>0</vt:i4>
      </vt:variant>
      <vt:variant>
        <vt:i4>5</vt:i4>
      </vt:variant>
      <vt:variant>
        <vt:lpwstr/>
      </vt:variant>
      <vt:variant>
        <vt:lpwstr>_Toc37673699</vt:lpwstr>
      </vt:variant>
      <vt:variant>
        <vt:i4>1638463</vt:i4>
      </vt:variant>
      <vt:variant>
        <vt:i4>1097</vt:i4>
      </vt:variant>
      <vt:variant>
        <vt:i4>0</vt:i4>
      </vt:variant>
      <vt:variant>
        <vt:i4>5</vt:i4>
      </vt:variant>
      <vt:variant>
        <vt:lpwstr/>
      </vt:variant>
      <vt:variant>
        <vt:lpwstr>_Toc37673698</vt:lpwstr>
      </vt:variant>
      <vt:variant>
        <vt:i4>1441855</vt:i4>
      </vt:variant>
      <vt:variant>
        <vt:i4>1091</vt:i4>
      </vt:variant>
      <vt:variant>
        <vt:i4>0</vt:i4>
      </vt:variant>
      <vt:variant>
        <vt:i4>5</vt:i4>
      </vt:variant>
      <vt:variant>
        <vt:lpwstr/>
      </vt:variant>
      <vt:variant>
        <vt:lpwstr>_Toc37673697</vt:lpwstr>
      </vt:variant>
      <vt:variant>
        <vt:i4>1507391</vt:i4>
      </vt:variant>
      <vt:variant>
        <vt:i4>1085</vt:i4>
      </vt:variant>
      <vt:variant>
        <vt:i4>0</vt:i4>
      </vt:variant>
      <vt:variant>
        <vt:i4>5</vt:i4>
      </vt:variant>
      <vt:variant>
        <vt:lpwstr/>
      </vt:variant>
      <vt:variant>
        <vt:lpwstr>_Toc37673696</vt:lpwstr>
      </vt:variant>
      <vt:variant>
        <vt:i4>1310783</vt:i4>
      </vt:variant>
      <vt:variant>
        <vt:i4>1079</vt:i4>
      </vt:variant>
      <vt:variant>
        <vt:i4>0</vt:i4>
      </vt:variant>
      <vt:variant>
        <vt:i4>5</vt:i4>
      </vt:variant>
      <vt:variant>
        <vt:lpwstr/>
      </vt:variant>
      <vt:variant>
        <vt:lpwstr>_Toc37673695</vt:lpwstr>
      </vt:variant>
      <vt:variant>
        <vt:i4>1376319</vt:i4>
      </vt:variant>
      <vt:variant>
        <vt:i4>1073</vt:i4>
      </vt:variant>
      <vt:variant>
        <vt:i4>0</vt:i4>
      </vt:variant>
      <vt:variant>
        <vt:i4>5</vt:i4>
      </vt:variant>
      <vt:variant>
        <vt:lpwstr/>
      </vt:variant>
      <vt:variant>
        <vt:lpwstr>_Toc37673694</vt:lpwstr>
      </vt:variant>
      <vt:variant>
        <vt:i4>1179711</vt:i4>
      </vt:variant>
      <vt:variant>
        <vt:i4>1067</vt:i4>
      </vt:variant>
      <vt:variant>
        <vt:i4>0</vt:i4>
      </vt:variant>
      <vt:variant>
        <vt:i4>5</vt:i4>
      </vt:variant>
      <vt:variant>
        <vt:lpwstr/>
      </vt:variant>
      <vt:variant>
        <vt:lpwstr>_Toc37673693</vt:lpwstr>
      </vt:variant>
      <vt:variant>
        <vt:i4>1245247</vt:i4>
      </vt:variant>
      <vt:variant>
        <vt:i4>1061</vt:i4>
      </vt:variant>
      <vt:variant>
        <vt:i4>0</vt:i4>
      </vt:variant>
      <vt:variant>
        <vt:i4>5</vt:i4>
      </vt:variant>
      <vt:variant>
        <vt:lpwstr/>
      </vt:variant>
      <vt:variant>
        <vt:lpwstr>_Toc37673692</vt:lpwstr>
      </vt:variant>
      <vt:variant>
        <vt:i4>1048639</vt:i4>
      </vt:variant>
      <vt:variant>
        <vt:i4>1055</vt:i4>
      </vt:variant>
      <vt:variant>
        <vt:i4>0</vt:i4>
      </vt:variant>
      <vt:variant>
        <vt:i4>5</vt:i4>
      </vt:variant>
      <vt:variant>
        <vt:lpwstr/>
      </vt:variant>
      <vt:variant>
        <vt:lpwstr>_Toc37673691</vt:lpwstr>
      </vt:variant>
      <vt:variant>
        <vt:i4>1114175</vt:i4>
      </vt:variant>
      <vt:variant>
        <vt:i4>1049</vt:i4>
      </vt:variant>
      <vt:variant>
        <vt:i4>0</vt:i4>
      </vt:variant>
      <vt:variant>
        <vt:i4>5</vt:i4>
      </vt:variant>
      <vt:variant>
        <vt:lpwstr/>
      </vt:variant>
      <vt:variant>
        <vt:lpwstr>_Toc37673690</vt:lpwstr>
      </vt:variant>
      <vt:variant>
        <vt:i4>1572926</vt:i4>
      </vt:variant>
      <vt:variant>
        <vt:i4>1043</vt:i4>
      </vt:variant>
      <vt:variant>
        <vt:i4>0</vt:i4>
      </vt:variant>
      <vt:variant>
        <vt:i4>5</vt:i4>
      </vt:variant>
      <vt:variant>
        <vt:lpwstr/>
      </vt:variant>
      <vt:variant>
        <vt:lpwstr>_Toc37673689</vt:lpwstr>
      </vt:variant>
      <vt:variant>
        <vt:i4>1638462</vt:i4>
      </vt:variant>
      <vt:variant>
        <vt:i4>1037</vt:i4>
      </vt:variant>
      <vt:variant>
        <vt:i4>0</vt:i4>
      </vt:variant>
      <vt:variant>
        <vt:i4>5</vt:i4>
      </vt:variant>
      <vt:variant>
        <vt:lpwstr/>
      </vt:variant>
      <vt:variant>
        <vt:lpwstr>_Toc37673688</vt:lpwstr>
      </vt:variant>
      <vt:variant>
        <vt:i4>1441854</vt:i4>
      </vt:variant>
      <vt:variant>
        <vt:i4>1031</vt:i4>
      </vt:variant>
      <vt:variant>
        <vt:i4>0</vt:i4>
      </vt:variant>
      <vt:variant>
        <vt:i4>5</vt:i4>
      </vt:variant>
      <vt:variant>
        <vt:lpwstr/>
      </vt:variant>
      <vt:variant>
        <vt:lpwstr>_Toc37673687</vt:lpwstr>
      </vt:variant>
      <vt:variant>
        <vt:i4>1507390</vt:i4>
      </vt:variant>
      <vt:variant>
        <vt:i4>1025</vt:i4>
      </vt:variant>
      <vt:variant>
        <vt:i4>0</vt:i4>
      </vt:variant>
      <vt:variant>
        <vt:i4>5</vt:i4>
      </vt:variant>
      <vt:variant>
        <vt:lpwstr/>
      </vt:variant>
      <vt:variant>
        <vt:lpwstr>_Toc37673686</vt:lpwstr>
      </vt:variant>
      <vt:variant>
        <vt:i4>1310782</vt:i4>
      </vt:variant>
      <vt:variant>
        <vt:i4>1019</vt:i4>
      </vt:variant>
      <vt:variant>
        <vt:i4>0</vt:i4>
      </vt:variant>
      <vt:variant>
        <vt:i4>5</vt:i4>
      </vt:variant>
      <vt:variant>
        <vt:lpwstr/>
      </vt:variant>
      <vt:variant>
        <vt:lpwstr>_Toc37673685</vt:lpwstr>
      </vt:variant>
      <vt:variant>
        <vt:i4>1376318</vt:i4>
      </vt:variant>
      <vt:variant>
        <vt:i4>1013</vt:i4>
      </vt:variant>
      <vt:variant>
        <vt:i4>0</vt:i4>
      </vt:variant>
      <vt:variant>
        <vt:i4>5</vt:i4>
      </vt:variant>
      <vt:variant>
        <vt:lpwstr/>
      </vt:variant>
      <vt:variant>
        <vt:lpwstr>_Toc37673684</vt:lpwstr>
      </vt:variant>
      <vt:variant>
        <vt:i4>1179710</vt:i4>
      </vt:variant>
      <vt:variant>
        <vt:i4>1007</vt:i4>
      </vt:variant>
      <vt:variant>
        <vt:i4>0</vt:i4>
      </vt:variant>
      <vt:variant>
        <vt:i4>5</vt:i4>
      </vt:variant>
      <vt:variant>
        <vt:lpwstr/>
      </vt:variant>
      <vt:variant>
        <vt:lpwstr>_Toc37673683</vt:lpwstr>
      </vt:variant>
      <vt:variant>
        <vt:i4>1245246</vt:i4>
      </vt:variant>
      <vt:variant>
        <vt:i4>1001</vt:i4>
      </vt:variant>
      <vt:variant>
        <vt:i4>0</vt:i4>
      </vt:variant>
      <vt:variant>
        <vt:i4>5</vt:i4>
      </vt:variant>
      <vt:variant>
        <vt:lpwstr/>
      </vt:variant>
      <vt:variant>
        <vt:lpwstr>_Toc37673682</vt:lpwstr>
      </vt:variant>
      <vt:variant>
        <vt:i4>1048638</vt:i4>
      </vt:variant>
      <vt:variant>
        <vt:i4>995</vt:i4>
      </vt:variant>
      <vt:variant>
        <vt:i4>0</vt:i4>
      </vt:variant>
      <vt:variant>
        <vt:i4>5</vt:i4>
      </vt:variant>
      <vt:variant>
        <vt:lpwstr/>
      </vt:variant>
      <vt:variant>
        <vt:lpwstr>_Toc37673681</vt:lpwstr>
      </vt:variant>
      <vt:variant>
        <vt:i4>1114174</vt:i4>
      </vt:variant>
      <vt:variant>
        <vt:i4>989</vt:i4>
      </vt:variant>
      <vt:variant>
        <vt:i4>0</vt:i4>
      </vt:variant>
      <vt:variant>
        <vt:i4>5</vt:i4>
      </vt:variant>
      <vt:variant>
        <vt:lpwstr/>
      </vt:variant>
      <vt:variant>
        <vt:lpwstr>_Toc37673680</vt:lpwstr>
      </vt:variant>
      <vt:variant>
        <vt:i4>1572913</vt:i4>
      </vt:variant>
      <vt:variant>
        <vt:i4>983</vt:i4>
      </vt:variant>
      <vt:variant>
        <vt:i4>0</vt:i4>
      </vt:variant>
      <vt:variant>
        <vt:i4>5</vt:i4>
      </vt:variant>
      <vt:variant>
        <vt:lpwstr/>
      </vt:variant>
      <vt:variant>
        <vt:lpwstr>_Toc37673679</vt:lpwstr>
      </vt:variant>
      <vt:variant>
        <vt:i4>1638449</vt:i4>
      </vt:variant>
      <vt:variant>
        <vt:i4>977</vt:i4>
      </vt:variant>
      <vt:variant>
        <vt:i4>0</vt:i4>
      </vt:variant>
      <vt:variant>
        <vt:i4>5</vt:i4>
      </vt:variant>
      <vt:variant>
        <vt:lpwstr/>
      </vt:variant>
      <vt:variant>
        <vt:lpwstr>_Toc37673678</vt:lpwstr>
      </vt:variant>
      <vt:variant>
        <vt:i4>1441841</vt:i4>
      </vt:variant>
      <vt:variant>
        <vt:i4>971</vt:i4>
      </vt:variant>
      <vt:variant>
        <vt:i4>0</vt:i4>
      </vt:variant>
      <vt:variant>
        <vt:i4>5</vt:i4>
      </vt:variant>
      <vt:variant>
        <vt:lpwstr/>
      </vt:variant>
      <vt:variant>
        <vt:lpwstr>_Toc37673677</vt:lpwstr>
      </vt:variant>
      <vt:variant>
        <vt:i4>1507377</vt:i4>
      </vt:variant>
      <vt:variant>
        <vt:i4>965</vt:i4>
      </vt:variant>
      <vt:variant>
        <vt:i4>0</vt:i4>
      </vt:variant>
      <vt:variant>
        <vt:i4>5</vt:i4>
      </vt:variant>
      <vt:variant>
        <vt:lpwstr/>
      </vt:variant>
      <vt:variant>
        <vt:lpwstr>_Toc37673676</vt:lpwstr>
      </vt:variant>
      <vt:variant>
        <vt:i4>1310769</vt:i4>
      </vt:variant>
      <vt:variant>
        <vt:i4>959</vt:i4>
      </vt:variant>
      <vt:variant>
        <vt:i4>0</vt:i4>
      </vt:variant>
      <vt:variant>
        <vt:i4>5</vt:i4>
      </vt:variant>
      <vt:variant>
        <vt:lpwstr/>
      </vt:variant>
      <vt:variant>
        <vt:lpwstr>_Toc37673675</vt:lpwstr>
      </vt:variant>
      <vt:variant>
        <vt:i4>1376305</vt:i4>
      </vt:variant>
      <vt:variant>
        <vt:i4>953</vt:i4>
      </vt:variant>
      <vt:variant>
        <vt:i4>0</vt:i4>
      </vt:variant>
      <vt:variant>
        <vt:i4>5</vt:i4>
      </vt:variant>
      <vt:variant>
        <vt:lpwstr/>
      </vt:variant>
      <vt:variant>
        <vt:lpwstr>_Toc37673674</vt:lpwstr>
      </vt:variant>
      <vt:variant>
        <vt:i4>1179697</vt:i4>
      </vt:variant>
      <vt:variant>
        <vt:i4>947</vt:i4>
      </vt:variant>
      <vt:variant>
        <vt:i4>0</vt:i4>
      </vt:variant>
      <vt:variant>
        <vt:i4>5</vt:i4>
      </vt:variant>
      <vt:variant>
        <vt:lpwstr/>
      </vt:variant>
      <vt:variant>
        <vt:lpwstr>_Toc37673673</vt:lpwstr>
      </vt:variant>
      <vt:variant>
        <vt:i4>1245233</vt:i4>
      </vt:variant>
      <vt:variant>
        <vt:i4>941</vt:i4>
      </vt:variant>
      <vt:variant>
        <vt:i4>0</vt:i4>
      </vt:variant>
      <vt:variant>
        <vt:i4>5</vt:i4>
      </vt:variant>
      <vt:variant>
        <vt:lpwstr/>
      </vt:variant>
      <vt:variant>
        <vt:lpwstr>_Toc37673672</vt:lpwstr>
      </vt:variant>
      <vt:variant>
        <vt:i4>1048625</vt:i4>
      </vt:variant>
      <vt:variant>
        <vt:i4>935</vt:i4>
      </vt:variant>
      <vt:variant>
        <vt:i4>0</vt:i4>
      </vt:variant>
      <vt:variant>
        <vt:i4>5</vt:i4>
      </vt:variant>
      <vt:variant>
        <vt:lpwstr/>
      </vt:variant>
      <vt:variant>
        <vt:lpwstr>_Toc37673671</vt:lpwstr>
      </vt:variant>
      <vt:variant>
        <vt:i4>1114161</vt:i4>
      </vt:variant>
      <vt:variant>
        <vt:i4>929</vt:i4>
      </vt:variant>
      <vt:variant>
        <vt:i4>0</vt:i4>
      </vt:variant>
      <vt:variant>
        <vt:i4>5</vt:i4>
      </vt:variant>
      <vt:variant>
        <vt:lpwstr/>
      </vt:variant>
      <vt:variant>
        <vt:lpwstr>_Toc37673670</vt:lpwstr>
      </vt:variant>
      <vt:variant>
        <vt:i4>1572912</vt:i4>
      </vt:variant>
      <vt:variant>
        <vt:i4>923</vt:i4>
      </vt:variant>
      <vt:variant>
        <vt:i4>0</vt:i4>
      </vt:variant>
      <vt:variant>
        <vt:i4>5</vt:i4>
      </vt:variant>
      <vt:variant>
        <vt:lpwstr/>
      </vt:variant>
      <vt:variant>
        <vt:lpwstr>_Toc37673669</vt:lpwstr>
      </vt:variant>
      <vt:variant>
        <vt:i4>1638448</vt:i4>
      </vt:variant>
      <vt:variant>
        <vt:i4>917</vt:i4>
      </vt:variant>
      <vt:variant>
        <vt:i4>0</vt:i4>
      </vt:variant>
      <vt:variant>
        <vt:i4>5</vt:i4>
      </vt:variant>
      <vt:variant>
        <vt:lpwstr/>
      </vt:variant>
      <vt:variant>
        <vt:lpwstr>_Toc37673668</vt:lpwstr>
      </vt:variant>
      <vt:variant>
        <vt:i4>1441840</vt:i4>
      </vt:variant>
      <vt:variant>
        <vt:i4>911</vt:i4>
      </vt:variant>
      <vt:variant>
        <vt:i4>0</vt:i4>
      </vt:variant>
      <vt:variant>
        <vt:i4>5</vt:i4>
      </vt:variant>
      <vt:variant>
        <vt:lpwstr/>
      </vt:variant>
      <vt:variant>
        <vt:lpwstr>_Toc37673667</vt:lpwstr>
      </vt:variant>
      <vt:variant>
        <vt:i4>1507376</vt:i4>
      </vt:variant>
      <vt:variant>
        <vt:i4>905</vt:i4>
      </vt:variant>
      <vt:variant>
        <vt:i4>0</vt:i4>
      </vt:variant>
      <vt:variant>
        <vt:i4>5</vt:i4>
      </vt:variant>
      <vt:variant>
        <vt:lpwstr/>
      </vt:variant>
      <vt:variant>
        <vt:lpwstr>_Toc37673666</vt:lpwstr>
      </vt:variant>
      <vt:variant>
        <vt:i4>1310768</vt:i4>
      </vt:variant>
      <vt:variant>
        <vt:i4>899</vt:i4>
      </vt:variant>
      <vt:variant>
        <vt:i4>0</vt:i4>
      </vt:variant>
      <vt:variant>
        <vt:i4>5</vt:i4>
      </vt:variant>
      <vt:variant>
        <vt:lpwstr/>
      </vt:variant>
      <vt:variant>
        <vt:lpwstr>_Toc37673665</vt:lpwstr>
      </vt:variant>
      <vt:variant>
        <vt:i4>1376304</vt:i4>
      </vt:variant>
      <vt:variant>
        <vt:i4>893</vt:i4>
      </vt:variant>
      <vt:variant>
        <vt:i4>0</vt:i4>
      </vt:variant>
      <vt:variant>
        <vt:i4>5</vt:i4>
      </vt:variant>
      <vt:variant>
        <vt:lpwstr/>
      </vt:variant>
      <vt:variant>
        <vt:lpwstr>_Toc37673664</vt:lpwstr>
      </vt:variant>
      <vt:variant>
        <vt:i4>1179696</vt:i4>
      </vt:variant>
      <vt:variant>
        <vt:i4>887</vt:i4>
      </vt:variant>
      <vt:variant>
        <vt:i4>0</vt:i4>
      </vt:variant>
      <vt:variant>
        <vt:i4>5</vt:i4>
      </vt:variant>
      <vt:variant>
        <vt:lpwstr/>
      </vt:variant>
      <vt:variant>
        <vt:lpwstr>_Toc37673663</vt:lpwstr>
      </vt:variant>
      <vt:variant>
        <vt:i4>1245232</vt:i4>
      </vt:variant>
      <vt:variant>
        <vt:i4>881</vt:i4>
      </vt:variant>
      <vt:variant>
        <vt:i4>0</vt:i4>
      </vt:variant>
      <vt:variant>
        <vt:i4>5</vt:i4>
      </vt:variant>
      <vt:variant>
        <vt:lpwstr/>
      </vt:variant>
      <vt:variant>
        <vt:lpwstr>_Toc37673662</vt:lpwstr>
      </vt:variant>
      <vt:variant>
        <vt:i4>1048624</vt:i4>
      </vt:variant>
      <vt:variant>
        <vt:i4>875</vt:i4>
      </vt:variant>
      <vt:variant>
        <vt:i4>0</vt:i4>
      </vt:variant>
      <vt:variant>
        <vt:i4>5</vt:i4>
      </vt:variant>
      <vt:variant>
        <vt:lpwstr/>
      </vt:variant>
      <vt:variant>
        <vt:lpwstr>_Toc37673661</vt:lpwstr>
      </vt:variant>
      <vt:variant>
        <vt:i4>1114160</vt:i4>
      </vt:variant>
      <vt:variant>
        <vt:i4>869</vt:i4>
      </vt:variant>
      <vt:variant>
        <vt:i4>0</vt:i4>
      </vt:variant>
      <vt:variant>
        <vt:i4>5</vt:i4>
      </vt:variant>
      <vt:variant>
        <vt:lpwstr/>
      </vt:variant>
      <vt:variant>
        <vt:lpwstr>_Toc37673660</vt:lpwstr>
      </vt:variant>
      <vt:variant>
        <vt:i4>1572915</vt:i4>
      </vt:variant>
      <vt:variant>
        <vt:i4>863</vt:i4>
      </vt:variant>
      <vt:variant>
        <vt:i4>0</vt:i4>
      </vt:variant>
      <vt:variant>
        <vt:i4>5</vt:i4>
      </vt:variant>
      <vt:variant>
        <vt:lpwstr/>
      </vt:variant>
      <vt:variant>
        <vt:lpwstr>_Toc37673659</vt:lpwstr>
      </vt:variant>
      <vt:variant>
        <vt:i4>1638451</vt:i4>
      </vt:variant>
      <vt:variant>
        <vt:i4>857</vt:i4>
      </vt:variant>
      <vt:variant>
        <vt:i4>0</vt:i4>
      </vt:variant>
      <vt:variant>
        <vt:i4>5</vt:i4>
      </vt:variant>
      <vt:variant>
        <vt:lpwstr/>
      </vt:variant>
      <vt:variant>
        <vt:lpwstr>_Toc37673658</vt:lpwstr>
      </vt:variant>
      <vt:variant>
        <vt:i4>1441843</vt:i4>
      </vt:variant>
      <vt:variant>
        <vt:i4>851</vt:i4>
      </vt:variant>
      <vt:variant>
        <vt:i4>0</vt:i4>
      </vt:variant>
      <vt:variant>
        <vt:i4>5</vt:i4>
      </vt:variant>
      <vt:variant>
        <vt:lpwstr/>
      </vt:variant>
      <vt:variant>
        <vt:lpwstr>_Toc37673657</vt:lpwstr>
      </vt:variant>
      <vt:variant>
        <vt:i4>1507379</vt:i4>
      </vt:variant>
      <vt:variant>
        <vt:i4>845</vt:i4>
      </vt:variant>
      <vt:variant>
        <vt:i4>0</vt:i4>
      </vt:variant>
      <vt:variant>
        <vt:i4>5</vt:i4>
      </vt:variant>
      <vt:variant>
        <vt:lpwstr/>
      </vt:variant>
      <vt:variant>
        <vt:lpwstr>_Toc37673656</vt:lpwstr>
      </vt:variant>
      <vt:variant>
        <vt:i4>1310771</vt:i4>
      </vt:variant>
      <vt:variant>
        <vt:i4>839</vt:i4>
      </vt:variant>
      <vt:variant>
        <vt:i4>0</vt:i4>
      </vt:variant>
      <vt:variant>
        <vt:i4>5</vt:i4>
      </vt:variant>
      <vt:variant>
        <vt:lpwstr/>
      </vt:variant>
      <vt:variant>
        <vt:lpwstr>_Toc37673655</vt:lpwstr>
      </vt:variant>
      <vt:variant>
        <vt:i4>1376307</vt:i4>
      </vt:variant>
      <vt:variant>
        <vt:i4>833</vt:i4>
      </vt:variant>
      <vt:variant>
        <vt:i4>0</vt:i4>
      </vt:variant>
      <vt:variant>
        <vt:i4>5</vt:i4>
      </vt:variant>
      <vt:variant>
        <vt:lpwstr/>
      </vt:variant>
      <vt:variant>
        <vt:lpwstr>_Toc37673654</vt:lpwstr>
      </vt:variant>
      <vt:variant>
        <vt:i4>1179699</vt:i4>
      </vt:variant>
      <vt:variant>
        <vt:i4>827</vt:i4>
      </vt:variant>
      <vt:variant>
        <vt:i4>0</vt:i4>
      </vt:variant>
      <vt:variant>
        <vt:i4>5</vt:i4>
      </vt:variant>
      <vt:variant>
        <vt:lpwstr/>
      </vt:variant>
      <vt:variant>
        <vt:lpwstr>_Toc37673653</vt:lpwstr>
      </vt:variant>
      <vt:variant>
        <vt:i4>1245235</vt:i4>
      </vt:variant>
      <vt:variant>
        <vt:i4>821</vt:i4>
      </vt:variant>
      <vt:variant>
        <vt:i4>0</vt:i4>
      </vt:variant>
      <vt:variant>
        <vt:i4>5</vt:i4>
      </vt:variant>
      <vt:variant>
        <vt:lpwstr/>
      </vt:variant>
      <vt:variant>
        <vt:lpwstr>_Toc37673652</vt:lpwstr>
      </vt:variant>
      <vt:variant>
        <vt:i4>1048627</vt:i4>
      </vt:variant>
      <vt:variant>
        <vt:i4>815</vt:i4>
      </vt:variant>
      <vt:variant>
        <vt:i4>0</vt:i4>
      </vt:variant>
      <vt:variant>
        <vt:i4>5</vt:i4>
      </vt:variant>
      <vt:variant>
        <vt:lpwstr/>
      </vt:variant>
      <vt:variant>
        <vt:lpwstr>_Toc37673651</vt:lpwstr>
      </vt:variant>
      <vt:variant>
        <vt:i4>1114163</vt:i4>
      </vt:variant>
      <vt:variant>
        <vt:i4>809</vt:i4>
      </vt:variant>
      <vt:variant>
        <vt:i4>0</vt:i4>
      </vt:variant>
      <vt:variant>
        <vt:i4>5</vt:i4>
      </vt:variant>
      <vt:variant>
        <vt:lpwstr/>
      </vt:variant>
      <vt:variant>
        <vt:lpwstr>_Toc37673650</vt:lpwstr>
      </vt:variant>
      <vt:variant>
        <vt:i4>1572914</vt:i4>
      </vt:variant>
      <vt:variant>
        <vt:i4>803</vt:i4>
      </vt:variant>
      <vt:variant>
        <vt:i4>0</vt:i4>
      </vt:variant>
      <vt:variant>
        <vt:i4>5</vt:i4>
      </vt:variant>
      <vt:variant>
        <vt:lpwstr/>
      </vt:variant>
      <vt:variant>
        <vt:lpwstr>_Toc37673649</vt:lpwstr>
      </vt:variant>
      <vt:variant>
        <vt:i4>1638450</vt:i4>
      </vt:variant>
      <vt:variant>
        <vt:i4>797</vt:i4>
      </vt:variant>
      <vt:variant>
        <vt:i4>0</vt:i4>
      </vt:variant>
      <vt:variant>
        <vt:i4>5</vt:i4>
      </vt:variant>
      <vt:variant>
        <vt:lpwstr/>
      </vt:variant>
      <vt:variant>
        <vt:lpwstr>_Toc37673648</vt:lpwstr>
      </vt:variant>
      <vt:variant>
        <vt:i4>1441842</vt:i4>
      </vt:variant>
      <vt:variant>
        <vt:i4>791</vt:i4>
      </vt:variant>
      <vt:variant>
        <vt:i4>0</vt:i4>
      </vt:variant>
      <vt:variant>
        <vt:i4>5</vt:i4>
      </vt:variant>
      <vt:variant>
        <vt:lpwstr/>
      </vt:variant>
      <vt:variant>
        <vt:lpwstr>_Toc37673647</vt:lpwstr>
      </vt:variant>
      <vt:variant>
        <vt:i4>1507378</vt:i4>
      </vt:variant>
      <vt:variant>
        <vt:i4>785</vt:i4>
      </vt:variant>
      <vt:variant>
        <vt:i4>0</vt:i4>
      </vt:variant>
      <vt:variant>
        <vt:i4>5</vt:i4>
      </vt:variant>
      <vt:variant>
        <vt:lpwstr/>
      </vt:variant>
      <vt:variant>
        <vt:lpwstr>_Toc37673646</vt:lpwstr>
      </vt:variant>
      <vt:variant>
        <vt:i4>1310770</vt:i4>
      </vt:variant>
      <vt:variant>
        <vt:i4>779</vt:i4>
      </vt:variant>
      <vt:variant>
        <vt:i4>0</vt:i4>
      </vt:variant>
      <vt:variant>
        <vt:i4>5</vt:i4>
      </vt:variant>
      <vt:variant>
        <vt:lpwstr/>
      </vt:variant>
      <vt:variant>
        <vt:lpwstr>_Toc37673645</vt:lpwstr>
      </vt:variant>
      <vt:variant>
        <vt:i4>1376306</vt:i4>
      </vt:variant>
      <vt:variant>
        <vt:i4>773</vt:i4>
      </vt:variant>
      <vt:variant>
        <vt:i4>0</vt:i4>
      </vt:variant>
      <vt:variant>
        <vt:i4>5</vt:i4>
      </vt:variant>
      <vt:variant>
        <vt:lpwstr/>
      </vt:variant>
      <vt:variant>
        <vt:lpwstr>_Toc37673644</vt:lpwstr>
      </vt:variant>
      <vt:variant>
        <vt:i4>1179698</vt:i4>
      </vt:variant>
      <vt:variant>
        <vt:i4>767</vt:i4>
      </vt:variant>
      <vt:variant>
        <vt:i4>0</vt:i4>
      </vt:variant>
      <vt:variant>
        <vt:i4>5</vt:i4>
      </vt:variant>
      <vt:variant>
        <vt:lpwstr/>
      </vt:variant>
      <vt:variant>
        <vt:lpwstr>_Toc37673643</vt:lpwstr>
      </vt:variant>
      <vt:variant>
        <vt:i4>1245234</vt:i4>
      </vt:variant>
      <vt:variant>
        <vt:i4>761</vt:i4>
      </vt:variant>
      <vt:variant>
        <vt:i4>0</vt:i4>
      </vt:variant>
      <vt:variant>
        <vt:i4>5</vt:i4>
      </vt:variant>
      <vt:variant>
        <vt:lpwstr/>
      </vt:variant>
      <vt:variant>
        <vt:lpwstr>_Toc37673642</vt:lpwstr>
      </vt:variant>
      <vt:variant>
        <vt:i4>1048626</vt:i4>
      </vt:variant>
      <vt:variant>
        <vt:i4>755</vt:i4>
      </vt:variant>
      <vt:variant>
        <vt:i4>0</vt:i4>
      </vt:variant>
      <vt:variant>
        <vt:i4>5</vt:i4>
      </vt:variant>
      <vt:variant>
        <vt:lpwstr/>
      </vt:variant>
      <vt:variant>
        <vt:lpwstr>_Toc37673641</vt:lpwstr>
      </vt:variant>
      <vt:variant>
        <vt:i4>1114162</vt:i4>
      </vt:variant>
      <vt:variant>
        <vt:i4>749</vt:i4>
      </vt:variant>
      <vt:variant>
        <vt:i4>0</vt:i4>
      </vt:variant>
      <vt:variant>
        <vt:i4>5</vt:i4>
      </vt:variant>
      <vt:variant>
        <vt:lpwstr/>
      </vt:variant>
      <vt:variant>
        <vt:lpwstr>_Toc37673640</vt:lpwstr>
      </vt:variant>
      <vt:variant>
        <vt:i4>1572917</vt:i4>
      </vt:variant>
      <vt:variant>
        <vt:i4>743</vt:i4>
      </vt:variant>
      <vt:variant>
        <vt:i4>0</vt:i4>
      </vt:variant>
      <vt:variant>
        <vt:i4>5</vt:i4>
      </vt:variant>
      <vt:variant>
        <vt:lpwstr/>
      </vt:variant>
      <vt:variant>
        <vt:lpwstr>_Toc37673639</vt:lpwstr>
      </vt:variant>
      <vt:variant>
        <vt:i4>1638453</vt:i4>
      </vt:variant>
      <vt:variant>
        <vt:i4>737</vt:i4>
      </vt:variant>
      <vt:variant>
        <vt:i4>0</vt:i4>
      </vt:variant>
      <vt:variant>
        <vt:i4>5</vt:i4>
      </vt:variant>
      <vt:variant>
        <vt:lpwstr/>
      </vt:variant>
      <vt:variant>
        <vt:lpwstr>_Toc37673638</vt:lpwstr>
      </vt:variant>
      <vt:variant>
        <vt:i4>1441845</vt:i4>
      </vt:variant>
      <vt:variant>
        <vt:i4>731</vt:i4>
      </vt:variant>
      <vt:variant>
        <vt:i4>0</vt:i4>
      </vt:variant>
      <vt:variant>
        <vt:i4>5</vt:i4>
      </vt:variant>
      <vt:variant>
        <vt:lpwstr/>
      </vt:variant>
      <vt:variant>
        <vt:lpwstr>_Toc37673637</vt:lpwstr>
      </vt:variant>
      <vt:variant>
        <vt:i4>1507381</vt:i4>
      </vt:variant>
      <vt:variant>
        <vt:i4>725</vt:i4>
      </vt:variant>
      <vt:variant>
        <vt:i4>0</vt:i4>
      </vt:variant>
      <vt:variant>
        <vt:i4>5</vt:i4>
      </vt:variant>
      <vt:variant>
        <vt:lpwstr/>
      </vt:variant>
      <vt:variant>
        <vt:lpwstr>_Toc37673636</vt:lpwstr>
      </vt:variant>
      <vt:variant>
        <vt:i4>1310773</vt:i4>
      </vt:variant>
      <vt:variant>
        <vt:i4>719</vt:i4>
      </vt:variant>
      <vt:variant>
        <vt:i4>0</vt:i4>
      </vt:variant>
      <vt:variant>
        <vt:i4>5</vt:i4>
      </vt:variant>
      <vt:variant>
        <vt:lpwstr/>
      </vt:variant>
      <vt:variant>
        <vt:lpwstr>_Toc37673635</vt:lpwstr>
      </vt:variant>
      <vt:variant>
        <vt:i4>1376309</vt:i4>
      </vt:variant>
      <vt:variant>
        <vt:i4>713</vt:i4>
      </vt:variant>
      <vt:variant>
        <vt:i4>0</vt:i4>
      </vt:variant>
      <vt:variant>
        <vt:i4>5</vt:i4>
      </vt:variant>
      <vt:variant>
        <vt:lpwstr/>
      </vt:variant>
      <vt:variant>
        <vt:lpwstr>_Toc37673634</vt:lpwstr>
      </vt:variant>
      <vt:variant>
        <vt:i4>1179701</vt:i4>
      </vt:variant>
      <vt:variant>
        <vt:i4>707</vt:i4>
      </vt:variant>
      <vt:variant>
        <vt:i4>0</vt:i4>
      </vt:variant>
      <vt:variant>
        <vt:i4>5</vt:i4>
      </vt:variant>
      <vt:variant>
        <vt:lpwstr/>
      </vt:variant>
      <vt:variant>
        <vt:lpwstr>_Toc37673633</vt:lpwstr>
      </vt:variant>
      <vt:variant>
        <vt:i4>1245237</vt:i4>
      </vt:variant>
      <vt:variant>
        <vt:i4>701</vt:i4>
      </vt:variant>
      <vt:variant>
        <vt:i4>0</vt:i4>
      </vt:variant>
      <vt:variant>
        <vt:i4>5</vt:i4>
      </vt:variant>
      <vt:variant>
        <vt:lpwstr/>
      </vt:variant>
      <vt:variant>
        <vt:lpwstr>_Toc37673632</vt:lpwstr>
      </vt:variant>
      <vt:variant>
        <vt:i4>1048629</vt:i4>
      </vt:variant>
      <vt:variant>
        <vt:i4>695</vt:i4>
      </vt:variant>
      <vt:variant>
        <vt:i4>0</vt:i4>
      </vt:variant>
      <vt:variant>
        <vt:i4>5</vt:i4>
      </vt:variant>
      <vt:variant>
        <vt:lpwstr/>
      </vt:variant>
      <vt:variant>
        <vt:lpwstr>_Toc37673631</vt:lpwstr>
      </vt:variant>
      <vt:variant>
        <vt:i4>1114165</vt:i4>
      </vt:variant>
      <vt:variant>
        <vt:i4>689</vt:i4>
      </vt:variant>
      <vt:variant>
        <vt:i4>0</vt:i4>
      </vt:variant>
      <vt:variant>
        <vt:i4>5</vt:i4>
      </vt:variant>
      <vt:variant>
        <vt:lpwstr/>
      </vt:variant>
      <vt:variant>
        <vt:lpwstr>_Toc37673630</vt:lpwstr>
      </vt:variant>
      <vt:variant>
        <vt:i4>1572916</vt:i4>
      </vt:variant>
      <vt:variant>
        <vt:i4>683</vt:i4>
      </vt:variant>
      <vt:variant>
        <vt:i4>0</vt:i4>
      </vt:variant>
      <vt:variant>
        <vt:i4>5</vt:i4>
      </vt:variant>
      <vt:variant>
        <vt:lpwstr/>
      </vt:variant>
      <vt:variant>
        <vt:lpwstr>_Toc37673629</vt:lpwstr>
      </vt:variant>
      <vt:variant>
        <vt:i4>1638452</vt:i4>
      </vt:variant>
      <vt:variant>
        <vt:i4>677</vt:i4>
      </vt:variant>
      <vt:variant>
        <vt:i4>0</vt:i4>
      </vt:variant>
      <vt:variant>
        <vt:i4>5</vt:i4>
      </vt:variant>
      <vt:variant>
        <vt:lpwstr/>
      </vt:variant>
      <vt:variant>
        <vt:lpwstr>_Toc37673628</vt:lpwstr>
      </vt:variant>
      <vt:variant>
        <vt:i4>1441844</vt:i4>
      </vt:variant>
      <vt:variant>
        <vt:i4>671</vt:i4>
      </vt:variant>
      <vt:variant>
        <vt:i4>0</vt:i4>
      </vt:variant>
      <vt:variant>
        <vt:i4>5</vt:i4>
      </vt:variant>
      <vt:variant>
        <vt:lpwstr/>
      </vt:variant>
      <vt:variant>
        <vt:lpwstr>_Toc37673627</vt:lpwstr>
      </vt:variant>
      <vt:variant>
        <vt:i4>1507380</vt:i4>
      </vt:variant>
      <vt:variant>
        <vt:i4>665</vt:i4>
      </vt:variant>
      <vt:variant>
        <vt:i4>0</vt:i4>
      </vt:variant>
      <vt:variant>
        <vt:i4>5</vt:i4>
      </vt:variant>
      <vt:variant>
        <vt:lpwstr/>
      </vt:variant>
      <vt:variant>
        <vt:lpwstr>_Toc37673626</vt:lpwstr>
      </vt:variant>
      <vt:variant>
        <vt:i4>1310772</vt:i4>
      </vt:variant>
      <vt:variant>
        <vt:i4>659</vt:i4>
      </vt:variant>
      <vt:variant>
        <vt:i4>0</vt:i4>
      </vt:variant>
      <vt:variant>
        <vt:i4>5</vt:i4>
      </vt:variant>
      <vt:variant>
        <vt:lpwstr/>
      </vt:variant>
      <vt:variant>
        <vt:lpwstr>_Toc37673625</vt:lpwstr>
      </vt:variant>
      <vt:variant>
        <vt:i4>1376308</vt:i4>
      </vt:variant>
      <vt:variant>
        <vt:i4>653</vt:i4>
      </vt:variant>
      <vt:variant>
        <vt:i4>0</vt:i4>
      </vt:variant>
      <vt:variant>
        <vt:i4>5</vt:i4>
      </vt:variant>
      <vt:variant>
        <vt:lpwstr/>
      </vt:variant>
      <vt:variant>
        <vt:lpwstr>_Toc37673624</vt:lpwstr>
      </vt:variant>
      <vt:variant>
        <vt:i4>1179700</vt:i4>
      </vt:variant>
      <vt:variant>
        <vt:i4>647</vt:i4>
      </vt:variant>
      <vt:variant>
        <vt:i4>0</vt:i4>
      </vt:variant>
      <vt:variant>
        <vt:i4>5</vt:i4>
      </vt:variant>
      <vt:variant>
        <vt:lpwstr/>
      </vt:variant>
      <vt:variant>
        <vt:lpwstr>_Toc37673623</vt:lpwstr>
      </vt:variant>
      <vt:variant>
        <vt:i4>1245236</vt:i4>
      </vt:variant>
      <vt:variant>
        <vt:i4>641</vt:i4>
      </vt:variant>
      <vt:variant>
        <vt:i4>0</vt:i4>
      </vt:variant>
      <vt:variant>
        <vt:i4>5</vt:i4>
      </vt:variant>
      <vt:variant>
        <vt:lpwstr/>
      </vt:variant>
      <vt:variant>
        <vt:lpwstr>_Toc37673622</vt:lpwstr>
      </vt:variant>
      <vt:variant>
        <vt:i4>1048628</vt:i4>
      </vt:variant>
      <vt:variant>
        <vt:i4>635</vt:i4>
      </vt:variant>
      <vt:variant>
        <vt:i4>0</vt:i4>
      </vt:variant>
      <vt:variant>
        <vt:i4>5</vt:i4>
      </vt:variant>
      <vt:variant>
        <vt:lpwstr/>
      </vt:variant>
      <vt:variant>
        <vt:lpwstr>_Toc37673621</vt:lpwstr>
      </vt:variant>
      <vt:variant>
        <vt:i4>1114164</vt:i4>
      </vt:variant>
      <vt:variant>
        <vt:i4>629</vt:i4>
      </vt:variant>
      <vt:variant>
        <vt:i4>0</vt:i4>
      </vt:variant>
      <vt:variant>
        <vt:i4>5</vt:i4>
      </vt:variant>
      <vt:variant>
        <vt:lpwstr/>
      </vt:variant>
      <vt:variant>
        <vt:lpwstr>_Toc37673620</vt:lpwstr>
      </vt:variant>
      <vt:variant>
        <vt:i4>1572919</vt:i4>
      </vt:variant>
      <vt:variant>
        <vt:i4>623</vt:i4>
      </vt:variant>
      <vt:variant>
        <vt:i4>0</vt:i4>
      </vt:variant>
      <vt:variant>
        <vt:i4>5</vt:i4>
      </vt:variant>
      <vt:variant>
        <vt:lpwstr/>
      </vt:variant>
      <vt:variant>
        <vt:lpwstr>_Toc37673619</vt:lpwstr>
      </vt:variant>
      <vt:variant>
        <vt:i4>1638455</vt:i4>
      </vt:variant>
      <vt:variant>
        <vt:i4>617</vt:i4>
      </vt:variant>
      <vt:variant>
        <vt:i4>0</vt:i4>
      </vt:variant>
      <vt:variant>
        <vt:i4>5</vt:i4>
      </vt:variant>
      <vt:variant>
        <vt:lpwstr/>
      </vt:variant>
      <vt:variant>
        <vt:lpwstr>_Toc37673618</vt:lpwstr>
      </vt:variant>
      <vt:variant>
        <vt:i4>1441847</vt:i4>
      </vt:variant>
      <vt:variant>
        <vt:i4>611</vt:i4>
      </vt:variant>
      <vt:variant>
        <vt:i4>0</vt:i4>
      </vt:variant>
      <vt:variant>
        <vt:i4>5</vt:i4>
      </vt:variant>
      <vt:variant>
        <vt:lpwstr/>
      </vt:variant>
      <vt:variant>
        <vt:lpwstr>_Toc37673617</vt:lpwstr>
      </vt:variant>
      <vt:variant>
        <vt:i4>1507383</vt:i4>
      </vt:variant>
      <vt:variant>
        <vt:i4>605</vt:i4>
      </vt:variant>
      <vt:variant>
        <vt:i4>0</vt:i4>
      </vt:variant>
      <vt:variant>
        <vt:i4>5</vt:i4>
      </vt:variant>
      <vt:variant>
        <vt:lpwstr/>
      </vt:variant>
      <vt:variant>
        <vt:lpwstr>_Toc37673616</vt:lpwstr>
      </vt:variant>
      <vt:variant>
        <vt:i4>1310775</vt:i4>
      </vt:variant>
      <vt:variant>
        <vt:i4>599</vt:i4>
      </vt:variant>
      <vt:variant>
        <vt:i4>0</vt:i4>
      </vt:variant>
      <vt:variant>
        <vt:i4>5</vt:i4>
      </vt:variant>
      <vt:variant>
        <vt:lpwstr/>
      </vt:variant>
      <vt:variant>
        <vt:lpwstr>_Toc37673615</vt:lpwstr>
      </vt:variant>
      <vt:variant>
        <vt:i4>1376311</vt:i4>
      </vt:variant>
      <vt:variant>
        <vt:i4>593</vt:i4>
      </vt:variant>
      <vt:variant>
        <vt:i4>0</vt:i4>
      </vt:variant>
      <vt:variant>
        <vt:i4>5</vt:i4>
      </vt:variant>
      <vt:variant>
        <vt:lpwstr/>
      </vt:variant>
      <vt:variant>
        <vt:lpwstr>_Toc37673614</vt:lpwstr>
      </vt:variant>
      <vt:variant>
        <vt:i4>1179703</vt:i4>
      </vt:variant>
      <vt:variant>
        <vt:i4>587</vt:i4>
      </vt:variant>
      <vt:variant>
        <vt:i4>0</vt:i4>
      </vt:variant>
      <vt:variant>
        <vt:i4>5</vt:i4>
      </vt:variant>
      <vt:variant>
        <vt:lpwstr/>
      </vt:variant>
      <vt:variant>
        <vt:lpwstr>_Toc37673613</vt:lpwstr>
      </vt:variant>
      <vt:variant>
        <vt:i4>1245239</vt:i4>
      </vt:variant>
      <vt:variant>
        <vt:i4>581</vt:i4>
      </vt:variant>
      <vt:variant>
        <vt:i4>0</vt:i4>
      </vt:variant>
      <vt:variant>
        <vt:i4>5</vt:i4>
      </vt:variant>
      <vt:variant>
        <vt:lpwstr/>
      </vt:variant>
      <vt:variant>
        <vt:lpwstr>_Toc37673612</vt:lpwstr>
      </vt:variant>
      <vt:variant>
        <vt:i4>1048631</vt:i4>
      </vt:variant>
      <vt:variant>
        <vt:i4>575</vt:i4>
      </vt:variant>
      <vt:variant>
        <vt:i4>0</vt:i4>
      </vt:variant>
      <vt:variant>
        <vt:i4>5</vt:i4>
      </vt:variant>
      <vt:variant>
        <vt:lpwstr/>
      </vt:variant>
      <vt:variant>
        <vt:lpwstr>_Toc37673611</vt:lpwstr>
      </vt:variant>
      <vt:variant>
        <vt:i4>1114167</vt:i4>
      </vt:variant>
      <vt:variant>
        <vt:i4>569</vt:i4>
      </vt:variant>
      <vt:variant>
        <vt:i4>0</vt:i4>
      </vt:variant>
      <vt:variant>
        <vt:i4>5</vt:i4>
      </vt:variant>
      <vt:variant>
        <vt:lpwstr/>
      </vt:variant>
      <vt:variant>
        <vt:lpwstr>_Toc37673610</vt:lpwstr>
      </vt:variant>
      <vt:variant>
        <vt:i4>1572918</vt:i4>
      </vt:variant>
      <vt:variant>
        <vt:i4>563</vt:i4>
      </vt:variant>
      <vt:variant>
        <vt:i4>0</vt:i4>
      </vt:variant>
      <vt:variant>
        <vt:i4>5</vt:i4>
      </vt:variant>
      <vt:variant>
        <vt:lpwstr/>
      </vt:variant>
      <vt:variant>
        <vt:lpwstr>_Toc37673609</vt:lpwstr>
      </vt:variant>
      <vt:variant>
        <vt:i4>1638454</vt:i4>
      </vt:variant>
      <vt:variant>
        <vt:i4>557</vt:i4>
      </vt:variant>
      <vt:variant>
        <vt:i4>0</vt:i4>
      </vt:variant>
      <vt:variant>
        <vt:i4>5</vt:i4>
      </vt:variant>
      <vt:variant>
        <vt:lpwstr/>
      </vt:variant>
      <vt:variant>
        <vt:lpwstr>_Toc37673608</vt:lpwstr>
      </vt:variant>
      <vt:variant>
        <vt:i4>1441846</vt:i4>
      </vt:variant>
      <vt:variant>
        <vt:i4>551</vt:i4>
      </vt:variant>
      <vt:variant>
        <vt:i4>0</vt:i4>
      </vt:variant>
      <vt:variant>
        <vt:i4>5</vt:i4>
      </vt:variant>
      <vt:variant>
        <vt:lpwstr/>
      </vt:variant>
      <vt:variant>
        <vt:lpwstr>_Toc37673607</vt:lpwstr>
      </vt:variant>
      <vt:variant>
        <vt:i4>1507382</vt:i4>
      </vt:variant>
      <vt:variant>
        <vt:i4>545</vt:i4>
      </vt:variant>
      <vt:variant>
        <vt:i4>0</vt:i4>
      </vt:variant>
      <vt:variant>
        <vt:i4>5</vt:i4>
      </vt:variant>
      <vt:variant>
        <vt:lpwstr/>
      </vt:variant>
      <vt:variant>
        <vt:lpwstr>_Toc37673606</vt:lpwstr>
      </vt:variant>
      <vt:variant>
        <vt:i4>1310774</vt:i4>
      </vt:variant>
      <vt:variant>
        <vt:i4>539</vt:i4>
      </vt:variant>
      <vt:variant>
        <vt:i4>0</vt:i4>
      </vt:variant>
      <vt:variant>
        <vt:i4>5</vt:i4>
      </vt:variant>
      <vt:variant>
        <vt:lpwstr/>
      </vt:variant>
      <vt:variant>
        <vt:lpwstr>_Toc37673605</vt:lpwstr>
      </vt:variant>
      <vt:variant>
        <vt:i4>1376310</vt:i4>
      </vt:variant>
      <vt:variant>
        <vt:i4>533</vt:i4>
      </vt:variant>
      <vt:variant>
        <vt:i4>0</vt:i4>
      </vt:variant>
      <vt:variant>
        <vt:i4>5</vt:i4>
      </vt:variant>
      <vt:variant>
        <vt:lpwstr/>
      </vt:variant>
      <vt:variant>
        <vt:lpwstr>_Toc37673604</vt:lpwstr>
      </vt:variant>
      <vt:variant>
        <vt:i4>1179702</vt:i4>
      </vt:variant>
      <vt:variant>
        <vt:i4>527</vt:i4>
      </vt:variant>
      <vt:variant>
        <vt:i4>0</vt:i4>
      </vt:variant>
      <vt:variant>
        <vt:i4>5</vt:i4>
      </vt:variant>
      <vt:variant>
        <vt:lpwstr/>
      </vt:variant>
      <vt:variant>
        <vt:lpwstr>_Toc37673603</vt:lpwstr>
      </vt:variant>
      <vt:variant>
        <vt:i4>1245238</vt:i4>
      </vt:variant>
      <vt:variant>
        <vt:i4>521</vt:i4>
      </vt:variant>
      <vt:variant>
        <vt:i4>0</vt:i4>
      </vt:variant>
      <vt:variant>
        <vt:i4>5</vt:i4>
      </vt:variant>
      <vt:variant>
        <vt:lpwstr/>
      </vt:variant>
      <vt:variant>
        <vt:lpwstr>_Toc37673602</vt:lpwstr>
      </vt:variant>
      <vt:variant>
        <vt:i4>1048630</vt:i4>
      </vt:variant>
      <vt:variant>
        <vt:i4>515</vt:i4>
      </vt:variant>
      <vt:variant>
        <vt:i4>0</vt:i4>
      </vt:variant>
      <vt:variant>
        <vt:i4>5</vt:i4>
      </vt:variant>
      <vt:variant>
        <vt:lpwstr/>
      </vt:variant>
      <vt:variant>
        <vt:lpwstr>_Toc37673601</vt:lpwstr>
      </vt:variant>
      <vt:variant>
        <vt:i4>1114166</vt:i4>
      </vt:variant>
      <vt:variant>
        <vt:i4>509</vt:i4>
      </vt:variant>
      <vt:variant>
        <vt:i4>0</vt:i4>
      </vt:variant>
      <vt:variant>
        <vt:i4>5</vt:i4>
      </vt:variant>
      <vt:variant>
        <vt:lpwstr/>
      </vt:variant>
      <vt:variant>
        <vt:lpwstr>_Toc37673600</vt:lpwstr>
      </vt:variant>
      <vt:variant>
        <vt:i4>1769535</vt:i4>
      </vt:variant>
      <vt:variant>
        <vt:i4>503</vt:i4>
      </vt:variant>
      <vt:variant>
        <vt:i4>0</vt:i4>
      </vt:variant>
      <vt:variant>
        <vt:i4>5</vt:i4>
      </vt:variant>
      <vt:variant>
        <vt:lpwstr/>
      </vt:variant>
      <vt:variant>
        <vt:lpwstr>_Toc37673599</vt:lpwstr>
      </vt:variant>
      <vt:variant>
        <vt:i4>1703999</vt:i4>
      </vt:variant>
      <vt:variant>
        <vt:i4>497</vt:i4>
      </vt:variant>
      <vt:variant>
        <vt:i4>0</vt:i4>
      </vt:variant>
      <vt:variant>
        <vt:i4>5</vt:i4>
      </vt:variant>
      <vt:variant>
        <vt:lpwstr/>
      </vt:variant>
      <vt:variant>
        <vt:lpwstr>_Toc37673598</vt:lpwstr>
      </vt:variant>
      <vt:variant>
        <vt:i4>1376319</vt:i4>
      </vt:variant>
      <vt:variant>
        <vt:i4>491</vt:i4>
      </vt:variant>
      <vt:variant>
        <vt:i4>0</vt:i4>
      </vt:variant>
      <vt:variant>
        <vt:i4>5</vt:i4>
      </vt:variant>
      <vt:variant>
        <vt:lpwstr/>
      </vt:variant>
      <vt:variant>
        <vt:lpwstr>_Toc37673597</vt:lpwstr>
      </vt:variant>
      <vt:variant>
        <vt:i4>1310783</vt:i4>
      </vt:variant>
      <vt:variant>
        <vt:i4>485</vt:i4>
      </vt:variant>
      <vt:variant>
        <vt:i4>0</vt:i4>
      </vt:variant>
      <vt:variant>
        <vt:i4>5</vt:i4>
      </vt:variant>
      <vt:variant>
        <vt:lpwstr/>
      </vt:variant>
      <vt:variant>
        <vt:lpwstr>_Toc37673596</vt:lpwstr>
      </vt:variant>
      <vt:variant>
        <vt:i4>1507391</vt:i4>
      </vt:variant>
      <vt:variant>
        <vt:i4>479</vt:i4>
      </vt:variant>
      <vt:variant>
        <vt:i4>0</vt:i4>
      </vt:variant>
      <vt:variant>
        <vt:i4>5</vt:i4>
      </vt:variant>
      <vt:variant>
        <vt:lpwstr/>
      </vt:variant>
      <vt:variant>
        <vt:lpwstr>_Toc37673595</vt:lpwstr>
      </vt:variant>
      <vt:variant>
        <vt:i4>1441855</vt:i4>
      </vt:variant>
      <vt:variant>
        <vt:i4>473</vt:i4>
      </vt:variant>
      <vt:variant>
        <vt:i4>0</vt:i4>
      </vt:variant>
      <vt:variant>
        <vt:i4>5</vt:i4>
      </vt:variant>
      <vt:variant>
        <vt:lpwstr/>
      </vt:variant>
      <vt:variant>
        <vt:lpwstr>_Toc37673594</vt:lpwstr>
      </vt:variant>
      <vt:variant>
        <vt:i4>1114175</vt:i4>
      </vt:variant>
      <vt:variant>
        <vt:i4>467</vt:i4>
      </vt:variant>
      <vt:variant>
        <vt:i4>0</vt:i4>
      </vt:variant>
      <vt:variant>
        <vt:i4>5</vt:i4>
      </vt:variant>
      <vt:variant>
        <vt:lpwstr/>
      </vt:variant>
      <vt:variant>
        <vt:lpwstr>_Toc37673593</vt:lpwstr>
      </vt:variant>
      <vt:variant>
        <vt:i4>1048639</vt:i4>
      </vt:variant>
      <vt:variant>
        <vt:i4>461</vt:i4>
      </vt:variant>
      <vt:variant>
        <vt:i4>0</vt:i4>
      </vt:variant>
      <vt:variant>
        <vt:i4>5</vt:i4>
      </vt:variant>
      <vt:variant>
        <vt:lpwstr/>
      </vt:variant>
      <vt:variant>
        <vt:lpwstr>_Toc37673592</vt:lpwstr>
      </vt:variant>
      <vt:variant>
        <vt:i4>1245247</vt:i4>
      </vt:variant>
      <vt:variant>
        <vt:i4>455</vt:i4>
      </vt:variant>
      <vt:variant>
        <vt:i4>0</vt:i4>
      </vt:variant>
      <vt:variant>
        <vt:i4>5</vt:i4>
      </vt:variant>
      <vt:variant>
        <vt:lpwstr/>
      </vt:variant>
      <vt:variant>
        <vt:lpwstr>_Toc37673591</vt:lpwstr>
      </vt:variant>
      <vt:variant>
        <vt:i4>1179711</vt:i4>
      </vt:variant>
      <vt:variant>
        <vt:i4>449</vt:i4>
      </vt:variant>
      <vt:variant>
        <vt:i4>0</vt:i4>
      </vt:variant>
      <vt:variant>
        <vt:i4>5</vt:i4>
      </vt:variant>
      <vt:variant>
        <vt:lpwstr/>
      </vt:variant>
      <vt:variant>
        <vt:lpwstr>_Toc37673590</vt:lpwstr>
      </vt:variant>
      <vt:variant>
        <vt:i4>1769534</vt:i4>
      </vt:variant>
      <vt:variant>
        <vt:i4>443</vt:i4>
      </vt:variant>
      <vt:variant>
        <vt:i4>0</vt:i4>
      </vt:variant>
      <vt:variant>
        <vt:i4>5</vt:i4>
      </vt:variant>
      <vt:variant>
        <vt:lpwstr/>
      </vt:variant>
      <vt:variant>
        <vt:lpwstr>_Toc37673589</vt:lpwstr>
      </vt:variant>
      <vt:variant>
        <vt:i4>1703998</vt:i4>
      </vt:variant>
      <vt:variant>
        <vt:i4>437</vt:i4>
      </vt:variant>
      <vt:variant>
        <vt:i4>0</vt:i4>
      </vt:variant>
      <vt:variant>
        <vt:i4>5</vt:i4>
      </vt:variant>
      <vt:variant>
        <vt:lpwstr/>
      </vt:variant>
      <vt:variant>
        <vt:lpwstr>_Toc37673588</vt:lpwstr>
      </vt:variant>
      <vt:variant>
        <vt:i4>1376318</vt:i4>
      </vt:variant>
      <vt:variant>
        <vt:i4>431</vt:i4>
      </vt:variant>
      <vt:variant>
        <vt:i4>0</vt:i4>
      </vt:variant>
      <vt:variant>
        <vt:i4>5</vt:i4>
      </vt:variant>
      <vt:variant>
        <vt:lpwstr/>
      </vt:variant>
      <vt:variant>
        <vt:lpwstr>_Toc37673587</vt:lpwstr>
      </vt:variant>
      <vt:variant>
        <vt:i4>1310782</vt:i4>
      </vt:variant>
      <vt:variant>
        <vt:i4>425</vt:i4>
      </vt:variant>
      <vt:variant>
        <vt:i4>0</vt:i4>
      </vt:variant>
      <vt:variant>
        <vt:i4>5</vt:i4>
      </vt:variant>
      <vt:variant>
        <vt:lpwstr/>
      </vt:variant>
      <vt:variant>
        <vt:lpwstr>_Toc37673586</vt:lpwstr>
      </vt:variant>
      <vt:variant>
        <vt:i4>1507390</vt:i4>
      </vt:variant>
      <vt:variant>
        <vt:i4>419</vt:i4>
      </vt:variant>
      <vt:variant>
        <vt:i4>0</vt:i4>
      </vt:variant>
      <vt:variant>
        <vt:i4>5</vt:i4>
      </vt:variant>
      <vt:variant>
        <vt:lpwstr/>
      </vt:variant>
      <vt:variant>
        <vt:lpwstr>_Toc37673585</vt:lpwstr>
      </vt:variant>
      <vt:variant>
        <vt:i4>1441854</vt:i4>
      </vt:variant>
      <vt:variant>
        <vt:i4>413</vt:i4>
      </vt:variant>
      <vt:variant>
        <vt:i4>0</vt:i4>
      </vt:variant>
      <vt:variant>
        <vt:i4>5</vt:i4>
      </vt:variant>
      <vt:variant>
        <vt:lpwstr/>
      </vt:variant>
      <vt:variant>
        <vt:lpwstr>_Toc37673584</vt:lpwstr>
      </vt:variant>
      <vt:variant>
        <vt:i4>1114174</vt:i4>
      </vt:variant>
      <vt:variant>
        <vt:i4>407</vt:i4>
      </vt:variant>
      <vt:variant>
        <vt:i4>0</vt:i4>
      </vt:variant>
      <vt:variant>
        <vt:i4>5</vt:i4>
      </vt:variant>
      <vt:variant>
        <vt:lpwstr/>
      </vt:variant>
      <vt:variant>
        <vt:lpwstr>_Toc37673583</vt:lpwstr>
      </vt:variant>
      <vt:variant>
        <vt:i4>1048638</vt:i4>
      </vt:variant>
      <vt:variant>
        <vt:i4>401</vt:i4>
      </vt:variant>
      <vt:variant>
        <vt:i4>0</vt:i4>
      </vt:variant>
      <vt:variant>
        <vt:i4>5</vt:i4>
      </vt:variant>
      <vt:variant>
        <vt:lpwstr/>
      </vt:variant>
      <vt:variant>
        <vt:lpwstr>_Toc37673582</vt:lpwstr>
      </vt:variant>
      <vt:variant>
        <vt:i4>1245246</vt:i4>
      </vt:variant>
      <vt:variant>
        <vt:i4>395</vt:i4>
      </vt:variant>
      <vt:variant>
        <vt:i4>0</vt:i4>
      </vt:variant>
      <vt:variant>
        <vt:i4>5</vt:i4>
      </vt:variant>
      <vt:variant>
        <vt:lpwstr/>
      </vt:variant>
      <vt:variant>
        <vt:lpwstr>_Toc37673581</vt:lpwstr>
      </vt:variant>
      <vt:variant>
        <vt:i4>1179710</vt:i4>
      </vt:variant>
      <vt:variant>
        <vt:i4>389</vt:i4>
      </vt:variant>
      <vt:variant>
        <vt:i4>0</vt:i4>
      </vt:variant>
      <vt:variant>
        <vt:i4>5</vt:i4>
      </vt:variant>
      <vt:variant>
        <vt:lpwstr/>
      </vt:variant>
      <vt:variant>
        <vt:lpwstr>_Toc37673580</vt:lpwstr>
      </vt:variant>
      <vt:variant>
        <vt:i4>1769521</vt:i4>
      </vt:variant>
      <vt:variant>
        <vt:i4>383</vt:i4>
      </vt:variant>
      <vt:variant>
        <vt:i4>0</vt:i4>
      </vt:variant>
      <vt:variant>
        <vt:i4>5</vt:i4>
      </vt:variant>
      <vt:variant>
        <vt:lpwstr/>
      </vt:variant>
      <vt:variant>
        <vt:lpwstr>_Toc37673579</vt:lpwstr>
      </vt:variant>
      <vt:variant>
        <vt:i4>1703985</vt:i4>
      </vt:variant>
      <vt:variant>
        <vt:i4>377</vt:i4>
      </vt:variant>
      <vt:variant>
        <vt:i4>0</vt:i4>
      </vt:variant>
      <vt:variant>
        <vt:i4>5</vt:i4>
      </vt:variant>
      <vt:variant>
        <vt:lpwstr/>
      </vt:variant>
      <vt:variant>
        <vt:lpwstr>_Toc37673578</vt:lpwstr>
      </vt:variant>
      <vt:variant>
        <vt:i4>1376305</vt:i4>
      </vt:variant>
      <vt:variant>
        <vt:i4>371</vt:i4>
      </vt:variant>
      <vt:variant>
        <vt:i4>0</vt:i4>
      </vt:variant>
      <vt:variant>
        <vt:i4>5</vt:i4>
      </vt:variant>
      <vt:variant>
        <vt:lpwstr/>
      </vt:variant>
      <vt:variant>
        <vt:lpwstr>_Toc37673577</vt:lpwstr>
      </vt:variant>
      <vt:variant>
        <vt:i4>1310769</vt:i4>
      </vt:variant>
      <vt:variant>
        <vt:i4>365</vt:i4>
      </vt:variant>
      <vt:variant>
        <vt:i4>0</vt:i4>
      </vt:variant>
      <vt:variant>
        <vt:i4>5</vt:i4>
      </vt:variant>
      <vt:variant>
        <vt:lpwstr/>
      </vt:variant>
      <vt:variant>
        <vt:lpwstr>_Toc37673576</vt:lpwstr>
      </vt:variant>
      <vt:variant>
        <vt:i4>1507377</vt:i4>
      </vt:variant>
      <vt:variant>
        <vt:i4>359</vt:i4>
      </vt:variant>
      <vt:variant>
        <vt:i4>0</vt:i4>
      </vt:variant>
      <vt:variant>
        <vt:i4>5</vt:i4>
      </vt:variant>
      <vt:variant>
        <vt:lpwstr/>
      </vt:variant>
      <vt:variant>
        <vt:lpwstr>_Toc37673575</vt:lpwstr>
      </vt:variant>
      <vt:variant>
        <vt:i4>1441841</vt:i4>
      </vt:variant>
      <vt:variant>
        <vt:i4>353</vt:i4>
      </vt:variant>
      <vt:variant>
        <vt:i4>0</vt:i4>
      </vt:variant>
      <vt:variant>
        <vt:i4>5</vt:i4>
      </vt:variant>
      <vt:variant>
        <vt:lpwstr/>
      </vt:variant>
      <vt:variant>
        <vt:lpwstr>_Toc37673574</vt:lpwstr>
      </vt:variant>
      <vt:variant>
        <vt:i4>1114161</vt:i4>
      </vt:variant>
      <vt:variant>
        <vt:i4>347</vt:i4>
      </vt:variant>
      <vt:variant>
        <vt:i4>0</vt:i4>
      </vt:variant>
      <vt:variant>
        <vt:i4>5</vt:i4>
      </vt:variant>
      <vt:variant>
        <vt:lpwstr/>
      </vt:variant>
      <vt:variant>
        <vt:lpwstr>_Toc37673573</vt:lpwstr>
      </vt:variant>
      <vt:variant>
        <vt:i4>1048625</vt:i4>
      </vt:variant>
      <vt:variant>
        <vt:i4>341</vt:i4>
      </vt:variant>
      <vt:variant>
        <vt:i4>0</vt:i4>
      </vt:variant>
      <vt:variant>
        <vt:i4>5</vt:i4>
      </vt:variant>
      <vt:variant>
        <vt:lpwstr/>
      </vt:variant>
      <vt:variant>
        <vt:lpwstr>_Toc37673572</vt:lpwstr>
      </vt:variant>
      <vt:variant>
        <vt:i4>1245233</vt:i4>
      </vt:variant>
      <vt:variant>
        <vt:i4>335</vt:i4>
      </vt:variant>
      <vt:variant>
        <vt:i4>0</vt:i4>
      </vt:variant>
      <vt:variant>
        <vt:i4>5</vt:i4>
      </vt:variant>
      <vt:variant>
        <vt:lpwstr/>
      </vt:variant>
      <vt:variant>
        <vt:lpwstr>_Toc37673571</vt:lpwstr>
      </vt:variant>
      <vt:variant>
        <vt:i4>1179697</vt:i4>
      </vt:variant>
      <vt:variant>
        <vt:i4>329</vt:i4>
      </vt:variant>
      <vt:variant>
        <vt:i4>0</vt:i4>
      </vt:variant>
      <vt:variant>
        <vt:i4>5</vt:i4>
      </vt:variant>
      <vt:variant>
        <vt:lpwstr/>
      </vt:variant>
      <vt:variant>
        <vt:lpwstr>_Toc37673570</vt:lpwstr>
      </vt:variant>
      <vt:variant>
        <vt:i4>1769520</vt:i4>
      </vt:variant>
      <vt:variant>
        <vt:i4>323</vt:i4>
      </vt:variant>
      <vt:variant>
        <vt:i4>0</vt:i4>
      </vt:variant>
      <vt:variant>
        <vt:i4>5</vt:i4>
      </vt:variant>
      <vt:variant>
        <vt:lpwstr/>
      </vt:variant>
      <vt:variant>
        <vt:lpwstr>_Toc37673569</vt:lpwstr>
      </vt:variant>
      <vt:variant>
        <vt:i4>1703984</vt:i4>
      </vt:variant>
      <vt:variant>
        <vt:i4>317</vt:i4>
      </vt:variant>
      <vt:variant>
        <vt:i4>0</vt:i4>
      </vt:variant>
      <vt:variant>
        <vt:i4>5</vt:i4>
      </vt:variant>
      <vt:variant>
        <vt:lpwstr/>
      </vt:variant>
      <vt:variant>
        <vt:lpwstr>_Toc37673568</vt:lpwstr>
      </vt:variant>
      <vt:variant>
        <vt:i4>1376304</vt:i4>
      </vt:variant>
      <vt:variant>
        <vt:i4>311</vt:i4>
      </vt:variant>
      <vt:variant>
        <vt:i4>0</vt:i4>
      </vt:variant>
      <vt:variant>
        <vt:i4>5</vt:i4>
      </vt:variant>
      <vt:variant>
        <vt:lpwstr/>
      </vt:variant>
      <vt:variant>
        <vt:lpwstr>_Toc37673567</vt:lpwstr>
      </vt:variant>
      <vt:variant>
        <vt:i4>1310768</vt:i4>
      </vt:variant>
      <vt:variant>
        <vt:i4>305</vt:i4>
      </vt:variant>
      <vt:variant>
        <vt:i4>0</vt:i4>
      </vt:variant>
      <vt:variant>
        <vt:i4>5</vt:i4>
      </vt:variant>
      <vt:variant>
        <vt:lpwstr/>
      </vt:variant>
      <vt:variant>
        <vt:lpwstr>_Toc37673566</vt:lpwstr>
      </vt:variant>
      <vt:variant>
        <vt:i4>1507376</vt:i4>
      </vt:variant>
      <vt:variant>
        <vt:i4>299</vt:i4>
      </vt:variant>
      <vt:variant>
        <vt:i4>0</vt:i4>
      </vt:variant>
      <vt:variant>
        <vt:i4>5</vt:i4>
      </vt:variant>
      <vt:variant>
        <vt:lpwstr/>
      </vt:variant>
      <vt:variant>
        <vt:lpwstr>_Toc37673565</vt:lpwstr>
      </vt:variant>
      <vt:variant>
        <vt:i4>1441840</vt:i4>
      </vt:variant>
      <vt:variant>
        <vt:i4>293</vt:i4>
      </vt:variant>
      <vt:variant>
        <vt:i4>0</vt:i4>
      </vt:variant>
      <vt:variant>
        <vt:i4>5</vt:i4>
      </vt:variant>
      <vt:variant>
        <vt:lpwstr/>
      </vt:variant>
      <vt:variant>
        <vt:lpwstr>_Toc37673564</vt:lpwstr>
      </vt:variant>
      <vt:variant>
        <vt:i4>1114160</vt:i4>
      </vt:variant>
      <vt:variant>
        <vt:i4>287</vt:i4>
      </vt:variant>
      <vt:variant>
        <vt:i4>0</vt:i4>
      </vt:variant>
      <vt:variant>
        <vt:i4>5</vt:i4>
      </vt:variant>
      <vt:variant>
        <vt:lpwstr/>
      </vt:variant>
      <vt:variant>
        <vt:lpwstr>_Toc37673563</vt:lpwstr>
      </vt:variant>
      <vt:variant>
        <vt:i4>1048624</vt:i4>
      </vt:variant>
      <vt:variant>
        <vt:i4>281</vt:i4>
      </vt:variant>
      <vt:variant>
        <vt:i4>0</vt:i4>
      </vt:variant>
      <vt:variant>
        <vt:i4>5</vt:i4>
      </vt:variant>
      <vt:variant>
        <vt:lpwstr/>
      </vt:variant>
      <vt:variant>
        <vt:lpwstr>_Toc37673562</vt:lpwstr>
      </vt:variant>
      <vt:variant>
        <vt:i4>1245232</vt:i4>
      </vt:variant>
      <vt:variant>
        <vt:i4>275</vt:i4>
      </vt:variant>
      <vt:variant>
        <vt:i4>0</vt:i4>
      </vt:variant>
      <vt:variant>
        <vt:i4>5</vt:i4>
      </vt:variant>
      <vt:variant>
        <vt:lpwstr/>
      </vt:variant>
      <vt:variant>
        <vt:lpwstr>_Toc37673561</vt:lpwstr>
      </vt:variant>
      <vt:variant>
        <vt:i4>1179696</vt:i4>
      </vt:variant>
      <vt:variant>
        <vt:i4>269</vt:i4>
      </vt:variant>
      <vt:variant>
        <vt:i4>0</vt:i4>
      </vt:variant>
      <vt:variant>
        <vt:i4>5</vt:i4>
      </vt:variant>
      <vt:variant>
        <vt:lpwstr/>
      </vt:variant>
      <vt:variant>
        <vt:lpwstr>_Toc37673560</vt:lpwstr>
      </vt:variant>
      <vt:variant>
        <vt:i4>1769523</vt:i4>
      </vt:variant>
      <vt:variant>
        <vt:i4>263</vt:i4>
      </vt:variant>
      <vt:variant>
        <vt:i4>0</vt:i4>
      </vt:variant>
      <vt:variant>
        <vt:i4>5</vt:i4>
      </vt:variant>
      <vt:variant>
        <vt:lpwstr/>
      </vt:variant>
      <vt:variant>
        <vt:lpwstr>_Toc37673559</vt:lpwstr>
      </vt:variant>
      <vt:variant>
        <vt:i4>1703987</vt:i4>
      </vt:variant>
      <vt:variant>
        <vt:i4>257</vt:i4>
      </vt:variant>
      <vt:variant>
        <vt:i4>0</vt:i4>
      </vt:variant>
      <vt:variant>
        <vt:i4>5</vt:i4>
      </vt:variant>
      <vt:variant>
        <vt:lpwstr/>
      </vt:variant>
      <vt:variant>
        <vt:lpwstr>_Toc37673558</vt:lpwstr>
      </vt:variant>
      <vt:variant>
        <vt:i4>1376307</vt:i4>
      </vt:variant>
      <vt:variant>
        <vt:i4>251</vt:i4>
      </vt:variant>
      <vt:variant>
        <vt:i4>0</vt:i4>
      </vt:variant>
      <vt:variant>
        <vt:i4>5</vt:i4>
      </vt:variant>
      <vt:variant>
        <vt:lpwstr/>
      </vt:variant>
      <vt:variant>
        <vt:lpwstr>_Toc37673557</vt:lpwstr>
      </vt:variant>
      <vt:variant>
        <vt:i4>1310771</vt:i4>
      </vt:variant>
      <vt:variant>
        <vt:i4>245</vt:i4>
      </vt:variant>
      <vt:variant>
        <vt:i4>0</vt:i4>
      </vt:variant>
      <vt:variant>
        <vt:i4>5</vt:i4>
      </vt:variant>
      <vt:variant>
        <vt:lpwstr/>
      </vt:variant>
      <vt:variant>
        <vt:lpwstr>_Toc37673556</vt:lpwstr>
      </vt:variant>
      <vt:variant>
        <vt:i4>1507379</vt:i4>
      </vt:variant>
      <vt:variant>
        <vt:i4>239</vt:i4>
      </vt:variant>
      <vt:variant>
        <vt:i4>0</vt:i4>
      </vt:variant>
      <vt:variant>
        <vt:i4>5</vt:i4>
      </vt:variant>
      <vt:variant>
        <vt:lpwstr/>
      </vt:variant>
      <vt:variant>
        <vt:lpwstr>_Toc37673555</vt:lpwstr>
      </vt:variant>
      <vt:variant>
        <vt:i4>1441843</vt:i4>
      </vt:variant>
      <vt:variant>
        <vt:i4>233</vt:i4>
      </vt:variant>
      <vt:variant>
        <vt:i4>0</vt:i4>
      </vt:variant>
      <vt:variant>
        <vt:i4>5</vt:i4>
      </vt:variant>
      <vt:variant>
        <vt:lpwstr/>
      </vt:variant>
      <vt:variant>
        <vt:lpwstr>_Toc37673554</vt:lpwstr>
      </vt:variant>
      <vt:variant>
        <vt:i4>1114163</vt:i4>
      </vt:variant>
      <vt:variant>
        <vt:i4>227</vt:i4>
      </vt:variant>
      <vt:variant>
        <vt:i4>0</vt:i4>
      </vt:variant>
      <vt:variant>
        <vt:i4>5</vt:i4>
      </vt:variant>
      <vt:variant>
        <vt:lpwstr/>
      </vt:variant>
      <vt:variant>
        <vt:lpwstr>_Toc37673553</vt:lpwstr>
      </vt:variant>
      <vt:variant>
        <vt:i4>1048627</vt:i4>
      </vt:variant>
      <vt:variant>
        <vt:i4>221</vt:i4>
      </vt:variant>
      <vt:variant>
        <vt:i4>0</vt:i4>
      </vt:variant>
      <vt:variant>
        <vt:i4>5</vt:i4>
      </vt:variant>
      <vt:variant>
        <vt:lpwstr/>
      </vt:variant>
      <vt:variant>
        <vt:lpwstr>_Toc37673552</vt:lpwstr>
      </vt:variant>
      <vt:variant>
        <vt:i4>1245235</vt:i4>
      </vt:variant>
      <vt:variant>
        <vt:i4>215</vt:i4>
      </vt:variant>
      <vt:variant>
        <vt:i4>0</vt:i4>
      </vt:variant>
      <vt:variant>
        <vt:i4>5</vt:i4>
      </vt:variant>
      <vt:variant>
        <vt:lpwstr/>
      </vt:variant>
      <vt:variant>
        <vt:lpwstr>_Toc37673551</vt:lpwstr>
      </vt:variant>
      <vt:variant>
        <vt:i4>1179699</vt:i4>
      </vt:variant>
      <vt:variant>
        <vt:i4>209</vt:i4>
      </vt:variant>
      <vt:variant>
        <vt:i4>0</vt:i4>
      </vt:variant>
      <vt:variant>
        <vt:i4>5</vt:i4>
      </vt:variant>
      <vt:variant>
        <vt:lpwstr/>
      </vt:variant>
      <vt:variant>
        <vt:lpwstr>_Toc37673550</vt:lpwstr>
      </vt:variant>
      <vt:variant>
        <vt:i4>1769522</vt:i4>
      </vt:variant>
      <vt:variant>
        <vt:i4>203</vt:i4>
      </vt:variant>
      <vt:variant>
        <vt:i4>0</vt:i4>
      </vt:variant>
      <vt:variant>
        <vt:i4>5</vt:i4>
      </vt:variant>
      <vt:variant>
        <vt:lpwstr/>
      </vt:variant>
      <vt:variant>
        <vt:lpwstr>_Toc37673549</vt:lpwstr>
      </vt:variant>
      <vt:variant>
        <vt:i4>1703986</vt:i4>
      </vt:variant>
      <vt:variant>
        <vt:i4>197</vt:i4>
      </vt:variant>
      <vt:variant>
        <vt:i4>0</vt:i4>
      </vt:variant>
      <vt:variant>
        <vt:i4>5</vt:i4>
      </vt:variant>
      <vt:variant>
        <vt:lpwstr/>
      </vt:variant>
      <vt:variant>
        <vt:lpwstr>_Toc37673548</vt:lpwstr>
      </vt:variant>
      <vt:variant>
        <vt:i4>1376306</vt:i4>
      </vt:variant>
      <vt:variant>
        <vt:i4>191</vt:i4>
      </vt:variant>
      <vt:variant>
        <vt:i4>0</vt:i4>
      </vt:variant>
      <vt:variant>
        <vt:i4>5</vt:i4>
      </vt:variant>
      <vt:variant>
        <vt:lpwstr/>
      </vt:variant>
      <vt:variant>
        <vt:lpwstr>_Toc37673547</vt:lpwstr>
      </vt:variant>
      <vt:variant>
        <vt:i4>1310770</vt:i4>
      </vt:variant>
      <vt:variant>
        <vt:i4>185</vt:i4>
      </vt:variant>
      <vt:variant>
        <vt:i4>0</vt:i4>
      </vt:variant>
      <vt:variant>
        <vt:i4>5</vt:i4>
      </vt:variant>
      <vt:variant>
        <vt:lpwstr/>
      </vt:variant>
      <vt:variant>
        <vt:lpwstr>_Toc37673546</vt:lpwstr>
      </vt:variant>
      <vt:variant>
        <vt:i4>1507378</vt:i4>
      </vt:variant>
      <vt:variant>
        <vt:i4>179</vt:i4>
      </vt:variant>
      <vt:variant>
        <vt:i4>0</vt:i4>
      </vt:variant>
      <vt:variant>
        <vt:i4>5</vt:i4>
      </vt:variant>
      <vt:variant>
        <vt:lpwstr/>
      </vt:variant>
      <vt:variant>
        <vt:lpwstr>_Toc37673545</vt:lpwstr>
      </vt:variant>
      <vt:variant>
        <vt:i4>1441842</vt:i4>
      </vt:variant>
      <vt:variant>
        <vt:i4>173</vt:i4>
      </vt:variant>
      <vt:variant>
        <vt:i4>0</vt:i4>
      </vt:variant>
      <vt:variant>
        <vt:i4>5</vt:i4>
      </vt:variant>
      <vt:variant>
        <vt:lpwstr/>
      </vt:variant>
      <vt:variant>
        <vt:lpwstr>_Toc37673544</vt:lpwstr>
      </vt:variant>
      <vt:variant>
        <vt:i4>1114162</vt:i4>
      </vt:variant>
      <vt:variant>
        <vt:i4>167</vt:i4>
      </vt:variant>
      <vt:variant>
        <vt:i4>0</vt:i4>
      </vt:variant>
      <vt:variant>
        <vt:i4>5</vt:i4>
      </vt:variant>
      <vt:variant>
        <vt:lpwstr/>
      </vt:variant>
      <vt:variant>
        <vt:lpwstr>_Toc37673543</vt:lpwstr>
      </vt:variant>
      <vt:variant>
        <vt:i4>1048626</vt:i4>
      </vt:variant>
      <vt:variant>
        <vt:i4>161</vt:i4>
      </vt:variant>
      <vt:variant>
        <vt:i4>0</vt:i4>
      </vt:variant>
      <vt:variant>
        <vt:i4>5</vt:i4>
      </vt:variant>
      <vt:variant>
        <vt:lpwstr/>
      </vt:variant>
      <vt:variant>
        <vt:lpwstr>_Toc37673542</vt:lpwstr>
      </vt:variant>
      <vt:variant>
        <vt:i4>1245234</vt:i4>
      </vt:variant>
      <vt:variant>
        <vt:i4>155</vt:i4>
      </vt:variant>
      <vt:variant>
        <vt:i4>0</vt:i4>
      </vt:variant>
      <vt:variant>
        <vt:i4>5</vt:i4>
      </vt:variant>
      <vt:variant>
        <vt:lpwstr/>
      </vt:variant>
      <vt:variant>
        <vt:lpwstr>_Toc37673541</vt:lpwstr>
      </vt:variant>
      <vt:variant>
        <vt:i4>1179698</vt:i4>
      </vt:variant>
      <vt:variant>
        <vt:i4>149</vt:i4>
      </vt:variant>
      <vt:variant>
        <vt:i4>0</vt:i4>
      </vt:variant>
      <vt:variant>
        <vt:i4>5</vt:i4>
      </vt:variant>
      <vt:variant>
        <vt:lpwstr/>
      </vt:variant>
      <vt:variant>
        <vt:lpwstr>_Toc37673540</vt:lpwstr>
      </vt:variant>
      <vt:variant>
        <vt:i4>1769525</vt:i4>
      </vt:variant>
      <vt:variant>
        <vt:i4>143</vt:i4>
      </vt:variant>
      <vt:variant>
        <vt:i4>0</vt:i4>
      </vt:variant>
      <vt:variant>
        <vt:i4>5</vt:i4>
      </vt:variant>
      <vt:variant>
        <vt:lpwstr/>
      </vt:variant>
      <vt:variant>
        <vt:lpwstr>_Toc37673539</vt:lpwstr>
      </vt:variant>
      <vt:variant>
        <vt:i4>1703989</vt:i4>
      </vt:variant>
      <vt:variant>
        <vt:i4>137</vt:i4>
      </vt:variant>
      <vt:variant>
        <vt:i4>0</vt:i4>
      </vt:variant>
      <vt:variant>
        <vt:i4>5</vt:i4>
      </vt:variant>
      <vt:variant>
        <vt:lpwstr/>
      </vt:variant>
      <vt:variant>
        <vt:lpwstr>_Toc37673538</vt:lpwstr>
      </vt:variant>
      <vt:variant>
        <vt:i4>1376309</vt:i4>
      </vt:variant>
      <vt:variant>
        <vt:i4>131</vt:i4>
      </vt:variant>
      <vt:variant>
        <vt:i4>0</vt:i4>
      </vt:variant>
      <vt:variant>
        <vt:i4>5</vt:i4>
      </vt:variant>
      <vt:variant>
        <vt:lpwstr/>
      </vt:variant>
      <vt:variant>
        <vt:lpwstr>_Toc37673537</vt:lpwstr>
      </vt:variant>
      <vt:variant>
        <vt:i4>1310773</vt:i4>
      </vt:variant>
      <vt:variant>
        <vt:i4>125</vt:i4>
      </vt:variant>
      <vt:variant>
        <vt:i4>0</vt:i4>
      </vt:variant>
      <vt:variant>
        <vt:i4>5</vt:i4>
      </vt:variant>
      <vt:variant>
        <vt:lpwstr/>
      </vt:variant>
      <vt:variant>
        <vt:lpwstr>_Toc37673536</vt:lpwstr>
      </vt:variant>
      <vt:variant>
        <vt:i4>1507381</vt:i4>
      </vt:variant>
      <vt:variant>
        <vt:i4>119</vt:i4>
      </vt:variant>
      <vt:variant>
        <vt:i4>0</vt:i4>
      </vt:variant>
      <vt:variant>
        <vt:i4>5</vt:i4>
      </vt:variant>
      <vt:variant>
        <vt:lpwstr/>
      </vt:variant>
      <vt:variant>
        <vt:lpwstr>_Toc37673535</vt:lpwstr>
      </vt:variant>
      <vt:variant>
        <vt:i4>1441845</vt:i4>
      </vt:variant>
      <vt:variant>
        <vt:i4>113</vt:i4>
      </vt:variant>
      <vt:variant>
        <vt:i4>0</vt:i4>
      </vt:variant>
      <vt:variant>
        <vt:i4>5</vt:i4>
      </vt:variant>
      <vt:variant>
        <vt:lpwstr/>
      </vt:variant>
      <vt:variant>
        <vt:lpwstr>_Toc37673534</vt:lpwstr>
      </vt:variant>
      <vt:variant>
        <vt:i4>1114165</vt:i4>
      </vt:variant>
      <vt:variant>
        <vt:i4>107</vt:i4>
      </vt:variant>
      <vt:variant>
        <vt:i4>0</vt:i4>
      </vt:variant>
      <vt:variant>
        <vt:i4>5</vt:i4>
      </vt:variant>
      <vt:variant>
        <vt:lpwstr/>
      </vt:variant>
      <vt:variant>
        <vt:lpwstr>_Toc37673533</vt:lpwstr>
      </vt:variant>
      <vt:variant>
        <vt:i4>1048629</vt:i4>
      </vt:variant>
      <vt:variant>
        <vt:i4>101</vt:i4>
      </vt:variant>
      <vt:variant>
        <vt:i4>0</vt:i4>
      </vt:variant>
      <vt:variant>
        <vt:i4>5</vt:i4>
      </vt:variant>
      <vt:variant>
        <vt:lpwstr/>
      </vt:variant>
      <vt:variant>
        <vt:lpwstr>_Toc37673532</vt:lpwstr>
      </vt:variant>
      <vt:variant>
        <vt:i4>1245237</vt:i4>
      </vt:variant>
      <vt:variant>
        <vt:i4>95</vt:i4>
      </vt:variant>
      <vt:variant>
        <vt:i4>0</vt:i4>
      </vt:variant>
      <vt:variant>
        <vt:i4>5</vt:i4>
      </vt:variant>
      <vt:variant>
        <vt:lpwstr/>
      </vt:variant>
      <vt:variant>
        <vt:lpwstr>_Toc37673531</vt:lpwstr>
      </vt:variant>
      <vt:variant>
        <vt:i4>1179701</vt:i4>
      </vt:variant>
      <vt:variant>
        <vt:i4>89</vt:i4>
      </vt:variant>
      <vt:variant>
        <vt:i4>0</vt:i4>
      </vt:variant>
      <vt:variant>
        <vt:i4>5</vt:i4>
      </vt:variant>
      <vt:variant>
        <vt:lpwstr/>
      </vt:variant>
      <vt:variant>
        <vt:lpwstr>_Toc37673530</vt:lpwstr>
      </vt:variant>
      <vt:variant>
        <vt:i4>1769524</vt:i4>
      </vt:variant>
      <vt:variant>
        <vt:i4>83</vt:i4>
      </vt:variant>
      <vt:variant>
        <vt:i4>0</vt:i4>
      </vt:variant>
      <vt:variant>
        <vt:i4>5</vt:i4>
      </vt:variant>
      <vt:variant>
        <vt:lpwstr/>
      </vt:variant>
      <vt:variant>
        <vt:lpwstr>_Toc37673529</vt:lpwstr>
      </vt:variant>
      <vt:variant>
        <vt:i4>1703988</vt:i4>
      </vt:variant>
      <vt:variant>
        <vt:i4>77</vt:i4>
      </vt:variant>
      <vt:variant>
        <vt:i4>0</vt:i4>
      </vt:variant>
      <vt:variant>
        <vt:i4>5</vt:i4>
      </vt:variant>
      <vt:variant>
        <vt:lpwstr/>
      </vt:variant>
      <vt:variant>
        <vt:lpwstr>_Toc37673528</vt:lpwstr>
      </vt:variant>
      <vt:variant>
        <vt:i4>1376308</vt:i4>
      </vt:variant>
      <vt:variant>
        <vt:i4>71</vt:i4>
      </vt:variant>
      <vt:variant>
        <vt:i4>0</vt:i4>
      </vt:variant>
      <vt:variant>
        <vt:i4>5</vt:i4>
      </vt:variant>
      <vt:variant>
        <vt:lpwstr/>
      </vt:variant>
      <vt:variant>
        <vt:lpwstr>_Toc37673527</vt:lpwstr>
      </vt:variant>
      <vt:variant>
        <vt:i4>1310772</vt:i4>
      </vt:variant>
      <vt:variant>
        <vt:i4>65</vt:i4>
      </vt:variant>
      <vt:variant>
        <vt:i4>0</vt:i4>
      </vt:variant>
      <vt:variant>
        <vt:i4>5</vt:i4>
      </vt:variant>
      <vt:variant>
        <vt:lpwstr/>
      </vt:variant>
      <vt:variant>
        <vt:lpwstr>_Toc37673526</vt:lpwstr>
      </vt:variant>
      <vt:variant>
        <vt:i4>1507380</vt:i4>
      </vt:variant>
      <vt:variant>
        <vt:i4>59</vt:i4>
      </vt:variant>
      <vt:variant>
        <vt:i4>0</vt:i4>
      </vt:variant>
      <vt:variant>
        <vt:i4>5</vt:i4>
      </vt:variant>
      <vt:variant>
        <vt:lpwstr/>
      </vt:variant>
      <vt:variant>
        <vt:lpwstr>_Toc37673525</vt:lpwstr>
      </vt:variant>
      <vt:variant>
        <vt:i4>1441844</vt:i4>
      </vt:variant>
      <vt:variant>
        <vt:i4>53</vt:i4>
      </vt:variant>
      <vt:variant>
        <vt:i4>0</vt:i4>
      </vt:variant>
      <vt:variant>
        <vt:i4>5</vt:i4>
      </vt:variant>
      <vt:variant>
        <vt:lpwstr/>
      </vt:variant>
      <vt:variant>
        <vt:lpwstr>_Toc37673524</vt:lpwstr>
      </vt:variant>
      <vt:variant>
        <vt:i4>1114164</vt:i4>
      </vt:variant>
      <vt:variant>
        <vt:i4>47</vt:i4>
      </vt:variant>
      <vt:variant>
        <vt:i4>0</vt:i4>
      </vt:variant>
      <vt:variant>
        <vt:i4>5</vt:i4>
      </vt:variant>
      <vt:variant>
        <vt:lpwstr/>
      </vt:variant>
      <vt:variant>
        <vt:lpwstr>_Toc37673523</vt:lpwstr>
      </vt:variant>
      <vt:variant>
        <vt:i4>1048628</vt:i4>
      </vt:variant>
      <vt:variant>
        <vt:i4>41</vt:i4>
      </vt:variant>
      <vt:variant>
        <vt:i4>0</vt:i4>
      </vt:variant>
      <vt:variant>
        <vt:i4>5</vt:i4>
      </vt:variant>
      <vt:variant>
        <vt:lpwstr/>
      </vt:variant>
      <vt:variant>
        <vt:lpwstr>_Toc37673522</vt:lpwstr>
      </vt:variant>
      <vt:variant>
        <vt:i4>1245236</vt:i4>
      </vt:variant>
      <vt:variant>
        <vt:i4>35</vt:i4>
      </vt:variant>
      <vt:variant>
        <vt:i4>0</vt:i4>
      </vt:variant>
      <vt:variant>
        <vt:i4>5</vt:i4>
      </vt:variant>
      <vt:variant>
        <vt:lpwstr/>
      </vt:variant>
      <vt:variant>
        <vt:lpwstr>_Toc37673521</vt:lpwstr>
      </vt:variant>
      <vt:variant>
        <vt:i4>1179700</vt:i4>
      </vt:variant>
      <vt:variant>
        <vt:i4>29</vt:i4>
      </vt:variant>
      <vt:variant>
        <vt:i4>0</vt:i4>
      </vt:variant>
      <vt:variant>
        <vt:i4>5</vt:i4>
      </vt:variant>
      <vt:variant>
        <vt:lpwstr/>
      </vt:variant>
      <vt:variant>
        <vt:lpwstr>_Toc37673520</vt:lpwstr>
      </vt:variant>
      <vt:variant>
        <vt:i4>1769527</vt:i4>
      </vt:variant>
      <vt:variant>
        <vt:i4>23</vt:i4>
      </vt:variant>
      <vt:variant>
        <vt:i4>0</vt:i4>
      </vt:variant>
      <vt:variant>
        <vt:i4>5</vt:i4>
      </vt:variant>
      <vt:variant>
        <vt:lpwstr/>
      </vt:variant>
      <vt:variant>
        <vt:lpwstr>_Toc37673519</vt:lpwstr>
      </vt:variant>
      <vt:variant>
        <vt:i4>1703991</vt:i4>
      </vt:variant>
      <vt:variant>
        <vt:i4>17</vt:i4>
      </vt:variant>
      <vt:variant>
        <vt:i4>0</vt:i4>
      </vt:variant>
      <vt:variant>
        <vt:i4>5</vt:i4>
      </vt:variant>
      <vt:variant>
        <vt:lpwstr/>
      </vt:variant>
      <vt:variant>
        <vt:lpwstr>_Toc37673518</vt:lpwstr>
      </vt:variant>
      <vt:variant>
        <vt:i4>1376311</vt:i4>
      </vt:variant>
      <vt:variant>
        <vt:i4>11</vt:i4>
      </vt:variant>
      <vt:variant>
        <vt:i4>0</vt:i4>
      </vt:variant>
      <vt:variant>
        <vt:i4>5</vt:i4>
      </vt:variant>
      <vt:variant>
        <vt:lpwstr/>
      </vt:variant>
      <vt:variant>
        <vt:lpwstr>_Toc37673517</vt:lpwstr>
      </vt:variant>
      <vt:variant>
        <vt:i4>1310775</vt:i4>
      </vt:variant>
      <vt:variant>
        <vt:i4>5</vt:i4>
      </vt:variant>
      <vt:variant>
        <vt:i4>0</vt:i4>
      </vt:variant>
      <vt:variant>
        <vt:i4>5</vt:i4>
      </vt:variant>
      <vt:variant>
        <vt:lpwstr/>
      </vt:variant>
      <vt:variant>
        <vt:lpwstr>_Toc37673516</vt:lpwstr>
      </vt:variant>
      <vt:variant>
        <vt:i4>2293797</vt:i4>
      </vt:variant>
      <vt:variant>
        <vt:i4>0</vt:i4>
      </vt:variant>
      <vt:variant>
        <vt:i4>0</vt:i4>
      </vt:variant>
      <vt:variant>
        <vt:i4>5</vt:i4>
      </vt:variant>
      <vt:variant>
        <vt:lpwstr>http://www.thredworks.com/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Thred User's Manual</dc:title>
  <dc:subject/>
  <dc:creator>Marion McCoskey</dc:creator>
  <cp:keywords/>
  <dc:description/>
  <cp:lastModifiedBy>Douglas Wilkins</cp:lastModifiedBy>
  <cp:revision>25</cp:revision>
  <cp:lastPrinted>2022-12-28T14:19:00Z</cp:lastPrinted>
  <dcterms:created xsi:type="dcterms:W3CDTF">2021-08-29T20:48:00Z</dcterms:created>
  <dcterms:modified xsi:type="dcterms:W3CDTF">2022-12-28T16:56:00Z</dcterms:modified>
</cp:coreProperties>
</file>